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5FA6" w14:textId="77777777" w:rsidR="00237278" w:rsidRPr="00237278" w:rsidRDefault="00237278" w:rsidP="003A794E">
      <w:pPr>
        <w:spacing w:line="276" w:lineRule="auto"/>
        <w:ind w:firstLine="0"/>
        <w:jc w:val="center"/>
        <w:rPr>
          <w:sz w:val="28"/>
          <w:szCs w:val="28"/>
          <w:lang w:val="vi-VN"/>
        </w:rPr>
      </w:pPr>
      <w:r w:rsidRPr="00237278">
        <w:rPr>
          <w:sz w:val="28"/>
          <w:szCs w:val="28"/>
          <w:lang w:val="vi-VN"/>
        </w:rPr>
        <w:t>BỘ GIÁO DỤC VÀ ĐÀO TẠO</w:t>
      </w:r>
    </w:p>
    <w:p w14:paraId="3E275AAA" w14:textId="77777777" w:rsidR="00237278" w:rsidRPr="00237278" w:rsidRDefault="00237278" w:rsidP="003A794E">
      <w:pPr>
        <w:spacing w:before="0" w:line="276" w:lineRule="auto"/>
        <w:ind w:firstLine="0"/>
        <w:jc w:val="center"/>
        <w:rPr>
          <w:sz w:val="28"/>
          <w:szCs w:val="28"/>
          <w:lang w:val="vi-VN"/>
        </w:rPr>
      </w:pPr>
      <w:r w:rsidRPr="00237278">
        <w:rPr>
          <w:b/>
          <w:sz w:val="28"/>
          <w:szCs w:val="28"/>
          <w:lang w:val="vi-VN"/>
        </w:rPr>
        <w:t>TRƯỜNG ĐẠI HỌC KINH TẾ - TÀI CHÍNH</w:t>
      </w:r>
    </w:p>
    <w:p w14:paraId="06CE133D" w14:textId="77777777" w:rsidR="00F71482" w:rsidRPr="00237278" w:rsidRDefault="00237278" w:rsidP="002C6652">
      <w:pPr>
        <w:spacing w:line="276" w:lineRule="auto"/>
        <w:ind w:firstLine="0"/>
        <w:jc w:val="center"/>
        <w:rPr>
          <w:b/>
          <w:bCs/>
          <w:sz w:val="32"/>
        </w:rPr>
      </w:pPr>
      <w:r w:rsidRPr="00237278">
        <w:rPr>
          <w:b/>
          <w:sz w:val="28"/>
          <w:szCs w:val="28"/>
        </w:rPr>
        <w:t>THÀNH PHỐ HỒ CHÍ MINH</w:t>
      </w:r>
    </w:p>
    <w:p w14:paraId="2AC4B8B8" w14:textId="77777777" w:rsidR="00237278" w:rsidRDefault="00237278" w:rsidP="002C6652">
      <w:pPr>
        <w:spacing w:before="0"/>
        <w:jc w:val="center"/>
        <w:rPr>
          <w:b/>
          <w:bCs/>
          <w:sz w:val="32"/>
        </w:rPr>
      </w:pPr>
    </w:p>
    <w:p w14:paraId="57EF2F1A" w14:textId="77777777" w:rsidR="00F71482" w:rsidRPr="00237278" w:rsidRDefault="00237278" w:rsidP="0021091D">
      <w:pPr>
        <w:spacing w:before="0"/>
        <w:jc w:val="center"/>
        <w:rPr>
          <w:b/>
          <w:bCs/>
          <w:sz w:val="32"/>
        </w:rPr>
      </w:pPr>
      <w:r w:rsidRPr="00237278">
        <w:rPr>
          <w:noProof/>
        </w:rPr>
        <w:drawing>
          <wp:inline distT="0" distB="0" distL="0" distR="0" wp14:anchorId="13C4B88B" wp14:editId="78B58D6D">
            <wp:extent cx="2190750" cy="1539240"/>
            <wp:effectExtent l="0" t="0" r="0" b="3810"/>
            <wp:docPr id="1062" name="Picture 2">
              <a:extLst xmlns:a="http://schemas.openxmlformats.org/drawingml/2006/main">
                <a:ext uri="{FF2B5EF4-FFF2-40B4-BE49-F238E27FC236}">
                  <a16:creationId xmlns:a16="http://schemas.microsoft.com/office/drawing/2014/main" id="{A671E750-19B6-4646-9DB7-1A6181ECC8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2">
                      <a:extLst>
                        <a:ext uri="{FF2B5EF4-FFF2-40B4-BE49-F238E27FC236}">
                          <a16:creationId xmlns:a16="http://schemas.microsoft.com/office/drawing/2014/main" id="{A671E750-19B6-4646-9DB7-1A6181ECC8B1}"/>
                        </a:ext>
                      </a:extLst>
                    </pic:cNvPr>
                    <pic:cNvPicPr>
                      <a:picLocks noChangeAspect="1"/>
                    </pic:cNvPicPr>
                  </pic:nvPicPr>
                  <pic:blipFill>
                    <a:blip r:embed="rId8" cstate="print">
                      <a:extLst>
                        <a:ext uri="{28A0092B-C50C-407E-A947-70E740481C1C}">
                          <a14:useLocalDpi xmlns:a14="http://schemas.microsoft.com/office/drawing/2010/main" val="0"/>
                        </a:ext>
                      </a:extLst>
                    </a:blip>
                    <a:srcRect t="15477" b="14880"/>
                    <a:stretch>
                      <a:fillRect/>
                    </a:stretch>
                  </pic:blipFill>
                  <pic:spPr bwMode="auto">
                    <a:xfrm>
                      <a:off x="0" y="0"/>
                      <a:ext cx="2228767" cy="1565951"/>
                    </a:xfrm>
                    <a:prstGeom prst="rect">
                      <a:avLst/>
                    </a:prstGeom>
                    <a:noFill/>
                    <a:ln>
                      <a:noFill/>
                    </a:ln>
                  </pic:spPr>
                </pic:pic>
              </a:graphicData>
            </a:graphic>
          </wp:inline>
        </w:drawing>
      </w:r>
    </w:p>
    <w:p w14:paraId="0DEEE47F" w14:textId="77777777" w:rsidR="0099302E" w:rsidRPr="00237278" w:rsidRDefault="0099302E" w:rsidP="0021091D">
      <w:pPr>
        <w:spacing w:before="0"/>
        <w:jc w:val="center"/>
        <w:rPr>
          <w:b/>
          <w:bCs/>
          <w:sz w:val="32"/>
        </w:rPr>
      </w:pPr>
    </w:p>
    <w:p w14:paraId="20C08CC4" w14:textId="77777777" w:rsidR="00237278" w:rsidRPr="007C5261" w:rsidRDefault="0099302E" w:rsidP="002C6652">
      <w:pPr>
        <w:spacing w:before="0"/>
        <w:ind w:firstLine="0"/>
        <w:jc w:val="center"/>
        <w:rPr>
          <w:b/>
          <w:bCs/>
          <w:sz w:val="40"/>
        </w:rPr>
      </w:pPr>
      <w:r w:rsidRPr="0099302E">
        <w:rPr>
          <w:b/>
          <w:bCs/>
          <w:sz w:val="40"/>
        </w:rPr>
        <w:t>ĐỒ ÁN CHUYÊN NGÀNH</w:t>
      </w:r>
    </w:p>
    <w:p w14:paraId="15E510A0" w14:textId="77777777" w:rsidR="0099302E" w:rsidRPr="0000159C" w:rsidRDefault="0099302E" w:rsidP="0099302E">
      <w:pPr>
        <w:spacing w:before="0"/>
        <w:jc w:val="center"/>
        <w:rPr>
          <w:bCs/>
          <w:sz w:val="30"/>
          <w:szCs w:val="30"/>
        </w:rPr>
      </w:pPr>
      <w:r w:rsidRPr="0099302E">
        <w:rPr>
          <w:b/>
          <w:bCs/>
          <w:sz w:val="30"/>
          <w:szCs w:val="30"/>
        </w:rPr>
        <w:t>Ngành:</w:t>
      </w:r>
      <w:r w:rsidRPr="0000159C">
        <w:rPr>
          <w:bCs/>
          <w:sz w:val="30"/>
          <w:szCs w:val="30"/>
        </w:rPr>
        <w:t xml:space="preserve"> </w:t>
      </w:r>
      <w:r w:rsidR="000D764F">
        <w:rPr>
          <w:b/>
          <w:bCs/>
          <w:sz w:val="30"/>
          <w:szCs w:val="30"/>
        </w:rPr>
        <w:t>………………</w:t>
      </w:r>
    </w:p>
    <w:p w14:paraId="0FBB804D" w14:textId="77777777" w:rsidR="0099302E" w:rsidRPr="0099302E" w:rsidRDefault="0099302E" w:rsidP="0099302E">
      <w:pPr>
        <w:tabs>
          <w:tab w:val="left" w:pos="2640"/>
        </w:tabs>
        <w:spacing w:before="0"/>
        <w:jc w:val="center"/>
        <w:rPr>
          <w:b/>
          <w:bCs/>
          <w:sz w:val="30"/>
          <w:szCs w:val="30"/>
        </w:rPr>
      </w:pPr>
      <w:r w:rsidRPr="0099302E">
        <w:rPr>
          <w:b/>
          <w:bCs/>
          <w:sz w:val="30"/>
          <w:szCs w:val="30"/>
        </w:rPr>
        <w:t xml:space="preserve">Chuyên ngành: </w:t>
      </w:r>
      <w:r w:rsidR="000D764F">
        <w:rPr>
          <w:b/>
          <w:bCs/>
          <w:sz w:val="30"/>
          <w:szCs w:val="30"/>
        </w:rPr>
        <w:t>……………………..</w:t>
      </w:r>
    </w:p>
    <w:p w14:paraId="2735C9F7" w14:textId="77777777" w:rsidR="00237278" w:rsidRDefault="00237278" w:rsidP="00237278">
      <w:pPr>
        <w:jc w:val="center"/>
        <w:rPr>
          <w:lang w:val="vi-VN"/>
        </w:rPr>
      </w:pPr>
    </w:p>
    <w:p w14:paraId="5591C0DA" w14:textId="77777777" w:rsidR="00922C63" w:rsidRDefault="00922C63" w:rsidP="00237278">
      <w:pPr>
        <w:jc w:val="center"/>
        <w:rPr>
          <w:b/>
          <w:sz w:val="36"/>
          <w:szCs w:val="40"/>
          <w:lang w:val="vi-VN"/>
        </w:rPr>
      </w:pPr>
    </w:p>
    <w:p w14:paraId="53A046E8" w14:textId="77777777" w:rsidR="003A794E" w:rsidRDefault="00922C63" w:rsidP="00237278">
      <w:pPr>
        <w:jc w:val="center"/>
        <w:rPr>
          <w:lang w:val="vi-VN"/>
        </w:rPr>
      </w:pPr>
      <w:r w:rsidRPr="0099302E">
        <w:rPr>
          <w:b/>
          <w:sz w:val="36"/>
          <w:szCs w:val="40"/>
          <w:lang w:val="vi-VN"/>
        </w:rPr>
        <w:t>TÊN ĐỀ TÀI</w:t>
      </w:r>
      <w:r>
        <w:rPr>
          <w:b/>
          <w:sz w:val="36"/>
          <w:szCs w:val="40"/>
          <w:lang w:val="vi-VN"/>
        </w:rPr>
        <w:t>: …</w:t>
      </w:r>
      <w:r>
        <w:rPr>
          <w:b/>
          <w:sz w:val="36"/>
          <w:szCs w:val="40"/>
        </w:rPr>
        <w:t>…………………………….</w:t>
      </w:r>
    </w:p>
    <w:p w14:paraId="46CD18B5" w14:textId="77777777" w:rsidR="00922C63" w:rsidRDefault="00922C63" w:rsidP="0099302E">
      <w:pPr>
        <w:tabs>
          <w:tab w:val="left" w:pos="3261"/>
          <w:tab w:val="left" w:pos="5670"/>
        </w:tabs>
        <w:rPr>
          <w:bCs/>
          <w:sz w:val="28"/>
          <w:szCs w:val="28"/>
        </w:rPr>
      </w:pPr>
    </w:p>
    <w:p w14:paraId="4539BD35" w14:textId="77777777" w:rsidR="00922C63" w:rsidRDefault="00922C63" w:rsidP="0099302E">
      <w:pPr>
        <w:tabs>
          <w:tab w:val="left" w:pos="3261"/>
          <w:tab w:val="left" w:pos="5670"/>
        </w:tabs>
        <w:rPr>
          <w:bCs/>
          <w:sz w:val="28"/>
          <w:szCs w:val="28"/>
        </w:rPr>
      </w:pPr>
    </w:p>
    <w:p w14:paraId="531C71D8" w14:textId="77777777" w:rsidR="00922C63" w:rsidRDefault="00922C63" w:rsidP="0099302E">
      <w:pPr>
        <w:tabs>
          <w:tab w:val="left" w:pos="3261"/>
          <w:tab w:val="left" w:pos="5670"/>
        </w:tabs>
        <w:rPr>
          <w:bCs/>
          <w:sz w:val="28"/>
          <w:szCs w:val="28"/>
        </w:rPr>
      </w:pPr>
    </w:p>
    <w:p w14:paraId="05485246" w14:textId="77777777" w:rsidR="0099302E" w:rsidRPr="00922C63" w:rsidRDefault="0099302E" w:rsidP="0099302E">
      <w:pPr>
        <w:tabs>
          <w:tab w:val="left" w:pos="3261"/>
          <w:tab w:val="left" w:pos="5670"/>
        </w:tabs>
        <w:rPr>
          <w:b/>
          <w:bCs/>
          <w:sz w:val="28"/>
          <w:szCs w:val="28"/>
        </w:rPr>
      </w:pPr>
      <w:r w:rsidRPr="00922C63">
        <w:rPr>
          <w:b/>
          <w:bCs/>
          <w:sz w:val="28"/>
          <w:szCs w:val="28"/>
        </w:rPr>
        <w:t>Giảng viên hướng dẫn</w:t>
      </w:r>
      <w:r w:rsidRPr="00922C63">
        <w:rPr>
          <w:b/>
          <w:bCs/>
          <w:sz w:val="28"/>
          <w:szCs w:val="28"/>
        </w:rPr>
        <w:tab/>
        <w:t xml:space="preserve">: ThS. ……………… </w:t>
      </w:r>
      <w:r w:rsidRPr="00922C63">
        <w:rPr>
          <w:b/>
          <w:bCs/>
          <w:i/>
          <w:sz w:val="28"/>
          <w:szCs w:val="28"/>
        </w:rPr>
        <w:t>(hoặc TS. ……………….)</w:t>
      </w:r>
    </w:p>
    <w:p w14:paraId="428902FF" w14:textId="77777777" w:rsidR="0099302E" w:rsidRPr="00922C63" w:rsidRDefault="0099302E" w:rsidP="0099302E">
      <w:pPr>
        <w:tabs>
          <w:tab w:val="left" w:pos="3261"/>
          <w:tab w:val="left" w:pos="5670"/>
        </w:tabs>
        <w:rPr>
          <w:b/>
          <w:bCs/>
          <w:sz w:val="28"/>
          <w:szCs w:val="28"/>
        </w:rPr>
      </w:pPr>
      <w:r w:rsidRPr="00922C63">
        <w:rPr>
          <w:b/>
          <w:bCs/>
          <w:sz w:val="28"/>
          <w:szCs w:val="28"/>
        </w:rPr>
        <w:t>Sinh viên thực hiện</w:t>
      </w:r>
      <w:r w:rsidRPr="00922C63">
        <w:rPr>
          <w:b/>
          <w:bCs/>
          <w:sz w:val="28"/>
          <w:szCs w:val="28"/>
        </w:rPr>
        <w:tab/>
        <w:t xml:space="preserve">: </w:t>
      </w:r>
    </w:p>
    <w:p w14:paraId="1D44D9FD" w14:textId="77777777" w:rsidR="0099302E" w:rsidRDefault="0099302E" w:rsidP="0099302E">
      <w:pPr>
        <w:tabs>
          <w:tab w:val="left" w:pos="4678"/>
          <w:tab w:val="left" w:pos="7088"/>
        </w:tabs>
        <w:ind w:left="1134"/>
        <w:rPr>
          <w:b/>
          <w:bCs/>
          <w:sz w:val="28"/>
          <w:szCs w:val="28"/>
        </w:rPr>
      </w:pPr>
      <w:r w:rsidRPr="0000159C">
        <w:rPr>
          <w:b/>
          <w:bCs/>
          <w:sz w:val="28"/>
          <w:szCs w:val="28"/>
        </w:rPr>
        <w:t xml:space="preserve">Nguyễn Văn </w:t>
      </w:r>
      <w:r>
        <w:rPr>
          <w:b/>
          <w:bCs/>
          <w:sz w:val="28"/>
          <w:szCs w:val="28"/>
        </w:rPr>
        <w:t>A</w:t>
      </w:r>
      <w:r w:rsidRPr="0000159C">
        <w:rPr>
          <w:b/>
          <w:bCs/>
          <w:sz w:val="28"/>
          <w:szCs w:val="28"/>
        </w:rPr>
        <w:tab/>
        <w:t>1805010245</w:t>
      </w:r>
      <w:r w:rsidRPr="0000159C">
        <w:rPr>
          <w:b/>
          <w:bCs/>
          <w:sz w:val="28"/>
          <w:szCs w:val="28"/>
        </w:rPr>
        <w:tab/>
        <w:t>18D1TH-PM1</w:t>
      </w:r>
    </w:p>
    <w:p w14:paraId="756B8138" w14:textId="77777777" w:rsidR="0099302E" w:rsidRDefault="0099302E" w:rsidP="0099302E">
      <w:pPr>
        <w:tabs>
          <w:tab w:val="left" w:pos="4678"/>
          <w:tab w:val="left" w:pos="7088"/>
        </w:tabs>
        <w:ind w:left="1134"/>
        <w:rPr>
          <w:b/>
          <w:bCs/>
          <w:sz w:val="28"/>
          <w:szCs w:val="28"/>
        </w:rPr>
      </w:pPr>
      <w:r w:rsidRPr="0000159C">
        <w:rPr>
          <w:b/>
          <w:bCs/>
          <w:sz w:val="28"/>
          <w:szCs w:val="28"/>
        </w:rPr>
        <w:t xml:space="preserve">Nguyễn Văn </w:t>
      </w:r>
      <w:r>
        <w:rPr>
          <w:b/>
          <w:bCs/>
          <w:sz w:val="28"/>
          <w:szCs w:val="28"/>
        </w:rPr>
        <w:t>B</w:t>
      </w:r>
      <w:r w:rsidRPr="0000159C">
        <w:rPr>
          <w:b/>
          <w:bCs/>
          <w:sz w:val="28"/>
          <w:szCs w:val="28"/>
        </w:rPr>
        <w:tab/>
        <w:t>180501024</w:t>
      </w:r>
      <w:r>
        <w:rPr>
          <w:b/>
          <w:bCs/>
          <w:sz w:val="28"/>
          <w:szCs w:val="28"/>
        </w:rPr>
        <w:t>6</w:t>
      </w:r>
      <w:r w:rsidRPr="0000159C">
        <w:rPr>
          <w:b/>
          <w:bCs/>
          <w:sz w:val="28"/>
          <w:szCs w:val="28"/>
        </w:rPr>
        <w:tab/>
        <w:t>18D1TH-PM1</w:t>
      </w:r>
    </w:p>
    <w:p w14:paraId="38493808" w14:textId="77777777" w:rsidR="0099302E" w:rsidRDefault="0099302E" w:rsidP="0099302E">
      <w:pPr>
        <w:tabs>
          <w:tab w:val="left" w:pos="4678"/>
          <w:tab w:val="left" w:pos="7088"/>
        </w:tabs>
        <w:ind w:left="1134"/>
        <w:rPr>
          <w:b/>
          <w:bCs/>
          <w:sz w:val="28"/>
          <w:szCs w:val="28"/>
        </w:rPr>
      </w:pPr>
    </w:p>
    <w:p w14:paraId="6BF759F4" w14:textId="77777777" w:rsidR="0099302E" w:rsidRPr="0000159C" w:rsidRDefault="0099302E" w:rsidP="0099302E">
      <w:pPr>
        <w:tabs>
          <w:tab w:val="left" w:pos="4678"/>
          <w:tab w:val="left" w:pos="7088"/>
        </w:tabs>
        <w:ind w:left="1134"/>
        <w:rPr>
          <w:b/>
          <w:bCs/>
          <w:sz w:val="28"/>
          <w:szCs w:val="28"/>
        </w:rPr>
      </w:pPr>
    </w:p>
    <w:p w14:paraId="0B42D7AF" w14:textId="77777777" w:rsidR="0099302E" w:rsidRDefault="0099302E" w:rsidP="0099302E">
      <w:pPr>
        <w:tabs>
          <w:tab w:val="left" w:pos="4680"/>
        </w:tabs>
        <w:ind w:left="2400"/>
        <w:jc w:val="center"/>
        <w:rPr>
          <w:bCs/>
          <w:sz w:val="30"/>
          <w:szCs w:val="20"/>
        </w:rPr>
      </w:pPr>
    </w:p>
    <w:p w14:paraId="1E5919BC" w14:textId="77777777" w:rsidR="00237278" w:rsidRPr="0021091D" w:rsidRDefault="0099302E" w:rsidP="00922C63">
      <w:pPr>
        <w:tabs>
          <w:tab w:val="left" w:pos="3828"/>
          <w:tab w:val="left" w:pos="4820"/>
        </w:tabs>
        <w:spacing w:before="0"/>
        <w:jc w:val="center"/>
        <w:rPr>
          <w:b/>
          <w:lang w:val="vi-VN"/>
        </w:rPr>
        <w:sectPr w:rsidR="00237278" w:rsidRPr="0021091D" w:rsidSect="00237278">
          <w:pgSz w:w="11909" w:h="16834" w:code="9"/>
          <w:pgMar w:top="1134"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VnTime"/>
          <w:b/>
          <w:lang w:val="de-DE"/>
        </w:rPr>
        <w:t>TP. Hồ Chí Minh, n</w:t>
      </w:r>
      <w:r w:rsidRPr="00C93EC4">
        <w:rPr>
          <w:rFonts w:cs=".VnTime"/>
          <w:b/>
          <w:lang w:val="de-DE"/>
        </w:rPr>
        <w:t xml:space="preserve">ăm </w:t>
      </w:r>
      <w:r>
        <w:rPr>
          <w:rFonts w:cs=".VnTime"/>
          <w:b/>
          <w:lang w:val="de-DE"/>
        </w:rPr>
        <w:t>...</w:t>
      </w:r>
    </w:p>
    <w:p w14:paraId="5B3D0DDF" w14:textId="77777777" w:rsidR="00922C63" w:rsidRPr="00237278" w:rsidRDefault="00922C63" w:rsidP="00922C63">
      <w:pPr>
        <w:spacing w:line="276" w:lineRule="auto"/>
        <w:ind w:firstLine="0"/>
        <w:jc w:val="center"/>
        <w:rPr>
          <w:sz w:val="28"/>
          <w:szCs w:val="28"/>
          <w:lang w:val="vi-VN"/>
        </w:rPr>
      </w:pPr>
      <w:bookmarkStart w:id="0" w:name="_Toc276078086"/>
      <w:r w:rsidRPr="00237278">
        <w:rPr>
          <w:sz w:val="28"/>
          <w:szCs w:val="28"/>
          <w:lang w:val="vi-VN"/>
        </w:rPr>
        <w:lastRenderedPageBreak/>
        <w:t>BỘ GIÁO DỤC VÀ ĐÀO TẠO</w:t>
      </w:r>
    </w:p>
    <w:p w14:paraId="504A1647" w14:textId="77777777" w:rsidR="00922C63" w:rsidRPr="00237278" w:rsidRDefault="00922C63" w:rsidP="00922C63">
      <w:pPr>
        <w:spacing w:before="0" w:line="276" w:lineRule="auto"/>
        <w:ind w:firstLine="0"/>
        <w:jc w:val="center"/>
        <w:rPr>
          <w:sz w:val="28"/>
          <w:szCs w:val="28"/>
          <w:lang w:val="vi-VN"/>
        </w:rPr>
      </w:pPr>
      <w:r w:rsidRPr="00237278">
        <w:rPr>
          <w:b/>
          <w:sz w:val="28"/>
          <w:szCs w:val="28"/>
          <w:lang w:val="vi-VN"/>
        </w:rPr>
        <w:t>TRƯỜNG ĐẠI HỌC KINH TẾ - TÀI CHÍNH</w:t>
      </w:r>
    </w:p>
    <w:p w14:paraId="45457BB5" w14:textId="77777777" w:rsidR="00922C63" w:rsidRPr="005F1406" w:rsidRDefault="00922C63" w:rsidP="00922C63">
      <w:pPr>
        <w:spacing w:line="276" w:lineRule="auto"/>
        <w:ind w:firstLine="0"/>
        <w:jc w:val="center"/>
        <w:rPr>
          <w:b/>
          <w:bCs/>
          <w:sz w:val="32"/>
          <w:lang w:val="vi-VN"/>
        </w:rPr>
      </w:pPr>
      <w:r w:rsidRPr="005F1406">
        <w:rPr>
          <w:b/>
          <w:sz w:val="28"/>
          <w:szCs w:val="28"/>
          <w:lang w:val="vi-VN"/>
        </w:rPr>
        <w:t>THÀNH PHỐ HỒ CHÍ MINH</w:t>
      </w:r>
    </w:p>
    <w:p w14:paraId="15A7A766" w14:textId="77777777" w:rsidR="00922C63" w:rsidRPr="005F1406" w:rsidRDefault="00922C63" w:rsidP="00922C63">
      <w:pPr>
        <w:spacing w:before="0"/>
        <w:jc w:val="center"/>
        <w:rPr>
          <w:b/>
          <w:bCs/>
          <w:sz w:val="32"/>
          <w:lang w:val="vi-VN"/>
        </w:rPr>
      </w:pPr>
    </w:p>
    <w:p w14:paraId="5BCDA2F5" w14:textId="77777777" w:rsidR="00922C63" w:rsidRPr="005F1406" w:rsidRDefault="00922C63" w:rsidP="00922C63">
      <w:pPr>
        <w:spacing w:before="0"/>
        <w:jc w:val="center"/>
        <w:rPr>
          <w:b/>
          <w:bCs/>
          <w:sz w:val="32"/>
          <w:lang w:val="vi-VN"/>
        </w:rPr>
      </w:pPr>
    </w:p>
    <w:p w14:paraId="7AF185F7" w14:textId="77777777" w:rsidR="00922C63" w:rsidRPr="005F1406" w:rsidRDefault="00922C63" w:rsidP="00922C63">
      <w:pPr>
        <w:spacing w:before="0"/>
        <w:jc w:val="center"/>
        <w:rPr>
          <w:b/>
          <w:bCs/>
          <w:sz w:val="32"/>
          <w:lang w:val="vi-VN"/>
        </w:rPr>
      </w:pPr>
    </w:p>
    <w:p w14:paraId="1EAD4354" w14:textId="77777777" w:rsidR="00922C63" w:rsidRPr="005F1406" w:rsidRDefault="00922C63" w:rsidP="00922C63">
      <w:pPr>
        <w:spacing w:before="0"/>
        <w:ind w:firstLine="0"/>
        <w:jc w:val="center"/>
        <w:rPr>
          <w:b/>
          <w:bCs/>
          <w:sz w:val="40"/>
          <w:lang w:val="vi-VN"/>
        </w:rPr>
      </w:pPr>
      <w:r w:rsidRPr="005F1406">
        <w:rPr>
          <w:b/>
          <w:bCs/>
          <w:sz w:val="40"/>
          <w:lang w:val="vi-VN"/>
        </w:rPr>
        <w:t>ĐỒ ÁN CHUYÊN NGÀNH</w:t>
      </w:r>
    </w:p>
    <w:p w14:paraId="77FCA4E2" w14:textId="77777777" w:rsidR="00922C63" w:rsidRPr="005F1406" w:rsidRDefault="00922C63" w:rsidP="00922C63">
      <w:pPr>
        <w:spacing w:before="0"/>
        <w:jc w:val="center"/>
        <w:rPr>
          <w:bCs/>
          <w:sz w:val="30"/>
          <w:szCs w:val="30"/>
          <w:lang w:val="vi-VN"/>
        </w:rPr>
      </w:pPr>
      <w:r w:rsidRPr="005F1406">
        <w:rPr>
          <w:b/>
          <w:bCs/>
          <w:sz w:val="30"/>
          <w:szCs w:val="30"/>
          <w:lang w:val="vi-VN"/>
        </w:rPr>
        <w:t>Ngành:</w:t>
      </w:r>
      <w:r w:rsidRPr="005F1406">
        <w:rPr>
          <w:bCs/>
          <w:sz w:val="30"/>
          <w:szCs w:val="30"/>
          <w:lang w:val="vi-VN"/>
        </w:rPr>
        <w:t xml:space="preserve"> </w:t>
      </w:r>
      <w:r w:rsidR="000D764F" w:rsidRPr="005F1406">
        <w:rPr>
          <w:b/>
          <w:bCs/>
          <w:sz w:val="30"/>
          <w:szCs w:val="30"/>
          <w:lang w:val="vi-VN"/>
        </w:rPr>
        <w:t>………….</w:t>
      </w:r>
    </w:p>
    <w:p w14:paraId="324E7B39" w14:textId="77777777" w:rsidR="00922C63" w:rsidRPr="005F1406" w:rsidRDefault="00922C63" w:rsidP="00922C63">
      <w:pPr>
        <w:tabs>
          <w:tab w:val="left" w:pos="2640"/>
        </w:tabs>
        <w:spacing w:before="0"/>
        <w:jc w:val="center"/>
        <w:rPr>
          <w:b/>
          <w:bCs/>
          <w:sz w:val="30"/>
          <w:szCs w:val="30"/>
          <w:lang w:val="vi-VN"/>
        </w:rPr>
      </w:pPr>
      <w:r w:rsidRPr="005F1406">
        <w:rPr>
          <w:b/>
          <w:bCs/>
          <w:sz w:val="30"/>
          <w:szCs w:val="30"/>
          <w:lang w:val="vi-VN"/>
        </w:rPr>
        <w:t xml:space="preserve">Chuyên ngành: </w:t>
      </w:r>
      <w:r w:rsidR="000D764F" w:rsidRPr="005F1406">
        <w:rPr>
          <w:b/>
          <w:bCs/>
          <w:sz w:val="30"/>
          <w:szCs w:val="30"/>
          <w:lang w:val="vi-VN"/>
        </w:rPr>
        <w:t>………………………</w:t>
      </w:r>
    </w:p>
    <w:p w14:paraId="07D9FCC6" w14:textId="77777777" w:rsidR="00922C63" w:rsidRDefault="00922C63" w:rsidP="00922C63">
      <w:pPr>
        <w:jc w:val="center"/>
        <w:rPr>
          <w:lang w:val="vi-VN"/>
        </w:rPr>
      </w:pPr>
    </w:p>
    <w:p w14:paraId="50C2DAD8" w14:textId="77777777" w:rsidR="00922C63" w:rsidRDefault="00922C63" w:rsidP="00922C63">
      <w:pPr>
        <w:jc w:val="center"/>
        <w:rPr>
          <w:b/>
          <w:sz w:val="36"/>
          <w:szCs w:val="40"/>
          <w:lang w:val="vi-VN"/>
        </w:rPr>
      </w:pPr>
    </w:p>
    <w:p w14:paraId="5E528308" w14:textId="77777777" w:rsidR="00922C63" w:rsidRDefault="00922C63" w:rsidP="00922C63">
      <w:pPr>
        <w:jc w:val="center"/>
        <w:rPr>
          <w:b/>
          <w:sz w:val="36"/>
          <w:szCs w:val="40"/>
          <w:lang w:val="vi-VN"/>
        </w:rPr>
      </w:pPr>
    </w:p>
    <w:p w14:paraId="1E79BFB2" w14:textId="77777777" w:rsidR="00922C63" w:rsidRDefault="00922C63" w:rsidP="00922C63">
      <w:pPr>
        <w:jc w:val="center"/>
        <w:rPr>
          <w:b/>
          <w:sz w:val="36"/>
          <w:szCs w:val="40"/>
          <w:lang w:val="vi-VN"/>
        </w:rPr>
      </w:pPr>
    </w:p>
    <w:p w14:paraId="3FBBD7D2" w14:textId="77777777" w:rsidR="00922C63" w:rsidRDefault="00922C63" w:rsidP="00922C63">
      <w:pPr>
        <w:jc w:val="center"/>
        <w:rPr>
          <w:lang w:val="vi-VN"/>
        </w:rPr>
      </w:pPr>
      <w:r w:rsidRPr="0099302E">
        <w:rPr>
          <w:b/>
          <w:sz w:val="36"/>
          <w:szCs w:val="40"/>
          <w:lang w:val="vi-VN"/>
        </w:rPr>
        <w:t>TÊN ĐỀ TÀI</w:t>
      </w:r>
      <w:r>
        <w:rPr>
          <w:b/>
          <w:sz w:val="36"/>
          <w:szCs w:val="40"/>
          <w:lang w:val="vi-VN"/>
        </w:rPr>
        <w:t>: …</w:t>
      </w:r>
      <w:r w:rsidRPr="005F1406">
        <w:rPr>
          <w:b/>
          <w:sz w:val="36"/>
          <w:szCs w:val="40"/>
          <w:lang w:val="vi-VN"/>
        </w:rPr>
        <w:t>…………………………….</w:t>
      </w:r>
    </w:p>
    <w:p w14:paraId="24536A0F" w14:textId="77777777" w:rsidR="00922C63" w:rsidRPr="005F1406" w:rsidRDefault="00922C63" w:rsidP="00922C63">
      <w:pPr>
        <w:tabs>
          <w:tab w:val="left" w:pos="3261"/>
          <w:tab w:val="left" w:pos="5670"/>
        </w:tabs>
        <w:rPr>
          <w:bCs/>
          <w:sz w:val="28"/>
          <w:szCs w:val="28"/>
          <w:lang w:val="vi-VN"/>
        </w:rPr>
      </w:pPr>
    </w:p>
    <w:p w14:paraId="2F1881F7" w14:textId="77777777" w:rsidR="00922C63" w:rsidRPr="005F1406" w:rsidRDefault="00922C63" w:rsidP="00922C63">
      <w:pPr>
        <w:tabs>
          <w:tab w:val="left" w:pos="3261"/>
          <w:tab w:val="left" w:pos="5670"/>
        </w:tabs>
        <w:rPr>
          <w:bCs/>
          <w:sz w:val="28"/>
          <w:szCs w:val="28"/>
          <w:lang w:val="vi-VN"/>
        </w:rPr>
      </w:pPr>
    </w:p>
    <w:p w14:paraId="5A3EA344" w14:textId="77777777" w:rsidR="00922C63" w:rsidRPr="005F1406" w:rsidRDefault="00922C63" w:rsidP="00922C63">
      <w:pPr>
        <w:tabs>
          <w:tab w:val="left" w:pos="3261"/>
          <w:tab w:val="left" w:pos="5670"/>
        </w:tabs>
        <w:rPr>
          <w:bCs/>
          <w:sz w:val="28"/>
          <w:szCs w:val="28"/>
          <w:lang w:val="vi-VN"/>
        </w:rPr>
      </w:pPr>
    </w:p>
    <w:p w14:paraId="300A4CEF" w14:textId="77777777" w:rsidR="00922C63" w:rsidRPr="005F1406" w:rsidRDefault="00922C63" w:rsidP="00922C63">
      <w:pPr>
        <w:tabs>
          <w:tab w:val="left" w:pos="3261"/>
          <w:tab w:val="left" w:pos="5670"/>
        </w:tabs>
        <w:rPr>
          <w:b/>
          <w:bCs/>
          <w:sz w:val="28"/>
          <w:szCs w:val="28"/>
          <w:lang w:val="vi-VN"/>
        </w:rPr>
      </w:pPr>
      <w:r w:rsidRPr="005F1406">
        <w:rPr>
          <w:b/>
          <w:bCs/>
          <w:sz w:val="28"/>
          <w:szCs w:val="28"/>
          <w:lang w:val="vi-VN"/>
        </w:rPr>
        <w:t>Giảng viên hướng dẫn</w:t>
      </w:r>
      <w:r w:rsidRPr="005F1406">
        <w:rPr>
          <w:b/>
          <w:bCs/>
          <w:sz w:val="28"/>
          <w:szCs w:val="28"/>
          <w:lang w:val="vi-VN"/>
        </w:rPr>
        <w:tab/>
        <w:t xml:space="preserve">: ThS. ……………… </w:t>
      </w:r>
      <w:r w:rsidRPr="005F1406">
        <w:rPr>
          <w:b/>
          <w:bCs/>
          <w:i/>
          <w:sz w:val="28"/>
          <w:szCs w:val="28"/>
          <w:lang w:val="vi-VN"/>
        </w:rPr>
        <w:t>(hoặc TS. ……………….)</w:t>
      </w:r>
    </w:p>
    <w:p w14:paraId="16362F83" w14:textId="77777777" w:rsidR="00922C63" w:rsidRPr="005F1406" w:rsidRDefault="00922C63" w:rsidP="00922C63">
      <w:pPr>
        <w:tabs>
          <w:tab w:val="left" w:pos="3261"/>
          <w:tab w:val="left" w:pos="5670"/>
        </w:tabs>
        <w:rPr>
          <w:b/>
          <w:bCs/>
          <w:sz w:val="28"/>
          <w:szCs w:val="28"/>
          <w:lang w:val="vi-VN"/>
        </w:rPr>
      </w:pPr>
      <w:r w:rsidRPr="005F1406">
        <w:rPr>
          <w:b/>
          <w:bCs/>
          <w:sz w:val="28"/>
          <w:szCs w:val="28"/>
          <w:lang w:val="vi-VN"/>
        </w:rPr>
        <w:t>Sinh viên thực hiện</w:t>
      </w:r>
      <w:r w:rsidRPr="005F1406">
        <w:rPr>
          <w:b/>
          <w:bCs/>
          <w:sz w:val="28"/>
          <w:szCs w:val="28"/>
          <w:lang w:val="vi-VN"/>
        </w:rPr>
        <w:tab/>
        <w:t xml:space="preserve">: </w:t>
      </w:r>
    </w:p>
    <w:p w14:paraId="37C98164" w14:textId="77777777" w:rsidR="00922C63" w:rsidRDefault="00922C63" w:rsidP="00922C63">
      <w:pPr>
        <w:tabs>
          <w:tab w:val="left" w:pos="4678"/>
          <w:tab w:val="left" w:pos="7088"/>
        </w:tabs>
        <w:ind w:left="1134"/>
        <w:rPr>
          <w:b/>
          <w:bCs/>
          <w:sz w:val="28"/>
          <w:szCs w:val="28"/>
        </w:rPr>
      </w:pPr>
      <w:r w:rsidRPr="0000159C">
        <w:rPr>
          <w:b/>
          <w:bCs/>
          <w:sz w:val="28"/>
          <w:szCs w:val="28"/>
        </w:rPr>
        <w:t xml:space="preserve">Nguyễn Văn </w:t>
      </w:r>
      <w:r>
        <w:rPr>
          <w:b/>
          <w:bCs/>
          <w:sz w:val="28"/>
          <w:szCs w:val="28"/>
        </w:rPr>
        <w:t>A</w:t>
      </w:r>
      <w:r w:rsidRPr="0000159C">
        <w:rPr>
          <w:b/>
          <w:bCs/>
          <w:sz w:val="28"/>
          <w:szCs w:val="28"/>
        </w:rPr>
        <w:tab/>
        <w:t>1805010245</w:t>
      </w:r>
      <w:r w:rsidRPr="0000159C">
        <w:rPr>
          <w:b/>
          <w:bCs/>
          <w:sz w:val="28"/>
          <w:szCs w:val="28"/>
        </w:rPr>
        <w:tab/>
        <w:t>18D1TH-PM1</w:t>
      </w:r>
    </w:p>
    <w:p w14:paraId="4875BA23" w14:textId="77777777" w:rsidR="00922C63" w:rsidRDefault="00922C63" w:rsidP="00922C63">
      <w:pPr>
        <w:tabs>
          <w:tab w:val="left" w:pos="4678"/>
          <w:tab w:val="left" w:pos="7088"/>
        </w:tabs>
        <w:ind w:left="1134"/>
        <w:rPr>
          <w:b/>
          <w:bCs/>
          <w:sz w:val="28"/>
          <w:szCs w:val="28"/>
        </w:rPr>
      </w:pPr>
      <w:r w:rsidRPr="0000159C">
        <w:rPr>
          <w:b/>
          <w:bCs/>
          <w:sz w:val="28"/>
          <w:szCs w:val="28"/>
        </w:rPr>
        <w:t xml:space="preserve">Nguyễn Văn </w:t>
      </w:r>
      <w:r>
        <w:rPr>
          <w:b/>
          <w:bCs/>
          <w:sz w:val="28"/>
          <w:szCs w:val="28"/>
        </w:rPr>
        <w:t>B</w:t>
      </w:r>
      <w:r w:rsidRPr="0000159C">
        <w:rPr>
          <w:b/>
          <w:bCs/>
          <w:sz w:val="28"/>
          <w:szCs w:val="28"/>
        </w:rPr>
        <w:tab/>
        <w:t>180501024</w:t>
      </w:r>
      <w:r>
        <w:rPr>
          <w:b/>
          <w:bCs/>
          <w:sz w:val="28"/>
          <w:szCs w:val="28"/>
        </w:rPr>
        <w:t>6</w:t>
      </w:r>
      <w:r w:rsidRPr="0000159C">
        <w:rPr>
          <w:b/>
          <w:bCs/>
          <w:sz w:val="28"/>
          <w:szCs w:val="28"/>
        </w:rPr>
        <w:tab/>
        <w:t>18D1TH-PM1</w:t>
      </w:r>
    </w:p>
    <w:p w14:paraId="67729E43" w14:textId="77777777" w:rsidR="00922C63" w:rsidRDefault="00922C63" w:rsidP="00922C63">
      <w:pPr>
        <w:tabs>
          <w:tab w:val="left" w:pos="4678"/>
          <w:tab w:val="left" w:pos="7088"/>
        </w:tabs>
        <w:ind w:left="1134"/>
        <w:rPr>
          <w:b/>
          <w:bCs/>
          <w:sz w:val="28"/>
          <w:szCs w:val="28"/>
        </w:rPr>
      </w:pPr>
    </w:p>
    <w:p w14:paraId="332E7078" w14:textId="77777777" w:rsidR="00922C63" w:rsidRDefault="00922C63" w:rsidP="00922C63">
      <w:pPr>
        <w:tabs>
          <w:tab w:val="left" w:pos="4678"/>
          <w:tab w:val="left" w:pos="7088"/>
        </w:tabs>
        <w:ind w:left="1134"/>
        <w:rPr>
          <w:b/>
          <w:bCs/>
          <w:sz w:val="28"/>
          <w:szCs w:val="28"/>
        </w:rPr>
      </w:pPr>
    </w:p>
    <w:p w14:paraId="179D764D" w14:textId="77777777" w:rsidR="00922C63" w:rsidRPr="0000159C" w:rsidRDefault="00922C63" w:rsidP="00922C63">
      <w:pPr>
        <w:tabs>
          <w:tab w:val="left" w:pos="4678"/>
          <w:tab w:val="left" w:pos="7088"/>
        </w:tabs>
        <w:ind w:left="1134"/>
        <w:rPr>
          <w:b/>
          <w:bCs/>
          <w:sz w:val="28"/>
          <w:szCs w:val="28"/>
        </w:rPr>
      </w:pPr>
    </w:p>
    <w:p w14:paraId="0ED01F20" w14:textId="77777777" w:rsidR="00922C63" w:rsidRDefault="00922C63" w:rsidP="00922C63">
      <w:pPr>
        <w:tabs>
          <w:tab w:val="left" w:pos="4680"/>
        </w:tabs>
        <w:ind w:left="2400"/>
        <w:jc w:val="center"/>
        <w:rPr>
          <w:bCs/>
          <w:sz w:val="30"/>
          <w:szCs w:val="20"/>
        </w:rPr>
      </w:pPr>
    </w:p>
    <w:p w14:paraId="6146B61C" w14:textId="77777777" w:rsidR="00922C63" w:rsidRPr="0021091D" w:rsidRDefault="00922C63" w:rsidP="00922C63">
      <w:pPr>
        <w:tabs>
          <w:tab w:val="left" w:pos="3828"/>
          <w:tab w:val="left" w:pos="4820"/>
        </w:tabs>
        <w:spacing w:before="0"/>
        <w:jc w:val="center"/>
        <w:rPr>
          <w:b/>
          <w:lang w:val="vi-VN"/>
        </w:rPr>
        <w:sectPr w:rsidR="00922C63" w:rsidRPr="0021091D" w:rsidSect="00922C63">
          <w:pgSz w:w="11909" w:h="16834" w:code="9"/>
          <w:pgMar w:top="1134" w:right="1134" w:bottom="1134"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Pr>
          <w:rFonts w:cs=".VnTime"/>
          <w:b/>
          <w:lang w:val="de-DE"/>
        </w:rPr>
        <w:t>TP. Hồ Chí Minh, n</w:t>
      </w:r>
      <w:r w:rsidRPr="00C93EC4">
        <w:rPr>
          <w:rFonts w:cs=".VnTime"/>
          <w:b/>
          <w:lang w:val="de-DE"/>
        </w:rPr>
        <w:t xml:space="preserve">ăm </w:t>
      </w:r>
      <w:r>
        <w:rPr>
          <w:rFonts w:cs=".VnTime"/>
          <w:b/>
          <w:lang w:val="de-DE"/>
        </w:rPr>
        <w:t>...</w:t>
      </w:r>
    </w:p>
    <w:p w14:paraId="70C545CE" w14:textId="77777777" w:rsidR="00313AB2" w:rsidRDefault="008A00FC" w:rsidP="00940405">
      <w:pPr>
        <w:pStyle w:val="Heading1"/>
        <w:numPr>
          <w:ilvl w:val="0"/>
          <w:numId w:val="0"/>
        </w:numPr>
      </w:pPr>
      <w:bookmarkStart w:id="1" w:name="_Toc153751206"/>
      <w:bookmarkEnd w:id="0"/>
      <w:r w:rsidRPr="00940405">
        <w:lastRenderedPageBreak/>
        <w:t>MỤC</w:t>
      </w:r>
      <w:r w:rsidRPr="00313AB2">
        <w:t xml:space="preserve"> LỤC</w:t>
      </w:r>
      <w:bookmarkEnd w:id="1"/>
    </w:p>
    <w:sdt>
      <w:sdtPr>
        <w:rPr>
          <w:b/>
          <w:bCs/>
          <w:sz w:val="26"/>
        </w:rPr>
        <w:id w:val="61952818"/>
        <w:docPartObj>
          <w:docPartGallery w:val="Table of Contents"/>
          <w:docPartUnique/>
        </w:docPartObj>
      </w:sdtPr>
      <w:sdtEndPr>
        <w:rPr>
          <w:b w:val="0"/>
          <w:bCs w:val="0"/>
          <w:sz w:val="30"/>
        </w:rPr>
      </w:sdtEndPr>
      <w:sdtContent>
        <w:p w14:paraId="5A0343E7" w14:textId="0B5A6D77" w:rsidR="00247B2F" w:rsidRDefault="00247B2F">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3751206" w:history="1">
            <w:r w:rsidRPr="008E7C57">
              <w:rPr>
                <w:rStyle w:val="Hyperlink"/>
                <w:noProof/>
              </w:rPr>
              <w:t>MỤC LỤC</w:t>
            </w:r>
            <w:r>
              <w:rPr>
                <w:noProof/>
                <w:webHidden/>
              </w:rPr>
              <w:tab/>
            </w:r>
            <w:r>
              <w:rPr>
                <w:noProof/>
                <w:webHidden/>
              </w:rPr>
              <w:fldChar w:fldCharType="begin"/>
            </w:r>
            <w:r>
              <w:rPr>
                <w:noProof/>
                <w:webHidden/>
              </w:rPr>
              <w:instrText xml:space="preserve"> PAGEREF _Toc153751206 \h </w:instrText>
            </w:r>
            <w:r>
              <w:rPr>
                <w:noProof/>
                <w:webHidden/>
              </w:rPr>
            </w:r>
            <w:r>
              <w:rPr>
                <w:noProof/>
                <w:webHidden/>
              </w:rPr>
              <w:fldChar w:fldCharType="separate"/>
            </w:r>
            <w:r>
              <w:rPr>
                <w:noProof/>
                <w:webHidden/>
              </w:rPr>
              <w:t>i</w:t>
            </w:r>
            <w:r>
              <w:rPr>
                <w:noProof/>
                <w:webHidden/>
              </w:rPr>
              <w:fldChar w:fldCharType="end"/>
            </w:r>
          </w:hyperlink>
        </w:p>
        <w:p w14:paraId="4A50E6A9" w14:textId="16059CD9"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07" w:history="1">
            <w:r w:rsidR="00247B2F" w:rsidRPr="008E7C57">
              <w:rPr>
                <w:rStyle w:val="Hyperlink"/>
                <w:noProof/>
              </w:rPr>
              <w:t>DANH MỤC CÁC KÍ HIỆU, CHỮ VIẾT TẮT</w:t>
            </w:r>
            <w:r w:rsidR="00247B2F">
              <w:rPr>
                <w:noProof/>
                <w:webHidden/>
              </w:rPr>
              <w:tab/>
            </w:r>
            <w:r w:rsidR="00247B2F">
              <w:rPr>
                <w:noProof/>
                <w:webHidden/>
              </w:rPr>
              <w:fldChar w:fldCharType="begin"/>
            </w:r>
            <w:r w:rsidR="00247B2F">
              <w:rPr>
                <w:noProof/>
                <w:webHidden/>
              </w:rPr>
              <w:instrText xml:space="preserve"> PAGEREF _Toc153751207 \h </w:instrText>
            </w:r>
            <w:r w:rsidR="00247B2F">
              <w:rPr>
                <w:noProof/>
                <w:webHidden/>
              </w:rPr>
            </w:r>
            <w:r w:rsidR="00247B2F">
              <w:rPr>
                <w:noProof/>
                <w:webHidden/>
              </w:rPr>
              <w:fldChar w:fldCharType="separate"/>
            </w:r>
            <w:r w:rsidR="00247B2F">
              <w:rPr>
                <w:noProof/>
                <w:webHidden/>
              </w:rPr>
              <w:t>v</w:t>
            </w:r>
            <w:r w:rsidR="00247B2F">
              <w:rPr>
                <w:noProof/>
                <w:webHidden/>
              </w:rPr>
              <w:fldChar w:fldCharType="end"/>
            </w:r>
          </w:hyperlink>
        </w:p>
        <w:p w14:paraId="1CADB0E5" w14:textId="2BA5A450"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08" w:history="1">
            <w:r w:rsidR="00247B2F" w:rsidRPr="008E7C57">
              <w:rPr>
                <w:rStyle w:val="Hyperlink"/>
                <w:noProof/>
                <w:lang w:val="fr-FR"/>
              </w:rPr>
              <w:t>DANH MỤC CÁC BẢNG</w:t>
            </w:r>
            <w:r w:rsidR="00247B2F">
              <w:rPr>
                <w:noProof/>
                <w:webHidden/>
              </w:rPr>
              <w:tab/>
            </w:r>
            <w:r w:rsidR="00247B2F">
              <w:rPr>
                <w:noProof/>
                <w:webHidden/>
              </w:rPr>
              <w:fldChar w:fldCharType="begin"/>
            </w:r>
            <w:r w:rsidR="00247B2F">
              <w:rPr>
                <w:noProof/>
                <w:webHidden/>
              </w:rPr>
              <w:instrText xml:space="preserve"> PAGEREF _Toc153751208 \h </w:instrText>
            </w:r>
            <w:r w:rsidR="00247B2F">
              <w:rPr>
                <w:noProof/>
                <w:webHidden/>
              </w:rPr>
            </w:r>
            <w:r w:rsidR="00247B2F">
              <w:rPr>
                <w:noProof/>
                <w:webHidden/>
              </w:rPr>
              <w:fldChar w:fldCharType="separate"/>
            </w:r>
            <w:r w:rsidR="00247B2F">
              <w:rPr>
                <w:noProof/>
                <w:webHidden/>
              </w:rPr>
              <w:t>vi</w:t>
            </w:r>
            <w:r w:rsidR="00247B2F">
              <w:rPr>
                <w:noProof/>
                <w:webHidden/>
              </w:rPr>
              <w:fldChar w:fldCharType="end"/>
            </w:r>
          </w:hyperlink>
        </w:p>
        <w:p w14:paraId="4E681051" w14:textId="44D10D19"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09" w:history="1">
            <w:r w:rsidR="00247B2F" w:rsidRPr="008E7C57">
              <w:rPr>
                <w:rStyle w:val="Hyperlink"/>
                <w:noProof/>
                <w:lang w:val="fr-FR"/>
              </w:rPr>
              <w:t>DANH MỤC CÁC HÌNH VẼ, ĐỒ THỊ</w:t>
            </w:r>
            <w:r w:rsidR="00247B2F">
              <w:rPr>
                <w:noProof/>
                <w:webHidden/>
              </w:rPr>
              <w:tab/>
            </w:r>
            <w:r w:rsidR="00247B2F">
              <w:rPr>
                <w:noProof/>
                <w:webHidden/>
              </w:rPr>
              <w:fldChar w:fldCharType="begin"/>
            </w:r>
            <w:r w:rsidR="00247B2F">
              <w:rPr>
                <w:noProof/>
                <w:webHidden/>
              </w:rPr>
              <w:instrText xml:space="preserve"> PAGEREF _Toc153751209 \h </w:instrText>
            </w:r>
            <w:r w:rsidR="00247B2F">
              <w:rPr>
                <w:noProof/>
                <w:webHidden/>
              </w:rPr>
            </w:r>
            <w:r w:rsidR="00247B2F">
              <w:rPr>
                <w:noProof/>
                <w:webHidden/>
              </w:rPr>
              <w:fldChar w:fldCharType="separate"/>
            </w:r>
            <w:r w:rsidR="00247B2F">
              <w:rPr>
                <w:noProof/>
                <w:webHidden/>
              </w:rPr>
              <w:t>vii</w:t>
            </w:r>
            <w:r w:rsidR="00247B2F">
              <w:rPr>
                <w:noProof/>
                <w:webHidden/>
              </w:rPr>
              <w:fldChar w:fldCharType="end"/>
            </w:r>
          </w:hyperlink>
        </w:p>
        <w:p w14:paraId="0946C613" w14:textId="73AFAB6C"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10" w:history="1">
            <w:r w:rsidR="00247B2F" w:rsidRPr="008E7C57">
              <w:rPr>
                <w:rStyle w:val="Hyperlink"/>
                <w:noProof/>
              </w:rPr>
              <w:t>MỞ ĐẦU</w:t>
            </w:r>
            <w:r w:rsidR="00247B2F">
              <w:rPr>
                <w:noProof/>
                <w:webHidden/>
              </w:rPr>
              <w:tab/>
            </w:r>
            <w:r w:rsidR="00247B2F">
              <w:rPr>
                <w:noProof/>
                <w:webHidden/>
              </w:rPr>
              <w:fldChar w:fldCharType="begin"/>
            </w:r>
            <w:r w:rsidR="00247B2F">
              <w:rPr>
                <w:noProof/>
                <w:webHidden/>
              </w:rPr>
              <w:instrText xml:space="preserve"> PAGEREF _Toc153751210 \h </w:instrText>
            </w:r>
            <w:r w:rsidR="00247B2F">
              <w:rPr>
                <w:noProof/>
                <w:webHidden/>
              </w:rPr>
            </w:r>
            <w:r w:rsidR="00247B2F">
              <w:rPr>
                <w:noProof/>
                <w:webHidden/>
              </w:rPr>
              <w:fldChar w:fldCharType="separate"/>
            </w:r>
            <w:r w:rsidR="00247B2F">
              <w:rPr>
                <w:noProof/>
                <w:webHidden/>
              </w:rPr>
              <w:t>1</w:t>
            </w:r>
            <w:r w:rsidR="00247B2F">
              <w:rPr>
                <w:noProof/>
                <w:webHidden/>
              </w:rPr>
              <w:fldChar w:fldCharType="end"/>
            </w:r>
          </w:hyperlink>
        </w:p>
        <w:p w14:paraId="7B2987C9" w14:textId="743808C6" w:rsidR="00247B2F" w:rsidRDefault="00000000">
          <w:pPr>
            <w:pStyle w:val="TOC1"/>
            <w:tabs>
              <w:tab w:val="left" w:pos="2128"/>
            </w:tabs>
            <w:rPr>
              <w:rFonts w:asciiTheme="minorHAnsi" w:eastAsiaTheme="minorEastAsia" w:hAnsiTheme="minorHAnsi" w:cstheme="minorBidi"/>
              <w:noProof/>
              <w:kern w:val="2"/>
              <w:sz w:val="22"/>
              <w:szCs w:val="22"/>
              <w14:ligatures w14:val="standardContextual"/>
            </w:rPr>
          </w:pPr>
          <w:hyperlink w:anchor="_Toc153751211" w:history="1">
            <w:r w:rsidR="00247B2F" w:rsidRPr="008E7C57">
              <w:rPr>
                <w:rStyle w:val="Hyperlink"/>
                <w:noProof/>
              </w:rPr>
              <w:t>Chương 1 .</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TỔNG QUAN</w:t>
            </w:r>
            <w:r w:rsidR="00247B2F">
              <w:rPr>
                <w:noProof/>
                <w:webHidden/>
              </w:rPr>
              <w:tab/>
            </w:r>
            <w:r w:rsidR="00247B2F">
              <w:rPr>
                <w:noProof/>
                <w:webHidden/>
              </w:rPr>
              <w:fldChar w:fldCharType="begin"/>
            </w:r>
            <w:r w:rsidR="00247B2F">
              <w:rPr>
                <w:noProof/>
                <w:webHidden/>
              </w:rPr>
              <w:instrText xml:space="preserve"> PAGEREF _Toc153751211 \h </w:instrText>
            </w:r>
            <w:r w:rsidR="00247B2F">
              <w:rPr>
                <w:noProof/>
                <w:webHidden/>
              </w:rPr>
            </w:r>
            <w:r w:rsidR="00247B2F">
              <w:rPr>
                <w:noProof/>
                <w:webHidden/>
              </w:rPr>
              <w:fldChar w:fldCharType="separate"/>
            </w:r>
            <w:r w:rsidR="00247B2F">
              <w:rPr>
                <w:noProof/>
                <w:webHidden/>
              </w:rPr>
              <w:t>3</w:t>
            </w:r>
            <w:r w:rsidR="00247B2F">
              <w:rPr>
                <w:noProof/>
                <w:webHidden/>
              </w:rPr>
              <w:fldChar w:fldCharType="end"/>
            </w:r>
          </w:hyperlink>
        </w:p>
        <w:p w14:paraId="034B35C4" w14:textId="3EA4A6E1"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12" w:history="1">
            <w:r w:rsidR="00247B2F" w:rsidRPr="008E7C57">
              <w:rPr>
                <w:rStyle w:val="Hyperlink"/>
                <w:noProof/>
              </w:rPr>
              <w:t>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GIỚI THIỆU NGẮN VỀ ĐỀ TÀI</w:t>
            </w:r>
            <w:r w:rsidR="00247B2F">
              <w:rPr>
                <w:noProof/>
                <w:webHidden/>
              </w:rPr>
              <w:tab/>
            </w:r>
            <w:r w:rsidR="00247B2F">
              <w:rPr>
                <w:noProof/>
                <w:webHidden/>
              </w:rPr>
              <w:fldChar w:fldCharType="begin"/>
            </w:r>
            <w:r w:rsidR="00247B2F">
              <w:rPr>
                <w:noProof/>
                <w:webHidden/>
              </w:rPr>
              <w:instrText xml:space="preserve"> PAGEREF _Toc153751212 \h </w:instrText>
            </w:r>
            <w:r w:rsidR="00247B2F">
              <w:rPr>
                <w:noProof/>
                <w:webHidden/>
              </w:rPr>
            </w:r>
            <w:r w:rsidR="00247B2F">
              <w:rPr>
                <w:noProof/>
                <w:webHidden/>
              </w:rPr>
              <w:fldChar w:fldCharType="separate"/>
            </w:r>
            <w:r w:rsidR="00247B2F">
              <w:rPr>
                <w:noProof/>
                <w:webHidden/>
              </w:rPr>
              <w:t>3</w:t>
            </w:r>
            <w:r w:rsidR="00247B2F">
              <w:rPr>
                <w:noProof/>
                <w:webHidden/>
              </w:rPr>
              <w:fldChar w:fldCharType="end"/>
            </w:r>
          </w:hyperlink>
        </w:p>
        <w:p w14:paraId="775A4A89" w14:textId="01F3963E"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13" w:history="1">
            <w:r w:rsidR="00247B2F" w:rsidRPr="008E7C57">
              <w:rPr>
                <w:rStyle w:val="Hyperlink"/>
                <w:noProof/>
              </w:rPr>
              <w:t>1.1.1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Nhiệm vụ đồ án:</w:t>
            </w:r>
            <w:r w:rsidR="00247B2F">
              <w:rPr>
                <w:noProof/>
                <w:webHidden/>
              </w:rPr>
              <w:tab/>
            </w:r>
            <w:r w:rsidR="00247B2F">
              <w:rPr>
                <w:noProof/>
                <w:webHidden/>
              </w:rPr>
              <w:fldChar w:fldCharType="begin"/>
            </w:r>
            <w:r w:rsidR="00247B2F">
              <w:rPr>
                <w:noProof/>
                <w:webHidden/>
              </w:rPr>
              <w:instrText xml:space="preserve"> PAGEREF _Toc153751213 \h </w:instrText>
            </w:r>
            <w:r w:rsidR="00247B2F">
              <w:rPr>
                <w:noProof/>
                <w:webHidden/>
              </w:rPr>
            </w:r>
            <w:r w:rsidR="00247B2F">
              <w:rPr>
                <w:noProof/>
                <w:webHidden/>
              </w:rPr>
              <w:fldChar w:fldCharType="separate"/>
            </w:r>
            <w:r w:rsidR="00247B2F">
              <w:rPr>
                <w:noProof/>
                <w:webHidden/>
              </w:rPr>
              <w:t>3</w:t>
            </w:r>
            <w:r w:rsidR="00247B2F">
              <w:rPr>
                <w:noProof/>
                <w:webHidden/>
              </w:rPr>
              <w:fldChar w:fldCharType="end"/>
            </w:r>
          </w:hyperlink>
        </w:p>
        <w:p w14:paraId="5DEA5BA9" w14:textId="4627A79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14" w:history="1">
            <w:r w:rsidR="00247B2F" w:rsidRPr="008E7C57">
              <w:rPr>
                <w:rStyle w:val="Hyperlink"/>
                <w:noProof/>
              </w:rPr>
              <w:t>1.1.2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Cấu trúc đồ án</w:t>
            </w:r>
            <w:r w:rsidR="00247B2F">
              <w:rPr>
                <w:noProof/>
                <w:webHidden/>
              </w:rPr>
              <w:tab/>
            </w:r>
            <w:r w:rsidR="00247B2F">
              <w:rPr>
                <w:noProof/>
                <w:webHidden/>
              </w:rPr>
              <w:fldChar w:fldCharType="begin"/>
            </w:r>
            <w:r w:rsidR="00247B2F">
              <w:rPr>
                <w:noProof/>
                <w:webHidden/>
              </w:rPr>
              <w:instrText xml:space="preserve"> PAGEREF _Toc153751214 \h </w:instrText>
            </w:r>
            <w:r w:rsidR="00247B2F">
              <w:rPr>
                <w:noProof/>
                <w:webHidden/>
              </w:rPr>
            </w:r>
            <w:r w:rsidR="00247B2F">
              <w:rPr>
                <w:noProof/>
                <w:webHidden/>
              </w:rPr>
              <w:fldChar w:fldCharType="separate"/>
            </w:r>
            <w:r w:rsidR="00247B2F">
              <w:rPr>
                <w:noProof/>
                <w:webHidden/>
              </w:rPr>
              <w:t>4</w:t>
            </w:r>
            <w:r w:rsidR="00247B2F">
              <w:rPr>
                <w:noProof/>
                <w:webHidden/>
              </w:rPr>
              <w:fldChar w:fldCharType="end"/>
            </w:r>
          </w:hyperlink>
        </w:p>
        <w:p w14:paraId="02CB56E9" w14:textId="13B8358F" w:rsidR="00247B2F" w:rsidRDefault="00000000">
          <w:pPr>
            <w:pStyle w:val="TOC1"/>
            <w:tabs>
              <w:tab w:val="left" w:pos="2128"/>
            </w:tabs>
            <w:rPr>
              <w:rFonts w:asciiTheme="minorHAnsi" w:eastAsiaTheme="minorEastAsia" w:hAnsiTheme="minorHAnsi" w:cstheme="minorBidi"/>
              <w:noProof/>
              <w:kern w:val="2"/>
              <w:sz w:val="22"/>
              <w:szCs w:val="22"/>
              <w14:ligatures w14:val="standardContextual"/>
            </w:rPr>
          </w:pPr>
          <w:hyperlink w:anchor="_Toc153751215" w:history="1">
            <w:r w:rsidR="00247B2F" w:rsidRPr="008E7C57">
              <w:rPr>
                <w:rStyle w:val="Hyperlink"/>
                <w:noProof/>
              </w:rPr>
              <w:t>Chương 2 .</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CƠ SỞ LÝ THUYẾT</w:t>
            </w:r>
            <w:r w:rsidR="00247B2F">
              <w:rPr>
                <w:noProof/>
                <w:webHidden/>
              </w:rPr>
              <w:tab/>
            </w:r>
            <w:r w:rsidR="00247B2F">
              <w:rPr>
                <w:noProof/>
                <w:webHidden/>
              </w:rPr>
              <w:fldChar w:fldCharType="begin"/>
            </w:r>
            <w:r w:rsidR="00247B2F">
              <w:rPr>
                <w:noProof/>
                <w:webHidden/>
              </w:rPr>
              <w:instrText xml:space="preserve"> PAGEREF _Toc153751215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4DD1ED6E" w14:textId="292B4E93"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16" w:history="1">
            <w:r w:rsidR="00247B2F" w:rsidRPr="008E7C57">
              <w:rPr>
                <w:rStyle w:val="Hyperlink"/>
                <w:noProof/>
              </w:rPr>
              <w:t>2.1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Khái niệm về các công nghệ cốt lõi được sử dụng trong việc phát triển trang web Suruchi.</w:t>
            </w:r>
            <w:r w:rsidR="00247B2F">
              <w:rPr>
                <w:noProof/>
                <w:webHidden/>
              </w:rPr>
              <w:tab/>
            </w:r>
            <w:r w:rsidR="00247B2F">
              <w:rPr>
                <w:noProof/>
                <w:webHidden/>
              </w:rPr>
              <w:fldChar w:fldCharType="begin"/>
            </w:r>
            <w:r w:rsidR="00247B2F">
              <w:rPr>
                <w:noProof/>
                <w:webHidden/>
              </w:rPr>
              <w:instrText xml:space="preserve"> PAGEREF _Toc153751216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098E6511" w14:textId="16F00B33"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17" w:history="1">
            <w:r w:rsidR="00247B2F" w:rsidRPr="008E7C57">
              <w:rPr>
                <w:rStyle w:val="Hyperlink"/>
                <w:noProof/>
              </w:rPr>
              <w:t>2.1.1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shd w:val="clear" w:color="auto" w:fill="FFFFFF"/>
              </w:rPr>
              <w:t>ASP.NET MVC</w:t>
            </w:r>
            <w:r w:rsidR="00247B2F">
              <w:rPr>
                <w:noProof/>
                <w:webHidden/>
              </w:rPr>
              <w:tab/>
            </w:r>
            <w:r w:rsidR="00247B2F">
              <w:rPr>
                <w:noProof/>
                <w:webHidden/>
              </w:rPr>
              <w:fldChar w:fldCharType="begin"/>
            </w:r>
            <w:r w:rsidR="00247B2F">
              <w:rPr>
                <w:noProof/>
                <w:webHidden/>
              </w:rPr>
              <w:instrText xml:space="preserve"> PAGEREF _Toc153751217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36C7E7F6" w14:textId="57ECB6C4"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18" w:history="1">
            <w:r w:rsidR="00247B2F" w:rsidRPr="008E7C57">
              <w:rPr>
                <w:rStyle w:val="Hyperlink"/>
                <w:noProof/>
              </w:rPr>
              <w:t>2.1.2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shd w:val="clear" w:color="auto" w:fill="FFFFFF"/>
              </w:rPr>
              <w:t>NET Framework 4.8</w:t>
            </w:r>
            <w:r w:rsidR="00247B2F">
              <w:rPr>
                <w:noProof/>
                <w:webHidden/>
              </w:rPr>
              <w:tab/>
            </w:r>
            <w:r w:rsidR="00247B2F">
              <w:rPr>
                <w:noProof/>
                <w:webHidden/>
              </w:rPr>
              <w:fldChar w:fldCharType="begin"/>
            </w:r>
            <w:r w:rsidR="00247B2F">
              <w:rPr>
                <w:noProof/>
                <w:webHidden/>
              </w:rPr>
              <w:instrText xml:space="preserve"> PAGEREF _Toc153751218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2E1A9758" w14:textId="0CEA4004"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19" w:history="1">
            <w:r w:rsidR="00247B2F" w:rsidRPr="008E7C57">
              <w:rPr>
                <w:rStyle w:val="Hyperlink"/>
                <w:noProof/>
              </w:rPr>
              <w:t>2.1.3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SQL Server 2014</w:t>
            </w:r>
            <w:r w:rsidR="00247B2F">
              <w:rPr>
                <w:noProof/>
                <w:webHidden/>
              </w:rPr>
              <w:tab/>
            </w:r>
            <w:r w:rsidR="00247B2F">
              <w:rPr>
                <w:noProof/>
                <w:webHidden/>
              </w:rPr>
              <w:fldChar w:fldCharType="begin"/>
            </w:r>
            <w:r w:rsidR="00247B2F">
              <w:rPr>
                <w:noProof/>
                <w:webHidden/>
              </w:rPr>
              <w:instrText xml:space="preserve"> PAGEREF _Toc153751219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4D2CCFAD" w14:textId="1A96FB3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0" w:history="1">
            <w:r w:rsidR="00247B2F" w:rsidRPr="008E7C57">
              <w:rPr>
                <w:rStyle w:val="Hyperlink"/>
                <w:noProof/>
              </w:rPr>
              <w:t>2.1.4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Sự kết hợp</w:t>
            </w:r>
            <w:r w:rsidR="00247B2F">
              <w:rPr>
                <w:noProof/>
                <w:webHidden/>
              </w:rPr>
              <w:tab/>
            </w:r>
            <w:r w:rsidR="00247B2F">
              <w:rPr>
                <w:noProof/>
                <w:webHidden/>
              </w:rPr>
              <w:fldChar w:fldCharType="begin"/>
            </w:r>
            <w:r w:rsidR="00247B2F">
              <w:rPr>
                <w:noProof/>
                <w:webHidden/>
              </w:rPr>
              <w:instrText xml:space="preserve"> PAGEREF _Toc153751220 \h </w:instrText>
            </w:r>
            <w:r w:rsidR="00247B2F">
              <w:rPr>
                <w:noProof/>
                <w:webHidden/>
              </w:rPr>
            </w:r>
            <w:r w:rsidR="00247B2F">
              <w:rPr>
                <w:noProof/>
                <w:webHidden/>
              </w:rPr>
              <w:fldChar w:fldCharType="separate"/>
            </w:r>
            <w:r w:rsidR="00247B2F">
              <w:rPr>
                <w:noProof/>
                <w:webHidden/>
              </w:rPr>
              <w:t>5</w:t>
            </w:r>
            <w:r w:rsidR="00247B2F">
              <w:rPr>
                <w:noProof/>
                <w:webHidden/>
              </w:rPr>
              <w:fldChar w:fldCharType="end"/>
            </w:r>
          </w:hyperlink>
        </w:p>
        <w:p w14:paraId="4B280F57" w14:textId="25CE83E0"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1" w:history="1">
            <w:r w:rsidR="00247B2F" w:rsidRPr="008E7C57">
              <w:rPr>
                <w:rStyle w:val="Hyperlink"/>
                <w:noProof/>
              </w:rPr>
              <w:t>2.1.5</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Các ứng dụng phát triển dự án</w:t>
            </w:r>
            <w:r w:rsidR="00247B2F">
              <w:rPr>
                <w:noProof/>
                <w:webHidden/>
              </w:rPr>
              <w:tab/>
            </w:r>
            <w:r w:rsidR="00247B2F">
              <w:rPr>
                <w:noProof/>
                <w:webHidden/>
              </w:rPr>
              <w:fldChar w:fldCharType="begin"/>
            </w:r>
            <w:r w:rsidR="00247B2F">
              <w:rPr>
                <w:noProof/>
                <w:webHidden/>
              </w:rPr>
              <w:instrText xml:space="preserve"> PAGEREF _Toc153751221 \h </w:instrText>
            </w:r>
            <w:r w:rsidR="00247B2F">
              <w:rPr>
                <w:noProof/>
                <w:webHidden/>
              </w:rPr>
            </w:r>
            <w:r w:rsidR="00247B2F">
              <w:rPr>
                <w:noProof/>
                <w:webHidden/>
              </w:rPr>
              <w:fldChar w:fldCharType="separate"/>
            </w:r>
            <w:r w:rsidR="00247B2F">
              <w:rPr>
                <w:noProof/>
                <w:webHidden/>
              </w:rPr>
              <w:t>6</w:t>
            </w:r>
            <w:r w:rsidR="00247B2F">
              <w:rPr>
                <w:noProof/>
                <w:webHidden/>
              </w:rPr>
              <w:fldChar w:fldCharType="end"/>
            </w:r>
          </w:hyperlink>
        </w:p>
        <w:p w14:paraId="5AE1613C" w14:textId="5940B32B"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22" w:history="1">
            <w:r w:rsidR="00247B2F" w:rsidRPr="008E7C57">
              <w:rPr>
                <w:rStyle w:val="Hyperlink"/>
                <w:noProof/>
              </w:rPr>
              <w:t>2.2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Khái niệm về quản lý sản phẩm</w:t>
            </w:r>
            <w:r w:rsidR="00247B2F">
              <w:rPr>
                <w:noProof/>
                <w:webHidden/>
              </w:rPr>
              <w:tab/>
            </w:r>
            <w:r w:rsidR="00247B2F">
              <w:rPr>
                <w:noProof/>
                <w:webHidden/>
              </w:rPr>
              <w:fldChar w:fldCharType="begin"/>
            </w:r>
            <w:r w:rsidR="00247B2F">
              <w:rPr>
                <w:noProof/>
                <w:webHidden/>
              </w:rPr>
              <w:instrText xml:space="preserve"> PAGEREF _Toc153751222 \h </w:instrText>
            </w:r>
            <w:r w:rsidR="00247B2F">
              <w:rPr>
                <w:noProof/>
                <w:webHidden/>
              </w:rPr>
            </w:r>
            <w:r w:rsidR="00247B2F">
              <w:rPr>
                <w:noProof/>
                <w:webHidden/>
              </w:rPr>
              <w:fldChar w:fldCharType="separate"/>
            </w:r>
            <w:r w:rsidR="00247B2F">
              <w:rPr>
                <w:noProof/>
                <w:webHidden/>
              </w:rPr>
              <w:t>7</w:t>
            </w:r>
            <w:r w:rsidR="00247B2F">
              <w:rPr>
                <w:noProof/>
                <w:webHidden/>
              </w:rPr>
              <w:fldChar w:fldCharType="end"/>
            </w:r>
          </w:hyperlink>
        </w:p>
        <w:p w14:paraId="135C1277" w14:textId="2550228A"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23" w:history="1">
            <w:r w:rsidR="00247B2F" w:rsidRPr="008E7C57">
              <w:rPr>
                <w:rStyle w:val="Hyperlink"/>
                <w:noProof/>
              </w:rPr>
              <w:t>2.3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Khái niệm về quản lý đơn hàng</w:t>
            </w:r>
            <w:r w:rsidR="00247B2F">
              <w:rPr>
                <w:noProof/>
                <w:webHidden/>
              </w:rPr>
              <w:tab/>
            </w:r>
            <w:r w:rsidR="00247B2F">
              <w:rPr>
                <w:noProof/>
                <w:webHidden/>
              </w:rPr>
              <w:fldChar w:fldCharType="begin"/>
            </w:r>
            <w:r w:rsidR="00247B2F">
              <w:rPr>
                <w:noProof/>
                <w:webHidden/>
              </w:rPr>
              <w:instrText xml:space="preserve"> PAGEREF _Toc153751223 \h </w:instrText>
            </w:r>
            <w:r w:rsidR="00247B2F">
              <w:rPr>
                <w:noProof/>
                <w:webHidden/>
              </w:rPr>
            </w:r>
            <w:r w:rsidR="00247B2F">
              <w:rPr>
                <w:noProof/>
                <w:webHidden/>
              </w:rPr>
              <w:fldChar w:fldCharType="separate"/>
            </w:r>
            <w:r w:rsidR="00247B2F">
              <w:rPr>
                <w:noProof/>
                <w:webHidden/>
              </w:rPr>
              <w:t>8</w:t>
            </w:r>
            <w:r w:rsidR="00247B2F">
              <w:rPr>
                <w:noProof/>
                <w:webHidden/>
              </w:rPr>
              <w:fldChar w:fldCharType="end"/>
            </w:r>
          </w:hyperlink>
        </w:p>
        <w:p w14:paraId="4E3D26A3" w14:textId="2D314E68"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24" w:history="1">
            <w:r w:rsidR="00247B2F" w:rsidRPr="008E7C57">
              <w:rPr>
                <w:rStyle w:val="Hyperlink"/>
                <w:noProof/>
              </w:rPr>
              <w:t>2.4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Một số giải pháp mới để phát triển trang website</w:t>
            </w:r>
            <w:r w:rsidR="00247B2F">
              <w:rPr>
                <w:noProof/>
                <w:webHidden/>
              </w:rPr>
              <w:tab/>
            </w:r>
            <w:r w:rsidR="00247B2F">
              <w:rPr>
                <w:noProof/>
                <w:webHidden/>
              </w:rPr>
              <w:fldChar w:fldCharType="begin"/>
            </w:r>
            <w:r w:rsidR="00247B2F">
              <w:rPr>
                <w:noProof/>
                <w:webHidden/>
              </w:rPr>
              <w:instrText xml:space="preserve"> PAGEREF _Toc153751224 \h </w:instrText>
            </w:r>
            <w:r w:rsidR="00247B2F">
              <w:rPr>
                <w:noProof/>
                <w:webHidden/>
              </w:rPr>
            </w:r>
            <w:r w:rsidR="00247B2F">
              <w:rPr>
                <w:noProof/>
                <w:webHidden/>
              </w:rPr>
              <w:fldChar w:fldCharType="separate"/>
            </w:r>
            <w:r w:rsidR="00247B2F">
              <w:rPr>
                <w:noProof/>
                <w:webHidden/>
              </w:rPr>
              <w:t>11</w:t>
            </w:r>
            <w:r w:rsidR="00247B2F">
              <w:rPr>
                <w:noProof/>
                <w:webHidden/>
              </w:rPr>
              <w:fldChar w:fldCharType="end"/>
            </w:r>
          </w:hyperlink>
        </w:p>
        <w:p w14:paraId="1B001907" w14:textId="0E0244D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5" w:history="1">
            <w:r w:rsidR="00247B2F" w:rsidRPr="008E7C57">
              <w:rPr>
                <w:rStyle w:val="Hyperlink"/>
                <w:noProof/>
              </w:rPr>
              <w:t>2.4.1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Nâng cấp công nghệ</w:t>
            </w:r>
            <w:r w:rsidR="00247B2F">
              <w:rPr>
                <w:noProof/>
                <w:webHidden/>
              </w:rPr>
              <w:tab/>
            </w:r>
            <w:r w:rsidR="00247B2F">
              <w:rPr>
                <w:noProof/>
                <w:webHidden/>
              </w:rPr>
              <w:fldChar w:fldCharType="begin"/>
            </w:r>
            <w:r w:rsidR="00247B2F">
              <w:rPr>
                <w:noProof/>
                <w:webHidden/>
              </w:rPr>
              <w:instrText xml:space="preserve"> PAGEREF _Toc153751225 \h </w:instrText>
            </w:r>
            <w:r w:rsidR="00247B2F">
              <w:rPr>
                <w:noProof/>
                <w:webHidden/>
              </w:rPr>
            </w:r>
            <w:r w:rsidR="00247B2F">
              <w:rPr>
                <w:noProof/>
                <w:webHidden/>
              </w:rPr>
              <w:fldChar w:fldCharType="separate"/>
            </w:r>
            <w:r w:rsidR="00247B2F">
              <w:rPr>
                <w:noProof/>
                <w:webHidden/>
              </w:rPr>
              <w:t>11</w:t>
            </w:r>
            <w:r w:rsidR="00247B2F">
              <w:rPr>
                <w:noProof/>
                <w:webHidden/>
              </w:rPr>
              <w:fldChar w:fldCharType="end"/>
            </w:r>
          </w:hyperlink>
        </w:p>
        <w:p w14:paraId="6DCCE4E7" w14:textId="7FD23C4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6" w:history="1">
            <w:r w:rsidR="00247B2F" w:rsidRPr="008E7C57">
              <w:rPr>
                <w:rStyle w:val="Hyperlink"/>
                <w:noProof/>
              </w:rPr>
              <w:t>2.4.2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Phát triển API</w:t>
            </w:r>
            <w:r w:rsidR="00247B2F">
              <w:rPr>
                <w:noProof/>
                <w:webHidden/>
              </w:rPr>
              <w:tab/>
            </w:r>
            <w:r w:rsidR="00247B2F">
              <w:rPr>
                <w:noProof/>
                <w:webHidden/>
              </w:rPr>
              <w:fldChar w:fldCharType="begin"/>
            </w:r>
            <w:r w:rsidR="00247B2F">
              <w:rPr>
                <w:noProof/>
                <w:webHidden/>
              </w:rPr>
              <w:instrText xml:space="preserve"> PAGEREF _Toc153751226 \h </w:instrText>
            </w:r>
            <w:r w:rsidR="00247B2F">
              <w:rPr>
                <w:noProof/>
                <w:webHidden/>
              </w:rPr>
            </w:r>
            <w:r w:rsidR="00247B2F">
              <w:rPr>
                <w:noProof/>
                <w:webHidden/>
              </w:rPr>
              <w:fldChar w:fldCharType="separate"/>
            </w:r>
            <w:r w:rsidR="00247B2F">
              <w:rPr>
                <w:noProof/>
                <w:webHidden/>
              </w:rPr>
              <w:t>11</w:t>
            </w:r>
            <w:r w:rsidR="00247B2F">
              <w:rPr>
                <w:noProof/>
                <w:webHidden/>
              </w:rPr>
              <w:fldChar w:fldCharType="end"/>
            </w:r>
          </w:hyperlink>
        </w:p>
        <w:p w14:paraId="68765712" w14:textId="4A054033"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7" w:history="1">
            <w:r w:rsidR="00247B2F" w:rsidRPr="008E7C57">
              <w:rPr>
                <w:rStyle w:val="Hyperlink"/>
                <w:noProof/>
              </w:rPr>
              <w:t>2.4.3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Triển khai đa nền tảng</w:t>
            </w:r>
            <w:r w:rsidR="00247B2F">
              <w:rPr>
                <w:noProof/>
                <w:webHidden/>
              </w:rPr>
              <w:tab/>
            </w:r>
            <w:r w:rsidR="00247B2F">
              <w:rPr>
                <w:noProof/>
                <w:webHidden/>
              </w:rPr>
              <w:fldChar w:fldCharType="begin"/>
            </w:r>
            <w:r w:rsidR="00247B2F">
              <w:rPr>
                <w:noProof/>
                <w:webHidden/>
              </w:rPr>
              <w:instrText xml:space="preserve"> PAGEREF _Toc153751227 \h </w:instrText>
            </w:r>
            <w:r w:rsidR="00247B2F">
              <w:rPr>
                <w:noProof/>
                <w:webHidden/>
              </w:rPr>
            </w:r>
            <w:r w:rsidR="00247B2F">
              <w:rPr>
                <w:noProof/>
                <w:webHidden/>
              </w:rPr>
              <w:fldChar w:fldCharType="separate"/>
            </w:r>
            <w:r w:rsidR="00247B2F">
              <w:rPr>
                <w:noProof/>
                <w:webHidden/>
              </w:rPr>
              <w:t>12</w:t>
            </w:r>
            <w:r w:rsidR="00247B2F">
              <w:rPr>
                <w:noProof/>
                <w:webHidden/>
              </w:rPr>
              <w:fldChar w:fldCharType="end"/>
            </w:r>
          </w:hyperlink>
        </w:p>
        <w:p w14:paraId="1EF72FC6" w14:textId="048FCC61"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28" w:history="1">
            <w:r w:rsidR="00247B2F" w:rsidRPr="008E7C57">
              <w:rPr>
                <w:rStyle w:val="Hyperlink"/>
                <w:noProof/>
              </w:rPr>
              <w:t>2.4.4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Một số hướng đi khác</w:t>
            </w:r>
            <w:r w:rsidR="00247B2F">
              <w:rPr>
                <w:noProof/>
                <w:webHidden/>
              </w:rPr>
              <w:tab/>
            </w:r>
            <w:r w:rsidR="00247B2F">
              <w:rPr>
                <w:noProof/>
                <w:webHidden/>
              </w:rPr>
              <w:fldChar w:fldCharType="begin"/>
            </w:r>
            <w:r w:rsidR="00247B2F">
              <w:rPr>
                <w:noProof/>
                <w:webHidden/>
              </w:rPr>
              <w:instrText xml:space="preserve"> PAGEREF _Toc153751228 \h </w:instrText>
            </w:r>
            <w:r w:rsidR="00247B2F">
              <w:rPr>
                <w:noProof/>
                <w:webHidden/>
              </w:rPr>
            </w:r>
            <w:r w:rsidR="00247B2F">
              <w:rPr>
                <w:noProof/>
                <w:webHidden/>
              </w:rPr>
              <w:fldChar w:fldCharType="separate"/>
            </w:r>
            <w:r w:rsidR="00247B2F">
              <w:rPr>
                <w:noProof/>
                <w:webHidden/>
              </w:rPr>
              <w:t>14</w:t>
            </w:r>
            <w:r w:rsidR="00247B2F">
              <w:rPr>
                <w:noProof/>
                <w:webHidden/>
              </w:rPr>
              <w:fldChar w:fldCharType="end"/>
            </w:r>
          </w:hyperlink>
        </w:p>
        <w:p w14:paraId="0BF0776E" w14:textId="2E068AF2"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29" w:history="1">
            <w:r w:rsidR="00247B2F" w:rsidRPr="008E7C57">
              <w:rPr>
                <w:rStyle w:val="Hyperlink"/>
                <w:noProof/>
              </w:rPr>
              <w:t>2.5</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Lý giải mô hình kinh doanh Website thời trang Suruchi</w:t>
            </w:r>
            <w:r w:rsidR="00247B2F">
              <w:rPr>
                <w:noProof/>
                <w:webHidden/>
              </w:rPr>
              <w:tab/>
            </w:r>
            <w:r w:rsidR="00247B2F">
              <w:rPr>
                <w:noProof/>
                <w:webHidden/>
              </w:rPr>
              <w:fldChar w:fldCharType="begin"/>
            </w:r>
            <w:r w:rsidR="00247B2F">
              <w:rPr>
                <w:noProof/>
                <w:webHidden/>
              </w:rPr>
              <w:instrText xml:space="preserve"> PAGEREF _Toc153751229 \h </w:instrText>
            </w:r>
            <w:r w:rsidR="00247B2F">
              <w:rPr>
                <w:noProof/>
                <w:webHidden/>
              </w:rPr>
            </w:r>
            <w:r w:rsidR="00247B2F">
              <w:rPr>
                <w:noProof/>
                <w:webHidden/>
              </w:rPr>
              <w:fldChar w:fldCharType="separate"/>
            </w:r>
            <w:r w:rsidR="00247B2F">
              <w:rPr>
                <w:noProof/>
                <w:webHidden/>
              </w:rPr>
              <w:t>15</w:t>
            </w:r>
            <w:r w:rsidR="00247B2F">
              <w:rPr>
                <w:noProof/>
                <w:webHidden/>
              </w:rPr>
              <w:fldChar w:fldCharType="end"/>
            </w:r>
          </w:hyperlink>
        </w:p>
        <w:p w14:paraId="232268CA" w14:textId="5A5FC014" w:rsidR="00247B2F" w:rsidRDefault="00000000">
          <w:pPr>
            <w:pStyle w:val="TOC1"/>
            <w:tabs>
              <w:tab w:val="left" w:pos="2128"/>
            </w:tabs>
            <w:rPr>
              <w:rFonts w:asciiTheme="minorHAnsi" w:eastAsiaTheme="minorEastAsia" w:hAnsiTheme="minorHAnsi" w:cstheme="minorBidi"/>
              <w:noProof/>
              <w:kern w:val="2"/>
              <w:sz w:val="22"/>
              <w:szCs w:val="22"/>
              <w14:ligatures w14:val="standardContextual"/>
            </w:rPr>
          </w:pPr>
          <w:hyperlink w:anchor="_Toc153751230" w:history="1">
            <w:r w:rsidR="00247B2F" w:rsidRPr="008E7C57">
              <w:rPr>
                <w:rStyle w:val="Hyperlink"/>
                <w:noProof/>
              </w:rPr>
              <w:t>Chương 3 .</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PHÂN TÍCH THIẾT KẾ</w:t>
            </w:r>
            <w:r w:rsidR="00247B2F">
              <w:rPr>
                <w:noProof/>
                <w:webHidden/>
              </w:rPr>
              <w:tab/>
            </w:r>
            <w:r w:rsidR="00247B2F">
              <w:rPr>
                <w:noProof/>
                <w:webHidden/>
              </w:rPr>
              <w:fldChar w:fldCharType="begin"/>
            </w:r>
            <w:r w:rsidR="00247B2F">
              <w:rPr>
                <w:noProof/>
                <w:webHidden/>
              </w:rPr>
              <w:instrText xml:space="preserve"> PAGEREF _Toc153751230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7A1ADF34" w14:textId="0875C37A"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31" w:history="1">
            <w:r w:rsidR="00247B2F" w:rsidRPr="008E7C57">
              <w:rPr>
                <w:rStyle w:val="Hyperlink"/>
                <w:noProof/>
              </w:rPr>
              <w:t>3.1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Phân tích CSDL mô hình RDBMS trong SQL server</w:t>
            </w:r>
            <w:r w:rsidR="00247B2F">
              <w:rPr>
                <w:noProof/>
                <w:webHidden/>
              </w:rPr>
              <w:tab/>
            </w:r>
            <w:r w:rsidR="00247B2F">
              <w:rPr>
                <w:noProof/>
                <w:webHidden/>
              </w:rPr>
              <w:fldChar w:fldCharType="begin"/>
            </w:r>
            <w:r w:rsidR="00247B2F">
              <w:rPr>
                <w:noProof/>
                <w:webHidden/>
              </w:rPr>
              <w:instrText xml:space="preserve"> PAGEREF _Toc153751231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73F1B537" w14:textId="7B0C54F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2" w:history="1">
            <w:r w:rsidR="00247B2F" w:rsidRPr="008E7C57">
              <w:rPr>
                <w:rStyle w:val="Hyperlink"/>
                <w:noProof/>
              </w:rPr>
              <w:t>3.1.1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Bảng (Table) là gì?</w:t>
            </w:r>
            <w:r w:rsidR="00247B2F">
              <w:rPr>
                <w:noProof/>
                <w:webHidden/>
              </w:rPr>
              <w:tab/>
            </w:r>
            <w:r w:rsidR="00247B2F">
              <w:rPr>
                <w:noProof/>
                <w:webHidden/>
              </w:rPr>
              <w:fldChar w:fldCharType="begin"/>
            </w:r>
            <w:r w:rsidR="00247B2F">
              <w:rPr>
                <w:noProof/>
                <w:webHidden/>
              </w:rPr>
              <w:instrText xml:space="preserve"> PAGEREF _Toc153751232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1AC1EB68" w14:textId="36008EA9"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3" w:history="1">
            <w:r w:rsidR="00247B2F" w:rsidRPr="008E7C57">
              <w:rPr>
                <w:rStyle w:val="Hyperlink"/>
                <w:noProof/>
              </w:rPr>
              <w:t>3.1.2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Field (Trường) là gì?</w:t>
            </w:r>
            <w:r w:rsidR="00247B2F">
              <w:rPr>
                <w:noProof/>
                <w:webHidden/>
              </w:rPr>
              <w:tab/>
            </w:r>
            <w:r w:rsidR="00247B2F">
              <w:rPr>
                <w:noProof/>
                <w:webHidden/>
              </w:rPr>
              <w:fldChar w:fldCharType="begin"/>
            </w:r>
            <w:r w:rsidR="00247B2F">
              <w:rPr>
                <w:noProof/>
                <w:webHidden/>
              </w:rPr>
              <w:instrText xml:space="preserve"> PAGEREF _Toc153751233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1C70A1F7" w14:textId="76D8AC60"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4" w:history="1">
            <w:r w:rsidR="00247B2F" w:rsidRPr="008E7C57">
              <w:rPr>
                <w:rStyle w:val="Hyperlink"/>
                <w:noProof/>
              </w:rPr>
              <w:t>3.1.3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Hàng hoặc bản ghi là gì?</w:t>
            </w:r>
            <w:r w:rsidR="00247B2F">
              <w:rPr>
                <w:noProof/>
                <w:webHidden/>
              </w:rPr>
              <w:tab/>
            </w:r>
            <w:r w:rsidR="00247B2F">
              <w:rPr>
                <w:noProof/>
                <w:webHidden/>
              </w:rPr>
              <w:fldChar w:fldCharType="begin"/>
            </w:r>
            <w:r w:rsidR="00247B2F">
              <w:rPr>
                <w:noProof/>
                <w:webHidden/>
              </w:rPr>
              <w:instrText xml:space="preserve"> PAGEREF _Toc153751234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28024883" w14:textId="4A8A215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5" w:history="1">
            <w:r w:rsidR="00247B2F" w:rsidRPr="008E7C57">
              <w:rPr>
                <w:rStyle w:val="Hyperlink"/>
                <w:noProof/>
              </w:rPr>
              <w:t>3.1.4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Column (cột) là gì?</w:t>
            </w:r>
            <w:r w:rsidR="00247B2F">
              <w:rPr>
                <w:noProof/>
                <w:webHidden/>
              </w:rPr>
              <w:tab/>
            </w:r>
            <w:r w:rsidR="00247B2F">
              <w:rPr>
                <w:noProof/>
                <w:webHidden/>
              </w:rPr>
              <w:fldChar w:fldCharType="begin"/>
            </w:r>
            <w:r w:rsidR="00247B2F">
              <w:rPr>
                <w:noProof/>
                <w:webHidden/>
              </w:rPr>
              <w:instrText xml:space="preserve"> PAGEREF _Toc153751235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7AA4A3E0" w14:textId="061C2D3F"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6" w:history="1">
            <w:r w:rsidR="00247B2F" w:rsidRPr="008E7C57">
              <w:rPr>
                <w:rStyle w:val="Hyperlink"/>
                <w:noProof/>
              </w:rPr>
              <w:t>3.1.5</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lang w:val="fr-FR"/>
              </w:rPr>
              <w:t>Giá trị NULL là gì?</w:t>
            </w:r>
            <w:r w:rsidR="00247B2F">
              <w:rPr>
                <w:noProof/>
                <w:webHidden/>
              </w:rPr>
              <w:tab/>
            </w:r>
            <w:r w:rsidR="00247B2F">
              <w:rPr>
                <w:noProof/>
                <w:webHidden/>
              </w:rPr>
              <w:fldChar w:fldCharType="begin"/>
            </w:r>
            <w:r w:rsidR="00247B2F">
              <w:rPr>
                <w:noProof/>
                <w:webHidden/>
              </w:rPr>
              <w:instrText xml:space="preserve"> PAGEREF _Toc153751236 \h </w:instrText>
            </w:r>
            <w:r w:rsidR="00247B2F">
              <w:rPr>
                <w:noProof/>
                <w:webHidden/>
              </w:rPr>
            </w:r>
            <w:r w:rsidR="00247B2F">
              <w:rPr>
                <w:noProof/>
                <w:webHidden/>
              </w:rPr>
              <w:fldChar w:fldCharType="separate"/>
            </w:r>
            <w:r w:rsidR="00247B2F">
              <w:rPr>
                <w:noProof/>
                <w:webHidden/>
              </w:rPr>
              <w:t>16</w:t>
            </w:r>
            <w:r w:rsidR="00247B2F">
              <w:rPr>
                <w:noProof/>
                <w:webHidden/>
              </w:rPr>
              <w:fldChar w:fldCharType="end"/>
            </w:r>
          </w:hyperlink>
        </w:p>
        <w:p w14:paraId="192FC3DC" w14:textId="478DB685"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7" w:history="1">
            <w:r w:rsidR="00247B2F" w:rsidRPr="008E7C57">
              <w:rPr>
                <w:rStyle w:val="Hyperlink"/>
                <w:noProof/>
              </w:rPr>
              <w:t>3.1.6</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Ràng buộc (Constraint) trong SQL</w:t>
            </w:r>
            <w:r w:rsidR="00247B2F">
              <w:rPr>
                <w:noProof/>
                <w:webHidden/>
              </w:rPr>
              <w:tab/>
            </w:r>
            <w:r w:rsidR="00247B2F">
              <w:rPr>
                <w:noProof/>
                <w:webHidden/>
              </w:rPr>
              <w:fldChar w:fldCharType="begin"/>
            </w:r>
            <w:r w:rsidR="00247B2F">
              <w:rPr>
                <w:noProof/>
                <w:webHidden/>
              </w:rPr>
              <w:instrText xml:space="preserve"> PAGEREF _Toc153751237 \h </w:instrText>
            </w:r>
            <w:r w:rsidR="00247B2F">
              <w:rPr>
                <w:noProof/>
                <w:webHidden/>
              </w:rPr>
            </w:r>
            <w:r w:rsidR="00247B2F">
              <w:rPr>
                <w:noProof/>
                <w:webHidden/>
              </w:rPr>
              <w:fldChar w:fldCharType="separate"/>
            </w:r>
            <w:r w:rsidR="00247B2F">
              <w:rPr>
                <w:noProof/>
                <w:webHidden/>
              </w:rPr>
              <w:t>17</w:t>
            </w:r>
            <w:r w:rsidR="00247B2F">
              <w:rPr>
                <w:noProof/>
                <w:webHidden/>
              </w:rPr>
              <w:fldChar w:fldCharType="end"/>
            </w:r>
          </w:hyperlink>
        </w:p>
        <w:p w14:paraId="58798F95" w14:textId="5AF106C8"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38" w:history="1">
            <w:r w:rsidR="00247B2F" w:rsidRPr="008E7C57">
              <w:rPr>
                <w:rStyle w:val="Hyperlink"/>
                <w:noProof/>
                <w:lang w:eastAsia="ja-JP"/>
              </w:rPr>
              <w:t>3.2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lang w:eastAsia="ja-JP"/>
              </w:rPr>
              <w:t>Phân tích cụ thể về dữ liệu cấu tạo nên Website bán thời trang Suruchi (Cài đặt phần mềm)</w:t>
            </w:r>
            <w:r w:rsidR="00247B2F">
              <w:rPr>
                <w:noProof/>
                <w:webHidden/>
              </w:rPr>
              <w:tab/>
            </w:r>
            <w:r w:rsidR="00247B2F">
              <w:rPr>
                <w:noProof/>
                <w:webHidden/>
              </w:rPr>
              <w:fldChar w:fldCharType="begin"/>
            </w:r>
            <w:r w:rsidR="00247B2F">
              <w:rPr>
                <w:noProof/>
                <w:webHidden/>
              </w:rPr>
              <w:instrText xml:space="preserve"> PAGEREF _Toc153751238 \h </w:instrText>
            </w:r>
            <w:r w:rsidR="00247B2F">
              <w:rPr>
                <w:noProof/>
                <w:webHidden/>
              </w:rPr>
            </w:r>
            <w:r w:rsidR="00247B2F">
              <w:rPr>
                <w:noProof/>
                <w:webHidden/>
              </w:rPr>
              <w:fldChar w:fldCharType="separate"/>
            </w:r>
            <w:r w:rsidR="00247B2F">
              <w:rPr>
                <w:noProof/>
                <w:webHidden/>
              </w:rPr>
              <w:t>17</w:t>
            </w:r>
            <w:r w:rsidR="00247B2F">
              <w:rPr>
                <w:noProof/>
                <w:webHidden/>
              </w:rPr>
              <w:fldChar w:fldCharType="end"/>
            </w:r>
          </w:hyperlink>
        </w:p>
        <w:p w14:paraId="4A863DF7" w14:textId="6AA82EEE"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9" w:history="1">
            <w:r w:rsidR="00247B2F" w:rsidRPr="008E7C57">
              <w:rPr>
                <w:rStyle w:val="Hyperlink"/>
                <w:noProof/>
              </w:rPr>
              <w:t>3.2.1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Biểu đồ dữ liệu</w:t>
            </w:r>
            <w:r w:rsidR="00247B2F">
              <w:rPr>
                <w:noProof/>
                <w:webHidden/>
              </w:rPr>
              <w:tab/>
            </w:r>
            <w:r w:rsidR="00247B2F">
              <w:rPr>
                <w:noProof/>
                <w:webHidden/>
              </w:rPr>
              <w:fldChar w:fldCharType="begin"/>
            </w:r>
            <w:r w:rsidR="00247B2F">
              <w:rPr>
                <w:noProof/>
                <w:webHidden/>
              </w:rPr>
              <w:instrText xml:space="preserve"> PAGEREF _Toc153751239 \h </w:instrText>
            </w:r>
            <w:r w:rsidR="00247B2F">
              <w:rPr>
                <w:noProof/>
                <w:webHidden/>
              </w:rPr>
            </w:r>
            <w:r w:rsidR="00247B2F">
              <w:rPr>
                <w:noProof/>
                <w:webHidden/>
              </w:rPr>
              <w:fldChar w:fldCharType="separate"/>
            </w:r>
            <w:r w:rsidR="00247B2F">
              <w:rPr>
                <w:noProof/>
                <w:webHidden/>
              </w:rPr>
              <w:t>18</w:t>
            </w:r>
            <w:r w:rsidR="00247B2F">
              <w:rPr>
                <w:noProof/>
                <w:webHidden/>
              </w:rPr>
              <w:fldChar w:fldCharType="end"/>
            </w:r>
          </w:hyperlink>
        </w:p>
        <w:p w14:paraId="1B0409B8" w14:textId="4EB74004"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0" w:history="1">
            <w:r w:rsidR="00247B2F" w:rsidRPr="008E7C57">
              <w:rPr>
                <w:rStyle w:val="Hyperlink"/>
                <w:noProof/>
              </w:rPr>
              <w:t>3.2.2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ProductCategory (Danh mục sản phẩm)</w:t>
            </w:r>
            <w:r w:rsidR="00247B2F">
              <w:rPr>
                <w:noProof/>
                <w:webHidden/>
              </w:rPr>
              <w:tab/>
            </w:r>
            <w:r w:rsidR="00247B2F">
              <w:rPr>
                <w:noProof/>
                <w:webHidden/>
              </w:rPr>
              <w:fldChar w:fldCharType="begin"/>
            </w:r>
            <w:r w:rsidR="00247B2F">
              <w:rPr>
                <w:noProof/>
                <w:webHidden/>
              </w:rPr>
              <w:instrText xml:space="preserve"> PAGEREF _Toc153751240 \h </w:instrText>
            </w:r>
            <w:r w:rsidR="00247B2F">
              <w:rPr>
                <w:noProof/>
                <w:webHidden/>
              </w:rPr>
            </w:r>
            <w:r w:rsidR="00247B2F">
              <w:rPr>
                <w:noProof/>
                <w:webHidden/>
              </w:rPr>
              <w:fldChar w:fldCharType="separate"/>
            </w:r>
            <w:r w:rsidR="00247B2F">
              <w:rPr>
                <w:noProof/>
                <w:webHidden/>
              </w:rPr>
              <w:t>19</w:t>
            </w:r>
            <w:r w:rsidR="00247B2F">
              <w:rPr>
                <w:noProof/>
                <w:webHidden/>
              </w:rPr>
              <w:fldChar w:fldCharType="end"/>
            </w:r>
          </w:hyperlink>
        </w:p>
        <w:p w14:paraId="04F59B48" w14:textId="0C289F16"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1" w:history="1">
            <w:r w:rsidR="00247B2F" w:rsidRPr="008E7C57">
              <w:rPr>
                <w:rStyle w:val="Hyperlink"/>
                <w:noProof/>
              </w:rPr>
              <w:t>3.2.3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Product (Sản phẩm)</w:t>
            </w:r>
            <w:r w:rsidR="00247B2F">
              <w:rPr>
                <w:noProof/>
                <w:webHidden/>
              </w:rPr>
              <w:tab/>
            </w:r>
            <w:r w:rsidR="00247B2F">
              <w:rPr>
                <w:noProof/>
                <w:webHidden/>
              </w:rPr>
              <w:fldChar w:fldCharType="begin"/>
            </w:r>
            <w:r w:rsidR="00247B2F">
              <w:rPr>
                <w:noProof/>
                <w:webHidden/>
              </w:rPr>
              <w:instrText xml:space="preserve"> PAGEREF _Toc153751241 \h </w:instrText>
            </w:r>
            <w:r w:rsidR="00247B2F">
              <w:rPr>
                <w:noProof/>
                <w:webHidden/>
              </w:rPr>
            </w:r>
            <w:r w:rsidR="00247B2F">
              <w:rPr>
                <w:noProof/>
                <w:webHidden/>
              </w:rPr>
              <w:fldChar w:fldCharType="separate"/>
            </w:r>
            <w:r w:rsidR="00247B2F">
              <w:rPr>
                <w:noProof/>
                <w:webHidden/>
              </w:rPr>
              <w:t>19</w:t>
            </w:r>
            <w:r w:rsidR="00247B2F">
              <w:rPr>
                <w:noProof/>
                <w:webHidden/>
              </w:rPr>
              <w:fldChar w:fldCharType="end"/>
            </w:r>
          </w:hyperlink>
        </w:p>
        <w:p w14:paraId="5D52DEEA" w14:textId="06D1CA9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2" w:history="1">
            <w:r w:rsidR="00247B2F" w:rsidRPr="008E7C57">
              <w:rPr>
                <w:rStyle w:val="Hyperlink"/>
                <w:noProof/>
              </w:rPr>
              <w:t>3.2.4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ProductImage(Tất cả hình ảnh sản phẩm)</w:t>
            </w:r>
            <w:r w:rsidR="00247B2F">
              <w:rPr>
                <w:noProof/>
                <w:webHidden/>
              </w:rPr>
              <w:tab/>
            </w:r>
            <w:r w:rsidR="00247B2F">
              <w:rPr>
                <w:noProof/>
                <w:webHidden/>
              </w:rPr>
              <w:fldChar w:fldCharType="begin"/>
            </w:r>
            <w:r w:rsidR="00247B2F">
              <w:rPr>
                <w:noProof/>
                <w:webHidden/>
              </w:rPr>
              <w:instrText xml:space="preserve"> PAGEREF _Toc153751242 \h </w:instrText>
            </w:r>
            <w:r w:rsidR="00247B2F">
              <w:rPr>
                <w:noProof/>
                <w:webHidden/>
              </w:rPr>
            </w:r>
            <w:r w:rsidR="00247B2F">
              <w:rPr>
                <w:noProof/>
                <w:webHidden/>
              </w:rPr>
              <w:fldChar w:fldCharType="separate"/>
            </w:r>
            <w:r w:rsidR="00247B2F">
              <w:rPr>
                <w:noProof/>
                <w:webHidden/>
              </w:rPr>
              <w:t>20</w:t>
            </w:r>
            <w:r w:rsidR="00247B2F">
              <w:rPr>
                <w:noProof/>
                <w:webHidden/>
              </w:rPr>
              <w:fldChar w:fldCharType="end"/>
            </w:r>
          </w:hyperlink>
        </w:p>
        <w:p w14:paraId="4F3E94F8" w14:textId="076CA90C"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3" w:history="1">
            <w:r w:rsidR="00247B2F" w:rsidRPr="008E7C57">
              <w:rPr>
                <w:rStyle w:val="Hyperlink"/>
                <w:noProof/>
              </w:rPr>
              <w:t>3.2.5</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Order (Đơn hàng)</w:t>
            </w:r>
            <w:r w:rsidR="00247B2F">
              <w:rPr>
                <w:noProof/>
                <w:webHidden/>
              </w:rPr>
              <w:tab/>
            </w:r>
            <w:r w:rsidR="00247B2F">
              <w:rPr>
                <w:noProof/>
                <w:webHidden/>
              </w:rPr>
              <w:fldChar w:fldCharType="begin"/>
            </w:r>
            <w:r w:rsidR="00247B2F">
              <w:rPr>
                <w:noProof/>
                <w:webHidden/>
              </w:rPr>
              <w:instrText xml:space="preserve"> PAGEREF _Toc153751243 \h </w:instrText>
            </w:r>
            <w:r w:rsidR="00247B2F">
              <w:rPr>
                <w:noProof/>
                <w:webHidden/>
              </w:rPr>
            </w:r>
            <w:r w:rsidR="00247B2F">
              <w:rPr>
                <w:noProof/>
                <w:webHidden/>
              </w:rPr>
              <w:fldChar w:fldCharType="separate"/>
            </w:r>
            <w:r w:rsidR="00247B2F">
              <w:rPr>
                <w:noProof/>
                <w:webHidden/>
              </w:rPr>
              <w:t>21</w:t>
            </w:r>
            <w:r w:rsidR="00247B2F">
              <w:rPr>
                <w:noProof/>
                <w:webHidden/>
              </w:rPr>
              <w:fldChar w:fldCharType="end"/>
            </w:r>
          </w:hyperlink>
        </w:p>
        <w:p w14:paraId="2EE5BF64" w14:textId="664AA57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4" w:history="1">
            <w:r w:rsidR="00247B2F" w:rsidRPr="008E7C57">
              <w:rPr>
                <w:rStyle w:val="Hyperlink"/>
                <w:noProof/>
              </w:rPr>
              <w:t>3.2.6</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OrderDetail (Chi tiết đơn hàng)</w:t>
            </w:r>
            <w:r w:rsidR="00247B2F">
              <w:rPr>
                <w:noProof/>
                <w:webHidden/>
              </w:rPr>
              <w:tab/>
            </w:r>
            <w:r w:rsidR="00247B2F">
              <w:rPr>
                <w:noProof/>
                <w:webHidden/>
              </w:rPr>
              <w:fldChar w:fldCharType="begin"/>
            </w:r>
            <w:r w:rsidR="00247B2F">
              <w:rPr>
                <w:noProof/>
                <w:webHidden/>
              </w:rPr>
              <w:instrText xml:space="preserve"> PAGEREF _Toc153751244 \h </w:instrText>
            </w:r>
            <w:r w:rsidR="00247B2F">
              <w:rPr>
                <w:noProof/>
                <w:webHidden/>
              </w:rPr>
            </w:r>
            <w:r w:rsidR="00247B2F">
              <w:rPr>
                <w:noProof/>
                <w:webHidden/>
              </w:rPr>
              <w:fldChar w:fldCharType="separate"/>
            </w:r>
            <w:r w:rsidR="00247B2F">
              <w:rPr>
                <w:noProof/>
                <w:webHidden/>
              </w:rPr>
              <w:t>22</w:t>
            </w:r>
            <w:r w:rsidR="00247B2F">
              <w:rPr>
                <w:noProof/>
                <w:webHidden/>
              </w:rPr>
              <w:fldChar w:fldCharType="end"/>
            </w:r>
          </w:hyperlink>
        </w:p>
        <w:p w14:paraId="3EEC3C3D" w14:textId="4E47B880"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5" w:history="1">
            <w:r w:rsidR="00247B2F" w:rsidRPr="008E7C57">
              <w:rPr>
                <w:rStyle w:val="Hyperlink"/>
                <w:noProof/>
              </w:rPr>
              <w:t>3.2.8</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Category (Danh mục menu)</w:t>
            </w:r>
            <w:r w:rsidR="00247B2F">
              <w:rPr>
                <w:noProof/>
                <w:webHidden/>
              </w:rPr>
              <w:tab/>
            </w:r>
            <w:r w:rsidR="00247B2F">
              <w:rPr>
                <w:noProof/>
                <w:webHidden/>
              </w:rPr>
              <w:fldChar w:fldCharType="begin"/>
            </w:r>
            <w:r w:rsidR="00247B2F">
              <w:rPr>
                <w:noProof/>
                <w:webHidden/>
              </w:rPr>
              <w:instrText xml:space="preserve"> PAGEREF _Toc153751245 \h </w:instrText>
            </w:r>
            <w:r w:rsidR="00247B2F">
              <w:rPr>
                <w:noProof/>
                <w:webHidden/>
              </w:rPr>
            </w:r>
            <w:r w:rsidR="00247B2F">
              <w:rPr>
                <w:noProof/>
                <w:webHidden/>
              </w:rPr>
              <w:fldChar w:fldCharType="separate"/>
            </w:r>
            <w:r w:rsidR="00247B2F">
              <w:rPr>
                <w:noProof/>
                <w:webHidden/>
              </w:rPr>
              <w:t>22</w:t>
            </w:r>
            <w:r w:rsidR="00247B2F">
              <w:rPr>
                <w:noProof/>
                <w:webHidden/>
              </w:rPr>
              <w:fldChar w:fldCharType="end"/>
            </w:r>
          </w:hyperlink>
        </w:p>
        <w:p w14:paraId="07CFD2FF" w14:textId="2A013FF0"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6" w:history="1">
            <w:r w:rsidR="00247B2F" w:rsidRPr="008E7C57">
              <w:rPr>
                <w:rStyle w:val="Hyperlink"/>
                <w:noProof/>
              </w:rPr>
              <w:t>3.2.9</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New (Tin tức)</w:t>
            </w:r>
            <w:r w:rsidR="00247B2F">
              <w:rPr>
                <w:noProof/>
                <w:webHidden/>
              </w:rPr>
              <w:tab/>
            </w:r>
            <w:r w:rsidR="00247B2F">
              <w:rPr>
                <w:noProof/>
                <w:webHidden/>
              </w:rPr>
              <w:fldChar w:fldCharType="begin"/>
            </w:r>
            <w:r w:rsidR="00247B2F">
              <w:rPr>
                <w:noProof/>
                <w:webHidden/>
              </w:rPr>
              <w:instrText xml:space="preserve"> PAGEREF _Toc153751246 \h </w:instrText>
            </w:r>
            <w:r w:rsidR="00247B2F">
              <w:rPr>
                <w:noProof/>
                <w:webHidden/>
              </w:rPr>
            </w:r>
            <w:r w:rsidR="00247B2F">
              <w:rPr>
                <w:noProof/>
                <w:webHidden/>
              </w:rPr>
              <w:fldChar w:fldCharType="separate"/>
            </w:r>
            <w:r w:rsidR="00247B2F">
              <w:rPr>
                <w:noProof/>
                <w:webHidden/>
              </w:rPr>
              <w:t>23</w:t>
            </w:r>
            <w:r w:rsidR="00247B2F">
              <w:rPr>
                <w:noProof/>
                <w:webHidden/>
              </w:rPr>
              <w:fldChar w:fldCharType="end"/>
            </w:r>
          </w:hyperlink>
        </w:p>
        <w:p w14:paraId="4ADE2427" w14:textId="7183CF11"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7" w:history="1">
            <w:r w:rsidR="00247B2F" w:rsidRPr="008E7C57">
              <w:rPr>
                <w:rStyle w:val="Hyperlink"/>
                <w:noProof/>
              </w:rPr>
              <w:t>3.2.10</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AspNetUsers (Thông tin tài khoản người dùng hoặc admin do Asp.net mvc hổ trợ tự động tạo được chỉnh sửa lại).</w:t>
            </w:r>
            <w:r w:rsidR="00247B2F">
              <w:rPr>
                <w:noProof/>
                <w:webHidden/>
              </w:rPr>
              <w:tab/>
            </w:r>
            <w:r w:rsidR="00247B2F">
              <w:rPr>
                <w:noProof/>
                <w:webHidden/>
              </w:rPr>
              <w:fldChar w:fldCharType="begin"/>
            </w:r>
            <w:r w:rsidR="00247B2F">
              <w:rPr>
                <w:noProof/>
                <w:webHidden/>
              </w:rPr>
              <w:instrText xml:space="preserve"> PAGEREF _Toc153751247 \h </w:instrText>
            </w:r>
            <w:r w:rsidR="00247B2F">
              <w:rPr>
                <w:noProof/>
                <w:webHidden/>
              </w:rPr>
            </w:r>
            <w:r w:rsidR="00247B2F">
              <w:rPr>
                <w:noProof/>
                <w:webHidden/>
              </w:rPr>
              <w:fldChar w:fldCharType="separate"/>
            </w:r>
            <w:r w:rsidR="00247B2F">
              <w:rPr>
                <w:noProof/>
                <w:webHidden/>
              </w:rPr>
              <w:t>24</w:t>
            </w:r>
            <w:r w:rsidR="00247B2F">
              <w:rPr>
                <w:noProof/>
                <w:webHidden/>
              </w:rPr>
              <w:fldChar w:fldCharType="end"/>
            </w:r>
          </w:hyperlink>
        </w:p>
        <w:p w14:paraId="471DC9C1" w14:textId="5264AC5E"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8" w:history="1">
            <w:r w:rsidR="00247B2F" w:rsidRPr="008E7C57">
              <w:rPr>
                <w:rStyle w:val="Hyperlink"/>
                <w:noProof/>
              </w:rPr>
              <w:t>3.2.11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AspNetUserRoles</w:t>
            </w:r>
            <w:r w:rsidR="00247B2F">
              <w:rPr>
                <w:noProof/>
                <w:webHidden/>
              </w:rPr>
              <w:tab/>
            </w:r>
            <w:r w:rsidR="00247B2F">
              <w:rPr>
                <w:noProof/>
                <w:webHidden/>
              </w:rPr>
              <w:fldChar w:fldCharType="begin"/>
            </w:r>
            <w:r w:rsidR="00247B2F">
              <w:rPr>
                <w:noProof/>
                <w:webHidden/>
              </w:rPr>
              <w:instrText xml:space="preserve"> PAGEREF _Toc153751248 \h </w:instrText>
            </w:r>
            <w:r w:rsidR="00247B2F">
              <w:rPr>
                <w:noProof/>
                <w:webHidden/>
              </w:rPr>
            </w:r>
            <w:r w:rsidR="00247B2F">
              <w:rPr>
                <w:noProof/>
                <w:webHidden/>
              </w:rPr>
              <w:fldChar w:fldCharType="separate"/>
            </w:r>
            <w:r w:rsidR="00247B2F">
              <w:rPr>
                <w:noProof/>
                <w:webHidden/>
              </w:rPr>
              <w:t>25</w:t>
            </w:r>
            <w:r w:rsidR="00247B2F">
              <w:rPr>
                <w:noProof/>
                <w:webHidden/>
              </w:rPr>
              <w:fldChar w:fldCharType="end"/>
            </w:r>
          </w:hyperlink>
        </w:p>
        <w:p w14:paraId="5CD1C5EE" w14:textId="495BAFFA"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9" w:history="1">
            <w:r w:rsidR="00247B2F" w:rsidRPr="008E7C57">
              <w:rPr>
                <w:rStyle w:val="Hyperlink"/>
                <w:noProof/>
              </w:rPr>
              <w:t>3.2.12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Table __MigrationHistory (Theo dõi lịch sử)</w:t>
            </w:r>
            <w:r w:rsidR="00247B2F">
              <w:rPr>
                <w:noProof/>
                <w:webHidden/>
              </w:rPr>
              <w:tab/>
            </w:r>
            <w:r w:rsidR="00247B2F">
              <w:rPr>
                <w:noProof/>
                <w:webHidden/>
              </w:rPr>
              <w:fldChar w:fldCharType="begin"/>
            </w:r>
            <w:r w:rsidR="00247B2F">
              <w:rPr>
                <w:noProof/>
                <w:webHidden/>
              </w:rPr>
              <w:instrText xml:space="preserve"> PAGEREF _Toc153751249 \h </w:instrText>
            </w:r>
            <w:r w:rsidR="00247B2F">
              <w:rPr>
                <w:noProof/>
                <w:webHidden/>
              </w:rPr>
            </w:r>
            <w:r w:rsidR="00247B2F">
              <w:rPr>
                <w:noProof/>
                <w:webHidden/>
              </w:rPr>
              <w:fldChar w:fldCharType="separate"/>
            </w:r>
            <w:r w:rsidR="00247B2F">
              <w:rPr>
                <w:noProof/>
                <w:webHidden/>
              </w:rPr>
              <w:t>25</w:t>
            </w:r>
            <w:r w:rsidR="00247B2F">
              <w:rPr>
                <w:noProof/>
                <w:webHidden/>
              </w:rPr>
              <w:fldChar w:fldCharType="end"/>
            </w:r>
          </w:hyperlink>
        </w:p>
        <w:p w14:paraId="76A32CF9" w14:textId="54517DBE"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50" w:history="1">
            <w:r w:rsidR="00247B2F" w:rsidRPr="008E7C57">
              <w:rPr>
                <w:rStyle w:val="Hyperlink"/>
                <w:noProof/>
                <w:lang w:eastAsia="ja-JP"/>
              </w:rPr>
              <w:t>3.3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lang w:eastAsia="ja-JP"/>
              </w:rPr>
              <w:t>Thiết kế mô hình MVC (Cài đặt phần mềm) (hình 3.3)</w:t>
            </w:r>
            <w:r w:rsidR="00247B2F">
              <w:rPr>
                <w:noProof/>
                <w:webHidden/>
              </w:rPr>
              <w:tab/>
            </w:r>
            <w:r w:rsidR="00247B2F">
              <w:rPr>
                <w:noProof/>
                <w:webHidden/>
              </w:rPr>
              <w:fldChar w:fldCharType="begin"/>
            </w:r>
            <w:r w:rsidR="00247B2F">
              <w:rPr>
                <w:noProof/>
                <w:webHidden/>
              </w:rPr>
              <w:instrText xml:space="preserve"> PAGEREF _Toc153751250 \h </w:instrText>
            </w:r>
            <w:r w:rsidR="00247B2F">
              <w:rPr>
                <w:noProof/>
                <w:webHidden/>
              </w:rPr>
            </w:r>
            <w:r w:rsidR="00247B2F">
              <w:rPr>
                <w:noProof/>
                <w:webHidden/>
              </w:rPr>
              <w:fldChar w:fldCharType="separate"/>
            </w:r>
            <w:r w:rsidR="00247B2F">
              <w:rPr>
                <w:noProof/>
                <w:webHidden/>
              </w:rPr>
              <w:t>26</w:t>
            </w:r>
            <w:r w:rsidR="00247B2F">
              <w:rPr>
                <w:noProof/>
                <w:webHidden/>
              </w:rPr>
              <w:fldChar w:fldCharType="end"/>
            </w:r>
          </w:hyperlink>
        </w:p>
        <w:p w14:paraId="6D0153C6" w14:textId="48F6004A"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51" w:history="1">
            <w:r w:rsidR="00247B2F" w:rsidRPr="008E7C57">
              <w:rPr>
                <w:rStyle w:val="Hyperlink"/>
                <w:noProof/>
              </w:rPr>
              <w:t>3.3.</w:t>
            </w:r>
            <w:r w:rsidR="00B51EDB">
              <w:rPr>
                <w:rStyle w:val="Hyperlink"/>
                <w:noProof/>
              </w:rPr>
              <w:t>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MVC quan trọng bao gồm:</w:t>
            </w:r>
            <w:r w:rsidR="00247B2F">
              <w:rPr>
                <w:noProof/>
                <w:webHidden/>
              </w:rPr>
              <w:tab/>
            </w:r>
            <w:r w:rsidR="00247B2F">
              <w:rPr>
                <w:noProof/>
                <w:webHidden/>
              </w:rPr>
              <w:fldChar w:fldCharType="begin"/>
            </w:r>
            <w:r w:rsidR="00247B2F">
              <w:rPr>
                <w:noProof/>
                <w:webHidden/>
              </w:rPr>
              <w:instrText xml:space="preserve"> PAGEREF _Toc153751251 \h </w:instrText>
            </w:r>
            <w:r w:rsidR="00247B2F">
              <w:rPr>
                <w:noProof/>
                <w:webHidden/>
              </w:rPr>
            </w:r>
            <w:r w:rsidR="00247B2F">
              <w:rPr>
                <w:noProof/>
                <w:webHidden/>
              </w:rPr>
              <w:fldChar w:fldCharType="separate"/>
            </w:r>
            <w:r w:rsidR="00247B2F">
              <w:rPr>
                <w:noProof/>
                <w:webHidden/>
              </w:rPr>
              <w:t>26</w:t>
            </w:r>
            <w:r w:rsidR="00247B2F">
              <w:rPr>
                <w:noProof/>
                <w:webHidden/>
              </w:rPr>
              <w:fldChar w:fldCharType="end"/>
            </w:r>
          </w:hyperlink>
        </w:p>
        <w:p w14:paraId="66F7D4EE" w14:textId="0851DAD6" w:rsidR="00247B2F" w:rsidRDefault="00000000">
          <w:pPr>
            <w:pStyle w:val="TOC3"/>
            <w:rPr>
              <w:rFonts w:asciiTheme="minorHAnsi" w:eastAsiaTheme="minorEastAsia" w:hAnsiTheme="minorHAnsi" w:cstheme="minorBidi"/>
              <w:noProof/>
              <w:kern w:val="2"/>
              <w:sz w:val="22"/>
              <w:szCs w:val="22"/>
              <w14:ligatures w14:val="standardContextual"/>
            </w:rPr>
          </w:pPr>
          <w:hyperlink w:anchor="_Toc153751252" w:history="1">
            <w:r w:rsidR="00247B2F" w:rsidRPr="008E7C57">
              <w:rPr>
                <w:rStyle w:val="Hyperlink"/>
                <w:noProof/>
              </w:rPr>
              <w:t>3.3.2 View</w:t>
            </w:r>
            <w:r w:rsidR="00247B2F">
              <w:rPr>
                <w:noProof/>
                <w:webHidden/>
              </w:rPr>
              <w:tab/>
            </w:r>
            <w:r w:rsidR="00247B2F">
              <w:rPr>
                <w:noProof/>
                <w:webHidden/>
              </w:rPr>
              <w:fldChar w:fldCharType="begin"/>
            </w:r>
            <w:r w:rsidR="00247B2F">
              <w:rPr>
                <w:noProof/>
                <w:webHidden/>
              </w:rPr>
              <w:instrText xml:space="preserve"> PAGEREF _Toc153751252 \h </w:instrText>
            </w:r>
            <w:r w:rsidR="00247B2F">
              <w:rPr>
                <w:noProof/>
                <w:webHidden/>
              </w:rPr>
            </w:r>
            <w:r w:rsidR="00247B2F">
              <w:rPr>
                <w:noProof/>
                <w:webHidden/>
              </w:rPr>
              <w:fldChar w:fldCharType="separate"/>
            </w:r>
            <w:r w:rsidR="00247B2F">
              <w:rPr>
                <w:noProof/>
                <w:webHidden/>
              </w:rPr>
              <w:t>27</w:t>
            </w:r>
            <w:r w:rsidR="00247B2F">
              <w:rPr>
                <w:noProof/>
                <w:webHidden/>
              </w:rPr>
              <w:fldChar w:fldCharType="end"/>
            </w:r>
          </w:hyperlink>
        </w:p>
        <w:p w14:paraId="4CB08DFE" w14:textId="38CA8CB2" w:rsidR="00247B2F" w:rsidRDefault="00000000">
          <w:pPr>
            <w:pStyle w:val="TOC3"/>
            <w:rPr>
              <w:rFonts w:asciiTheme="minorHAnsi" w:eastAsiaTheme="minorEastAsia" w:hAnsiTheme="minorHAnsi" w:cstheme="minorBidi"/>
              <w:noProof/>
              <w:kern w:val="2"/>
              <w:sz w:val="22"/>
              <w:szCs w:val="22"/>
              <w14:ligatures w14:val="standardContextual"/>
            </w:rPr>
          </w:pPr>
          <w:hyperlink w:anchor="_Toc153751253" w:history="1">
            <w:r w:rsidR="00247B2F" w:rsidRPr="008E7C57">
              <w:rPr>
                <w:rStyle w:val="Hyperlink"/>
                <w:noProof/>
              </w:rPr>
              <w:t>3.3.3 Controller</w:t>
            </w:r>
            <w:r w:rsidR="00247B2F">
              <w:rPr>
                <w:noProof/>
                <w:webHidden/>
              </w:rPr>
              <w:tab/>
            </w:r>
            <w:r w:rsidR="00247B2F">
              <w:rPr>
                <w:noProof/>
                <w:webHidden/>
              </w:rPr>
              <w:fldChar w:fldCharType="begin"/>
            </w:r>
            <w:r w:rsidR="00247B2F">
              <w:rPr>
                <w:noProof/>
                <w:webHidden/>
              </w:rPr>
              <w:instrText xml:space="preserve"> PAGEREF _Toc153751253 \h </w:instrText>
            </w:r>
            <w:r w:rsidR="00247B2F">
              <w:rPr>
                <w:noProof/>
                <w:webHidden/>
              </w:rPr>
            </w:r>
            <w:r w:rsidR="00247B2F">
              <w:rPr>
                <w:noProof/>
                <w:webHidden/>
              </w:rPr>
              <w:fldChar w:fldCharType="separate"/>
            </w:r>
            <w:r w:rsidR="00247B2F">
              <w:rPr>
                <w:noProof/>
                <w:webHidden/>
              </w:rPr>
              <w:t>27</w:t>
            </w:r>
            <w:r w:rsidR="00247B2F">
              <w:rPr>
                <w:noProof/>
                <w:webHidden/>
              </w:rPr>
              <w:fldChar w:fldCharType="end"/>
            </w:r>
          </w:hyperlink>
        </w:p>
        <w:p w14:paraId="2C4439D1" w14:textId="22555468" w:rsidR="00247B2F" w:rsidRDefault="00000000">
          <w:pPr>
            <w:pStyle w:val="TOC3"/>
            <w:rPr>
              <w:rFonts w:asciiTheme="minorHAnsi" w:eastAsiaTheme="minorEastAsia" w:hAnsiTheme="minorHAnsi" w:cstheme="minorBidi"/>
              <w:noProof/>
              <w:kern w:val="2"/>
              <w:sz w:val="22"/>
              <w:szCs w:val="22"/>
              <w14:ligatures w14:val="standardContextual"/>
            </w:rPr>
          </w:pPr>
          <w:hyperlink w:anchor="_Toc153751254" w:history="1">
            <w:r w:rsidR="00247B2F" w:rsidRPr="008E7C57">
              <w:rPr>
                <w:rStyle w:val="Hyperlink"/>
                <w:noProof/>
              </w:rPr>
              <w:t>3.3.4 Model</w:t>
            </w:r>
            <w:r w:rsidR="00247B2F">
              <w:rPr>
                <w:noProof/>
                <w:webHidden/>
              </w:rPr>
              <w:tab/>
            </w:r>
            <w:r w:rsidR="00247B2F">
              <w:rPr>
                <w:noProof/>
                <w:webHidden/>
              </w:rPr>
              <w:fldChar w:fldCharType="begin"/>
            </w:r>
            <w:r w:rsidR="00247B2F">
              <w:rPr>
                <w:noProof/>
                <w:webHidden/>
              </w:rPr>
              <w:instrText xml:space="preserve"> PAGEREF _Toc153751254 \h </w:instrText>
            </w:r>
            <w:r w:rsidR="00247B2F">
              <w:rPr>
                <w:noProof/>
                <w:webHidden/>
              </w:rPr>
            </w:r>
            <w:r w:rsidR="00247B2F">
              <w:rPr>
                <w:noProof/>
                <w:webHidden/>
              </w:rPr>
              <w:fldChar w:fldCharType="separate"/>
            </w:r>
            <w:r w:rsidR="00247B2F">
              <w:rPr>
                <w:noProof/>
                <w:webHidden/>
              </w:rPr>
              <w:t>27</w:t>
            </w:r>
            <w:r w:rsidR="00247B2F">
              <w:rPr>
                <w:noProof/>
                <w:webHidden/>
              </w:rPr>
              <w:fldChar w:fldCharType="end"/>
            </w:r>
          </w:hyperlink>
        </w:p>
        <w:p w14:paraId="506ADA05" w14:textId="47A1E2E6" w:rsidR="00247B2F" w:rsidRDefault="00000000">
          <w:pPr>
            <w:pStyle w:val="TOC3"/>
            <w:rPr>
              <w:rFonts w:asciiTheme="minorHAnsi" w:eastAsiaTheme="minorEastAsia" w:hAnsiTheme="minorHAnsi" w:cstheme="minorBidi"/>
              <w:noProof/>
              <w:kern w:val="2"/>
              <w:sz w:val="22"/>
              <w:szCs w:val="22"/>
              <w14:ligatures w14:val="standardContextual"/>
            </w:rPr>
          </w:pPr>
          <w:hyperlink w:anchor="_Toc153751255" w:history="1">
            <w:r w:rsidR="00247B2F" w:rsidRPr="008E7C57">
              <w:rPr>
                <w:rStyle w:val="Hyperlink"/>
                <w:noProof/>
              </w:rPr>
              <w:t>3.3.5 Sự tương tác giữa các thành phần</w:t>
            </w:r>
            <w:r w:rsidR="00247B2F">
              <w:rPr>
                <w:noProof/>
                <w:webHidden/>
              </w:rPr>
              <w:tab/>
            </w:r>
            <w:r w:rsidR="00247B2F">
              <w:rPr>
                <w:noProof/>
                <w:webHidden/>
              </w:rPr>
              <w:fldChar w:fldCharType="begin"/>
            </w:r>
            <w:r w:rsidR="00247B2F">
              <w:rPr>
                <w:noProof/>
                <w:webHidden/>
              </w:rPr>
              <w:instrText xml:space="preserve"> PAGEREF _Toc153751255 \h </w:instrText>
            </w:r>
            <w:r w:rsidR="00247B2F">
              <w:rPr>
                <w:noProof/>
                <w:webHidden/>
              </w:rPr>
            </w:r>
            <w:r w:rsidR="00247B2F">
              <w:rPr>
                <w:noProof/>
                <w:webHidden/>
              </w:rPr>
              <w:fldChar w:fldCharType="separate"/>
            </w:r>
            <w:r w:rsidR="00247B2F">
              <w:rPr>
                <w:noProof/>
                <w:webHidden/>
              </w:rPr>
              <w:t>27</w:t>
            </w:r>
            <w:r w:rsidR="00247B2F">
              <w:rPr>
                <w:noProof/>
                <w:webHidden/>
              </w:rPr>
              <w:fldChar w:fldCharType="end"/>
            </w:r>
          </w:hyperlink>
        </w:p>
        <w:p w14:paraId="2E3ADC84" w14:textId="7F649322"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56" w:history="1">
            <w:r w:rsidR="00247B2F" w:rsidRPr="008E7C57">
              <w:rPr>
                <w:rStyle w:val="Hyperlink"/>
                <w:noProof/>
                <w:lang w:eastAsia="ja-JP"/>
              </w:rPr>
              <w:t>3.4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lang w:eastAsia="ja-JP"/>
              </w:rPr>
              <w:t>Cấu trúc MVC của Website Suruchi (hình 3.4)</w:t>
            </w:r>
            <w:r w:rsidR="00247B2F">
              <w:rPr>
                <w:noProof/>
                <w:webHidden/>
              </w:rPr>
              <w:tab/>
            </w:r>
            <w:r w:rsidR="00247B2F">
              <w:rPr>
                <w:noProof/>
                <w:webHidden/>
              </w:rPr>
              <w:fldChar w:fldCharType="begin"/>
            </w:r>
            <w:r w:rsidR="00247B2F">
              <w:rPr>
                <w:noProof/>
                <w:webHidden/>
              </w:rPr>
              <w:instrText xml:space="preserve"> PAGEREF _Toc153751256 \h </w:instrText>
            </w:r>
            <w:r w:rsidR="00247B2F">
              <w:rPr>
                <w:noProof/>
                <w:webHidden/>
              </w:rPr>
            </w:r>
            <w:r w:rsidR="00247B2F">
              <w:rPr>
                <w:noProof/>
                <w:webHidden/>
              </w:rPr>
              <w:fldChar w:fldCharType="separate"/>
            </w:r>
            <w:r w:rsidR="00247B2F">
              <w:rPr>
                <w:noProof/>
                <w:webHidden/>
              </w:rPr>
              <w:t>28</w:t>
            </w:r>
            <w:r w:rsidR="00247B2F">
              <w:rPr>
                <w:noProof/>
                <w:webHidden/>
              </w:rPr>
              <w:fldChar w:fldCharType="end"/>
            </w:r>
          </w:hyperlink>
        </w:p>
        <w:p w14:paraId="232A809B" w14:textId="4C286AE6"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57" w:history="1">
            <w:r w:rsidR="00247B2F" w:rsidRPr="008E7C57">
              <w:rPr>
                <w:rStyle w:val="Hyperlink"/>
                <w:noProof/>
              </w:rPr>
              <w:t>3.4.8</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View (Người dùng tương tác) (Hình 3.4.1)</w:t>
            </w:r>
            <w:r w:rsidR="00247B2F">
              <w:rPr>
                <w:noProof/>
                <w:webHidden/>
              </w:rPr>
              <w:tab/>
            </w:r>
            <w:r w:rsidR="00247B2F">
              <w:rPr>
                <w:noProof/>
                <w:webHidden/>
              </w:rPr>
              <w:fldChar w:fldCharType="begin"/>
            </w:r>
            <w:r w:rsidR="00247B2F">
              <w:rPr>
                <w:noProof/>
                <w:webHidden/>
              </w:rPr>
              <w:instrText xml:space="preserve"> PAGEREF _Toc153751257 \h </w:instrText>
            </w:r>
            <w:r w:rsidR="00247B2F">
              <w:rPr>
                <w:noProof/>
                <w:webHidden/>
              </w:rPr>
            </w:r>
            <w:r w:rsidR="00247B2F">
              <w:rPr>
                <w:noProof/>
                <w:webHidden/>
              </w:rPr>
              <w:fldChar w:fldCharType="separate"/>
            </w:r>
            <w:r w:rsidR="00247B2F">
              <w:rPr>
                <w:noProof/>
                <w:webHidden/>
              </w:rPr>
              <w:t>29</w:t>
            </w:r>
            <w:r w:rsidR="00247B2F">
              <w:rPr>
                <w:noProof/>
                <w:webHidden/>
              </w:rPr>
              <w:fldChar w:fldCharType="end"/>
            </w:r>
          </w:hyperlink>
        </w:p>
        <w:p w14:paraId="30948D2E" w14:textId="59DFB423" w:rsidR="00247B2F" w:rsidRDefault="00000000">
          <w:pPr>
            <w:pStyle w:val="TOC3"/>
            <w:rPr>
              <w:rFonts w:asciiTheme="minorHAnsi" w:eastAsiaTheme="minorEastAsia" w:hAnsiTheme="minorHAnsi" w:cstheme="minorBidi"/>
              <w:noProof/>
              <w:kern w:val="2"/>
              <w:sz w:val="22"/>
              <w:szCs w:val="22"/>
              <w14:ligatures w14:val="standardContextual"/>
            </w:rPr>
          </w:pPr>
          <w:hyperlink w:anchor="_Toc153751258" w:history="1">
            <w:r w:rsidR="00247B2F" w:rsidRPr="008E7C57">
              <w:rPr>
                <w:rStyle w:val="Hyperlink"/>
                <w:noProof/>
              </w:rPr>
              <w:t>3.4.2 Areas (Tương tác quản trị Website Admin) (Hình 3.4.2)</w:t>
            </w:r>
            <w:r w:rsidR="00247B2F">
              <w:rPr>
                <w:noProof/>
                <w:webHidden/>
              </w:rPr>
              <w:tab/>
            </w:r>
            <w:r w:rsidR="00247B2F">
              <w:rPr>
                <w:noProof/>
                <w:webHidden/>
              </w:rPr>
              <w:fldChar w:fldCharType="begin"/>
            </w:r>
            <w:r w:rsidR="00247B2F">
              <w:rPr>
                <w:noProof/>
                <w:webHidden/>
              </w:rPr>
              <w:instrText xml:space="preserve"> PAGEREF _Toc153751258 \h </w:instrText>
            </w:r>
            <w:r w:rsidR="00247B2F">
              <w:rPr>
                <w:noProof/>
                <w:webHidden/>
              </w:rPr>
            </w:r>
            <w:r w:rsidR="00247B2F">
              <w:rPr>
                <w:noProof/>
                <w:webHidden/>
              </w:rPr>
              <w:fldChar w:fldCharType="separate"/>
            </w:r>
            <w:r w:rsidR="00247B2F">
              <w:rPr>
                <w:noProof/>
                <w:webHidden/>
              </w:rPr>
              <w:t>30</w:t>
            </w:r>
            <w:r w:rsidR="00247B2F">
              <w:rPr>
                <w:noProof/>
                <w:webHidden/>
              </w:rPr>
              <w:fldChar w:fldCharType="end"/>
            </w:r>
          </w:hyperlink>
        </w:p>
        <w:p w14:paraId="4DF8F381" w14:textId="4D56AD3E" w:rsidR="00247B2F" w:rsidRDefault="00000000">
          <w:pPr>
            <w:pStyle w:val="TOC1"/>
            <w:tabs>
              <w:tab w:val="left" w:pos="2128"/>
            </w:tabs>
            <w:rPr>
              <w:rFonts w:asciiTheme="minorHAnsi" w:eastAsiaTheme="minorEastAsia" w:hAnsiTheme="minorHAnsi" w:cstheme="minorBidi"/>
              <w:noProof/>
              <w:kern w:val="2"/>
              <w:sz w:val="22"/>
              <w:szCs w:val="22"/>
              <w14:ligatures w14:val="standardContextual"/>
            </w:rPr>
          </w:pPr>
          <w:hyperlink w:anchor="_Toc153751259" w:history="1">
            <w:r w:rsidR="00247B2F" w:rsidRPr="008E7C57">
              <w:rPr>
                <w:rStyle w:val="Hyperlink"/>
                <w:noProof/>
              </w:rPr>
              <w:t>Chương 4 .</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KẾT QUẢ THỰC NGHIỆM</w:t>
            </w:r>
            <w:r w:rsidR="00247B2F">
              <w:rPr>
                <w:noProof/>
                <w:webHidden/>
              </w:rPr>
              <w:tab/>
            </w:r>
            <w:r w:rsidR="00247B2F">
              <w:rPr>
                <w:noProof/>
                <w:webHidden/>
              </w:rPr>
              <w:fldChar w:fldCharType="begin"/>
            </w:r>
            <w:r w:rsidR="00247B2F">
              <w:rPr>
                <w:noProof/>
                <w:webHidden/>
              </w:rPr>
              <w:instrText xml:space="preserve"> PAGEREF _Toc153751259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62A274E0" w14:textId="559430AA"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60" w:history="1">
            <w:r w:rsidR="00247B2F" w:rsidRPr="008E7C57">
              <w:rPr>
                <w:rStyle w:val="Hyperlink"/>
                <w:noProof/>
              </w:rPr>
              <w:t>4.1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Mô tả công việc thực nghiệm Website bán thời trang suruchi</w:t>
            </w:r>
            <w:r w:rsidR="00247B2F">
              <w:rPr>
                <w:noProof/>
                <w:webHidden/>
              </w:rPr>
              <w:tab/>
            </w:r>
            <w:r w:rsidR="00247B2F">
              <w:rPr>
                <w:noProof/>
                <w:webHidden/>
              </w:rPr>
              <w:fldChar w:fldCharType="begin"/>
            </w:r>
            <w:r w:rsidR="00247B2F">
              <w:rPr>
                <w:noProof/>
                <w:webHidden/>
              </w:rPr>
              <w:instrText xml:space="preserve"> PAGEREF _Toc153751260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0D6AAD7D" w14:textId="1B226FC9"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1" w:history="1">
            <w:r w:rsidR="00247B2F" w:rsidRPr="008E7C57">
              <w:rPr>
                <w:rStyle w:val="Hyperlink"/>
                <w:noProof/>
              </w:rPr>
              <w:t>4.1.1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Tính ổn định và hiệu suất:</w:t>
            </w:r>
            <w:r w:rsidR="00247B2F">
              <w:rPr>
                <w:noProof/>
                <w:webHidden/>
              </w:rPr>
              <w:tab/>
            </w:r>
            <w:r w:rsidR="00247B2F">
              <w:rPr>
                <w:noProof/>
                <w:webHidden/>
              </w:rPr>
              <w:fldChar w:fldCharType="begin"/>
            </w:r>
            <w:r w:rsidR="00247B2F">
              <w:rPr>
                <w:noProof/>
                <w:webHidden/>
              </w:rPr>
              <w:instrText xml:space="preserve"> PAGEREF _Toc153751261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508E4E67" w14:textId="79EE3172"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2" w:history="1">
            <w:r w:rsidR="00247B2F" w:rsidRPr="008E7C57">
              <w:rPr>
                <w:rStyle w:val="Hyperlink"/>
                <w:noProof/>
              </w:rPr>
              <w:t>4.1.2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Tính năng và trải nghiệm người dùng:</w:t>
            </w:r>
            <w:r w:rsidR="00247B2F">
              <w:rPr>
                <w:noProof/>
                <w:webHidden/>
              </w:rPr>
              <w:tab/>
            </w:r>
            <w:r w:rsidR="00247B2F">
              <w:rPr>
                <w:noProof/>
                <w:webHidden/>
              </w:rPr>
              <w:fldChar w:fldCharType="begin"/>
            </w:r>
            <w:r w:rsidR="00247B2F">
              <w:rPr>
                <w:noProof/>
                <w:webHidden/>
              </w:rPr>
              <w:instrText xml:space="preserve"> PAGEREF _Toc153751262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7E62B5E2" w14:textId="5E3E180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3" w:history="1">
            <w:r w:rsidR="00247B2F" w:rsidRPr="008E7C57">
              <w:rPr>
                <w:rStyle w:val="Hyperlink"/>
                <w:noProof/>
              </w:rPr>
              <w:t>4.1.3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Tính năng thanh toán và giao hàng:</w:t>
            </w:r>
            <w:r w:rsidR="00247B2F">
              <w:rPr>
                <w:noProof/>
                <w:webHidden/>
              </w:rPr>
              <w:tab/>
            </w:r>
            <w:r w:rsidR="00247B2F">
              <w:rPr>
                <w:noProof/>
                <w:webHidden/>
              </w:rPr>
              <w:fldChar w:fldCharType="begin"/>
            </w:r>
            <w:r w:rsidR="00247B2F">
              <w:rPr>
                <w:noProof/>
                <w:webHidden/>
              </w:rPr>
              <w:instrText xml:space="preserve"> PAGEREF _Toc153751263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2BE89198" w14:textId="6B228929"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4" w:history="1">
            <w:r w:rsidR="00247B2F" w:rsidRPr="008E7C57">
              <w:rPr>
                <w:rStyle w:val="Hyperlink"/>
                <w:noProof/>
              </w:rPr>
              <w:t>4.1.4</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Quản trị hệ thống:</w:t>
            </w:r>
            <w:r w:rsidR="00247B2F">
              <w:rPr>
                <w:noProof/>
                <w:webHidden/>
              </w:rPr>
              <w:tab/>
            </w:r>
            <w:r w:rsidR="00247B2F">
              <w:rPr>
                <w:noProof/>
                <w:webHidden/>
              </w:rPr>
              <w:fldChar w:fldCharType="begin"/>
            </w:r>
            <w:r w:rsidR="00247B2F">
              <w:rPr>
                <w:noProof/>
                <w:webHidden/>
              </w:rPr>
              <w:instrText xml:space="preserve"> PAGEREF _Toc153751264 \h </w:instrText>
            </w:r>
            <w:r w:rsidR="00247B2F">
              <w:rPr>
                <w:noProof/>
                <w:webHidden/>
              </w:rPr>
            </w:r>
            <w:r w:rsidR="00247B2F">
              <w:rPr>
                <w:noProof/>
                <w:webHidden/>
              </w:rPr>
              <w:fldChar w:fldCharType="separate"/>
            </w:r>
            <w:r w:rsidR="00247B2F">
              <w:rPr>
                <w:noProof/>
                <w:webHidden/>
              </w:rPr>
              <w:t>31</w:t>
            </w:r>
            <w:r w:rsidR="00247B2F">
              <w:rPr>
                <w:noProof/>
                <w:webHidden/>
              </w:rPr>
              <w:fldChar w:fldCharType="end"/>
            </w:r>
          </w:hyperlink>
        </w:p>
        <w:p w14:paraId="14263CAD" w14:textId="3DA4D648"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5" w:history="1">
            <w:r w:rsidR="00247B2F" w:rsidRPr="008E7C57">
              <w:rPr>
                <w:rStyle w:val="Hyperlink"/>
                <w:noProof/>
              </w:rPr>
              <w:t>4.1.5</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Tìm kiếm và lọc sản phẩm:</w:t>
            </w:r>
            <w:r w:rsidR="00247B2F">
              <w:rPr>
                <w:noProof/>
                <w:webHidden/>
              </w:rPr>
              <w:tab/>
            </w:r>
            <w:r w:rsidR="00247B2F">
              <w:rPr>
                <w:noProof/>
                <w:webHidden/>
              </w:rPr>
              <w:fldChar w:fldCharType="begin"/>
            </w:r>
            <w:r w:rsidR="00247B2F">
              <w:rPr>
                <w:noProof/>
                <w:webHidden/>
              </w:rPr>
              <w:instrText xml:space="preserve"> PAGEREF _Toc153751265 \h </w:instrText>
            </w:r>
            <w:r w:rsidR="00247B2F">
              <w:rPr>
                <w:noProof/>
                <w:webHidden/>
              </w:rPr>
            </w:r>
            <w:r w:rsidR="00247B2F">
              <w:rPr>
                <w:noProof/>
                <w:webHidden/>
              </w:rPr>
              <w:fldChar w:fldCharType="separate"/>
            </w:r>
            <w:r w:rsidR="00247B2F">
              <w:rPr>
                <w:noProof/>
                <w:webHidden/>
              </w:rPr>
              <w:t>32</w:t>
            </w:r>
            <w:r w:rsidR="00247B2F">
              <w:rPr>
                <w:noProof/>
                <w:webHidden/>
              </w:rPr>
              <w:fldChar w:fldCharType="end"/>
            </w:r>
          </w:hyperlink>
        </w:p>
        <w:p w14:paraId="19F28521" w14:textId="09C8DF51"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6" w:history="1">
            <w:r w:rsidR="00247B2F" w:rsidRPr="008E7C57">
              <w:rPr>
                <w:rStyle w:val="Hyperlink"/>
                <w:noProof/>
              </w:rPr>
              <w:t>4.1.6</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Xử lý lỗi và bảo mật:</w:t>
            </w:r>
            <w:r w:rsidR="00247B2F">
              <w:rPr>
                <w:noProof/>
                <w:webHidden/>
              </w:rPr>
              <w:tab/>
            </w:r>
            <w:r w:rsidR="00247B2F">
              <w:rPr>
                <w:noProof/>
                <w:webHidden/>
              </w:rPr>
              <w:fldChar w:fldCharType="begin"/>
            </w:r>
            <w:r w:rsidR="00247B2F">
              <w:rPr>
                <w:noProof/>
                <w:webHidden/>
              </w:rPr>
              <w:instrText xml:space="preserve"> PAGEREF _Toc153751266 \h </w:instrText>
            </w:r>
            <w:r w:rsidR="00247B2F">
              <w:rPr>
                <w:noProof/>
                <w:webHidden/>
              </w:rPr>
            </w:r>
            <w:r w:rsidR="00247B2F">
              <w:rPr>
                <w:noProof/>
                <w:webHidden/>
              </w:rPr>
              <w:fldChar w:fldCharType="separate"/>
            </w:r>
            <w:r w:rsidR="00247B2F">
              <w:rPr>
                <w:noProof/>
                <w:webHidden/>
              </w:rPr>
              <w:t>32</w:t>
            </w:r>
            <w:r w:rsidR="00247B2F">
              <w:rPr>
                <w:noProof/>
                <w:webHidden/>
              </w:rPr>
              <w:fldChar w:fldCharType="end"/>
            </w:r>
          </w:hyperlink>
        </w:p>
        <w:p w14:paraId="07E9F305" w14:textId="484DE05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7" w:history="1">
            <w:r w:rsidR="00247B2F" w:rsidRPr="008E7C57">
              <w:rPr>
                <w:rStyle w:val="Hyperlink"/>
                <w:noProof/>
              </w:rPr>
              <w:t>4.1.7</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Hiệu suất trang web:</w:t>
            </w:r>
            <w:r w:rsidR="00247B2F">
              <w:rPr>
                <w:noProof/>
                <w:webHidden/>
              </w:rPr>
              <w:tab/>
            </w:r>
            <w:r w:rsidR="00247B2F">
              <w:rPr>
                <w:noProof/>
                <w:webHidden/>
              </w:rPr>
              <w:fldChar w:fldCharType="begin"/>
            </w:r>
            <w:r w:rsidR="00247B2F">
              <w:rPr>
                <w:noProof/>
                <w:webHidden/>
              </w:rPr>
              <w:instrText xml:space="preserve"> PAGEREF _Toc153751267 \h </w:instrText>
            </w:r>
            <w:r w:rsidR="00247B2F">
              <w:rPr>
                <w:noProof/>
                <w:webHidden/>
              </w:rPr>
            </w:r>
            <w:r w:rsidR="00247B2F">
              <w:rPr>
                <w:noProof/>
                <w:webHidden/>
              </w:rPr>
              <w:fldChar w:fldCharType="separate"/>
            </w:r>
            <w:r w:rsidR="00247B2F">
              <w:rPr>
                <w:noProof/>
                <w:webHidden/>
              </w:rPr>
              <w:t>32</w:t>
            </w:r>
            <w:r w:rsidR="00247B2F">
              <w:rPr>
                <w:noProof/>
                <w:webHidden/>
              </w:rPr>
              <w:fldChar w:fldCharType="end"/>
            </w:r>
          </w:hyperlink>
        </w:p>
        <w:p w14:paraId="351CCADA" w14:textId="68C7626A"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68" w:history="1">
            <w:r w:rsidR="00247B2F" w:rsidRPr="008E7C57">
              <w:rPr>
                <w:rStyle w:val="Hyperlink"/>
                <w:noProof/>
              </w:rPr>
              <w:t>4.1.8</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Tính năng xã hội và marketing:</w:t>
            </w:r>
            <w:r w:rsidR="00247B2F">
              <w:rPr>
                <w:noProof/>
                <w:webHidden/>
              </w:rPr>
              <w:tab/>
            </w:r>
            <w:r w:rsidR="00247B2F">
              <w:rPr>
                <w:noProof/>
                <w:webHidden/>
              </w:rPr>
              <w:fldChar w:fldCharType="begin"/>
            </w:r>
            <w:r w:rsidR="00247B2F">
              <w:rPr>
                <w:noProof/>
                <w:webHidden/>
              </w:rPr>
              <w:instrText xml:space="preserve"> PAGEREF _Toc153751268 \h </w:instrText>
            </w:r>
            <w:r w:rsidR="00247B2F">
              <w:rPr>
                <w:noProof/>
                <w:webHidden/>
              </w:rPr>
            </w:r>
            <w:r w:rsidR="00247B2F">
              <w:rPr>
                <w:noProof/>
                <w:webHidden/>
              </w:rPr>
              <w:fldChar w:fldCharType="separate"/>
            </w:r>
            <w:r w:rsidR="00247B2F">
              <w:rPr>
                <w:noProof/>
                <w:webHidden/>
              </w:rPr>
              <w:t>32</w:t>
            </w:r>
            <w:r w:rsidR="00247B2F">
              <w:rPr>
                <w:noProof/>
                <w:webHidden/>
              </w:rPr>
              <w:fldChar w:fldCharType="end"/>
            </w:r>
          </w:hyperlink>
        </w:p>
        <w:p w14:paraId="2C9EE457" w14:textId="3BD6833E"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69" w:history="1">
            <w:r w:rsidR="00247B2F" w:rsidRPr="008E7C57">
              <w:rPr>
                <w:rStyle w:val="Hyperlink"/>
                <w:noProof/>
              </w:rPr>
              <w:t>4.2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Giao diện kết quả</w:t>
            </w:r>
            <w:r w:rsidR="00247B2F">
              <w:rPr>
                <w:noProof/>
                <w:webHidden/>
              </w:rPr>
              <w:tab/>
            </w:r>
            <w:r w:rsidR="00247B2F">
              <w:rPr>
                <w:noProof/>
                <w:webHidden/>
              </w:rPr>
              <w:fldChar w:fldCharType="begin"/>
            </w:r>
            <w:r w:rsidR="00247B2F">
              <w:rPr>
                <w:noProof/>
                <w:webHidden/>
              </w:rPr>
              <w:instrText xml:space="preserve"> PAGEREF _Toc153751269 \h </w:instrText>
            </w:r>
            <w:r w:rsidR="00247B2F">
              <w:rPr>
                <w:noProof/>
                <w:webHidden/>
              </w:rPr>
            </w:r>
            <w:r w:rsidR="00247B2F">
              <w:rPr>
                <w:noProof/>
                <w:webHidden/>
              </w:rPr>
              <w:fldChar w:fldCharType="separate"/>
            </w:r>
            <w:r w:rsidR="00247B2F">
              <w:rPr>
                <w:noProof/>
                <w:webHidden/>
              </w:rPr>
              <w:t>33</w:t>
            </w:r>
            <w:r w:rsidR="00247B2F">
              <w:rPr>
                <w:noProof/>
                <w:webHidden/>
              </w:rPr>
              <w:fldChar w:fldCharType="end"/>
            </w:r>
          </w:hyperlink>
        </w:p>
        <w:p w14:paraId="66AA9A98" w14:textId="082FB847"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0" w:history="1">
            <w:r w:rsidR="00247B2F" w:rsidRPr="008E7C57">
              <w:rPr>
                <w:rStyle w:val="Hyperlink"/>
                <w:noProof/>
              </w:rPr>
              <w:t>4.2.1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Giao diện Website</w:t>
            </w:r>
            <w:r w:rsidR="00247B2F">
              <w:rPr>
                <w:noProof/>
                <w:webHidden/>
              </w:rPr>
              <w:tab/>
            </w:r>
            <w:r w:rsidR="00247B2F">
              <w:rPr>
                <w:noProof/>
                <w:webHidden/>
              </w:rPr>
              <w:fldChar w:fldCharType="begin"/>
            </w:r>
            <w:r w:rsidR="00247B2F">
              <w:rPr>
                <w:noProof/>
                <w:webHidden/>
              </w:rPr>
              <w:instrText xml:space="preserve"> PAGEREF _Toc153751270 \h </w:instrText>
            </w:r>
            <w:r w:rsidR="00247B2F">
              <w:rPr>
                <w:noProof/>
                <w:webHidden/>
              </w:rPr>
            </w:r>
            <w:r w:rsidR="00247B2F">
              <w:rPr>
                <w:noProof/>
                <w:webHidden/>
              </w:rPr>
              <w:fldChar w:fldCharType="separate"/>
            </w:r>
            <w:r w:rsidR="00247B2F">
              <w:rPr>
                <w:noProof/>
                <w:webHidden/>
              </w:rPr>
              <w:t>33</w:t>
            </w:r>
            <w:r w:rsidR="00247B2F">
              <w:rPr>
                <w:noProof/>
                <w:webHidden/>
              </w:rPr>
              <w:fldChar w:fldCharType="end"/>
            </w:r>
          </w:hyperlink>
        </w:p>
        <w:p w14:paraId="39F9B3E1" w14:textId="1C4FB5DF"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1" w:history="1">
            <w:r w:rsidR="00247B2F" w:rsidRPr="008E7C57">
              <w:rPr>
                <w:rStyle w:val="Hyperlink"/>
                <w:noProof/>
              </w:rPr>
              <w:t>4.2.2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Giao diện di động</w:t>
            </w:r>
            <w:r w:rsidR="00247B2F">
              <w:rPr>
                <w:noProof/>
                <w:webHidden/>
              </w:rPr>
              <w:tab/>
            </w:r>
            <w:r w:rsidR="00247B2F">
              <w:rPr>
                <w:noProof/>
                <w:webHidden/>
              </w:rPr>
              <w:fldChar w:fldCharType="begin"/>
            </w:r>
            <w:r w:rsidR="00247B2F">
              <w:rPr>
                <w:noProof/>
                <w:webHidden/>
              </w:rPr>
              <w:instrText xml:space="preserve"> PAGEREF _Toc153751271 \h </w:instrText>
            </w:r>
            <w:r w:rsidR="00247B2F">
              <w:rPr>
                <w:noProof/>
                <w:webHidden/>
              </w:rPr>
            </w:r>
            <w:r w:rsidR="00247B2F">
              <w:rPr>
                <w:noProof/>
                <w:webHidden/>
              </w:rPr>
              <w:fldChar w:fldCharType="separate"/>
            </w:r>
            <w:r w:rsidR="00247B2F">
              <w:rPr>
                <w:noProof/>
                <w:webHidden/>
              </w:rPr>
              <w:t>38</w:t>
            </w:r>
            <w:r w:rsidR="00247B2F">
              <w:rPr>
                <w:noProof/>
                <w:webHidden/>
              </w:rPr>
              <w:fldChar w:fldCharType="end"/>
            </w:r>
          </w:hyperlink>
        </w:p>
        <w:p w14:paraId="3B767F7A" w14:textId="6370101F" w:rsidR="00247B2F" w:rsidRDefault="00000000">
          <w:pPr>
            <w:pStyle w:val="TOC1"/>
            <w:tabs>
              <w:tab w:val="left" w:pos="2128"/>
            </w:tabs>
            <w:rPr>
              <w:rFonts w:asciiTheme="minorHAnsi" w:eastAsiaTheme="minorEastAsia" w:hAnsiTheme="minorHAnsi" w:cstheme="minorBidi"/>
              <w:noProof/>
              <w:kern w:val="2"/>
              <w:sz w:val="22"/>
              <w:szCs w:val="22"/>
              <w14:ligatures w14:val="standardContextual"/>
            </w:rPr>
          </w:pPr>
          <w:hyperlink w:anchor="_Toc153751272" w:history="1">
            <w:r w:rsidR="00247B2F" w:rsidRPr="008E7C57">
              <w:rPr>
                <w:rStyle w:val="Hyperlink"/>
                <w:noProof/>
              </w:rPr>
              <w:t>Chương 5 .</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KẾT LUẬN VÀ KIẾN NGHỊ</w:t>
            </w:r>
            <w:r w:rsidR="00247B2F">
              <w:rPr>
                <w:noProof/>
                <w:webHidden/>
              </w:rPr>
              <w:tab/>
            </w:r>
            <w:r w:rsidR="00247B2F">
              <w:rPr>
                <w:noProof/>
                <w:webHidden/>
              </w:rPr>
              <w:fldChar w:fldCharType="begin"/>
            </w:r>
            <w:r w:rsidR="00247B2F">
              <w:rPr>
                <w:noProof/>
                <w:webHidden/>
              </w:rPr>
              <w:instrText xml:space="preserve"> PAGEREF _Toc153751272 \h </w:instrText>
            </w:r>
            <w:r w:rsidR="00247B2F">
              <w:rPr>
                <w:noProof/>
                <w:webHidden/>
              </w:rPr>
            </w:r>
            <w:r w:rsidR="00247B2F">
              <w:rPr>
                <w:noProof/>
                <w:webHidden/>
              </w:rPr>
              <w:fldChar w:fldCharType="separate"/>
            </w:r>
            <w:r w:rsidR="00247B2F">
              <w:rPr>
                <w:noProof/>
                <w:webHidden/>
              </w:rPr>
              <w:t>42</w:t>
            </w:r>
            <w:r w:rsidR="00247B2F">
              <w:rPr>
                <w:noProof/>
                <w:webHidden/>
              </w:rPr>
              <w:fldChar w:fldCharType="end"/>
            </w:r>
          </w:hyperlink>
        </w:p>
        <w:p w14:paraId="4C0542C3" w14:textId="6BCB5C9A"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73" w:history="1">
            <w:r w:rsidR="00247B2F" w:rsidRPr="008E7C57">
              <w:rPr>
                <w:rStyle w:val="Hyperlink"/>
                <w:noProof/>
              </w:rPr>
              <w:t>5.1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Kết luận chung</w:t>
            </w:r>
            <w:r w:rsidR="00247B2F">
              <w:rPr>
                <w:noProof/>
                <w:webHidden/>
              </w:rPr>
              <w:tab/>
            </w:r>
            <w:r w:rsidR="00247B2F">
              <w:rPr>
                <w:noProof/>
                <w:webHidden/>
              </w:rPr>
              <w:fldChar w:fldCharType="begin"/>
            </w:r>
            <w:r w:rsidR="00247B2F">
              <w:rPr>
                <w:noProof/>
                <w:webHidden/>
              </w:rPr>
              <w:instrText xml:space="preserve"> PAGEREF _Toc153751273 \h </w:instrText>
            </w:r>
            <w:r w:rsidR="00247B2F">
              <w:rPr>
                <w:noProof/>
                <w:webHidden/>
              </w:rPr>
            </w:r>
            <w:r w:rsidR="00247B2F">
              <w:rPr>
                <w:noProof/>
                <w:webHidden/>
              </w:rPr>
              <w:fldChar w:fldCharType="separate"/>
            </w:r>
            <w:r w:rsidR="00247B2F">
              <w:rPr>
                <w:noProof/>
                <w:webHidden/>
              </w:rPr>
              <w:t>42</w:t>
            </w:r>
            <w:r w:rsidR="00247B2F">
              <w:rPr>
                <w:noProof/>
                <w:webHidden/>
              </w:rPr>
              <w:fldChar w:fldCharType="end"/>
            </w:r>
          </w:hyperlink>
        </w:p>
        <w:p w14:paraId="00DF0BB5" w14:textId="0B48DF4A"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4" w:history="1">
            <w:r w:rsidR="00247B2F" w:rsidRPr="008E7C57">
              <w:rPr>
                <w:rStyle w:val="Hyperlink"/>
                <w:noProof/>
              </w:rPr>
              <w:t>5.1.1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Trải nghiệm người dùng:</w:t>
            </w:r>
            <w:r w:rsidR="00247B2F">
              <w:rPr>
                <w:noProof/>
                <w:webHidden/>
              </w:rPr>
              <w:tab/>
            </w:r>
            <w:r w:rsidR="00247B2F">
              <w:rPr>
                <w:noProof/>
                <w:webHidden/>
              </w:rPr>
              <w:fldChar w:fldCharType="begin"/>
            </w:r>
            <w:r w:rsidR="00247B2F">
              <w:rPr>
                <w:noProof/>
                <w:webHidden/>
              </w:rPr>
              <w:instrText xml:space="preserve"> PAGEREF _Toc153751274 \h </w:instrText>
            </w:r>
            <w:r w:rsidR="00247B2F">
              <w:rPr>
                <w:noProof/>
                <w:webHidden/>
              </w:rPr>
            </w:r>
            <w:r w:rsidR="00247B2F">
              <w:rPr>
                <w:noProof/>
                <w:webHidden/>
              </w:rPr>
              <w:fldChar w:fldCharType="separate"/>
            </w:r>
            <w:r w:rsidR="00247B2F">
              <w:rPr>
                <w:noProof/>
                <w:webHidden/>
              </w:rPr>
              <w:t>42</w:t>
            </w:r>
            <w:r w:rsidR="00247B2F">
              <w:rPr>
                <w:noProof/>
                <w:webHidden/>
              </w:rPr>
              <w:fldChar w:fldCharType="end"/>
            </w:r>
          </w:hyperlink>
        </w:p>
        <w:p w14:paraId="07D0E291" w14:textId="4AB67177"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5" w:history="1">
            <w:r w:rsidR="00247B2F" w:rsidRPr="008E7C57">
              <w:rPr>
                <w:rStyle w:val="Hyperlink"/>
                <w:noProof/>
              </w:rPr>
              <w:t>5.1.2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Phần quản trị:</w:t>
            </w:r>
            <w:r w:rsidR="00247B2F">
              <w:rPr>
                <w:noProof/>
                <w:webHidden/>
              </w:rPr>
              <w:tab/>
            </w:r>
            <w:r w:rsidR="00247B2F">
              <w:rPr>
                <w:noProof/>
                <w:webHidden/>
              </w:rPr>
              <w:fldChar w:fldCharType="begin"/>
            </w:r>
            <w:r w:rsidR="00247B2F">
              <w:rPr>
                <w:noProof/>
                <w:webHidden/>
              </w:rPr>
              <w:instrText xml:space="preserve"> PAGEREF _Toc153751275 \h </w:instrText>
            </w:r>
            <w:r w:rsidR="00247B2F">
              <w:rPr>
                <w:noProof/>
                <w:webHidden/>
              </w:rPr>
            </w:r>
            <w:r w:rsidR="00247B2F">
              <w:rPr>
                <w:noProof/>
                <w:webHidden/>
              </w:rPr>
              <w:fldChar w:fldCharType="separate"/>
            </w:r>
            <w:r w:rsidR="00247B2F">
              <w:rPr>
                <w:noProof/>
                <w:webHidden/>
              </w:rPr>
              <w:t>42</w:t>
            </w:r>
            <w:r w:rsidR="00247B2F">
              <w:rPr>
                <w:noProof/>
                <w:webHidden/>
              </w:rPr>
              <w:fldChar w:fldCharType="end"/>
            </w:r>
          </w:hyperlink>
        </w:p>
        <w:p w14:paraId="739096E9" w14:textId="2040D4C3"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76" w:history="1">
            <w:r w:rsidR="00247B2F" w:rsidRPr="008E7C57">
              <w:rPr>
                <w:rStyle w:val="Hyperlink"/>
                <w:noProof/>
              </w:rPr>
              <w:t>5.2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Kết quả đạt được</w:t>
            </w:r>
            <w:r w:rsidR="00247B2F">
              <w:rPr>
                <w:noProof/>
                <w:webHidden/>
              </w:rPr>
              <w:tab/>
            </w:r>
            <w:r w:rsidR="00247B2F">
              <w:rPr>
                <w:noProof/>
                <w:webHidden/>
              </w:rPr>
              <w:fldChar w:fldCharType="begin"/>
            </w:r>
            <w:r w:rsidR="00247B2F">
              <w:rPr>
                <w:noProof/>
                <w:webHidden/>
              </w:rPr>
              <w:instrText xml:space="preserve"> PAGEREF _Toc153751276 \h </w:instrText>
            </w:r>
            <w:r w:rsidR="00247B2F">
              <w:rPr>
                <w:noProof/>
                <w:webHidden/>
              </w:rPr>
            </w:r>
            <w:r w:rsidR="00247B2F">
              <w:rPr>
                <w:noProof/>
                <w:webHidden/>
              </w:rPr>
              <w:fldChar w:fldCharType="separate"/>
            </w:r>
            <w:r w:rsidR="00247B2F">
              <w:rPr>
                <w:noProof/>
                <w:webHidden/>
              </w:rPr>
              <w:t>42</w:t>
            </w:r>
            <w:r w:rsidR="00247B2F">
              <w:rPr>
                <w:noProof/>
                <w:webHidden/>
              </w:rPr>
              <w:fldChar w:fldCharType="end"/>
            </w:r>
          </w:hyperlink>
        </w:p>
        <w:p w14:paraId="0CFA63DE" w14:textId="7AEF8F43" w:rsidR="00247B2F" w:rsidRDefault="00000000">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77" w:history="1">
            <w:r w:rsidR="00247B2F" w:rsidRPr="008E7C57">
              <w:rPr>
                <w:rStyle w:val="Hyperlink"/>
                <w:noProof/>
              </w:rPr>
              <w:t>5.3</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Hạn chế và hướng phát triển</w:t>
            </w:r>
            <w:r w:rsidR="00247B2F">
              <w:rPr>
                <w:noProof/>
                <w:webHidden/>
              </w:rPr>
              <w:tab/>
            </w:r>
            <w:r w:rsidR="00247B2F">
              <w:rPr>
                <w:noProof/>
                <w:webHidden/>
              </w:rPr>
              <w:fldChar w:fldCharType="begin"/>
            </w:r>
            <w:r w:rsidR="00247B2F">
              <w:rPr>
                <w:noProof/>
                <w:webHidden/>
              </w:rPr>
              <w:instrText xml:space="preserve"> PAGEREF _Toc153751277 \h </w:instrText>
            </w:r>
            <w:r w:rsidR="00247B2F">
              <w:rPr>
                <w:noProof/>
                <w:webHidden/>
              </w:rPr>
            </w:r>
            <w:r w:rsidR="00247B2F">
              <w:rPr>
                <w:noProof/>
                <w:webHidden/>
              </w:rPr>
              <w:fldChar w:fldCharType="separate"/>
            </w:r>
            <w:r w:rsidR="00247B2F">
              <w:rPr>
                <w:noProof/>
                <w:webHidden/>
              </w:rPr>
              <w:t>43</w:t>
            </w:r>
            <w:r w:rsidR="00247B2F">
              <w:rPr>
                <w:noProof/>
                <w:webHidden/>
              </w:rPr>
              <w:fldChar w:fldCharType="end"/>
            </w:r>
          </w:hyperlink>
        </w:p>
        <w:p w14:paraId="7CD5F737" w14:textId="0073D50D"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8" w:history="1">
            <w:r w:rsidR="00247B2F" w:rsidRPr="008E7C57">
              <w:rPr>
                <w:rStyle w:val="Hyperlink"/>
                <w:noProof/>
              </w:rPr>
              <w:t>5.3.1</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Hạn chế</w:t>
            </w:r>
            <w:r w:rsidR="00247B2F">
              <w:rPr>
                <w:noProof/>
                <w:webHidden/>
              </w:rPr>
              <w:tab/>
            </w:r>
            <w:r w:rsidR="00247B2F">
              <w:rPr>
                <w:noProof/>
                <w:webHidden/>
              </w:rPr>
              <w:fldChar w:fldCharType="begin"/>
            </w:r>
            <w:r w:rsidR="00247B2F">
              <w:rPr>
                <w:noProof/>
                <w:webHidden/>
              </w:rPr>
              <w:instrText xml:space="preserve"> PAGEREF _Toc153751278 \h </w:instrText>
            </w:r>
            <w:r w:rsidR="00247B2F">
              <w:rPr>
                <w:noProof/>
                <w:webHidden/>
              </w:rPr>
            </w:r>
            <w:r w:rsidR="00247B2F">
              <w:rPr>
                <w:noProof/>
                <w:webHidden/>
              </w:rPr>
              <w:fldChar w:fldCharType="separate"/>
            </w:r>
            <w:r w:rsidR="00247B2F">
              <w:rPr>
                <w:noProof/>
                <w:webHidden/>
              </w:rPr>
              <w:t>43</w:t>
            </w:r>
            <w:r w:rsidR="00247B2F">
              <w:rPr>
                <w:noProof/>
                <w:webHidden/>
              </w:rPr>
              <w:fldChar w:fldCharType="end"/>
            </w:r>
          </w:hyperlink>
        </w:p>
        <w:p w14:paraId="3779E255" w14:textId="235819B3" w:rsidR="00247B2F" w:rsidRDefault="00000000">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79" w:history="1">
            <w:r w:rsidR="00247B2F" w:rsidRPr="008E7C57">
              <w:rPr>
                <w:rStyle w:val="Hyperlink"/>
                <w:noProof/>
              </w:rPr>
              <w:t>5.3.2</w:t>
            </w:r>
            <w:r w:rsidR="00247B2F">
              <w:rPr>
                <w:rFonts w:asciiTheme="minorHAnsi" w:eastAsiaTheme="minorEastAsia" w:hAnsiTheme="minorHAnsi" w:cstheme="minorBidi"/>
                <w:noProof/>
                <w:kern w:val="2"/>
                <w:sz w:val="22"/>
                <w:szCs w:val="22"/>
                <w14:ligatures w14:val="standardContextual"/>
              </w:rPr>
              <w:tab/>
            </w:r>
            <w:r w:rsidR="00247B2F" w:rsidRPr="008E7C57">
              <w:rPr>
                <w:rStyle w:val="Hyperlink"/>
                <w:noProof/>
              </w:rPr>
              <w:t>Hướng phát triển:</w:t>
            </w:r>
            <w:r w:rsidR="00247B2F">
              <w:rPr>
                <w:noProof/>
                <w:webHidden/>
              </w:rPr>
              <w:tab/>
            </w:r>
            <w:r w:rsidR="00247B2F">
              <w:rPr>
                <w:noProof/>
                <w:webHidden/>
              </w:rPr>
              <w:fldChar w:fldCharType="begin"/>
            </w:r>
            <w:r w:rsidR="00247B2F">
              <w:rPr>
                <w:noProof/>
                <w:webHidden/>
              </w:rPr>
              <w:instrText xml:space="preserve"> PAGEREF _Toc153751279 \h </w:instrText>
            </w:r>
            <w:r w:rsidR="00247B2F">
              <w:rPr>
                <w:noProof/>
                <w:webHidden/>
              </w:rPr>
            </w:r>
            <w:r w:rsidR="00247B2F">
              <w:rPr>
                <w:noProof/>
                <w:webHidden/>
              </w:rPr>
              <w:fldChar w:fldCharType="separate"/>
            </w:r>
            <w:r w:rsidR="00247B2F">
              <w:rPr>
                <w:noProof/>
                <w:webHidden/>
              </w:rPr>
              <w:t>44</w:t>
            </w:r>
            <w:r w:rsidR="00247B2F">
              <w:rPr>
                <w:noProof/>
                <w:webHidden/>
              </w:rPr>
              <w:fldChar w:fldCharType="end"/>
            </w:r>
          </w:hyperlink>
        </w:p>
        <w:p w14:paraId="59EC9957" w14:textId="1C9D52EA"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80" w:history="1">
            <w:r w:rsidR="00247B2F" w:rsidRPr="008E7C57">
              <w:rPr>
                <w:rStyle w:val="Hyperlink"/>
                <w:noProof/>
              </w:rPr>
              <w:t>Hướng dẫn chạy dự án trên thiết bị khác</w:t>
            </w:r>
            <w:r w:rsidR="00247B2F">
              <w:rPr>
                <w:noProof/>
                <w:webHidden/>
              </w:rPr>
              <w:tab/>
            </w:r>
            <w:r w:rsidR="00247B2F">
              <w:rPr>
                <w:noProof/>
                <w:webHidden/>
              </w:rPr>
              <w:fldChar w:fldCharType="begin"/>
            </w:r>
            <w:r w:rsidR="00247B2F">
              <w:rPr>
                <w:noProof/>
                <w:webHidden/>
              </w:rPr>
              <w:instrText xml:space="preserve"> PAGEREF _Toc153751280 \h </w:instrText>
            </w:r>
            <w:r w:rsidR="00247B2F">
              <w:rPr>
                <w:noProof/>
                <w:webHidden/>
              </w:rPr>
            </w:r>
            <w:r w:rsidR="00247B2F">
              <w:rPr>
                <w:noProof/>
                <w:webHidden/>
              </w:rPr>
              <w:fldChar w:fldCharType="separate"/>
            </w:r>
            <w:r w:rsidR="00247B2F">
              <w:rPr>
                <w:noProof/>
                <w:webHidden/>
              </w:rPr>
              <w:t>45</w:t>
            </w:r>
            <w:r w:rsidR="00247B2F">
              <w:rPr>
                <w:noProof/>
                <w:webHidden/>
              </w:rPr>
              <w:fldChar w:fldCharType="end"/>
            </w:r>
          </w:hyperlink>
        </w:p>
        <w:p w14:paraId="64C37CDD" w14:textId="73DBEEDD" w:rsidR="00247B2F" w:rsidRDefault="00000000">
          <w:pPr>
            <w:pStyle w:val="TOC1"/>
            <w:rPr>
              <w:rFonts w:asciiTheme="minorHAnsi" w:eastAsiaTheme="minorEastAsia" w:hAnsiTheme="minorHAnsi" w:cstheme="minorBidi"/>
              <w:noProof/>
              <w:kern w:val="2"/>
              <w:sz w:val="22"/>
              <w:szCs w:val="22"/>
              <w14:ligatures w14:val="standardContextual"/>
            </w:rPr>
          </w:pPr>
          <w:hyperlink w:anchor="_Toc153751281" w:history="1">
            <w:r w:rsidR="00247B2F" w:rsidRPr="008E7C57">
              <w:rPr>
                <w:rStyle w:val="Hyperlink"/>
                <w:noProof/>
              </w:rPr>
              <w:t>TÀI LIỆU THAM KHẢO</w:t>
            </w:r>
            <w:r w:rsidR="00247B2F">
              <w:rPr>
                <w:noProof/>
                <w:webHidden/>
              </w:rPr>
              <w:tab/>
            </w:r>
            <w:r w:rsidR="00247B2F">
              <w:rPr>
                <w:noProof/>
                <w:webHidden/>
              </w:rPr>
              <w:fldChar w:fldCharType="begin"/>
            </w:r>
            <w:r w:rsidR="00247B2F">
              <w:rPr>
                <w:noProof/>
                <w:webHidden/>
              </w:rPr>
              <w:instrText xml:space="preserve"> PAGEREF _Toc153751281 \h </w:instrText>
            </w:r>
            <w:r w:rsidR="00247B2F">
              <w:rPr>
                <w:noProof/>
                <w:webHidden/>
              </w:rPr>
            </w:r>
            <w:r w:rsidR="00247B2F">
              <w:rPr>
                <w:noProof/>
                <w:webHidden/>
              </w:rPr>
              <w:fldChar w:fldCharType="separate"/>
            </w:r>
            <w:r w:rsidR="00247B2F">
              <w:rPr>
                <w:noProof/>
                <w:webHidden/>
              </w:rPr>
              <w:t>48</w:t>
            </w:r>
            <w:r w:rsidR="00247B2F">
              <w:rPr>
                <w:noProof/>
                <w:webHidden/>
              </w:rPr>
              <w:fldChar w:fldCharType="end"/>
            </w:r>
          </w:hyperlink>
        </w:p>
        <w:p w14:paraId="1FF86AF0" w14:textId="3A9A1775" w:rsidR="00CC2D19" w:rsidRDefault="00247B2F" w:rsidP="00247B2F">
          <w:pPr>
            <w:pStyle w:val="TOC1"/>
          </w:pPr>
          <w:r>
            <w:lastRenderedPageBreak/>
            <w:fldChar w:fldCharType="end"/>
          </w:r>
        </w:p>
      </w:sdtContent>
    </w:sdt>
    <w:p w14:paraId="182B4BC3" w14:textId="77777777" w:rsidR="00CC2D19" w:rsidRPr="00CC2D19" w:rsidRDefault="00CC2D19" w:rsidP="00CC2D19"/>
    <w:p w14:paraId="500631C2" w14:textId="77777777" w:rsidR="00B6254B" w:rsidRDefault="00B6254B">
      <w:pPr>
        <w:spacing w:before="0" w:line="240" w:lineRule="auto"/>
        <w:ind w:firstLine="0"/>
        <w:jc w:val="left"/>
      </w:pPr>
      <w:r>
        <w:br w:type="page"/>
      </w:r>
    </w:p>
    <w:p w14:paraId="18AFC8FA" w14:textId="77777777" w:rsidR="00A9525E" w:rsidRPr="00B26A09" w:rsidRDefault="008A00FC" w:rsidP="00A9525E">
      <w:pPr>
        <w:pStyle w:val="Heading1"/>
        <w:numPr>
          <w:ilvl w:val="0"/>
          <w:numId w:val="0"/>
        </w:numPr>
        <w:rPr>
          <w:noProof/>
        </w:rPr>
      </w:pPr>
      <w:bookmarkStart w:id="2" w:name="_Toc72766031"/>
      <w:bookmarkStart w:id="3" w:name="_Toc114824148"/>
      <w:bookmarkStart w:id="4" w:name="_Toc153750822"/>
      <w:bookmarkStart w:id="5" w:name="_Toc153751207"/>
      <w:r w:rsidRPr="00B26A09">
        <w:lastRenderedPageBreak/>
        <w:t>DANH MỤC CÁC KÍ HIỆU, CHỮ VIẾT TẮT</w:t>
      </w:r>
      <w:bookmarkEnd w:id="2"/>
      <w:bookmarkEnd w:id="3"/>
      <w:bookmarkEnd w:id="4"/>
      <w:bookmarkEnd w:id="5"/>
    </w:p>
    <w:tbl>
      <w:tblPr>
        <w:tblStyle w:val="TableGrid"/>
        <w:tblW w:w="8784" w:type="dxa"/>
        <w:tblLook w:val="04A0" w:firstRow="1" w:lastRow="0" w:firstColumn="1" w:lastColumn="0" w:noHBand="0" w:noVBand="1"/>
      </w:tblPr>
      <w:tblGrid>
        <w:gridCol w:w="708"/>
        <w:gridCol w:w="1721"/>
        <w:gridCol w:w="2953"/>
        <w:gridCol w:w="3402"/>
      </w:tblGrid>
      <w:tr w:rsidR="00A9525E" w:rsidRPr="00B26A09" w14:paraId="65ACA070" w14:textId="77777777" w:rsidTr="00950421">
        <w:tc>
          <w:tcPr>
            <w:tcW w:w="708" w:type="dxa"/>
          </w:tcPr>
          <w:p w14:paraId="2ABDEF12" w14:textId="77777777" w:rsidR="00A9525E" w:rsidRPr="00B26A09" w:rsidRDefault="00A9525E" w:rsidP="00950421">
            <w:pPr>
              <w:pStyle w:val="LeftNormal"/>
              <w:jc w:val="center"/>
              <w:rPr>
                <w:b/>
              </w:rPr>
            </w:pPr>
            <w:r w:rsidRPr="00B26A09">
              <w:rPr>
                <w:b/>
              </w:rPr>
              <w:t>STT</w:t>
            </w:r>
          </w:p>
        </w:tc>
        <w:tc>
          <w:tcPr>
            <w:tcW w:w="1721" w:type="dxa"/>
          </w:tcPr>
          <w:p w14:paraId="53894D9F" w14:textId="77777777" w:rsidR="00A9525E" w:rsidRPr="00B26A09" w:rsidRDefault="00A9525E" w:rsidP="00950421">
            <w:pPr>
              <w:pStyle w:val="LeftNormal"/>
              <w:rPr>
                <w:b/>
              </w:rPr>
            </w:pPr>
            <w:r w:rsidRPr="00B26A09">
              <w:rPr>
                <w:b/>
              </w:rPr>
              <w:t>Chữ viết tắt/ Kí hiệu</w:t>
            </w:r>
          </w:p>
        </w:tc>
        <w:tc>
          <w:tcPr>
            <w:tcW w:w="2953" w:type="dxa"/>
          </w:tcPr>
          <w:p w14:paraId="55739C8F" w14:textId="77777777" w:rsidR="00A9525E" w:rsidRPr="00B26A09" w:rsidRDefault="00A9525E" w:rsidP="00950421">
            <w:pPr>
              <w:pStyle w:val="LeftNormal"/>
              <w:rPr>
                <w:b/>
              </w:rPr>
            </w:pPr>
            <w:r>
              <w:rPr>
                <w:b/>
              </w:rPr>
              <w:t>Từ gốc tiếng Anh</w:t>
            </w:r>
          </w:p>
        </w:tc>
        <w:tc>
          <w:tcPr>
            <w:tcW w:w="3402" w:type="dxa"/>
          </w:tcPr>
          <w:p w14:paraId="4F4A04F2" w14:textId="77777777" w:rsidR="00A9525E" w:rsidRPr="00B26A09" w:rsidRDefault="00A9525E" w:rsidP="00A9525E">
            <w:pPr>
              <w:pStyle w:val="LeftNormal"/>
              <w:rPr>
                <w:b/>
              </w:rPr>
            </w:pPr>
            <w:r>
              <w:rPr>
                <w:b/>
              </w:rPr>
              <w:t>Dịch nghĩa t</w:t>
            </w:r>
            <w:r w:rsidRPr="00B26A09">
              <w:rPr>
                <w:b/>
              </w:rPr>
              <w:t>iếng Việt</w:t>
            </w:r>
            <w:r>
              <w:rPr>
                <w:b/>
              </w:rPr>
              <w:t>/chú thích</w:t>
            </w:r>
          </w:p>
        </w:tc>
      </w:tr>
      <w:tr w:rsidR="00A9525E" w:rsidRPr="00B26A09" w14:paraId="39A1DA58" w14:textId="77777777" w:rsidTr="00950421">
        <w:tc>
          <w:tcPr>
            <w:tcW w:w="708" w:type="dxa"/>
          </w:tcPr>
          <w:p w14:paraId="2A93D170" w14:textId="77777777" w:rsidR="00A9525E" w:rsidRPr="00B26A09" w:rsidRDefault="00A9525E" w:rsidP="0094249D">
            <w:pPr>
              <w:pStyle w:val="LeftNormal"/>
              <w:numPr>
                <w:ilvl w:val="0"/>
                <w:numId w:val="23"/>
              </w:numPr>
              <w:jc w:val="center"/>
            </w:pPr>
          </w:p>
        </w:tc>
        <w:tc>
          <w:tcPr>
            <w:tcW w:w="1721" w:type="dxa"/>
          </w:tcPr>
          <w:p w14:paraId="03D68CFC" w14:textId="77777777" w:rsidR="00A9525E" w:rsidRPr="00B26A09" w:rsidRDefault="00A9525E" w:rsidP="00950421">
            <w:pPr>
              <w:ind w:firstLine="0"/>
              <w:rPr>
                <w:i/>
              </w:rPr>
            </w:pPr>
            <w:r w:rsidRPr="00B26A09">
              <w:rPr>
                <w:i/>
              </w:rPr>
              <w:t>CSDL</w:t>
            </w:r>
          </w:p>
        </w:tc>
        <w:tc>
          <w:tcPr>
            <w:tcW w:w="2953" w:type="dxa"/>
          </w:tcPr>
          <w:p w14:paraId="58EB441C" w14:textId="77777777" w:rsidR="00A9525E" w:rsidRPr="00B26A09" w:rsidRDefault="00A9525E" w:rsidP="00950421">
            <w:pPr>
              <w:ind w:firstLine="0"/>
            </w:pPr>
            <w:r w:rsidRPr="00B26A09">
              <w:t>Database(s)</w:t>
            </w:r>
          </w:p>
        </w:tc>
        <w:tc>
          <w:tcPr>
            <w:tcW w:w="3402" w:type="dxa"/>
          </w:tcPr>
          <w:p w14:paraId="54A0D896" w14:textId="77777777" w:rsidR="00A9525E" w:rsidRPr="00B26A09" w:rsidRDefault="00A9525E" w:rsidP="00950421">
            <w:pPr>
              <w:ind w:firstLine="0"/>
            </w:pPr>
            <w:r w:rsidRPr="00B26A09">
              <w:t>Cơ sở dữ liệu</w:t>
            </w:r>
          </w:p>
        </w:tc>
      </w:tr>
      <w:tr w:rsidR="00A9525E" w:rsidRPr="00B26A09" w14:paraId="63AD6B33" w14:textId="77777777" w:rsidTr="00950421">
        <w:tc>
          <w:tcPr>
            <w:tcW w:w="708" w:type="dxa"/>
          </w:tcPr>
          <w:p w14:paraId="1142325F" w14:textId="77777777" w:rsidR="00A9525E" w:rsidRPr="00B26A09" w:rsidRDefault="00A9525E" w:rsidP="0094249D">
            <w:pPr>
              <w:pStyle w:val="LeftNormal"/>
              <w:numPr>
                <w:ilvl w:val="0"/>
                <w:numId w:val="23"/>
              </w:numPr>
              <w:jc w:val="center"/>
            </w:pPr>
            <w:bookmarkStart w:id="6" w:name="_Ref474410557"/>
          </w:p>
        </w:tc>
        <w:bookmarkEnd w:id="6"/>
        <w:tc>
          <w:tcPr>
            <w:tcW w:w="1721" w:type="dxa"/>
          </w:tcPr>
          <w:p w14:paraId="3393162B" w14:textId="77777777" w:rsidR="00A9525E" w:rsidRPr="00B26A09" w:rsidRDefault="00A9525E" w:rsidP="00A9525E">
            <w:pPr>
              <w:ind w:firstLine="0"/>
              <w:rPr>
                <w:i/>
              </w:rPr>
            </w:pPr>
            <w:r w:rsidRPr="00B26A09">
              <w:rPr>
                <w:i/>
              </w:rPr>
              <w:t>I</w:t>
            </w:r>
          </w:p>
        </w:tc>
        <w:tc>
          <w:tcPr>
            <w:tcW w:w="2953" w:type="dxa"/>
          </w:tcPr>
          <w:p w14:paraId="2CC6372E" w14:textId="77777777" w:rsidR="00A9525E" w:rsidRPr="00B26A09" w:rsidRDefault="00A9525E" w:rsidP="00A9525E">
            <w:pPr>
              <w:ind w:firstLine="0"/>
            </w:pPr>
            <w:r w:rsidRPr="00B26A09">
              <w:t>Items</w:t>
            </w:r>
          </w:p>
        </w:tc>
        <w:tc>
          <w:tcPr>
            <w:tcW w:w="3402" w:type="dxa"/>
          </w:tcPr>
          <w:p w14:paraId="4B3FA518" w14:textId="77777777" w:rsidR="00A9525E" w:rsidRPr="00B26A09" w:rsidRDefault="00A9525E" w:rsidP="00A9525E">
            <w:pPr>
              <w:ind w:firstLine="0"/>
            </w:pPr>
            <w:r w:rsidRPr="00B26A09">
              <w:t>Tập các item</w:t>
            </w:r>
          </w:p>
        </w:tc>
      </w:tr>
      <w:tr w:rsidR="00A9525E" w:rsidRPr="00B26A09" w14:paraId="4CEECCD9" w14:textId="77777777" w:rsidTr="00950421">
        <w:tc>
          <w:tcPr>
            <w:tcW w:w="708" w:type="dxa"/>
          </w:tcPr>
          <w:p w14:paraId="0EF6696F" w14:textId="77777777" w:rsidR="00A9525E" w:rsidRPr="00B26A09" w:rsidRDefault="00A9525E" w:rsidP="0094249D">
            <w:pPr>
              <w:pStyle w:val="LeftNormal"/>
              <w:numPr>
                <w:ilvl w:val="0"/>
                <w:numId w:val="23"/>
              </w:numPr>
              <w:jc w:val="center"/>
            </w:pPr>
          </w:p>
        </w:tc>
        <w:tc>
          <w:tcPr>
            <w:tcW w:w="1721" w:type="dxa"/>
          </w:tcPr>
          <w:p w14:paraId="1E377C00" w14:textId="77777777" w:rsidR="00A9525E" w:rsidRPr="00B26A09" w:rsidRDefault="00A9525E" w:rsidP="00A9525E">
            <w:pPr>
              <w:ind w:firstLine="0"/>
              <w:rPr>
                <w:i/>
              </w:rPr>
            </w:pPr>
            <w:r>
              <w:rPr>
                <w:i/>
              </w:rPr>
              <w:t>OOP</w:t>
            </w:r>
          </w:p>
        </w:tc>
        <w:tc>
          <w:tcPr>
            <w:tcW w:w="2953" w:type="dxa"/>
          </w:tcPr>
          <w:p w14:paraId="519CDA13" w14:textId="77777777" w:rsidR="00A9525E" w:rsidRPr="00B26A09" w:rsidRDefault="00A9525E" w:rsidP="00A9525E">
            <w:pPr>
              <w:ind w:firstLine="0"/>
              <w:jc w:val="left"/>
            </w:pPr>
            <w:r>
              <w:t>Object Oriented Programming</w:t>
            </w:r>
          </w:p>
        </w:tc>
        <w:tc>
          <w:tcPr>
            <w:tcW w:w="3402" w:type="dxa"/>
          </w:tcPr>
          <w:p w14:paraId="0966EF16" w14:textId="77777777" w:rsidR="00A9525E" w:rsidRPr="00B26A09" w:rsidRDefault="00A9525E" w:rsidP="00A9525E">
            <w:pPr>
              <w:ind w:firstLine="0"/>
            </w:pPr>
            <w:r>
              <w:t>Lập trình hướng đối tượng</w:t>
            </w:r>
          </w:p>
        </w:tc>
      </w:tr>
      <w:tr w:rsidR="00A9525E" w:rsidRPr="00C63492" w14:paraId="2F249040" w14:textId="77777777" w:rsidTr="00950421">
        <w:tc>
          <w:tcPr>
            <w:tcW w:w="708" w:type="dxa"/>
          </w:tcPr>
          <w:p w14:paraId="583A3563" w14:textId="77777777" w:rsidR="00A9525E" w:rsidRPr="00C63492" w:rsidRDefault="00A9525E" w:rsidP="0094249D">
            <w:pPr>
              <w:pStyle w:val="LeftNormal"/>
              <w:numPr>
                <w:ilvl w:val="0"/>
                <w:numId w:val="23"/>
              </w:numPr>
              <w:jc w:val="center"/>
            </w:pPr>
          </w:p>
        </w:tc>
        <w:tc>
          <w:tcPr>
            <w:tcW w:w="1721" w:type="dxa"/>
          </w:tcPr>
          <w:p w14:paraId="4C1EF6F3" w14:textId="5970D77C" w:rsidR="00A9525E" w:rsidRPr="00C63492" w:rsidRDefault="00904642" w:rsidP="00A9525E">
            <w:pPr>
              <w:ind w:firstLine="0"/>
              <w:rPr>
                <w:i/>
              </w:rPr>
            </w:pPr>
            <w:r>
              <w:rPr>
                <w:i/>
              </w:rPr>
              <w:t>Web</w:t>
            </w:r>
          </w:p>
        </w:tc>
        <w:tc>
          <w:tcPr>
            <w:tcW w:w="2953" w:type="dxa"/>
          </w:tcPr>
          <w:p w14:paraId="5AF495E7" w14:textId="571EE449" w:rsidR="00A9525E" w:rsidRPr="00C63492" w:rsidRDefault="00904642" w:rsidP="00A9525E">
            <w:pPr>
              <w:ind w:firstLine="0"/>
              <w:jc w:val="left"/>
            </w:pPr>
            <w:r>
              <w:t>Website</w:t>
            </w:r>
          </w:p>
        </w:tc>
        <w:tc>
          <w:tcPr>
            <w:tcW w:w="3402" w:type="dxa"/>
          </w:tcPr>
          <w:p w14:paraId="74279FA6" w14:textId="4A0EE975" w:rsidR="00A9525E" w:rsidRPr="00C63492" w:rsidRDefault="00904642" w:rsidP="00A9525E">
            <w:pPr>
              <w:ind w:firstLine="0"/>
            </w:pPr>
            <w:r>
              <w:t>T</w:t>
            </w:r>
            <w:r w:rsidRPr="00904642">
              <w:t>rang web hoặc trang mạng, và nội dung liên quan được xác định bằng một tên miền chung</w:t>
            </w:r>
          </w:p>
        </w:tc>
      </w:tr>
      <w:tr w:rsidR="00985C2B" w:rsidRPr="00C63492" w14:paraId="6D4F5023" w14:textId="77777777" w:rsidTr="00950421">
        <w:tc>
          <w:tcPr>
            <w:tcW w:w="708" w:type="dxa"/>
          </w:tcPr>
          <w:p w14:paraId="28BEC549" w14:textId="77777777" w:rsidR="00985C2B" w:rsidRPr="00C63492" w:rsidRDefault="00985C2B" w:rsidP="00985C2B">
            <w:pPr>
              <w:pStyle w:val="LeftNormal"/>
              <w:numPr>
                <w:ilvl w:val="0"/>
                <w:numId w:val="23"/>
              </w:numPr>
              <w:jc w:val="center"/>
            </w:pPr>
          </w:p>
        </w:tc>
        <w:tc>
          <w:tcPr>
            <w:tcW w:w="1721" w:type="dxa"/>
          </w:tcPr>
          <w:p w14:paraId="39A359C9" w14:textId="3D232F72" w:rsidR="00985C2B" w:rsidRPr="00C63492" w:rsidRDefault="00985C2B" w:rsidP="00985C2B">
            <w:pPr>
              <w:pStyle w:val="LeftNormal"/>
              <w:rPr>
                <w:i/>
              </w:rPr>
            </w:pPr>
            <w:r w:rsidRPr="00C63606">
              <w:rPr>
                <w:i/>
              </w:rPr>
              <w:t>RDBMS</w:t>
            </w:r>
          </w:p>
        </w:tc>
        <w:tc>
          <w:tcPr>
            <w:tcW w:w="2953" w:type="dxa"/>
          </w:tcPr>
          <w:p w14:paraId="4AB84CCF" w14:textId="09E00C4C" w:rsidR="00985C2B" w:rsidRPr="00C63492" w:rsidRDefault="00985C2B" w:rsidP="00985C2B">
            <w:pPr>
              <w:pStyle w:val="LeftNormal"/>
            </w:pPr>
            <w:r w:rsidRPr="00C63606">
              <w:t>Relational</w:t>
            </w:r>
            <w:r>
              <w:t xml:space="preserve"> </w:t>
            </w:r>
            <w:r w:rsidRPr="00C63606">
              <w:t>Database Management System</w:t>
            </w:r>
          </w:p>
        </w:tc>
        <w:tc>
          <w:tcPr>
            <w:tcW w:w="3402" w:type="dxa"/>
          </w:tcPr>
          <w:p w14:paraId="1B678468" w14:textId="734477F4" w:rsidR="00985C2B" w:rsidRPr="00C63492" w:rsidRDefault="00985C2B" w:rsidP="00985C2B">
            <w:pPr>
              <w:pStyle w:val="LeftNormal"/>
            </w:pPr>
            <w:r>
              <w:rPr>
                <w:iCs/>
              </w:rPr>
              <w:t>H</w:t>
            </w:r>
            <w:r w:rsidRPr="00C63492">
              <w:rPr>
                <w:iCs/>
              </w:rPr>
              <w:t>ệ quản trị cơ sỡ dữ liệu quan hệ</w:t>
            </w:r>
          </w:p>
        </w:tc>
      </w:tr>
      <w:tr w:rsidR="00A9525E" w:rsidRPr="00C63492" w14:paraId="70D29FEF" w14:textId="77777777" w:rsidTr="00950421">
        <w:tc>
          <w:tcPr>
            <w:tcW w:w="708" w:type="dxa"/>
          </w:tcPr>
          <w:p w14:paraId="16C23E10" w14:textId="77777777" w:rsidR="00A9525E" w:rsidRPr="00C63492" w:rsidRDefault="00A9525E" w:rsidP="0094249D">
            <w:pPr>
              <w:pStyle w:val="LeftNormal"/>
              <w:numPr>
                <w:ilvl w:val="0"/>
                <w:numId w:val="23"/>
              </w:numPr>
              <w:jc w:val="center"/>
            </w:pPr>
          </w:p>
        </w:tc>
        <w:tc>
          <w:tcPr>
            <w:tcW w:w="1721" w:type="dxa"/>
          </w:tcPr>
          <w:p w14:paraId="34D39C4B" w14:textId="32D42ABB" w:rsidR="00A9525E" w:rsidRPr="00C63492" w:rsidRDefault="000132D2" w:rsidP="00A9525E">
            <w:pPr>
              <w:pStyle w:val="LeftNormal"/>
              <w:rPr>
                <w:i/>
              </w:rPr>
            </w:pPr>
            <w:r w:rsidRPr="000132D2">
              <w:rPr>
                <w:i/>
              </w:rPr>
              <w:t>HMAC-SHA1</w:t>
            </w:r>
          </w:p>
        </w:tc>
        <w:tc>
          <w:tcPr>
            <w:tcW w:w="2953" w:type="dxa"/>
          </w:tcPr>
          <w:p w14:paraId="351FB0BB" w14:textId="23C84FE5" w:rsidR="00A9525E" w:rsidRPr="00C63492" w:rsidRDefault="00CE7F69" w:rsidP="00A9525E">
            <w:pPr>
              <w:pStyle w:val="LeftNormal"/>
            </w:pPr>
            <w:r w:rsidRPr="00CE7F69">
              <w:t>Hash-based Message Authentication Code - Secure Hash Algorithm 1</w:t>
            </w:r>
          </w:p>
        </w:tc>
        <w:tc>
          <w:tcPr>
            <w:tcW w:w="3402" w:type="dxa"/>
          </w:tcPr>
          <w:p w14:paraId="1BCBB45A" w14:textId="4CBFD784" w:rsidR="00A9525E" w:rsidRPr="00C63492" w:rsidRDefault="00F1591C" w:rsidP="00A9525E">
            <w:pPr>
              <w:pStyle w:val="LeftNormal"/>
            </w:pPr>
            <w:r w:rsidRPr="00F1591C">
              <w:t>HMAC-SHA1 là một thuật toán băm mạnh mẽ và được sử dụng rộng rãi để bảo vệ mật khẩu trong các ứng dụng web ASP.NET.</w:t>
            </w:r>
          </w:p>
        </w:tc>
      </w:tr>
      <w:tr w:rsidR="00A9525E" w:rsidRPr="00C63492" w14:paraId="411089FF" w14:textId="77777777" w:rsidTr="00950421">
        <w:tc>
          <w:tcPr>
            <w:tcW w:w="708" w:type="dxa"/>
          </w:tcPr>
          <w:p w14:paraId="5B4E795A" w14:textId="77777777" w:rsidR="00A9525E" w:rsidRPr="00C63492" w:rsidRDefault="00A9525E" w:rsidP="0094249D">
            <w:pPr>
              <w:pStyle w:val="LeftNormal"/>
              <w:numPr>
                <w:ilvl w:val="0"/>
                <w:numId w:val="23"/>
              </w:numPr>
              <w:jc w:val="center"/>
            </w:pPr>
          </w:p>
        </w:tc>
        <w:tc>
          <w:tcPr>
            <w:tcW w:w="1721" w:type="dxa"/>
          </w:tcPr>
          <w:p w14:paraId="6C925054" w14:textId="18D0FFC8" w:rsidR="00A9525E" w:rsidRPr="00C63492" w:rsidRDefault="00DC6F4D" w:rsidP="00A9525E">
            <w:pPr>
              <w:ind w:firstLine="0"/>
              <w:rPr>
                <w:i/>
              </w:rPr>
            </w:pPr>
            <w:r w:rsidRPr="00DC6F4D">
              <w:rPr>
                <w:i/>
              </w:rPr>
              <w:t>MVC</w:t>
            </w:r>
          </w:p>
        </w:tc>
        <w:tc>
          <w:tcPr>
            <w:tcW w:w="2953" w:type="dxa"/>
          </w:tcPr>
          <w:p w14:paraId="4420902A" w14:textId="045E7546" w:rsidR="00A9525E" w:rsidRPr="00C63492" w:rsidRDefault="00DC6F4D" w:rsidP="00A9525E">
            <w:pPr>
              <w:ind w:firstLine="0"/>
              <w:jc w:val="left"/>
            </w:pPr>
            <w:r w:rsidRPr="00DC6F4D">
              <w:t>Model-View-Controller</w:t>
            </w:r>
          </w:p>
        </w:tc>
        <w:tc>
          <w:tcPr>
            <w:tcW w:w="3402" w:type="dxa"/>
          </w:tcPr>
          <w:p w14:paraId="30477998" w14:textId="6A71527B" w:rsidR="00A9525E" w:rsidRPr="00C63492" w:rsidRDefault="00702D9C" w:rsidP="00A9525E">
            <w:pPr>
              <w:pStyle w:val="LeftNormal"/>
            </w:pPr>
            <w:r>
              <w:t>L</w:t>
            </w:r>
            <w:r w:rsidR="00F600DB" w:rsidRPr="00F600DB">
              <w:t>à một mẫu kiến ​​trúc phân tách một ứng dụng thành ba thành phần logic chính Model, View và Controller.</w:t>
            </w:r>
          </w:p>
        </w:tc>
      </w:tr>
      <w:tr w:rsidR="00A9525E" w:rsidRPr="00FE1922" w14:paraId="0CCBD0F5" w14:textId="77777777" w:rsidTr="00950421">
        <w:tc>
          <w:tcPr>
            <w:tcW w:w="708" w:type="dxa"/>
          </w:tcPr>
          <w:p w14:paraId="328AC3F2" w14:textId="77777777" w:rsidR="00A9525E" w:rsidRPr="00C63492" w:rsidRDefault="00A9525E" w:rsidP="0094249D">
            <w:pPr>
              <w:pStyle w:val="LeftNormal"/>
              <w:numPr>
                <w:ilvl w:val="0"/>
                <w:numId w:val="23"/>
              </w:numPr>
              <w:jc w:val="center"/>
            </w:pPr>
          </w:p>
        </w:tc>
        <w:tc>
          <w:tcPr>
            <w:tcW w:w="1721" w:type="dxa"/>
          </w:tcPr>
          <w:p w14:paraId="108BD942" w14:textId="7100D228" w:rsidR="00A9525E" w:rsidRPr="00C63492" w:rsidRDefault="008957B6" w:rsidP="00A9525E">
            <w:pPr>
              <w:pStyle w:val="LeftNormal"/>
              <w:rPr>
                <w:i/>
              </w:rPr>
            </w:pPr>
            <w:r>
              <w:rPr>
                <w:i/>
              </w:rPr>
              <w:t>C#</w:t>
            </w:r>
          </w:p>
        </w:tc>
        <w:tc>
          <w:tcPr>
            <w:tcW w:w="2953" w:type="dxa"/>
          </w:tcPr>
          <w:p w14:paraId="601A713F" w14:textId="66ECA317" w:rsidR="00A9525E" w:rsidRPr="008957B6" w:rsidRDefault="008957B6" w:rsidP="00A9525E">
            <w:pPr>
              <w:pStyle w:val="LeftNormal"/>
              <w:rPr>
                <w:lang w:val="fr-FR"/>
              </w:rPr>
            </w:pPr>
            <w:r w:rsidRPr="008957B6">
              <w:rPr>
                <w:lang w:val="fr-FR"/>
              </w:rPr>
              <w:t>C Sharp, đọc là "xi-sáp"</w:t>
            </w:r>
          </w:p>
        </w:tc>
        <w:tc>
          <w:tcPr>
            <w:tcW w:w="3402" w:type="dxa"/>
          </w:tcPr>
          <w:p w14:paraId="71776788" w14:textId="04753777" w:rsidR="00A9525E" w:rsidRPr="008957B6" w:rsidRDefault="00260EAF" w:rsidP="00A9525E">
            <w:pPr>
              <w:pStyle w:val="LeftNormal"/>
              <w:rPr>
                <w:lang w:val="fr-FR"/>
              </w:rPr>
            </w:pPr>
            <w:r>
              <w:rPr>
                <w:lang w:val="fr-FR"/>
              </w:rPr>
              <w:t>L</w:t>
            </w:r>
            <w:r w:rsidRPr="00260EAF">
              <w:rPr>
                <w:lang w:val="fr-FR"/>
              </w:rPr>
              <w:t>à một ngôn ngữ lập trình hướng đối tượng đa năng, mạnh mẽ được phát triển bởi Microsoft, C# là phần khởi đầu cho kế hoạch .NET của họ.</w:t>
            </w:r>
          </w:p>
        </w:tc>
      </w:tr>
    </w:tbl>
    <w:p w14:paraId="375F8DA2" w14:textId="77777777" w:rsidR="00A9525E" w:rsidRPr="008957B6" w:rsidRDefault="00A9525E">
      <w:pPr>
        <w:spacing w:before="0" w:line="240" w:lineRule="auto"/>
        <w:ind w:firstLine="0"/>
        <w:jc w:val="left"/>
        <w:rPr>
          <w:rFonts w:cs="Arial"/>
          <w:b/>
          <w:bCs/>
          <w:kern w:val="32"/>
          <w:sz w:val="36"/>
          <w:szCs w:val="32"/>
          <w:lang w:val="fr-FR"/>
        </w:rPr>
      </w:pPr>
      <w:r w:rsidRPr="008957B6">
        <w:rPr>
          <w:lang w:val="fr-FR"/>
        </w:rPr>
        <w:br w:type="page"/>
      </w:r>
    </w:p>
    <w:p w14:paraId="67C9404A" w14:textId="77777777" w:rsidR="00313AB2" w:rsidRPr="00E41204" w:rsidRDefault="008A00FC" w:rsidP="00B6254B">
      <w:pPr>
        <w:pStyle w:val="Heading1"/>
        <w:numPr>
          <w:ilvl w:val="0"/>
          <w:numId w:val="0"/>
        </w:numPr>
        <w:rPr>
          <w:lang w:val="fr-FR"/>
        </w:rPr>
      </w:pPr>
      <w:bookmarkStart w:id="7" w:name="_Toc114824149"/>
      <w:bookmarkStart w:id="8" w:name="_Toc153750823"/>
      <w:bookmarkStart w:id="9" w:name="_Toc153751208"/>
      <w:r w:rsidRPr="00E41204">
        <w:rPr>
          <w:lang w:val="fr-FR"/>
        </w:rPr>
        <w:lastRenderedPageBreak/>
        <w:t>DANH MỤC CÁC BẢNG</w:t>
      </w:r>
      <w:bookmarkEnd w:id="7"/>
      <w:bookmarkEnd w:id="8"/>
      <w:bookmarkEnd w:id="9"/>
    </w:p>
    <w:p w14:paraId="3BE2DAA9" w14:textId="77777777" w:rsidR="00116857" w:rsidRPr="00F263DC" w:rsidRDefault="00000000" w:rsidP="00116857">
      <w:pPr>
        <w:pStyle w:val="TOC2"/>
        <w:tabs>
          <w:tab w:val="left" w:pos="1440"/>
        </w:tabs>
        <w:rPr>
          <w:rFonts w:asciiTheme="minorHAnsi" w:eastAsiaTheme="minorEastAsia" w:hAnsiTheme="minorHAnsi" w:cstheme="minorBidi"/>
          <w:noProof/>
          <w:kern w:val="2"/>
          <w:sz w:val="22"/>
          <w:szCs w:val="22"/>
          <w:lang w:val="fr-FR"/>
          <w14:ligatures w14:val="standardContextual"/>
        </w:rPr>
      </w:pPr>
      <w:hyperlink w:anchor="_Toc153751231" w:history="1">
        <w:r w:rsidR="00116857" w:rsidRPr="00F263DC">
          <w:rPr>
            <w:rStyle w:val="Hyperlink"/>
            <w:noProof/>
            <w:color w:val="auto"/>
            <w:u w:val="none"/>
            <w:lang w:val="fr-FR"/>
          </w:rPr>
          <w:t>3.1</w:t>
        </w:r>
        <w:r w:rsidR="00116857" w:rsidRPr="00F263DC">
          <w:rPr>
            <w:rFonts w:asciiTheme="minorHAnsi" w:eastAsiaTheme="minorEastAsia" w:hAnsiTheme="minorHAnsi" w:cstheme="minorBidi"/>
            <w:noProof/>
            <w:kern w:val="2"/>
            <w:sz w:val="22"/>
            <w:szCs w:val="22"/>
            <w:lang w:val="fr-FR"/>
            <w14:ligatures w14:val="standardContextual"/>
          </w:rPr>
          <w:tab/>
        </w:r>
        <w:r w:rsidR="00116857" w:rsidRPr="00F263DC">
          <w:rPr>
            <w:rStyle w:val="Hyperlink"/>
            <w:noProof/>
            <w:color w:val="auto"/>
            <w:u w:val="none"/>
            <w:lang w:val="fr-FR"/>
          </w:rPr>
          <w:t>Phân tích CSDL mô hình RDBMS trong SQL server</w:t>
        </w:r>
        <w:r w:rsidR="00116857" w:rsidRPr="00F263DC">
          <w:rPr>
            <w:noProof/>
            <w:webHidden/>
            <w:lang w:val="fr-FR"/>
          </w:rPr>
          <w:tab/>
        </w:r>
        <w:r w:rsidR="00116857" w:rsidRPr="006B2F38">
          <w:rPr>
            <w:noProof/>
            <w:webHidden/>
          </w:rPr>
          <w:fldChar w:fldCharType="begin"/>
        </w:r>
        <w:r w:rsidR="00116857" w:rsidRPr="00F263DC">
          <w:rPr>
            <w:noProof/>
            <w:webHidden/>
            <w:lang w:val="fr-FR"/>
          </w:rPr>
          <w:instrText xml:space="preserve"> PAGEREF _Toc153751231 \h </w:instrText>
        </w:r>
        <w:r w:rsidR="00116857" w:rsidRPr="006B2F38">
          <w:rPr>
            <w:noProof/>
            <w:webHidden/>
          </w:rPr>
        </w:r>
        <w:r w:rsidR="00116857" w:rsidRPr="006B2F38">
          <w:rPr>
            <w:noProof/>
            <w:webHidden/>
          </w:rPr>
          <w:fldChar w:fldCharType="separate"/>
        </w:r>
        <w:r w:rsidR="00116857" w:rsidRPr="00F263DC">
          <w:rPr>
            <w:noProof/>
            <w:webHidden/>
            <w:lang w:val="fr-FR"/>
          </w:rPr>
          <w:t>16</w:t>
        </w:r>
        <w:r w:rsidR="00116857" w:rsidRPr="006B2F38">
          <w:rPr>
            <w:noProof/>
            <w:webHidden/>
          </w:rPr>
          <w:fldChar w:fldCharType="end"/>
        </w:r>
      </w:hyperlink>
    </w:p>
    <w:p w14:paraId="08EB48C2"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lang w:val="fr-FR"/>
          <w14:ligatures w14:val="standardContextual"/>
        </w:rPr>
      </w:pPr>
      <w:hyperlink w:anchor="_Toc153751232" w:history="1">
        <w:r w:rsidR="00116857" w:rsidRPr="006B2F38">
          <w:rPr>
            <w:rStyle w:val="Hyperlink"/>
            <w:noProof/>
            <w:color w:val="auto"/>
            <w:u w:val="none"/>
            <w:lang w:val="fr-FR"/>
          </w:rPr>
          <w:t>3.1.1</w:t>
        </w:r>
        <w:r w:rsidR="00116857" w:rsidRPr="006B2F38">
          <w:rPr>
            <w:rFonts w:asciiTheme="minorHAnsi" w:eastAsiaTheme="minorEastAsia" w:hAnsiTheme="minorHAnsi" w:cstheme="minorBidi"/>
            <w:noProof/>
            <w:kern w:val="2"/>
            <w:sz w:val="22"/>
            <w:szCs w:val="22"/>
            <w:lang w:val="fr-FR"/>
            <w14:ligatures w14:val="standardContextual"/>
          </w:rPr>
          <w:tab/>
        </w:r>
        <w:r w:rsidR="00116857" w:rsidRPr="006B2F38">
          <w:rPr>
            <w:rStyle w:val="Hyperlink"/>
            <w:noProof/>
            <w:color w:val="auto"/>
            <w:u w:val="none"/>
            <w:lang w:val="fr-FR"/>
          </w:rPr>
          <w:t>Bảng (Table) là gì?</w:t>
        </w:r>
        <w:r w:rsidR="00116857" w:rsidRPr="006B2F38">
          <w:rPr>
            <w:noProof/>
            <w:webHidden/>
            <w:lang w:val="fr-FR"/>
          </w:rPr>
          <w:tab/>
        </w:r>
        <w:r w:rsidR="00116857" w:rsidRPr="006B2F38">
          <w:rPr>
            <w:noProof/>
            <w:webHidden/>
          </w:rPr>
          <w:fldChar w:fldCharType="begin"/>
        </w:r>
        <w:r w:rsidR="00116857" w:rsidRPr="006B2F38">
          <w:rPr>
            <w:noProof/>
            <w:webHidden/>
            <w:lang w:val="fr-FR"/>
          </w:rPr>
          <w:instrText xml:space="preserve"> PAGEREF _Toc153751232 \h </w:instrText>
        </w:r>
        <w:r w:rsidR="00116857" w:rsidRPr="006B2F38">
          <w:rPr>
            <w:noProof/>
            <w:webHidden/>
          </w:rPr>
        </w:r>
        <w:r w:rsidR="00116857" w:rsidRPr="006B2F38">
          <w:rPr>
            <w:noProof/>
            <w:webHidden/>
          </w:rPr>
          <w:fldChar w:fldCharType="separate"/>
        </w:r>
        <w:r w:rsidR="00116857" w:rsidRPr="006B2F38">
          <w:rPr>
            <w:noProof/>
            <w:webHidden/>
            <w:lang w:val="fr-FR"/>
          </w:rPr>
          <w:t>16</w:t>
        </w:r>
        <w:r w:rsidR="00116857" w:rsidRPr="006B2F38">
          <w:rPr>
            <w:noProof/>
            <w:webHidden/>
          </w:rPr>
          <w:fldChar w:fldCharType="end"/>
        </w:r>
      </w:hyperlink>
    </w:p>
    <w:p w14:paraId="4552F944"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lang w:val="fr-FR"/>
          <w14:ligatures w14:val="standardContextual"/>
        </w:rPr>
      </w:pPr>
      <w:hyperlink w:anchor="_Toc153751233" w:history="1">
        <w:r w:rsidR="00116857" w:rsidRPr="006B2F38">
          <w:rPr>
            <w:rStyle w:val="Hyperlink"/>
            <w:noProof/>
            <w:color w:val="auto"/>
            <w:u w:val="none"/>
            <w:lang w:val="fr-FR"/>
          </w:rPr>
          <w:t>3.1.2</w:t>
        </w:r>
        <w:r w:rsidR="00116857" w:rsidRPr="006B2F38">
          <w:rPr>
            <w:rFonts w:asciiTheme="minorHAnsi" w:eastAsiaTheme="minorEastAsia" w:hAnsiTheme="minorHAnsi" w:cstheme="minorBidi"/>
            <w:noProof/>
            <w:kern w:val="2"/>
            <w:sz w:val="22"/>
            <w:szCs w:val="22"/>
            <w:lang w:val="fr-FR"/>
            <w14:ligatures w14:val="standardContextual"/>
          </w:rPr>
          <w:tab/>
        </w:r>
        <w:r w:rsidR="00116857" w:rsidRPr="006B2F38">
          <w:rPr>
            <w:rStyle w:val="Hyperlink"/>
            <w:noProof/>
            <w:color w:val="auto"/>
            <w:u w:val="none"/>
            <w:lang w:val="fr-FR"/>
          </w:rPr>
          <w:t>Field (Trường) là gì?</w:t>
        </w:r>
        <w:r w:rsidR="00116857" w:rsidRPr="006B2F38">
          <w:rPr>
            <w:noProof/>
            <w:webHidden/>
            <w:lang w:val="fr-FR"/>
          </w:rPr>
          <w:tab/>
        </w:r>
        <w:r w:rsidR="00116857" w:rsidRPr="006B2F38">
          <w:rPr>
            <w:noProof/>
            <w:webHidden/>
          </w:rPr>
          <w:fldChar w:fldCharType="begin"/>
        </w:r>
        <w:r w:rsidR="00116857" w:rsidRPr="006B2F38">
          <w:rPr>
            <w:noProof/>
            <w:webHidden/>
            <w:lang w:val="fr-FR"/>
          </w:rPr>
          <w:instrText xml:space="preserve"> PAGEREF _Toc153751233 \h </w:instrText>
        </w:r>
        <w:r w:rsidR="00116857" w:rsidRPr="006B2F38">
          <w:rPr>
            <w:noProof/>
            <w:webHidden/>
          </w:rPr>
        </w:r>
        <w:r w:rsidR="00116857" w:rsidRPr="006B2F38">
          <w:rPr>
            <w:noProof/>
            <w:webHidden/>
          </w:rPr>
          <w:fldChar w:fldCharType="separate"/>
        </w:r>
        <w:r w:rsidR="00116857" w:rsidRPr="006B2F38">
          <w:rPr>
            <w:noProof/>
            <w:webHidden/>
            <w:lang w:val="fr-FR"/>
          </w:rPr>
          <w:t>16</w:t>
        </w:r>
        <w:r w:rsidR="00116857" w:rsidRPr="006B2F38">
          <w:rPr>
            <w:noProof/>
            <w:webHidden/>
          </w:rPr>
          <w:fldChar w:fldCharType="end"/>
        </w:r>
      </w:hyperlink>
    </w:p>
    <w:p w14:paraId="1B3187C9"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lang w:val="fr-FR"/>
          <w14:ligatures w14:val="standardContextual"/>
        </w:rPr>
      </w:pPr>
      <w:hyperlink w:anchor="_Toc153751234" w:history="1">
        <w:r w:rsidR="00116857" w:rsidRPr="006B2F38">
          <w:rPr>
            <w:rStyle w:val="Hyperlink"/>
            <w:noProof/>
            <w:color w:val="auto"/>
            <w:u w:val="none"/>
            <w:lang w:val="fr-FR"/>
          </w:rPr>
          <w:t>3.1.3</w:t>
        </w:r>
        <w:r w:rsidR="00116857" w:rsidRPr="006B2F38">
          <w:rPr>
            <w:rFonts w:asciiTheme="minorHAnsi" w:eastAsiaTheme="minorEastAsia" w:hAnsiTheme="minorHAnsi" w:cstheme="minorBidi"/>
            <w:noProof/>
            <w:kern w:val="2"/>
            <w:sz w:val="22"/>
            <w:szCs w:val="22"/>
            <w:lang w:val="fr-FR"/>
            <w14:ligatures w14:val="standardContextual"/>
          </w:rPr>
          <w:tab/>
        </w:r>
        <w:r w:rsidR="00116857" w:rsidRPr="006B2F38">
          <w:rPr>
            <w:rStyle w:val="Hyperlink"/>
            <w:noProof/>
            <w:color w:val="auto"/>
            <w:u w:val="none"/>
            <w:lang w:val="fr-FR"/>
          </w:rPr>
          <w:t>Hàng hoặc bản ghi là gì?</w:t>
        </w:r>
        <w:r w:rsidR="00116857" w:rsidRPr="006B2F38">
          <w:rPr>
            <w:noProof/>
            <w:webHidden/>
            <w:lang w:val="fr-FR"/>
          </w:rPr>
          <w:tab/>
        </w:r>
        <w:r w:rsidR="00116857" w:rsidRPr="006B2F38">
          <w:rPr>
            <w:noProof/>
            <w:webHidden/>
          </w:rPr>
          <w:fldChar w:fldCharType="begin"/>
        </w:r>
        <w:r w:rsidR="00116857" w:rsidRPr="006B2F38">
          <w:rPr>
            <w:noProof/>
            <w:webHidden/>
            <w:lang w:val="fr-FR"/>
          </w:rPr>
          <w:instrText xml:space="preserve"> PAGEREF _Toc153751234 \h </w:instrText>
        </w:r>
        <w:r w:rsidR="00116857" w:rsidRPr="006B2F38">
          <w:rPr>
            <w:noProof/>
            <w:webHidden/>
          </w:rPr>
        </w:r>
        <w:r w:rsidR="00116857" w:rsidRPr="006B2F38">
          <w:rPr>
            <w:noProof/>
            <w:webHidden/>
          </w:rPr>
          <w:fldChar w:fldCharType="separate"/>
        </w:r>
        <w:r w:rsidR="00116857" w:rsidRPr="006B2F38">
          <w:rPr>
            <w:noProof/>
            <w:webHidden/>
            <w:lang w:val="fr-FR"/>
          </w:rPr>
          <w:t>16</w:t>
        </w:r>
        <w:r w:rsidR="00116857" w:rsidRPr="006B2F38">
          <w:rPr>
            <w:noProof/>
            <w:webHidden/>
          </w:rPr>
          <w:fldChar w:fldCharType="end"/>
        </w:r>
      </w:hyperlink>
    </w:p>
    <w:p w14:paraId="5632FAF1"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lang w:val="fr-FR"/>
          <w14:ligatures w14:val="standardContextual"/>
        </w:rPr>
      </w:pPr>
      <w:hyperlink w:anchor="_Toc153751235" w:history="1">
        <w:r w:rsidR="00116857" w:rsidRPr="006B2F38">
          <w:rPr>
            <w:rStyle w:val="Hyperlink"/>
            <w:noProof/>
            <w:color w:val="auto"/>
            <w:u w:val="none"/>
            <w:lang w:val="fr-FR"/>
          </w:rPr>
          <w:t>3.1.4</w:t>
        </w:r>
        <w:r w:rsidR="00116857" w:rsidRPr="006B2F38">
          <w:rPr>
            <w:rFonts w:asciiTheme="minorHAnsi" w:eastAsiaTheme="minorEastAsia" w:hAnsiTheme="minorHAnsi" w:cstheme="minorBidi"/>
            <w:noProof/>
            <w:kern w:val="2"/>
            <w:sz w:val="22"/>
            <w:szCs w:val="22"/>
            <w:lang w:val="fr-FR"/>
            <w14:ligatures w14:val="standardContextual"/>
          </w:rPr>
          <w:tab/>
        </w:r>
        <w:r w:rsidR="00116857" w:rsidRPr="006B2F38">
          <w:rPr>
            <w:rStyle w:val="Hyperlink"/>
            <w:noProof/>
            <w:color w:val="auto"/>
            <w:u w:val="none"/>
            <w:lang w:val="fr-FR"/>
          </w:rPr>
          <w:t>Column (cột) là gì?</w:t>
        </w:r>
        <w:r w:rsidR="00116857" w:rsidRPr="006B2F38">
          <w:rPr>
            <w:noProof/>
            <w:webHidden/>
            <w:lang w:val="fr-FR"/>
          </w:rPr>
          <w:tab/>
        </w:r>
        <w:r w:rsidR="00116857" w:rsidRPr="006B2F38">
          <w:rPr>
            <w:noProof/>
            <w:webHidden/>
          </w:rPr>
          <w:fldChar w:fldCharType="begin"/>
        </w:r>
        <w:r w:rsidR="00116857" w:rsidRPr="006B2F38">
          <w:rPr>
            <w:noProof/>
            <w:webHidden/>
            <w:lang w:val="fr-FR"/>
          </w:rPr>
          <w:instrText xml:space="preserve"> PAGEREF _Toc153751235 \h </w:instrText>
        </w:r>
        <w:r w:rsidR="00116857" w:rsidRPr="006B2F38">
          <w:rPr>
            <w:noProof/>
            <w:webHidden/>
          </w:rPr>
        </w:r>
        <w:r w:rsidR="00116857" w:rsidRPr="006B2F38">
          <w:rPr>
            <w:noProof/>
            <w:webHidden/>
          </w:rPr>
          <w:fldChar w:fldCharType="separate"/>
        </w:r>
        <w:r w:rsidR="00116857" w:rsidRPr="006B2F38">
          <w:rPr>
            <w:noProof/>
            <w:webHidden/>
            <w:lang w:val="fr-FR"/>
          </w:rPr>
          <w:t>16</w:t>
        </w:r>
        <w:r w:rsidR="00116857" w:rsidRPr="006B2F38">
          <w:rPr>
            <w:noProof/>
            <w:webHidden/>
          </w:rPr>
          <w:fldChar w:fldCharType="end"/>
        </w:r>
      </w:hyperlink>
    </w:p>
    <w:p w14:paraId="7CD1CFFB"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lang w:val="fr-FR"/>
          <w14:ligatures w14:val="standardContextual"/>
        </w:rPr>
      </w:pPr>
      <w:hyperlink w:anchor="_Toc153751236" w:history="1">
        <w:r w:rsidR="00116857" w:rsidRPr="006B2F38">
          <w:rPr>
            <w:rStyle w:val="Hyperlink"/>
            <w:noProof/>
            <w:color w:val="auto"/>
            <w:u w:val="none"/>
            <w:lang w:val="fr-FR"/>
          </w:rPr>
          <w:t>3.1.5</w:t>
        </w:r>
        <w:r w:rsidR="00116857" w:rsidRPr="006B2F38">
          <w:rPr>
            <w:rFonts w:asciiTheme="minorHAnsi" w:eastAsiaTheme="minorEastAsia" w:hAnsiTheme="minorHAnsi" w:cstheme="minorBidi"/>
            <w:noProof/>
            <w:kern w:val="2"/>
            <w:sz w:val="22"/>
            <w:szCs w:val="22"/>
            <w:lang w:val="fr-FR"/>
            <w14:ligatures w14:val="standardContextual"/>
          </w:rPr>
          <w:tab/>
        </w:r>
        <w:r w:rsidR="00116857" w:rsidRPr="006B2F38">
          <w:rPr>
            <w:rStyle w:val="Hyperlink"/>
            <w:noProof/>
            <w:color w:val="auto"/>
            <w:u w:val="none"/>
            <w:lang w:val="fr-FR"/>
          </w:rPr>
          <w:t>Giá trị NULL là gì?</w:t>
        </w:r>
        <w:r w:rsidR="00116857" w:rsidRPr="006B2F38">
          <w:rPr>
            <w:noProof/>
            <w:webHidden/>
            <w:lang w:val="fr-FR"/>
          </w:rPr>
          <w:tab/>
        </w:r>
        <w:r w:rsidR="00116857" w:rsidRPr="006B2F38">
          <w:rPr>
            <w:noProof/>
            <w:webHidden/>
          </w:rPr>
          <w:fldChar w:fldCharType="begin"/>
        </w:r>
        <w:r w:rsidR="00116857" w:rsidRPr="006B2F38">
          <w:rPr>
            <w:noProof/>
            <w:webHidden/>
            <w:lang w:val="fr-FR"/>
          </w:rPr>
          <w:instrText xml:space="preserve"> PAGEREF _Toc153751236 \h </w:instrText>
        </w:r>
        <w:r w:rsidR="00116857" w:rsidRPr="006B2F38">
          <w:rPr>
            <w:noProof/>
            <w:webHidden/>
          </w:rPr>
        </w:r>
        <w:r w:rsidR="00116857" w:rsidRPr="006B2F38">
          <w:rPr>
            <w:noProof/>
            <w:webHidden/>
          </w:rPr>
          <w:fldChar w:fldCharType="separate"/>
        </w:r>
        <w:r w:rsidR="00116857" w:rsidRPr="006B2F38">
          <w:rPr>
            <w:noProof/>
            <w:webHidden/>
            <w:lang w:val="fr-FR"/>
          </w:rPr>
          <w:t>16</w:t>
        </w:r>
        <w:r w:rsidR="00116857" w:rsidRPr="006B2F38">
          <w:rPr>
            <w:noProof/>
            <w:webHidden/>
          </w:rPr>
          <w:fldChar w:fldCharType="end"/>
        </w:r>
      </w:hyperlink>
    </w:p>
    <w:p w14:paraId="1824C79F"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7" w:history="1">
        <w:r w:rsidR="00116857" w:rsidRPr="006B2F38">
          <w:rPr>
            <w:rStyle w:val="Hyperlink"/>
            <w:noProof/>
            <w:color w:val="auto"/>
            <w:u w:val="none"/>
          </w:rPr>
          <w:t>3.1.6</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Ràng buộc (Constraint) trong SQL</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_Toc153751237 \h </w:instrText>
        </w:r>
        <w:r w:rsidR="00116857" w:rsidRPr="006B2F38">
          <w:rPr>
            <w:noProof/>
            <w:webHidden/>
          </w:rPr>
        </w:r>
        <w:r w:rsidR="00116857" w:rsidRPr="006B2F38">
          <w:rPr>
            <w:noProof/>
            <w:webHidden/>
          </w:rPr>
          <w:fldChar w:fldCharType="separate"/>
        </w:r>
        <w:r w:rsidR="00116857" w:rsidRPr="006B2F38">
          <w:rPr>
            <w:noProof/>
            <w:webHidden/>
          </w:rPr>
          <w:t>17</w:t>
        </w:r>
        <w:r w:rsidR="00116857" w:rsidRPr="006B2F38">
          <w:rPr>
            <w:noProof/>
            <w:webHidden/>
          </w:rPr>
          <w:fldChar w:fldCharType="end"/>
        </w:r>
      </w:hyperlink>
    </w:p>
    <w:p w14:paraId="560AE6EB" w14:textId="77777777" w:rsidR="00116857" w:rsidRPr="006B2F38" w:rsidRDefault="00000000" w:rsidP="00116857">
      <w:pPr>
        <w:pStyle w:val="TOC2"/>
        <w:tabs>
          <w:tab w:val="left" w:pos="1440"/>
        </w:tabs>
        <w:rPr>
          <w:rFonts w:asciiTheme="minorHAnsi" w:eastAsiaTheme="minorEastAsia" w:hAnsiTheme="minorHAnsi" w:cstheme="minorBidi"/>
          <w:noProof/>
          <w:kern w:val="2"/>
          <w:sz w:val="22"/>
          <w:szCs w:val="22"/>
          <w14:ligatures w14:val="standardContextual"/>
        </w:rPr>
      </w:pPr>
      <w:hyperlink w:anchor="_Toc153751238" w:history="1">
        <w:r w:rsidR="00116857" w:rsidRPr="006B2F38">
          <w:rPr>
            <w:rStyle w:val="Hyperlink"/>
            <w:noProof/>
            <w:color w:val="auto"/>
            <w:u w:val="none"/>
            <w:lang w:eastAsia="ja-JP"/>
          </w:rPr>
          <w:t>3.2</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lang w:eastAsia="ja-JP"/>
          </w:rPr>
          <w:t>Phân tích cụ thể về dữ liệu cấu tạo nên Website bán thời trang Suruchi (Cài đặt phần mềm)</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_Toc153751238 \h </w:instrText>
        </w:r>
        <w:r w:rsidR="00116857" w:rsidRPr="006B2F38">
          <w:rPr>
            <w:noProof/>
            <w:webHidden/>
          </w:rPr>
        </w:r>
        <w:r w:rsidR="00116857" w:rsidRPr="006B2F38">
          <w:rPr>
            <w:noProof/>
            <w:webHidden/>
          </w:rPr>
          <w:fldChar w:fldCharType="separate"/>
        </w:r>
        <w:r w:rsidR="00116857" w:rsidRPr="006B2F38">
          <w:rPr>
            <w:noProof/>
            <w:webHidden/>
          </w:rPr>
          <w:t>17</w:t>
        </w:r>
        <w:r w:rsidR="00116857" w:rsidRPr="006B2F38">
          <w:rPr>
            <w:noProof/>
            <w:webHidden/>
          </w:rPr>
          <w:fldChar w:fldCharType="end"/>
        </w:r>
      </w:hyperlink>
    </w:p>
    <w:p w14:paraId="7B499C22"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39" w:history="1">
        <w:r w:rsidR="00116857" w:rsidRPr="006B2F38">
          <w:rPr>
            <w:rStyle w:val="Hyperlink"/>
            <w:noProof/>
            <w:color w:val="auto"/>
            <w:u w:val="none"/>
          </w:rPr>
          <w:t>3.2.1</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Biểu đồ dữ liệu</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_Toc153751239 \h </w:instrText>
        </w:r>
        <w:r w:rsidR="00116857" w:rsidRPr="006B2F38">
          <w:rPr>
            <w:noProof/>
            <w:webHidden/>
          </w:rPr>
        </w:r>
        <w:r w:rsidR="00116857" w:rsidRPr="006B2F38">
          <w:rPr>
            <w:noProof/>
            <w:webHidden/>
          </w:rPr>
          <w:fldChar w:fldCharType="separate"/>
        </w:r>
        <w:r w:rsidR="00116857" w:rsidRPr="006B2F38">
          <w:rPr>
            <w:noProof/>
            <w:webHidden/>
          </w:rPr>
          <w:t>18</w:t>
        </w:r>
        <w:r w:rsidR="00116857" w:rsidRPr="006B2F38">
          <w:rPr>
            <w:noProof/>
            <w:webHidden/>
          </w:rPr>
          <w:fldChar w:fldCharType="end"/>
        </w:r>
      </w:hyperlink>
    </w:p>
    <w:p w14:paraId="51F7D197"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0" w:history="1">
        <w:r w:rsidR="00116857" w:rsidRPr="006B2F38">
          <w:rPr>
            <w:rStyle w:val="Hyperlink"/>
            <w:noProof/>
            <w:color w:val="auto"/>
            <w:u w:val="none"/>
          </w:rPr>
          <w:t>3.2.2</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ProductCategory (Danh mục sản phẩm)</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_Toc153751240 \h </w:instrText>
        </w:r>
        <w:r w:rsidR="00116857" w:rsidRPr="006B2F38">
          <w:rPr>
            <w:noProof/>
            <w:webHidden/>
          </w:rPr>
        </w:r>
        <w:r w:rsidR="00116857" w:rsidRPr="006B2F38">
          <w:rPr>
            <w:noProof/>
            <w:webHidden/>
          </w:rPr>
          <w:fldChar w:fldCharType="separate"/>
        </w:r>
        <w:r w:rsidR="00116857" w:rsidRPr="006B2F38">
          <w:rPr>
            <w:noProof/>
            <w:webHidden/>
          </w:rPr>
          <w:t>19</w:t>
        </w:r>
        <w:r w:rsidR="00116857" w:rsidRPr="006B2F38">
          <w:rPr>
            <w:noProof/>
            <w:webHidden/>
          </w:rPr>
          <w:fldChar w:fldCharType="end"/>
        </w:r>
      </w:hyperlink>
    </w:p>
    <w:p w14:paraId="2B3076D5"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1" w:history="1">
        <w:r w:rsidR="00116857" w:rsidRPr="006B2F38">
          <w:rPr>
            <w:rStyle w:val="Hyperlink"/>
            <w:noProof/>
            <w:color w:val="auto"/>
            <w:u w:val="none"/>
          </w:rPr>
          <w:t>3.2.3</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Product (Sản phẩm)</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_Toc153751241 \h </w:instrText>
        </w:r>
        <w:r w:rsidR="00116857" w:rsidRPr="006B2F38">
          <w:rPr>
            <w:noProof/>
            <w:webHidden/>
          </w:rPr>
        </w:r>
        <w:r w:rsidR="00116857" w:rsidRPr="006B2F38">
          <w:rPr>
            <w:noProof/>
            <w:webHidden/>
          </w:rPr>
          <w:fldChar w:fldCharType="separate"/>
        </w:r>
        <w:r w:rsidR="00116857" w:rsidRPr="006B2F38">
          <w:rPr>
            <w:noProof/>
            <w:webHidden/>
          </w:rPr>
          <w:t>19</w:t>
        </w:r>
        <w:r w:rsidR="00116857" w:rsidRPr="006B2F38">
          <w:rPr>
            <w:noProof/>
            <w:webHidden/>
          </w:rPr>
          <w:fldChar w:fldCharType="end"/>
        </w:r>
      </w:hyperlink>
    </w:p>
    <w:p w14:paraId="7D4B8F35"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2" w:history="1">
        <w:r w:rsidR="00116857" w:rsidRPr="006B2F38">
          <w:rPr>
            <w:rStyle w:val="Hyperlink"/>
            <w:noProof/>
            <w:color w:val="auto"/>
            <w:u w:val="none"/>
          </w:rPr>
          <w:t>3.2.4</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ProductImage(Tất cả hình ảnh sản phẩm)</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_Toc153751242 \h </w:instrText>
        </w:r>
        <w:r w:rsidR="00116857" w:rsidRPr="006B2F38">
          <w:rPr>
            <w:noProof/>
            <w:webHidden/>
          </w:rPr>
        </w:r>
        <w:r w:rsidR="00116857" w:rsidRPr="006B2F38">
          <w:rPr>
            <w:noProof/>
            <w:webHidden/>
          </w:rPr>
          <w:fldChar w:fldCharType="separate"/>
        </w:r>
        <w:r w:rsidR="00116857" w:rsidRPr="006B2F38">
          <w:rPr>
            <w:noProof/>
            <w:webHidden/>
          </w:rPr>
          <w:t>20</w:t>
        </w:r>
        <w:r w:rsidR="00116857" w:rsidRPr="006B2F38">
          <w:rPr>
            <w:noProof/>
            <w:webHidden/>
          </w:rPr>
          <w:fldChar w:fldCharType="end"/>
        </w:r>
      </w:hyperlink>
    </w:p>
    <w:p w14:paraId="56C1EF8B"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3" w:history="1">
        <w:r w:rsidR="00116857" w:rsidRPr="006B2F38">
          <w:rPr>
            <w:rStyle w:val="Hyperlink"/>
            <w:noProof/>
            <w:color w:val="auto"/>
            <w:u w:val="none"/>
          </w:rPr>
          <w:t>3.2.5</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Order (Đơn hàng)</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_Toc153751243 \h </w:instrText>
        </w:r>
        <w:r w:rsidR="00116857" w:rsidRPr="006B2F38">
          <w:rPr>
            <w:noProof/>
            <w:webHidden/>
          </w:rPr>
        </w:r>
        <w:r w:rsidR="00116857" w:rsidRPr="006B2F38">
          <w:rPr>
            <w:noProof/>
            <w:webHidden/>
          </w:rPr>
          <w:fldChar w:fldCharType="separate"/>
        </w:r>
        <w:r w:rsidR="00116857" w:rsidRPr="006B2F38">
          <w:rPr>
            <w:noProof/>
            <w:webHidden/>
          </w:rPr>
          <w:t>21</w:t>
        </w:r>
        <w:r w:rsidR="00116857" w:rsidRPr="006B2F38">
          <w:rPr>
            <w:noProof/>
            <w:webHidden/>
          </w:rPr>
          <w:fldChar w:fldCharType="end"/>
        </w:r>
      </w:hyperlink>
    </w:p>
    <w:p w14:paraId="690F9B1C"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4" w:history="1">
        <w:r w:rsidR="00116857" w:rsidRPr="006B2F38">
          <w:rPr>
            <w:rStyle w:val="Hyperlink"/>
            <w:noProof/>
            <w:color w:val="auto"/>
            <w:u w:val="none"/>
          </w:rPr>
          <w:t>3.2.6</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OrderDetail (Chi tiết đơn hàng)</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_Toc153751244 \h </w:instrText>
        </w:r>
        <w:r w:rsidR="00116857" w:rsidRPr="006B2F38">
          <w:rPr>
            <w:noProof/>
            <w:webHidden/>
          </w:rPr>
        </w:r>
        <w:r w:rsidR="00116857" w:rsidRPr="006B2F38">
          <w:rPr>
            <w:noProof/>
            <w:webHidden/>
          </w:rPr>
          <w:fldChar w:fldCharType="separate"/>
        </w:r>
        <w:r w:rsidR="00116857" w:rsidRPr="006B2F38">
          <w:rPr>
            <w:noProof/>
            <w:webHidden/>
          </w:rPr>
          <w:t>22</w:t>
        </w:r>
        <w:r w:rsidR="00116857" w:rsidRPr="006B2F38">
          <w:rPr>
            <w:noProof/>
            <w:webHidden/>
          </w:rPr>
          <w:fldChar w:fldCharType="end"/>
        </w:r>
      </w:hyperlink>
    </w:p>
    <w:p w14:paraId="16BE656E"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5" w:history="1">
        <w:r w:rsidR="00116857" w:rsidRPr="006B2F38">
          <w:rPr>
            <w:rStyle w:val="Hyperlink"/>
            <w:noProof/>
            <w:color w:val="auto"/>
            <w:u w:val="none"/>
          </w:rPr>
          <w:t>3.2.8</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Category (Danh mục menu)</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_Toc153751245 \h </w:instrText>
        </w:r>
        <w:r w:rsidR="00116857" w:rsidRPr="006B2F38">
          <w:rPr>
            <w:noProof/>
            <w:webHidden/>
          </w:rPr>
        </w:r>
        <w:r w:rsidR="00116857" w:rsidRPr="006B2F38">
          <w:rPr>
            <w:noProof/>
            <w:webHidden/>
          </w:rPr>
          <w:fldChar w:fldCharType="separate"/>
        </w:r>
        <w:r w:rsidR="00116857" w:rsidRPr="006B2F38">
          <w:rPr>
            <w:noProof/>
            <w:webHidden/>
          </w:rPr>
          <w:t>22</w:t>
        </w:r>
        <w:r w:rsidR="00116857" w:rsidRPr="006B2F38">
          <w:rPr>
            <w:noProof/>
            <w:webHidden/>
          </w:rPr>
          <w:fldChar w:fldCharType="end"/>
        </w:r>
      </w:hyperlink>
    </w:p>
    <w:p w14:paraId="2145E1CA"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6" w:history="1">
        <w:r w:rsidR="00116857" w:rsidRPr="006B2F38">
          <w:rPr>
            <w:rStyle w:val="Hyperlink"/>
            <w:noProof/>
            <w:color w:val="auto"/>
            <w:u w:val="none"/>
          </w:rPr>
          <w:t>3.2.9</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New (Tin tức)</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_Toc153751246 \h </w:instrText>
        </w:r>
        <w:r w:rsidR="00116857" w:rsidRPr="006B2F38">
          <w:rPr>
            <w:noProof/>
            <w:webHidden/>
          </w:rPr>
        </w:r>
        <w:r w:rsidR="00116857" w:rsidRPr="006B2F38">
          <w:rPr>
            <w:noProof/>
            <w:webHidden/>
          </w:rPr>
          <w:fldChar w:fldCharType="separate"/>
        </w:r>
        <w:r w:rsidR="00116857" w:rsidRPr="006B2F38">
          <w:rPr>
            <w:noProof/>
            <w:webHidden/>
          </w:rPr>
          <w:t>23</w:t>
        </w:r>
        <w:r w:rsidR="00116857" w:rsidRPr="006B2F38">
          <w:rPr>
            <w:noProof/>
            <w:webHidden/>
          </w:rPr>
          <w:fldChar w:fldCharType="end"/>
        </w:r>
      </w:hyperlink>
    </w:p>
    <w:p w14:paraId="10F3B809"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7" w:history="1">
        <w:r w:rsidR="00116857" w:rsidRPr="006B2F38">
          <w:rPr>
            <w:rStyle w:val="Hyperlink"/>
            <w:noProof/>
            <w:color w:val="auto"/>
            <w:u w:val="none"/>
          </w:rPr>
          <w:t>3.2.10</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AspNetUsers (Thông tin tài khoản người dùng hoặc admin do Asp.net mvc hổ trợ tự động tạo được chỉnh sửa lại).</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_Toc153751247 \h </w:instrText>
        </w:r>
        <w:r w:rsidR="00116857" w:rsidRPr="006B2F38">
          <w:rPr>
            <w:noProof/>
            <w:webHidden/>
          </w:rPr>
        </w:r>
        <w:r w:rsidR="00116857" w:rsidRPr="006B2F38">
          <w:rPr>
            <w:noProof/>
            <w:webHidden/>
          </w:rPr>
          <w:fldChar w:fldCharType="separate"/>
        </w:r>
        <w:r w:rsidR="00116857" w:rsidRPr="006B2F38">
          <w:rPr>
            <w:noProof/>
            <w:webHidden/>
          </w:rPr>
          <w:t>24</w:t>
        </w:r>
        <w:r w:rsidR="00116857" w:rsidRPr="006B2F38">
          <w:rPr>
            <w:noProof/>
            <w:webHidden/>
          </w:rPr>
          <w:fldChar w:fldCharType="end"/>
        </w:r>
      </w:hyperlink>
    </w:p>
    <w:p w14:paraId="70E7E6D7"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8" w:history="1">
        <w:r w:rsidR="00116857" w:rsidRPr="006B2F38">
          <w:rPr>
            <w:rStyle w:val="Hyperlink"/>
            <w:noProof/>
            <w:color w:val="auto"/>
            <w:u w:val="none"/>
          </w:rPr>
          <w:t>3.2.11</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AspNetUserRoles</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_Toc153751248 \h </w:instrText>
        </w:r>
        <w:r w:rsidR="00116857" w:rsidRPr="006B2F38">
          <w:rPr>
            <w:noProof/>
            <w:webHidden/>
          </w:rPr>
        </w:r>
        <w:r w:rsidR="00116857" w:rsidRPr="006B2F38">
          <w:rPr>
            <w:noProof/>
            <w:webHidden/>
          </w:rPr>
          <w:fldChar w:fldCharType="separate"/>
        </w:r>
        <w:r w:rsidR="00116857" w:rsidRPr="006B2F38">
          <w:rPr>
            <w:noProof/>
            <w:webHidden/>
          </w:rPr>
          <w:t>25</w:t>
        </w:r>
        <w:r w:rsidR="00116857" w:rsidRPr="006B2F38">
          <w:rPr>
            <w:noProof/>
            <w:webHidden/>
          </w:rPr>
          <w:fldChar w:fldCharType="end"/>
        </w:r>
      </w:hyperlink>
    </w:p>
    <w:p w14:paraId="0B8FC171" w14:textId="77777777" w:rsidR="00116857" w:rsidRPr="006B2F38" w:rsidRDefault="00000000" w:rsidP="00116857">
      <w:pPr>
        <w:pStyle w:val="TOC3"/>
        <w:tabs>
          <w:tab w:val="left" w:pos="1920"/>
        </w:tabs>
        <w:rPr>
          <w:rFonts w:asciiTheme="minorHAnsi" w:eastAsiaTheme="minorEastAsia" w:hAnsiTheme="minorHAnsi" w:cstheme="minorBidi"/>
          <w:noProof/>
          <w:kern w:val="2"/>
          <w:sz w:val="22"/>
          <w:szCs w:val="22"/>
          <w14:ligatures w14:val="standardContextual"/>
        </w:rPr>
      </w:pPr>
      <w:hyperlink w:anchor="_Toc153751249" w:history="1">
        <w:r w:rsidR="00116857" w:rsidRPr="006B2F38">
          <w:rPr>
            <w:rStyle w:val="Hyperlink"/>
            <w:noProof/>
            <w:color w:val="auto"/>
            <w:u w:val="none"/>
          </w:rPr>
          <w:t>3.2.12</w:t>
        </w:r>
        <w:r w:rsidR="00116857" w:rsidRPr="006B2F38">
          <w:rPr>
            <w:rFonts w:asciiTheme="minorHAnsi" w:eastAsiaTheme="minorEastAsia" w:hAnsiTheme="minorHAnsi" w:cstheme="minorBidi"/>
            <w:noProof/>
            <w:kern w:val="2"/>
            <w:sz w:val="22"/>
            <w:szCs w:val="22"/>
            <w14:ligatures w14:val="standardContextual"/>
          </w:rPr>
          <w:tab/>
        </w:r>
        <w:r w:rsidR="00116857" w:rsidRPr="006B2F38">
          <w:rPr>
            <w:rStyle w:val="Hyperlink"/>
            <w:noProof/>
            <w:color w:val="auto"/>
            <w:u w:val="none"/>
          </w:rPr>
          <w:t>Table __MigrationHistory (Theo dõi lịch sử)</w:t>
        </w:r>
        <w:r w:rsidR="00116857" w:rsidRPr="006B2F38">
          <w:rPr>
            <w:noProof/>
            <w:webHidden/>
          </w:rPr>
          <w:tab/>
        </w:r>
        <w:r w:rsidR="00116857" w:rsidRPr="006B2F38">
          <w:rPr>
            <w:noProof/>
            <w:webHidden/>
          </w:rPr>
          <w:fldChar w:fldCharType="begin"/>
        </w:r>
        <w:r w:rsidR="00116857" w:rsidRPr="006B2F38">
          <w:rPr>
            <w:noProof/>
            <w:webHidden/>
          </w:rPr>
          <w:instrText xml:space="preserve"> PAGEREF _Toc153751249 \h </w:instrText>
        </w:r>
        <w:r w:rsidR="00116857" w:rsidRPr="006B2F38">
          <w:rPr>
            <w:noProof/>
            <w:webHidden/>
          </w:rPr>
        </w:r>
        <w:r w:rsidR="00116857" w:rsidRPr="006B2F38">
          <w:rPr>
            <w:noProof/>
            <w:webHidden/>
          </w:rPr>
          <w:fldChar w:fldCharType="separate"/>
        </w:r>
        <w:r w:rsidR="00116857" w:rsidRPr="006B2F38">
          <w:rPr>
            <w:noProof/>
            <w:webHidden/>
          </w:rPr>
          <w:t>25</w:t>
        </w:r>
        <w:r w:rsidR="00116857" w:rsidRPr="006B2F38">
          <w:rPr>
            <w:noProof/>
            <w:webHidden/>
          </w:rPr>
          <w:fldChar w:fldCharType="end"/>
        </w:r>
      </w:hyperlink>
    </w:p>
    <w:p w14:paraId="6D28A843" w14:textId="6DB54006" w:rsidR="00E011B9" w:rsidRPr="00986286" w:rsidRDefault="00B6254B" w:rsidP="00986286">
      <w:r w:rsidRPr="00116857">
        <w:br w:type="page"/>
      </w:r>
      <w:r w:rsidR="00181457">
        <w:fldChar w:fldCharType="begin"/>
      </w:r>
      <w:r w:rsidR="00645E42" w:rsidRPr="00F263DC">
        <w:instrText xml:space="preserve"> TOC \h \z \c "Hình" </w:instrText>
      </w:r>
      <w:r w:rsidR="00181457">
        <w:fldChar w:fldCharType="separate"/>
      </w:r>
    </w:p>
    <w:p w14:paraId="4BCC0FB2" w14:textId="77777777" w:rsidR="00B41C30" w:rsidRPr="00F263DC" w:rsidRDefault="00181457">
      <w:pPr>
        <w:spacing w:line="240" w:lineRule="auto"/>
        <w:ind w:firstLine="0"/>
        <w:jc w:val="left"/>
      </w:pPr>
      <w:r>
        <w:lastRenderedPageBreak/>
        <w:fldChar w:fldCharType="end"/>
      </w:r>
    </w:p>
    <w:p w14:paraId="6E82F528" w14:textId="77777777" w:rsidR="004308DC" w:rsidRPr="00F263DC" w:rsidRDefault="00313AB2">
      <w:pPr>
        <w:spacing w:line="240" w:lineRule="auto"/>
        <w:ind w:firstLine="0"/>
        <w:jc w:val="left"/>
        <w:sectPr w:rsidR="004308DC" w:rsidRPr="00F263DC" w:rsidSect="00B41C30">
          <w:headerReference w:type="default" r:id="rId9"/>
          <w:footerReference w:type="default" r:id="rId10"/>
          <w:pgSz w:w="11909" w:h="16834" w:code="9"/>
          <w:pgMar w:top="1134" w:right="1134" w:bottom="1418" w:left="1985" w:header="720" w:footer="720" w:gutter="0"/>
          <w:pgNumType w:fmt="lowerRoman" w:start="1"/>
          <w:cols w:space="720"/>
          <w:docGrid w:linePitch="360"/>
        </w:sectPr>
      </w:pPr>
      <w:r w:rsidRPr="00F263DC">
        <w:br w:type="page"/>
      </w:r>
    </w:p>
    <w:p w14:paraId="3103E30A" w14:textId="77777777" w:rsidR="0004456B" w:rsidRDefault="0004456B" w:rsidP="00B41C30">
      <w:pPr>
        <w:pStyle w:val="Heading1"/>
        <w:numPr>
          <w:ilvl w:val="0"/>
          <w:numId w:val="0"/>
        </w:numPr>
      </w:pPr>
      <w:bookmarkStart w:id="10" w:name="_Toc114824151"/>
      <w:bookmarkStart w:id="11" w:name="_Toc153751210"/>
      <w:r>
        <w:lastRenderedPageBreak/>
        <w:t>MỞ ĐẦU</w:t>
      </w:r>
      <w:bookmarkEnd w:id="10"/>
      <w:bookmarkEnd w:id="11"/>
    </w:p>
    <w:p w14:paraId="7D29B27F" w14:textId="77777777" w:rsidR="004B37EE" w:rsidRDefault="004B37EE" w:rsidP="0094249D">
      <w:pPr>
        <w:pStyle w:val="ListParagraph"/>
        <w:numPr>
          <w:ilvl w:val="0"/>
          <w:numId w:val="18"/>
        </w:numPr>
        <w:ind w:left="426"/>
      </w:pPr>
      <w:r>
        <w:t>Giới thiệu chung</w:t>
      </w:r>
    </w:p>
    <w:p w14:paraId="3EF055F8" w14:textId="29E560C2" w:rsidR="006942B5" w:rsidRDefault="006942B5" w:rsidP="006942B5">
      <w:pPr>
        <w:pStyle w:val="ListParagraph"/>
        <w:numPr>
          <w:ilvl w:val="0"/>
          <w:numId w:val="0"/>
        </w:numPr>
        <w:ind w:left="426"/>
        <w:rPr>
          <w:b w:val="0"/>
        </w:rPr>
      </w:pPr>
      <w:r w:rsidRPr="006942B5">
        <w:rPr>
          <w:b w:val="0"/>
        </w:rPr>
        <w:t>Trong bối cảnh thị trường thương mại điện tử ngày càng phát triển, việc xây dựng một trang web bán hàng thời trang trực tuyến đang trở thành một xu hướng quan trọng. Đồ án này tập trung vào việc phát triển trang web bán thời trang có tên là Suruchi, sử dụng công nghệ ASP.NET MVC</w:t>
      </w:r>
      <w:r>
        <w:rPr>
          <w:b w:val="0"/>
        </w:rPr>
        <w:t xml:space="preserve"> Framerwork</w:t>
      </w:r>
      <w:r w:rsidRPr="006942B5">
        <w:rPr>
          <w:b w:val="0"/>
        </w:rPr>
        <w:t xml:space="preserve"> 4.8 và cơ sở dữ liệu SQL Server 2014. Trang web này nhằm mục đích cung cấp một nền tảng thương mại điện tử cho việc mua sắm thời trang trực tuyến.</w:t>
      </w:r>
    </w:p>
    <w:p w14:paraId="5086D818" w14:textId="77777777" w:rsidR="006942B5" w:rsidRDefault="006942B5" w:rsidP="006942B5">
      <w:pPr>
        <w:pStyle w:val="ListParagraph"/>
        <w:numPr>
          <w:ilvl w:val="0"/>
          <w:numId w:val="0"/>
        </w:numPr>
        <w:ind w:left="426"/>
        <w:rPr>
          <w:b w:val="0"/>
        </w:rPr>
      </w:pPr>
      <w:r w:rsidRPr="006942B5">
        <w:rPr>
          <w:b w:val="0"/>
        </w:rPr>
        <w:t>Việc xây dựng trang web này không chỉ đáp ứng nhu cầu mua sắm của người tiêu dùng mà còn mang lại lợi ích kinh doanh cho chủ sở hữu. Qua đó, đồ án này sẽ tập trung vào việc phân tích, thiết kế, triển khai và đánh giá trang web bán thời trang Suruchi, nhằm tạo ra một sản phẩm thực tế và ứng dụng trong thị trường thương mại điện tử ngày nay.</w:t>
      </w:r>
    </w:p>
    <w:p w14:paraId="0895523E" w14:textId="77777777" w:rsidR="006942B5" w:rsidRDefault="006942B5" w:rsidP="006942B5">
      <w:pPr>
        <w:pStyle w:val="ListParagraph"/>
        <w:numPr>
          <w:ilvl w:val="0"/>
          <w:numId w:val="0"/>
        </w:numPr>
        <w:ind w:left="426"/>
        <w:rPr>
          <w:b w:val="0"/>
        </w:rPr>
      </w:pPr>
      <w:r w:rsidRPr="006942B5">
        <w:rPr>
          <w:b w:val="0"/>
        </w:rPr>
        <w:t>Trong phạm vi của đồ án, chúng ta sẽ tập trung vào việc phân tích nhu cầu của người dùng, thiết kế giao diện thân thiện và dễ sử dụng, xây dựng cơ sở dữ liệu hiệu quả, và triển khai trang web một cách ổn định. Đồ án cũng sẽ đánh giá hiệu suất và tính ứng dụng của trang web sau khi triển khai.</w:t>
      </w:r>
    </w:p>
    <w:p w14:paraId="5E96B8E5" w14:textId="57401037" w:rsidR="006942B5" w:rsidRDefault="006942B5" w:rsidP="006942B5">
      <w:pPr>
        <w:pStyle w:val="ListParagraph"/>
        <w:numPr>
          <w:ilvl w:val="0"/>
          <w:numId w:val="0"/>
        </w:numPr>
        <w:ind w:left="426"/>
        <w:rPr>
          <w:b w:val="0"/>
        </w:rPr>
      </w:pPr>
      <w:r w:rsidRPr="006942B5">
        <w:rPr>
          <w:b w:val="0"/>
        </w:rPr>
        <w:t>Qua đó, đồ án này không chỉ mang tính chất học thuật mà còn có ý nghĩa thực tiễn cao, đáp ứng nhu cầu ngày càng tăng về mua sắm trực tuyến và phát triển thương mại điện tử.</w:t>
      </w:r>
    </w:p>
    <w:p w14:paraId="4B604499" w14:textId="6380C872" w:rsidR="004B37EE" w:rsidRDefault="000D764F" w:rsidP="006942B5">
      <w:pPr>
        <w:pStyle w:val="ListParagraph"/>
        <w:numPr>
          <w:ilvl w:val="0"/>
          <w:numId w:val="0"/>
        </w:numPr>
        <w:ind w:left="426"/>
      </w:pPr>
      <w:r>
        <w:t>Mục tiêu</w:t>
      </w:r>
      <w:r w:rsidR="004B37EE">
        <w:t xml:space="preserve"> đề tài</w:t>
      </w:r>
    </w:p>
    <w:p w14:paraId="0C889DE9" w14:textId="77777777" w:rsidR="006942B5" w:rsidRDefault="006942B5" w:rsidP="006942B5">
      <w:r>
        <w:t>Mục tiêu chính của đồ án là xây dựng và triển khai một trang web bán thời trang hoàn chỉnh, đáp ứng được nhu cầu mua sắm của người dùng và quản lý dữ liệu một cách hiệu quả. Cụ thể, các mục tiêu cụ thể của đề tài bao gồm:</w:t>
      </w:r>
    </w:p>
    <w:p w14:paraId="2EC9D616" w14:textId="77777777" w:rsidR="006942B5" w:rsidRDefault="006942B5" w:rsidP="006942B5">
      <w:pPr>
        <w:pStyle w:val="ListParagraph"/>
        <w:numPr>
          <w:ilvl w:val="0"/>
          <w:numId w:val="25"/>
        </w:numPr>
      </w:pPr>
      <w:r>
        <w:t>Phân tích và hiểu rõ nhu cầu của người dùng:</w:t>
      </w:r>
    </w:p>
    <w:p w14:paraId="701EAE03" w14:textId="597F2820" w:rsidR="006942B5" w:rsidRPr="006942B5" w:rsidRDefault="006942B5" w:rsidP="006942B5">
      <w:pPr>
        <w:pStyle w:val="ListParagraph"/>
        <w:numPr>
          <w:ilvl w:val="0"/>
          <w:numId w:val="26"/>
        </w:numPr>
        <w:rPr>
          <w:b w:val="0"/>
          <w:bCs/>
        </w:rPr>
      </w:pPr>
      <w:r w:rsidRPr="006942B5">
        <w:rPr>
          <w:b w:val="0"/>
          <w:bCs/>
        </w:rPr>
        <w:t>Tìm hiểu và phân tích nhu cầu mua sắm thời trang trực tuyến của người dùng để thiết kế giao diện và trải nghiệm người dùng tốt nhất.</w:t>
      </w:r>
    </w:p>
    <w:p w14:paraId="0FB70A45" w14:textId="77777777" w:rsidR="006942B5" w:rsidRDefault="006942B5" w:rsidP="006942B5">
      <w:pPr>
        <w:pStyle w:val="ListParagraph"/>
        <w:numPr>
          <w:ilvl w:val="0"/>
          <w:numId w:val="25"/>
        </w:numPr>
      </w:pPr>
      <w:r>
        <w:t>Thiết kế giao diện thân thiện và dễ sử dụng:</w:t>
      </w:r>
    </w:p>
    <w:p w14:paraId="64069609" w14:textId="07F20E59" w:rsidR="006942B5" w:rsidRPr="006942B5" w:rsidRDefault="006942B5" w:rsidP="006942B5">
      <w:pPr>
        <w:pStyle w:val="ListParagraph"/>
        <w:numPr>
          <w:ilvl w:val="0"/>
          <w:numId w:val="26"/>
        </w:numPr>
        <w:rPr>
          <w:b w:val="0"/>
          <w:bCs/>
        </w:rPr>
      </w:pPr>
      <w:r w:rsidRPr="006942B5">
        <w:rPr>
          <w:b w:val="0"/>
          <w:bCs/>
        </w:rPr>
        <w:lastRenderedPageBreak/>
        <w:t>Xác định và thiết kế giao diện người dùng hấp dẫn, dễ sử dụng và tương tác trên nhiều thiết bị khác nhau.</w:t>
      </w:r>
    </w:p>
    <w:p w14:paraId="64BC152D" w14:textId="1ED7237F" w:rsidR="006942B5" w:rsidRDefault="006942B5" w:rsidP="006942B5">
      <w:pPr>
        <w:pStyle w:val="ListParagraph"/>
        <w:numPr>
          <w:ilvl w:val="0"/>
          <w:numId w:val="25"/>
        </w:numPr>
      </w:pPr>
      <w:r>
        <w:t>Xây dựng cơ sở dữ liệu hiệu quả:</w:t>
      </w:r>
    </w:p>
    <w:p w14:paraId="6BB6B54D" w14:textId="55BA066A" w:rsidR="006942B5" w:rsidRPr="006942B5" w:rsidRDefault="006942B5" w:rsidP="006942B5">
      <w:pPr>
        <w:pStyle w:val="ListParagraph"/>
        <w:numPr>
          <w:ilvl w:val="0"/>
          <w:numId w:val="26"/>
        </w:numPr>
        <w:rPr>
          <w:b w:val="0"/>
          <w:bCs/>
        </w:rPr>
      </w:pPr>
      <w:r w:rsidRPr="006942B5">
        <w:rPr>
          <w:b w:val="0"/>
          <w:bCs/>
        </w:rPr>
        <w:t>Thiết kế và triển khai cơ sở dữ liệu để lưu trữ thông tin sản phẩm, đơn hàng, khách hàng và các dữ liệu liên quan khác một cách an toàn và hiệu quả.</w:t>
      </w:r>
    </w:p>
    <w:p w14:paraId="2A9079E7" w14:textId="77777777" w:rsidR="006942B5" w:rsidRDefault="006942B5" w:rsidP="006942B5">
      <w:pPr>
        <w:pStyle w:val="ListParagraph"/>
        <w:numPr>
          <w:ilvl w:val="0"/>
          <w:numId w:val="25"/>
        </w:numPr>
      </w:pPr>
      <w:r>
        <w:t>Triển khai trang web một cách ổn định:</w:t>
      </w:r>
    </w:p>
    <w:p w14:paraId="5B56499A" w14:textId="1B8D697D" w:rsidR="006942B5" w:rsidRPr="006942B5" w:rsidRDefault="006942B5" w:rsidP="006942B5">
      <w:pPr>
        <w:pStyle w:val="ListParagraph"/>
        <w:numPr>
          <w:ilvl w:val="0"/>
          <w:numId w:val="26"/>
        </w:numPr>
        <w:rPr>
          <w:b w:val="0"/>
          <w:bCs/>
        </w:rPr>
      </w:pPr>
      <w:r w:rsidRPr="006942B5">
        <w:rPr>
          <w:b w:val="0"/>
          <w:bCs/>
        </w:rPr>
        <w:t>Phát triển và triển khai trang web bán thời trang Suruchi một cách ổn định, đảm bảo tính ổn định và hiệu suất của hệ thống.</w:t>
      </w:r>
    </w:p>
    <w:p w14:paraId="7BB3E6A0" w14:textId="77777777" w:rsidR="006502FE" w:rsidRDefault="006942B5" w:rsidP="006502FE">
      <w:pPr>
        <w:pStyle w:val="ListParagraph"/>
        <w:numPr>
          <w:ilvl w:val="0"/>
          <w:numId w:val="25"/>
        </w:numPr>
      </w:pPr>
      <w:r>
        <w:t>Đánh giá hiệu suất và tính ứng dụng:</w:t>
      </w:r>
    </w:p>
    <w:p w14:paraId="185271E3" w14:textId="1B9D6318" w:rsidR="006942B5" w:rsidRPr="006502FE" w:rsidRDefault="006942B5" w:rsidP="006502FE">
      <w:pPr>
        <w:pStyle w:val="ListParagraph"/>
        <w:numPr>
          <w:ilvl w:val="0"/>
          <w:numId w:val="26"/>
        </w:numPr>
        <w:rPr>
          <w:b w:val="0"/>
          <w:bCs/>
        </w:rPr>
      </w:pPr>
      <w:r w:rsidRPr="006502FE">
        <w:rPr>
          <w:b w:val="0"/>
          <w:bCs/>
        </w:rPr>
        <w:t>Đánh giá hiệu suất của trang web sau khi triển khai, đảm bảo tính ứng dụng và hiệu quả trong thực tế.</w:t>
      </w:r>
    </w:p>
    <w:p w14:paraId="4438E6DA" w14:textId="517AF151" w:rsidR="004B37EE" w:rsidRDefault="006942B5" w:rsidP="00E41204">
      <w:r>
        <w:t>Tất cả những mục tiêu này nhằm đảm bảo rằng trang web bán thời trang Suruchi sẽ mang lại trải nghiệm mua sắm tốt nhất cho người dùng và đáp ứng được nhu cầu kinh doanh của chủ sở hữu.</w:t>
      </w:r>
    </w:p>
    <w:p w14:paraId="6EF3D383" w14:textId="7BEF38C4" w:rsidR="00B41C30" w:rsidRDefault="0004456B" w:rsidP="000D764F">
      <w:r>
        <w:br w:type="page"/>
      </w:r>
    </w:p>
    <w:p w14:paraId="1B06408D" w14:textId="0F0F6DC7" w:rsidR="00B41C30" w:rsidRDefault="002A34B5" w:rsidP="00B41C30">
      <w:pPr>
        <w:pStyle w:val="Heading1"/>
      </w:pPr>
      <w:bookmarkStart w:id="12" w:name="_Toc153751211"/>
      <w:r>
        <w:lastRenderedPageBreak/>
        <w:t>TỔNG QUAN</w:t>
      </w:r>
      <w:bookmarkEnd w:id="12"/>
    </w:p>
    <w:p w14:paraId="59E733B8" w14:textId="3ECC079A" w:rsidR="00B41C30" w:rsidRDefault="00AC5E93" w:rsidP="00B41C30">
      <w:pPr>
        <w:pStyle w:val="Heading2"/>
        <w:rPr>
          <w:color w:val="FF0000"/>
        </w:rPr>
      </w:pPr>
      <w:bookmarkStart w:id="13" w:name="_Toc153751212"/>
      <w:r>
        <w:t>GIỚI THIỆU NGẮN VỀ ĐỀ TÀI</w:t>
      </w:r>
      <w:bookmarkEnd w:id="13"/>
    </w:p>
    <w:p w14:paraId="4CF83327" w14:textId="1AF30E38" w:rsidR="009716FA" w:rsidRDefault="00A30DAC" w:rsidP="009716FA">
      <w:r w:rsidRPr="00A30DAC">
        <w:t>Đề tài này tập trung vào việc phát triển trang web bán thời trang Suruchi, sử dụng công nghệ ASP.NET MVC 4.8 và cơ sở dữ liệu SQL Server 2014. Trang web này nhằm mục đích cung cấp một nền tảng thương mại điện tử cho việc mua sắm thời trang trực tuyến. Các nghiên cứu trước đây đã tập trung vào các khía cạnh như trải nghiệm người dùng, quản lý cơ sở dữ liệu, hiệu suất hệ thống và các xu hướng thương mại điện tử mới nhất. Đồ án này sẽ tiếp tục nghiên cứu và phát triển dựa trên những nền tảng kiến thức đã có để tạo ra một trang web thương mại điện tử hiệu quả và đáp ứng nhu cầu ngày càng tăng về mua sắm trực tuyến.</w:t>
      </w:r>
    </w:p>
    <w:p w14:paraId="68CF2F0A" w14:textId="5029137D" w:rsidR="00B41C30" w:rsidRDefault="007B2149" w:rsidP="00B41C30">
      <w:pPr>
        <w:pStyle w:val="Heading3"/>
      </w:pPr>
      <w:bookmarkStart w:id="14" w:name="_Toc153751213"/>
      <w:r w:rsidRPr="007B2149">
        <w:t>Nhiệm vụ đồ án:</w:t>
      </w:r>
      <w:bookmarkEnd w:id="14"/>
    </w:p>
    <w:p w14:paraId="66D3E910" w14:textId="77777777" w:rsidR="00062994" w:rsidRDefault="00062994" w:rsidP="00062994">
      <w:r>
        <w:t>Đề tài này được hình thành dựa trên sự cấp thiết của việc phát triển một trang web bán thời trang trực tuyến trong bối cảnh thị trường thương mại điện tử đang phát triển mạnh mẽ. Với sự gia tăng của nhu cầu mua sắm trực tuyến và sự tiện lợi mà nó mang lại, việc xây dựng một nền tảng thương mại điện tử hiệu quả trở nên cực kỳ quan trọng.</w:t>
      </w:r>
    </w:p>
    <w:p w14:paraId="6AA10265" w14:textId="77777777" w:rsidR="00062994" w:rsidRDefault="00062994" w:rsidP="00062994">
      <w:r>
        <w:t>Trang web Suruchi của chúng tôi nhằm mục đích cung cấp một trải nghiệm mua sắm trực tuyến tuyệt vời cho khách hàng. Với sự phát triển nhanh chóng của công nghệ và thị trường thương mại điện tử, chúng tôi nhận thấy rằng việc có một nền tảng thương mại điện tử hiệu quả không chỉ giúp chúng tôi đáp ứng nhu cầu mua sắm của khách hàng một cách tốt nhất mà còn tạo ra cơ hội kinh doanh lớn.</w:t>
      </w:r>
    </w:p>
    <w:p w14:paraId="3DE5D8FF" w14:textId="77777777" w:rsidR="00062994" w:rsidRDefault="00062994" w:rsidP="00062994">
      <w:r>
        <w:t>Từ góc độ khoa học, đề tài này đặt ra mục tiêu nghiên cứu và ứng dụng các công nghệ mới nhất trong việc phát triển trang web thương mại điện tử. Chúng tôi muốn tạo ra một nền tảng mua sắm trực tuyến với hiệu suất cao, an toàn và tiện lợi, từ đó đóng góp vào sự phát triển của lĩnh vực công nghệ thông tin và thương mại điện tử.</w:t>
      </w:r>
    </w:p>
    <w:p w14:paraId="6F4C8499" w14:textId="35C29597" w:rsidR="00B41C30" w:rsidRPr="00B41C30" w:rsidRDefault="00062994" w:rsidP="00062994">
      <w:pPr>
        <w:rPr>
          <w:lang w:eastAsia="ja-JP"/>
        </w:rPr>
      </w:pPr>
      <w:r>
        <w:t xml:space="preserve">Từ góc độ thực tiễn, việc phát triển một trang web bán thời trang trực tuyến có ý nghĩa quan trọng trong việc nâng cao hiệu quả kinh doanh của chúng tôi, mở rộng thị trường tiêu thụ và cung cấp trải nghiệm mua sắm thuận lợi cho khách hàng. Trang </w:t>
      </w:r>
      <w:r>
        <w:lastRenderedPageBreak/>
        <w:t>web sẽ giúp chúng tôi tiếp cận khách hàng một cách nhanh chóng và hiệu quả, đồng thời tạo ra một môi trường mua sắm trực tuyến an toàn và tiện lợi.</w:t>
      </w:r>
    </w:p>
    <w:p w14:paraId="6587C5FC" w14:textId="1CA9E0A8" w:rsidR="00B41C30" w:rsidRDefault="00062994" w:rsidP="00B41C30">
      <w:pPr>
        <w:pStyle w:val="Heading3"/>
      </w:pPr>
      <w:bookmarkStart w:id="15" w:name="_Toc153751214"/>
      <w:r>
        <w:t>Cấu trúc đồ án</w:t>
      </w:r>
      <w:bookmarkEnd w:id="15"/>
    </w:p>
    <w:p w14:paraId="39D6A8EC" w14:textId="77777777" w:rsidR="00144F3A" w:rsidRDefault="00144F3A" w:rsidP="00144F3A">
      <w:r>
        <w:t>Chương 1: Tổng quan</w:t>
      </w:r>
    </w:p>
    <w:p w14:paraId="7B1B4052" w14:textId="0B87E133" w:rsidR="00144F3A" w:rsidRPr="00F22B76" w:rsidRDefault="00144F3A" w:rsidP="00F22B76">
      <w:pPr>
        <w:pStyle w:val="ListParagraph"/>
        <w:numPr>
          <w:ilvl w:val="0"/>
          <w:numId w:val="26"/>
        </w:numPr>
        <w:rPr>
          <w:b w:val="0"/>
          <w:bCs/>
        </w:rPr>
      </w:pPr>
      <w:r w:rsidRPr="00F22B76">
        <w:rPr>
          <w:b w:val="0"/>
          <w:bCs/>
        </w:rPr>
        <w:t>Trình bày ngắn gọn về đề tài và tính cấp thiết của việc phát triển trang web bán thời trang trực tuyến</w:t>
      </w:r>
    </w:p>
    <w:p w14:paraId="5F7F7AC8" w14:textId="0F5E296E" w:rsidR="00144F3A" w:rsidRPr="00F22B76" w:rsidRDefault="00144F3A" w:rsidP="00F22B76">
      <w:pPr>
        <w:pStyle w:val="ListParagraph"/>
        <w:numPr>
          <w:ilvl w:val="0"/>
          <w:numId w:val="26"/>
        </w:numPr>
        <w:rPr>
          <w:b w:val="0"/>
          <w:bCs/>
        </w:rPr>
      </w:pPr>
      <w:r w:rsidRPr="00F22B76">
        <w:rPr>
          <w:b w:val="0"/>
          <w:bCs/>
        </w:rPr>
        <w:t>Tóm tắt những nghiên cứu liên quan và ý nghĩa của đề tài</w:t>
      </w:r>
    </w:p>
    <w:p w14:paraId="38962133" w14:textId="77777777" w:rsidR="00144F3A" w:rsidRPr="00F22B76" w:rsidRDefault="00144F3A" w:rsidP="00144F3A">
      <w:pPr>
        <w:rPr>
          <w:bCs/>
        </w:rPr>
      </w:pPr>
      <w:r w:rsidRPr="00F22B76">
        <w:rPr>
          <w:bCs/>
        </w:rPr>
        <w:t>Chương 2: Cơ sở lý thuyết</w:t>
      </w:r>
    </w:p>
    <w:p w14:paraId="7284737F" w14:textId="1431CC2D" w:rsidR="00144F3A" w:rsidRPr="00F22B76" w:rsidRDefault="00144F3A" w:rsidP="00F22B76">
      <w:pPr>
        <w:pStyle w:val="ListParagraph"/>
        <w:numPr>
          <w:ilvl w:val="0"/>
          <w:numId w:val="26"/>
        </w:numPr>
        <w:rPr>
          <w:b w:val="0"/>
          <w:bCs/>
        </w:rPr>
      </w:pPr>
      <w:r w:rsidRPr="00F22B76">
        <w:rPr>
          <w:b w:val="0"/>
          <w:bCs/>
        </w:rPr>
        <w:t>Phân tích các cơ sở lý thuyết, công nghệ và phương pháp liên quan đến phát triển trang web thương mại điện tử</w:t>
      </w:r>
    </w:p>
    <w:p w14:paraId="5E4FC466" w14:textId="77777777" w:rsidR="00144F3A" w:rsidRPr="00F22B76" w:rsidRDefault="00144F3A" w:rsidP="00144F3A">
      <w:pPr>
        <w:rPr>
          <w:bCs/>
        </w:rPr>
      </w:pPr>
      <w:r w:rsidRPr="00F22B76">
        <w:rPr>
          <w:bCs/>
        </w:rPr>
        <w:t>Chương 3: Phân tích thiết kế</w:t>
      </w:r>
    </w:p>
    <w:p w14:paraId="352E613C" w14:textId="1DD35A91" w:rsidR="00144F3A" w:rsidRPr="00F22B76" w:rsidRDefault="00144F3A" w:rsidP="00F22B76">
      <w:pPr>
        <w:pStyle w:val="ListParagraph"/>
        <w:numPr>
          <w:ilvl w:val="0"/>
          <w:numId w:val="26"/>
        </w:numPr>
        <w:rPr>
          <w:b w:val="0"/>
          <w:bCs/>
        </w:rPr>
      </w:pPr>
      <w:r w:rsidRPr="00F22B76">
        <w:rPr>
          <w:b w:val="0"/>
          <w:bCs/>
        </w:rPr>
        <w:t>Phân tích yêu cầu của trang web bán thời trang</w:t>
      </w:r>
    </w:p>
    <w:p w14:paraId="4F550F04" w14:textId="0D3499AD" w:rsidR="00144F3A" w:rsidRPr="00F22B76" w:rsidRDefault="00144F3A" w:rsidP="00F22B76">
      <w:pPr>
        <w:pStyle w:val="ListParagraph"/>
        <w:numPr>
          <w:ilvl w:val="0"/>
          <w:numId w:val="26"/>
        </w:numPr>
        <w:rPr>
          <w:b w:val="0"/>
          <w:bCs/>
        </w:rPr>
      </w:pPr>
      <w:r w:rsidRPr="00F22B76">
        <w:rPr>
          <w:b w:val="0"/>
          <w:bCs/>
        </w:rPr>
        <w:t>Thiết kế giao diện người dùng, trải nghiệm mua sắm và cơ sở dữ liệu</w:t>
      </w:r>
    </w:p>
    <w:p w14:paraId="0D2DEC97" w14:textId="77777777" w:rsidR="00144F3A" w:rsidRPr="00F22B76" w:rsidRDefault="00144F3A" w:rsidP="00144F3A">
      <w:pPr>
        <w:rPr>
          <w:bCs/>
        </w:rPr>
      </w:pPr>
      <w:r w:rsidRPr="00F22B76">
        <w:rPr>
          <w:bCs/>
        </w:rPr>
        <w:t>Chương 4: Kết quả thực nghiệm</w:t>
      </w:r>
    </w:p>
    <w:p w14:paraId="35DA120E" w14:textId="26BC56CD" w:rsidR="00144F3A" w:rsidRPr="00F22B76" w:rsidRDefault="00144F3A" w:rsidP="00F22B76">
      <w:pPr>
        <w:pStyle w:val="ListParagraph"/>
        <w:numPr>
          <w:ilvl w:val="0"/>
          <w:numId w:val="26"/>
        </w:numPr>
        <w:rPr>
          <w:b w:val="0"/>
          <w:bCs/>
        </w:rPr>
      </w:pPr>
      <w:r w:rsidRPr="00F22B76">
        <w:rPr>
          <w:b w:val="0"/>
          <w:bCs/>
        </w:rPr>
        <w:t>Mô tả quá trình triển khai trang web</w:t>
      </w:r>
    </w:p>
    <w:p w14:paraId="09F37B94" w14:textId="712B4E8C" w:rsidR="00144F3A" w:rsidRPr="00F22B76" w:rsidRDefault="00144F3A" w:rsidP="00F22B76">
      <w:pPr>
        <w:pStyle w:val="ListParagraph"/>
        <w:numPr>
          <w:ilvl w:val="0"/>
          <w:numId w:val="26"/>
        </w:numPr>
        <w:rPr>
          <w:b w:val="0"/>
          <w:bCs/>
        </w:rPr>
      </w:pPr>
      <w:r w:rsidRPr="00F22B76">
        <w:rPr>
          <w:b w:val="0"/>
          <w:bCs/>
        </w:rPr>
        <w:t>Cài đặt, kiểm thử và đánh giá hiệu suất của trang web</w:t>
      </w:r>
    </w:p>
    <w:p w14:paraId="5CD8A419" w14:textId="77777777" w:rsidR="00144F3A" w:rsidRPr="00F22B76" w:rsidRDefault="00144F3A" w:rsidP="00144F3A">
      <w:pPr>
        <w:rPr>
          <w:bCs/>
        </w:rPr>
      </w:pPr>
      <w:r w:rsidRPr="00F22B76">
        <w:rPr>
          <w:bCs/>
        </w:rPr>
        <w:t>Chương 5: Kết luận và kiến nghị</w:t>
      </w:r>
    </w:p>
    <w:p w14:paraId="7E1C29EC" w14:textId="76FE185A" w:rsidR="00144F3A" w:rsidRPr="00F22B76" w:rsidRDefault="00144F3A" w:rsidP="00F22B76">
      <w:pPr>
        <w:pStyle w:val="ListParagraph"/>
        <w:numPr>
          <w:ilvl w:val="0"/>
          <w:numId w:val="26"/>
        </w:numPr>
        <w:rPr>
          <w:b w:val="0"/>
          <w:bCs/>
        </w:rPr>
      </w:pPr>
      <w:r w:rsidRPr="00F22B76">
        <w:rPr>
          <w:b w:val="0"/>
          <w:bCs/>
        </w:rPr>
        <w:t>Tóm tắt kết quả đạt được và những hạn chế</w:t>
      </w:r>
    </w:p>
    <w:p w14:paraId="66B65419" w14:textId="79E5490A" w:rsidR="009716FA" w:rsidRPr="000F776A" w:rsidRDefault="00144F3A" w:rsidP="000F776A">
      <w:pPr>
        <w:pStyle w:val="ListParagraph"/>
        <w:numPr>
          <w:ilvl w:val="0"/>
          <w:numId w:val="26"/>
        </w:numPr>
        <w:rPr>
          <w:b w:val="0"/>
          <w:bCs/>
        </w:rPr>
      </w:pPr>
      <w:r w:rsidRPr="00F22B76">
        <w:rPr>
          <w:b w:val="0"/>
          <w:bCs/>
        </w:rPr>
        <w:t>Đề xuất các kiến nghị và hướng phát triển trong tương lai</w:t>
      </w:r>
      <w:r w:rsidR="009716FA">
        <w:br w:type="page"/>
      </w:r>
    </w:p>
    <w:p w14:paraId="7BC52E60" w14:textId="5C021A23" w:rsidR="009716FA" w:rsidRPr="009716FA" w:rsidRDefault="00C52AB1" w:rsidP="009716FA">
      <w:pPr>
        <w:pStyle w:val="Heading1"/>
      </w:pPr>
      <w:bookmarkStart w:id="16" w:name="_Toc153751215"/>
      <w:r>
        <w:lastRenderedPageBreak/>
        <w:t>CƠ SỞ LÝ THUYẾT</w:t>
      </w:r>
      <w:bookmarkEnd w:id="16"/>
    </w:p>
    <w:p w14:paraId="56911D46" w14:textId="00F6B98D" w:rsidR="00B41C30" w:rsidRDefault="00E31638" w:rsidP="00A11D82">
      <w:pPr>
        <w:pStyle w:val="Heading2"/>
      </w:pPr>
      <w:bookmarkStart w:id="17" w:name="_Toc153751216"/>
      <w:r w:rsidRPr="008865EA">
        <w:t>Khái niệm về các công nghệ cốt lõi được sử dụng trong việc phát triển trang web Suruchi</w:t>
      </w:r>
      <w:r w:rsidR="00827D88" w:rsidRPr="008865EA">
        <w:t>.</w:t>
      </w:r>
      <w:bookmarkEnd w:id="17"/>
    </w:p>
    <w:p w14:paraId="021529F1" w14:textId="0D5CACC4" w:rsidR="00A11D82" w:rsidRPr="009A1EE8" w:rsidRDefault="00A11D82" w:rsidP="00B41C30">
      <w:pPr>
        <w:rPr>
          <w:color w:val="1E1F2A"/>
          <w:shd w:val="clear" w:color="auto" w:fill="FFFFFF"/>
        </w:rPr>
      </w:pPr>
      <w:r w:rsidRPr="009A1EE8">
        <w:rPr>
          <w:color w:val="1E1F2A"/>
          <w:shd w:val="clear" w:color="auto" w:fill="FFFFFF"/>
        </w:rPr>
        <w:t>Bao gồm .NET MVC, Framework 4.8 và SQL Server 2014.</w:t>
      </w:r>
    </w:p>
    <w:p w14:paraId="7527E5A5" w14:textId="13A310A4" w:rsidR="00C63606" w:rsidRDefault="00C63606" w:rsidP="00C63606">
      <w:pPr>
        <w:pStyle w:val="Heading3"/>
        <w:rPr>
          <w:shd w:val="clear" w:color="auto" w:fill="FFFFFF"/>
        </w:rPr>
      </w:pPr>
      <w:bookmarkStart w:id="18" w:name="_Toc153751217"/>
      <w:r w:rsidRPr="00C63606">
        <w:rPr>
          <w:shd w:val="clear" w:color="auto" w:fill="FFFFFF"/>
        </w:rPr>
        <w:t>ASP.NET MVC</w:t>
      </w:r>
      <w:bookmarkEnd w:id="18"/>
    </w:p>
    <w:p w14:paraId="5CBC2361" w14:textId="768DF093" w:rsidR="00C63606" w:rsidRPr="006B7C79" w:rsidRDefault="00C63606" w:rsidP="00B41C30">
      <w:pPr>
        <w:rPr>
          <w:color w:val="1E1F2A"/>
          <w:shd w:val="clear" w:color="auto" w:fill="FFFFFF"/>
        </w:rPr>
      </w:pPr>
      <w:r w:rsidRPr="006B7C79">
        <w:rPr>
          <w:color w:val="1E1F2A"/>
          <w:shd w:val="clear" w:color="auto" w:fill="FFFFFF"/>
        </w:rPr>
        <w:t>ASP.NET MVC (Model-View-Controller) là một framework phát triển ứng dụng web được phát triển bởi Microsoft. Nó cho phép phân chia ứng dụng web thành ba phần chính: Model (mô hình) đại diện cho dữ liệu, View (giao diện) đại diện cho giao diện người dùng, và Controller (bộ điều khiển) đại diện cho logic điều khiển và xử lý yêu cầu. Sử dụng ASP.NET MVC giúp tạo ra các ứng dụng web linh hoạt, dễ bảo trì và kiểm thử.</w:t>
      </w:r>
    </w:p>
    <w:p w14:paraId="788B214E" w14:textId="5F77D7EA" w:rsidR="00C63606" w:rsidRDefault="00C63606" w:rsidP="00C63606">
      <w:pPr>
        <w:pStyle w:val="Heading3"/>
        <w:rPr>
          <w:shd w:val="clear" w:color="auto" w:fill="FFFFFF"/>
        </w:rPr>
      </w:pPr>
      <w:bookmarkStart w:id="19" w:name="_Toc153751218"/>
      <w:r w:rsidRPr="00C63606">
        <w:rPr>
          <w:shd w:val="clear" w:color="auto" w:fill="FFFFFF"/>
        </w:rPr>
        <w:t>NET Framework 4.8</w:t>
      </w:r>
      <w:bookmarkEnd w:id="19"/>
    </w:p>
    <w:p w14:paraId="7323D26A" w14:textId="3E24C822" w:rsidR="00C63606" w:rsidRDefault="00C63606" w:rsidP="00B41C30">
      <w:r w:rsidRPr="00C63606">
        <w:t>.NET Framework là một nền tảng phần mềm phổ biến được phát triển bởi Microsoft. Phiên bản 4.8 là một trong những phiên bản mới nhất của .NET Framework, cung cấp các thư viện và công cụ mạnh mẽ để phát triển ứng dụng web và desktop trên nền tảng Windows. Nó cung cấp hỗ trợ cho nhiều ngôn ngữ lập trình như C#, VB.NET, và F#</w:t>
      </w:r>
      <w:r>
        <w:t>.</w:t>
      </w:r>
    </w:p>
    <w:p w14:paraId="445623C0" w14:textId="6CB7BA6D" w:rsidR="00C63606" w:rsidRDefault="00C63606" w:rsidP="00C63606">
      <w:pPr>
        <w:pStyle w:val="Heading3"/>
      </w:pPr>
      <w:bookmarkStart w:id="20" w:name="_Toc153751219"/>
      <w:r w:rsidRPr="00C63606">
        <w:t>SQL Server 2014</w:t>
      </w:r>
      <w:bookmarkEnd w:id="20"/>
    </w:p>
    <w:p w14:paraId="447D5B9B" w14:textId="7A4332B9" w:rsidR="00C63606" w:rsidRDefault="00C63606" w:rsidP="00B41C30">
      <w:r w:rsidRPr="00C63606">
        <w:t>SQL Server là một hệ quản trị cơ sở dữ liệu quan hệ (RDBMS) được phát triển bởi Microsoft. Phiên bản 2014 cung cấp các tính năng mạnh mẽ để lưu trữ, truy vấn và quản lý dữ liệu. Nó hỗ trợ các ngôn ngữ truy vấn như SQL và cung cấp các công cụ quản lý dữ liệu hiệu quả.</w:t>
      </w:r>
    </w:p>
    <w:p w14:paraId="7E0E05A5" w14:textId="7AFB93FB" w:rsidR="00AA4971" w:rsidRDefault="00AA4971" w:rsidP="00AA4971">
      <w:pPr>
        <w:pStyle w:val="Heading3"/>
      </w:pPr>
      <w:bookmarkStart w:id="21" w:name="_Toc153751220"/>
      <w:r>
        <w:t>Sự kết hợp</w:t>
      </w:r>
      <w:bookmarkEnd w:id="21"/>
    </w:p>
    <w:p w14:paraId="0AC3F5A3" w14:textId="359DBB42" w:rsidR="00057699" w:rsidRPr="00057699" w:rsidRDefault="00057699" w:rsidP="00057699">
      <w:pPr>
        <w:rPr>
          <w:lang w:eastAsia="ja-JP"/>
        </w:rPr>
      </w:pPr>
      <w:r w:rsidRPr="00057699">
        <w:rPr>
          <w:lang w:eastAsia="ja-JP"/>
        </w:rPr>
        <w:t xml:space="preserve">Sự kết hợp giữa ASP.NET MVC, .NET Framework 4.8 và SQL Server 2014 cung cấp một nền tảng mạnh mẽ để phát triển </w:t>
      </w:r>
      <w:r>
        <w:rPr>
          <w:lang w:eastAsia="ja-JP"/>
        </w:rPr>
        <w:t xml:space="preserve">bất kỳ </w:t>
      </w:r>
      <w:r w:rsidRPr="00057699">
        <w:rPr>
          <w:lang w:eastAsia="ja-JP"/>
        </w:rPr>
        <w:t xml:space="preserve">trang web thương mại điện tử </w:t>
      </w:r>
      <w:r>
        <w:rPr>
          <w:lang w:eastAsia="ja-JP"/>
        </w:rPr>
        <w:lastRenderedPageBreak/>
        <w:t>nào và ở đây Suruchi là một minh chứng</w:t>
      </w:r>
      <w:r w:rsidRPr="00057699">
        <w:rPr>
          <w:lang w:eastAsia="ja-JP"/>
        </w:rPr>
        <w:t>, từ việc xử lý logic ứng dụng đến lưu trữ và truy xuất dữ liệu.</w:t>
      </w:r>
    </w:p>
    <w:p w14:paraId="6B609807" w14:textId="61033148" w:rsidR="00C63606" w:rsidRDefault="009F70A2" w:rsidP="009F70A2">
      <w:pPr>
        <w:pStyle w:val="Heading3"/>
      </w:pPr>
      <w:bookmarkStart w:id="22" w:name="_Toc153751221"/>
      <w:r>
        <w:t>Các ứng dụng phát triển dự án</w:t>
      </w:r>
      <w:bookmarkEnd w:id="22"/>
    </w:p>
    <w:p w14:paraId="4A9E2047" w14:textId="1C7331CE" w:rsidR="009F70A2" w:rsidRPr="000F34EE" w:rsidRDefault="009F70A2" w:rsidP="009F70A2">
      <w:pPr>
        <w:rPr>
          <w:b/>
          <w:bCs/>
          <w:lang w:eastAsia="ja-JP"/>
        </w:rPr>
      </w:pPr>
      <w:r w:rsidRPr="000F34EE">
        <w:rPr>
          <w:b/>
          <w:bCs/>
          <w:lang w:eastAsia="ja-JP"/>
        </w:rPr>
        <w:t>Visua Studio 2019 (hình 2.1.5.1)</w:t>
      </w:r>
      <w:r w:rsidR="00B42A22" w:rsidRPr="000F34EE">
        <w:rPr>
          <w:b/>
          <w:bCs/>
          <w:lang w:eastAsia="ja-JP"/>
        </w:rPr>
        <w:t>.</w:t>
      </w:r>
    </w:p>
    <w:p w14:paraId="5D1746C7" w14:textId="569DDCC2" w:rsidR="009F70A2" w:rsidRPr="00A11D82" w:rsidRDefault="009F70A2" w:rsidP="00B41C30">
      <w:r>
        <w:rPr>
          <w:noProof/>
        </w:rPr>
        <w:drawing>
          <wp:inline distT="0" distB="0" distL="0" distR="0" wp14:anchorId="674788F4" wp14:editId="4B66F956">
            <wp:extent cx="4175760" cy="3902972"/>
            <wp:effectExtent l="0" t="0" r="0" b="2540"/>
            <wp:docPr id="1516188793" name="Picture 1" descr="Visual Studio 2019 : What's new? -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2019 : What's new? - Visual Studio 20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6967" cy="3904100"/>
                    </a:xfrm>
                    <a:prstGeom prst="rect">
                      <a:avLst/>
                    </a:prstGeom>
                    <a:noFill/>
                    <a:ln>
                      <a:noFill/>
                    </a:ln>
                  </pic:spPr>
                </pic:pic>
              </a:graphicData>
            </a:graphic>
          </wp:inline>
        </w:drawing>
      </w:r>
    </w:p>
    <w:p w14:paraId="181CDEC6" w14:textId="5BA4A844" w:rsidR="00B41C30" w:rsidRPr="00B41C30" w:rsidRDefault="00464A51" w:rsidP="00856A38">
      <w:pPr>
        <w:jc w:val="center"/>
      </w:pPr>
      <w:r>
        <w:rPr>
          <w:lang w:eastAsia="ja-JP"/>
        </w:rPr>
        <w:t>H</w:t>
      </w:r>
      <w:r w:rsidR="00856A38">
        <w:rPr>
          <w:lang w:eastAsia="ja-JP"/>
        </w:rPr>
        <w:t>ình 2.1.5.1</w:t>
      </w:r>
    </w:p>
    <w:p w14:paraId="269B0B54" w14:textId="650D9D8D" w:rsidR="00B41C30" w:rsidRPr="000F34EE" w:rsidRDefault="000F34EE" w:rsidP="00B41C30">
      <w:pPr>
        <w:rPr>
          <w:b/>
          <w:bCs/>
        </w:rPr>
      </w:pPr>
      <w:r w:rsidRPr="000F34EE">
        <w:rPr>
          <w:b/>
          <w:bCs/>
        </w:rPr>
        <w:t>SQL server 2014</w:t>
      </w:r>
      <w:r w:rsidR="00571CF3">
        <w:rPr>
          <w:b/>
          <w:bCs/>
        </w:rPr>
        <w:t xml:space="preserve"> (h</w:t>
      </w:r>
      <w:r w:rsidR="00571CF3" w:rsidRPr="00571CF3">
        <w:rPr>
          <w:b/>
          <w:bCs/>
        </w:rPr>
        <w:t>ình 2.1.5.2</w:t>
      </w:r>
      <w:r w:rsidR="00571CF3">
        <w:rPr>
          <w:b/>
          <w:bCs/>
        </w:rPr>
        <w:t>)</w:t>
      </w:r>
      <w:r>
        <w:rPr>
          <w:b/>
          <w:bCs/>
        </w:rPr>
        <w:t>.</w:t>
      </w:r>
    </w:p>
    <w:p w14:paraId="1C4219D9" w14:textId="2A617076" w:rsidR="000F34EE" w:rsidRDefault="000F34EE" w:rsidP="00B41C30">
      <w:r>
        <w:rPr>
          <w:noProof/>
        </w:rPr>
        <w:drawing>
          <wp:inline distT="0" distB="0" distL="0" distR="0" wp14:anchorId="33478343" wp14:editId="7D2467F8">
            <wp:extent cx="4351020" cy="2260154"/>
            <wp:effectExtent l="0" t="0" r="0" b="6985"/>
            <wp:docPr id="802808357" name="Picture 2" descr="SQL SERV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SERVER CƠ BẢ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1815" cy="2260567"/>
                    </a:xfrm>
                    <a:prstGeom prst="rect">
                      <a:avLst/>
                    </a:prstGeom>
                    <a:noFill/>
                    <a:ln>
                      <a:noFill/>
                    </a:ln>
                  </pic:spPr>
                </pic:pic>
              </a:graphicData>
            </a:graphic>
          </wp:inline>
        </w:drawing>
      </w:r>
    </w:p>
    <w:p w14:paraId="250E4E3D" w14:textId="59133EE8" w:rsidR="009716FA" w:rsidRDefault="00571CF3" w:rsidP="00724511">
      <w:pPr>
        <w:jc w:val="center"/>
      </w:pPr>
      <w:r>
        <w:t>Hình 2.1.5.2</w:t>
      </w:r>
    </w:p>
    <w:p w14:paraId="30DC40E5" w14:textId="77777777" w:rsidR="009716FA" w:rsidRDefault="009716FA" w:rsidP="00B41C30"/>
    <w:p w14:paraId="09DE8522" w14:textId="7507CD0F" w:rsidR="00724511" w:rsidRDefault="00724511" w:rsidP="00724511">
      <w:pPr>
        <w:pStyle w:val="Heading2"/>
      </w:pPr>
      <w:bookmarkStart w:id="23" w:name="_Toc153751222"/>
      <w:r w:rsidRPr="00724511">
        <w:lastRenderedPageBreak/>
        <w:t>Khái niệm về quản lý sản phẩm</w:t>
      </w:r>
      <w:bookmarkEnd w:id="23"/>
    </w:p>
    <w:p w14:paraId="399F6A33" w14:textId="06140177" w:rsidR="00724511" w:rsidRDefault="00724511" w:rsidP="00724511">
      <w:r>
        <w:t>Quản lý thông tin sản phẩm là một phần quan trọng của trang web bán hàng thời trang trực tuyến. Để hiển thị và quản lý sản phẩm một cách hiệu quả, trang web Suruchi cần lưu trữ các thông tin cơ bản về sản phẩm, bao gồm tiêu đề, mô tả ngắn, chi tiết sản phẩm,</w:t>
      </w:r>
      <w:r w:rsidR="00600637">
        <w:t xml:space="preserve"> hình ảnh,</w:t>
      </w:r>
      <w:r>
        <w:t xml:space="preserve"> giá bán, giá khuyến mãi, giá nhập,….</w:t>
      </w:r>
    </w:p>
    <w:p w14:paraId="7C1F9F73" w14:textId="1E820A7E" w:rsidR="00724511" w:rsidRDefault="00724511" w:rsidP="00724511">
      <w:r w:rsidRPr="00724511">
        <w:t xml:space="preserve">Tiêu đề: Đây là tên gọi của sản phẩm, được </w:t>
      </w:r>
      <w:r w:rsidR="00B2339F">
        <w:t>dùng để hiển thị cho người dùng biết được tên gọi của sản phẩm hoặc cũng giúp người dùng và người quản lý dể tìm ra sản phẩm muốn tìm</w:t>
      </w:r>
      <w:r w:rsidR="00E95F7E">
        <w:t>.</w:t>
      </w:r>
    </w:p>
    <w:p w14:paraId="2AA01471" w14:textId="68E71993" w:rsidR="006C3873" w:rsidRDefault="006C3873" w:rsidP="00724511">
      <w:r w:rsidRPr="006C3873">
        <w:t>Mô tả ngắn: Mô tả ngắn giúp người dùng nhanh chóng hiểu được đặc điểm nổi bật của sản phẩm mà không cần đọc mô tả chi tiết.</w:t>
      </w:r>
    </w:p>
    <w:p w14:paraId="33B9FC65" w14:textId="5C5ECFF4" w:rsidR="00724511" w:rsidRDefault="006B0A6A" w:rsidP="00724511">
      <w:r>
        <w:t>Chi tiết sản phẩm</w:t>
      </w:r>
      <w:r w:rsidR="00724511">
        <w:t xml:space="preserve">: Đây là phần mô tả </w:t>
      </w:r>
      <w:r w:rsidR="00641193">
        <w:t>chi tiết</w:t>
      </w:r>
      <w:r w:rsidR="00724511">
        <w:t xml:space="preserve"> về sản phẩm, bao gồm thông tin về chất liệu, kích thước, cách sử dụng, và bất kỳ thông tin nào khác mà khách hàng cần biết về sản phẩm trước khi quyết định mua hàng.</w:t>
      </w:r>
    </w:p>
    <w:p w14:paraId="01148EAE" w14:textId="77777777" w:rsidR="00724511" w:rsidRDefault="00724511" w:rsidP="00724511">
      <w:r>
        <w:t>Hình ảnh: Trang web cần lưu trữ và hiển thị hình ảnh chất lượng cao của sản phẩm, bao gồm hình ảnh từ nhiều góc độ và chi tiết để giúp khách hàng có cái nhìn toàn diện về sản phẩm.</w:t>
      </w:r>
    </w:p>
    <w:p w14:paraId="0CB2507A" w14:textId="77777777" w:rsidR="00724511" w:rsidRDefault="00724511" w:rsidP="00724511">
      <w:r>
        <w:t>Giá cả: Thông tin về giá cả của sản phẩm cũng cần được quản lý một cách chính xác và hiển thị rõ ràng trên trang web.</w:t>
      </w:r>
    </w:p>
    <w:p w14:paraId="2FC612B1" w14:textId="2086F50D" w:rsidR="00724511" w:rsidRDefault="00724511" w:rsidP="00724511">
      <w:r>
        <w:t xml:space="preserve">Các thuộc tính khác: Ngoài ra, trang web cũng </w:t>
      </w:r>
      <w:r w:rsidR="00067BDB">
        <w:t>còn</w:t>
      </w:r>
      <w:r>
        <w:t xml:space="preserve"> quản lý các thuộc tính khác của sản phẩm như </w:t>
      </w:r>
      <w:r w:rsidR="00AE1758">
        <w:t>lượt xem, lượt mua, các seo title, seo keywords để phục vụ cho việc seo trang web</w:t>
      </w:r>
    </w:p>
    <w:p w14:paraId="1E6B916E" w14:textId="740AC67E" w:rsidR="00F239B8" w:rsidRDefault="00724511" w:rsidP="00F239B8">
      <w:r>
        <w:t>Việc quản lý thông tin sản phẩm một cách chính xác và hiệu quả sẽ giúp trang web hiển thị thông tin đầy đủ và hấp dẫn đến người tiêu dùng, từ đó tăng cơ hội bán hàng và cải thiện trải nghiệm mua sắm trực tuyến.</w:t>
      </w:r>
    </w:p>
    <w:p w14:paraId="07FECC3E" w14:textId="571BD33B" w:rsidR="00F239B8" w:rsidRDefault="00F239B8" w:rsidP="00F239B8">
      <w:r w:rsidRPr="00F239B8">
        <w:t>Đây là hình ảnh mô tả th</w:t>
      </w:r>
      <w:r>
        <w:t xml:space="preserve">iết kế CSDL liên quan đến sản phẩm đây chỉ là hình ảnh minh hoạ cho khái niệm về sản phẩm nêu trên về phần chi tết phân tích cơ sở dữ liệu sẽ được làm rỏ ở </w:t>
      </w:r>
      <w:r w:rsidRPr="00F239B8">
        <w:t>Chương 3. PHÂN TÍCH THIẾT KẾ</w:t>
      </w:r>
      <w:r>
        <w:t xml:space="preserve">. </w:t>
      </w:r>
      <w:r w:rsidR="00F27951">
        <w:t>S</w:t>
      </w:r>
      <w:r>
        <w:t xml:space="preserve">au đây </w:t>
      </w:r>
      <w:r w:rsidR="00F27951">
        <w:t>xem</w:t>
      </w:r>
      <w:r>
        <w:t xml:space="preserve"> (</w:t>
      </w:r>
      <w:r w:rsidR="00313A40">
        <w:t>H</w:t>
      </w:r>
      <w:r>
        <w:t>ình 2.2.1)</w:t>
      </w:r>
    </w:p>
    <w:p w14:paraId="25D8456B" w14:textId="6D5400D9" w:rsidR="00652D2B" w:rsidRDefault="00652D2B" w:rsidP="00F239B8">
      <w:r w:rsidRPr="00652D2B">
        <w:rPr>
          <w:noProof/>
        </w:rPr>
        <w:lastRenderedPageBreak/>
        <w:drawing>
          <wp:inline distT="0" distB="0" distL="0" distR="0" wp14:anchorId="4AB1796C" wp14:editId="25D35EB8">
            <wp:extent cx="4938786" cy="4424680"/>
            <wp:effectExtent l="0" t="0" r="0" b="0"/>
            <wp:docPr id="1704217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17844" name="Picture 1" descr="A screenshot of a computer&#10;&#10;Description automatically generated"/>
                    <pic:cNvPicPr/>
                  </pic:nvPicPr>
                  <pic:blipFill>
                    <a:blip r:embed="rId13"/>
                    <a:stretch>
                      <a:fillRect/>
                    </a:stretch>
                  </pic:blipFill>
                  <pic:spPr>
                    <a:xfrm>
                      <a:off x="0" y="0"/>
                      <a:ext cx="4938986" cy="4424859"/>
                    </a:xfrm>
                    <a:prstGeom prst="rect">
                      <a:avLst/>
                    </a:prstGeom>
                  </pic:spPr>
                </pic:pic>
              </a:graphicData>
            </a:graphic>
          </wp:inline>
        </w:drawing>
      </w:r>
    </w:p>
    <w:p w14:paraId="775CFE2F" w14:textId="511966F8" w:rsidR="00652D2B" w:rsidRPr="00F239B8" w:rsidRDefault="00652D2B" w:rsidP="00652D2B">
      <w:pPr>
        <w:jc w:val="center"/>
      </w:pPr>
      <w:r>
        <w:t>Hình 2.2.1</w:t>
      </w:r>
    </w:p>
    <w:p w14:paraId="7B8B7EAB" w14:textId="340752B9" w:rsidR="00F239B8" w:rsidRDefault="00F239B8" w:rsidP="00F239B8">
      <w:pPr>
        <w:pStyle w:val="Heading2"/>
      </w:pPr>
      <w:bookmarkStart w:id="24" w:name="_Toc153751223"/>
      <w:r>
        <w:t>Khái niệm về quản lý đơn hàng</w:t>
      </w:r>
      <w:bookmarkEnd w:id="24"/>
    </w:p>
    <w:p w14:paraId="1F0CE99B" w14:textId="6AEE3872" w:rsidR="00F239B8" w:rsidRDefault="00F239B8" w:rsidP="00F239B8">
      <w:r>
        <w:t>Quản lý đơn hàng là một phần quan trọng trong hoạt động kinh doanh thương mại điện tử. Nó bao gồm các bước từ khi khách hàng đặt hàng cho đến khi đơn hàng được giao hàng</w:t>
      </w:r>
      <w:r w:rsidR="00EA07D1">
        <w:t xml:space="preserve"> (Hình 2.3.1)</w:t>
      </w:r>
      <w:r>
        <w:t xml:space="preserve"> và thanh toán</w:t>
      </w:r>
      <w:r w:rsidR="00A0494C">
        <w:t xml:space="preserve"> (Hình 2.3.2)</w:t>
      </w:r>
      <w:r w:rsidR="002E0B22">
        <w:t>.</w:t>
      </w:r>
    </w:p>
    <w:p w14:paraId="43C37462" w14:textId="426514FE" w:rsidR="004A5B7C" w:rsidRDefault="00594D4B" w:rsidP="00F239B8">
      <w:r w:rsidRPr="00594D4B">
        <w:rPr>
          <w:noProof/>
        </w:rPr>
        <w:drawing>
          <wp:inline distT="0" distB="0" distL="0" distR="0" wp14:anchorId="3B731294" wp14:editId="3ED0CD19">
            <wp:extent cx="4938395" cy="2368070"/>
            <wp:effectExtent l="0" t="0" r="0" b="0"/>
            <wp:docPr id="27021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1406" name="Picture 1" descr="A screenshot of a computer&#10;&#10;Description automatically generated"/>
                    <pic:cNvPicPr/>
                  </pic:nvPicPr>
                  <pic:blipFill>
                    <a:blip r:embed="rId14"/>
                    <a:stretch>
                      <a:fillRect/>
                    </a:stretch>
                  </pic:blipFill>
                  <pic:spPr>
                    <a:xfrm>
                      <a:off x="0" y="0"/>
                      <a:ext cx="4939830" cy="2368758"/>
                    </a:xfrm>
                    <a:prstGeom prst="rect">
                      <a:avLst/>
                    </a:prstGeom>
                  </pic:spPr>
                </pic:pic>
              </a:graphicData>
            </a:graphic>
          </wp:inline>
        </w:drawing>
      </w:r>
    </w:p>
    <w:p w14:paraId="2B0521E2" w14:textId="64962834" w:rsidR="004A5B7C" w:rsidRDefault="004A5B7C" w:rsidP="004A5B7C">
      <w:pPr>
        <w:jc w:val="center"/>
      </w:pPr>
      <w:r>
        <w:t>Hình 2.3.1</w:t>
      </w:r>
    </w:p>
    <w:p w14:paraId="31423641" w14:textId="5FEAE572" w:rsidR="00420DF8" w:rsidRDefault="00594D4B" w:rsidP="004A5B7C">
      <w:pPr>
        <w:jc w:val="center"/>
      </w:pPr>
      <w:r w:rsidRPr="00594D4B">
        <w:rPr>
          <w:noProof/>
        </w:rPr>
        <w:lastRenderedPageBreak/>
        <w:drawing>
          <wp:inline distT="0" distB="0" distL="0" distR="0" wp14:anchorId="51712460" wp14:editId="1B0A0883">
            <wp:extent cx="5359400" cy="2919928"/>
            <wp:effectExtent l="0" t="0" r="0" b="0"/>
            <wp:docPr id="1397594225"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4225" name="Picture 1" descr="A screenshot of a social media account&#10;&#10;Description automatically generated"/>
                    <pic:cNvPicPr/>
                  </pic:nvPicPr>
                  <pic:blipFill>
                    <a:blip r:embed="rId15"/>
                    <a:stretch>
                      <a:fillRect/>
                    </a:stretch>
                  </pic:blipFill>
                  <pic:spPr>
                    <a:xfrm>
                      <a:off x="0" y="0"/>
                      <a:ext cx="5359400" cy="2919928"/>
                    </a:xfrm>
                    <a:prstGeom prst="rect">
                      <a:avLst/>
                    </a:prstGeom>
                  </pic:spPr>
                </pic:pic>
              </a:graphicData>
            </a:graphic>
          </wp:inline>
        </w:drawing>
      </w:r>
    </w:p>
    <w:p w14:paraId="5E459A8F" w14:textId="5E82DB59" w:rsidR="00594D4B" w:rsidRDefault="00594D4B" w:rsidP="004A5B7C">
      <w:pPr>
        <w:jc w:val="center"/>
      </w:pPr>
      <w:r>
        <w:t>Hình 2.3.2</w:t>
      </w:r>
    </w:p>
    <w:p w14:paraId="4D6A9854" w14:textId="2CC1792A" w:rsidR="00F239B8" w:rsidRDefault="00F239B8" w:rsidP="00F239B8">
      <w:r>
        <w:t>Nhận đơn hàng: Hệ thống cần xác nhận đơn hàng sau khi khách hàng hoàn tất quá trình đặt hàng</w:t>
      </w:r>
      <w:r w:rsidR="001D451D">
        <w:t xml:space="preserve"> (Hình 2.3.3)</w:t>
      </w:r>
      <w:r>
        <w:t>, thông báo cho khách hàng biết rằng đơn hàng đã được nhận và đang được xử lý</w:t>
      </w:r>
      <w:r w:rsidR="004B5B5F">
        <w:t xml:space="preserve"> qua Gmail (</w:t>
      </w:r>
      <w:r w:rsidR="00F414B0">
        <w:t xml:space="preserve">Hình </w:t>
      </w:r>
      <w:r w:rsidR="004B5B5F">
        <w:t>2.2.4)</w:t>
      </w:r>
      <w:r w:rsidR="008C3F89">
        <w:t>.</w:t>
      </w:r>
    </w:p>
    <w:p w14:paraId="07C8F964" w14:textId="72D2F777" w:rsidR="008C3F89" w:rsidRDefault="008C3F89" w:rsidP="00F239B8">
      <w:r w:rsidRPr="008C3F89">
        <w:rPr>
          <w:noProof/>
        </w:rPr>
        <w:drawing>
          <wp:inline distT="0" distB="0" distL="0" distR="0" wp14:anchorId="226C826C" wp14:editId="572C2469">
            <wp:extent cx="4710280" cy="3672840"/>
            <wp:effectExtent l="0" t="0" r="0" b="3810"/>
            <wp:docPr id="9944399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9900" name="Picture 1" descr="A screenshot of a website&#10;&#10;Description automatically generated"/>
                    <pic:cNvPicPr/>
                  </pic:nvPicPr>
                  <pic:blipFill>
                    <a:blip r:embed="rId16"/>
                    <a:stretch>
                      <a:fillRect/>
                    </a:stretch>
                  </pic:blipFill>
                  <pic:spPr>
                    <a:xfrm>
                      <a:off x="0" y="0"/>
                      <a:ext cx="4711673" cy="3673926"/>
                    </a:xfrm>
                    <a:prstGeom prst="rect">
                      <a:avLst/>
                    </a:prstGeom>
                  </pic:spPr>
                </pic:pic>
              </a:graphicData>
            </a:graphic>
          </wp:inline>
        </w:drawing>
      </w:r>
    </w:p>
    <w:p w14:paraId="199B1B71" w14:textId="47BA9E88" w:rsidR="008C3F89" w:rsidRDefault="008C3F89" w:rsidP="008C3F89">
      <w:pPr>
        <w:jc w:val="center"/>
      </w:pPr>
      <w:r>
        <w:t>Hình 2.3.3</w:t>
      </w:r>
    </w:p>
    <w:p w14:paraId="4A044B19" w14:textId="0B5E9238" w:rsidR="002A2A99" w:rsidRDefault="008B3975" w:rsidP="008C3F89">
      <w:pPr>
        <w:jc w:val="center"/>
      </w:pPr>
      <w:r w:rsidRPr="008B3975">
        <w:rPr>
          <w:noProof/>
        </w:rPr>
        <w:lastRenderedPageBreak/>
        <w:drawing>
          <wp:inline distT="0" distB="0" distL="0" distR="0" wp14:anchorId="461C214C" wp14:editId="6DA4D114">
            <wp:extent cx="4370483" cy="3347720"/>
            <wp:effectExtent l="0" t="0" r="0" b="5080"/>
            <wp:docPr id="631470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70836" name="Picture 1" descr="A screenshot of a computer&#10;&#10;Description automatically generated"/>
                    <pic:cNvPicPr/>
                  </pic:nvPicPr>
                  <pic:blipFill>
                    <a:blip r:embed="rId17"/>
                    <a:stretch>
                      <a:fillRect/>
                    </a:stretch>
                  </pic:blipFill>
                  <pic:spPr>
                    <a:xfrm>
                      <a:off x="0" y="0"/>
                      <a:ext cx="4370720" cy="3347902"/>
                    </a:xfrm>
                    <a:prstGeom prst="rect">
                      <a:avLst/>
                    </a:prstGeom>
                  </pic:spPr>
                </pic:pic>
              </a:graphicData>
            </a:graphic>
          </wp:inline>
        </w:drawing>
      </w:r>
    </w:p>
    <w:p w14:paraId="01B19E09" w14:textId="5EA4D741" w:rsidR="008B3975" w:rsidRDefault="008B3975" w:rsidP="008C3F89">
      <w:pPr>
        <w:jc w:val="center"/>
      </w:pPr>
      <w:r>
        <w:t>Hình 2.2.</w:t>
      </w:r>
      <w:r w:rsidR="00A75904">
        <w:t>4</w:t>
      </w:r>
    </w:p>
    <w:p w14:paraId="0D62B120" w14:textId="299F7352" w:rsidR="00F239B8" w:rsidRDefault="00F239B8" w:rsidP="00F239B8">
      <w:r>
        <w:t xml:space="preserve">Xử lý đơn hàng: </w:t>
      </w:r>
      <w:r w:rsidR="00053D96">
        <w:t>Người bán</w:t>
      </w:r>
      <w:r>
        <w:t xml:space="preserve"> cần kiểm tra đơn hàng, chuẩn bị sản phẩm và lập hóa đơn. Nếu sản phẩm có sẵn, đơn hàng sẽ được chuyển đến bộ phận giao hàng</w:t>
      </w:r>
      <w:r w:rsidR="00054591">
        <w:t>, ở đây Suruchi chọn Giaohangtietkiem</w:t>
      </w:r>
      <w:r w:rsidR="004701D8">
        <w:t xml:space="preserve"> (Hình 2.3.</w:t>
      </w:r>
      <w:r w:rsidR="00A75904">
        <w:t>5</w:t>
      </w:r>
      <w:r w:rsidR="004701D8">
        <w:t>)</w:t>
      </w:r>
      <w:r w:rsidR="000C10D3">
        <w:t>, Viettel post</w:t>
      </w:r>
      <w:r w:rsidR="004701D8">
        <w:t xml:space="preserve"> (Hình 2.3.</w:t>
      </w:r>
      <w:r w:rsidR="00A75904">
        <w:t>6</w:t>
      </w:r>
      <w:r w:rsidR="004701D8">
        <w:t>)</w:t>
      </w:r>
      <w:r w:rsidR="003C4B01">
        <w:t xml:space="preserve"> là</w:t>
      </w:r>
      <w:r w:rsidR="00054591">
        <w:t xml:space="preserve"> đơn vị giao hàng</w:t>
      </w:r>
      <w:r w:rsidR="00420DF8">
        <w:t>.</w:t>
      </w:r>
    </w:p>
    <w:p w14:paraId="62CA7BA4" w14:textId="54F43FC3" w:rsidR="000C10D3" w:rsidRDefault="00E8031E" w:rsidP="00E8031E">
      <w:pPr>
        <w:ind w:firstLine="0"/>
        <w:rPr>
          <w:noProof/>
        </w:rPr>
      </w:pPr>
      <w:r>
        <w:rPr>
          <w:noProof/>
        </w:rPr>
        <w:t xml:space="preserve"> </w:t>
      </w:r>
      <w:r w:rsidR="000C10D3">
        <w:rPr>
          <w:noProof/>
        </w:rPr>
        <w:drawing>
          <wp:inline distT="0" distB="0" distL="0" distR="0" wp14:anchorId="5901CFEC" wp14:editId="6425EC99">
            <wp:extent cx="1264920" cy="1264920"/>
            <wp:effectExtent l="0" t="0" r="0" b="0"/>
            <wp:docPr id="1424215421" name="Picture 6" descr="Công ty cố phần giao hàng tiết kiệm - TOP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ông ty cố phần giao hàng tiết kiệm - TOPC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4920" cy="1264920"/>
                    </a:xfrm>
                    <a:prstGeom prst="rect">
                      <a:avLst/>
                    </a:prstGeom>
                    <a:noFill/>
                    <a:ln>
                      <a:noFill/>
                    </a:ln>
                  </pic:spPr>
                </pic:pic>
              </a:graphicData>
            </a:graphic>
          </wp:inline>
        </w:drawing>
      </w:r>
      <w:r>
        <w:rPr>
          <w:noProof/>
        </w:rPr>
        <w:t xml:space="preserve">          </w:t>
      </w:r>
      <w:r w:rsidR="004701D8">
        <w:rPr>
          <w:noProof/>
        </w:rPr>
        <w:tab/>
      </w:r>
      <w:r w:rsidR="004701D8">
        <w:rPr>
          <w:noProof/>
        </w:rPr>
        <w:tab/>
      </w:r>
      <w:r w:rsidR="004701D8">
        <w:rPr>
          <w:noProof/>
        </w:rPr>
        <w:tab/>
      </w:r>
      <w:r w:rsidR="004701D8">
        <w:rPr>
          <w:noProof/>
        </w:rPr>
        <w:tab/>
      </w:r>
      <w:r>
        <w:rPr>
          <w:noProof/>
        </w:rPr>
        <w:t xml:space="preserve"> </w:t>
      </w:r>
      <w:r>
        <w:rPr>
          <w:noProof/>
        </w:rPr>
        <w:drawing>
          <wp:inline distT="0" distB="0" distL="0" distR="0" wp14:anchorId="17E6058A" wp14:editId="7E2232BC">
            <wp:extent cx="1504541" cy="1254125"/>
            <wp:effectExtent l="0" t="0" r="635" b="3175"/>
            <wp:docPr id="1496339339" name="Picture 7" descr="Homepage - Viette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mepage - Viettel Po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5731" cy="1255117"/>
                    </a:xfrm>
                    <a:prstGeom prst="rect">
                      <a:avLst/>
                    </a:prstGeom>
                    <a:noFill/>
                    <a:ln>
                      <a:noFill/>
                    </a:ln>
                  </pic:spPr>
                </pic:pic>
              </a:graphicData>
            </a:graphic>
          </wp:inline>
        </w:drawing>
      </w:r>
    </w:p>
    <w:p w14:paraId="7D474FCC" w14:textId="393EF023" w:rsidR="004701D8" w:rsidRDefault="004701D8" w:rsidP="00CB4300">
      <w:r>
        <w:rPr>
          <w:noProof/>
        </w:rPr>
        <w:t>Hình 2.3.</w:t>
      </w:r>
      <w:r w:rsidR="00A75904">
        <w:rPr>
          <w:noProof/>
        </w:rPr>
        <w:t>5</w:t>
      </w:r>
      <w:r w:rsidR="00A75904">
        <w:rPr>
          <w:noProof/>
        </w:rPr>
        <w:tab/>
      </w:r>
      <w:r w:rsidR="00A75904">
        <w:rPr>
          <w:noProof/>
        </w:rPr>
        <w:tab/>
      </w:r>
      <w:r w:rsidR="00A75904">
        <w:rPr>
          <w:noProof/>
        </w:rPr>
        <w:tab/>
      </w:r>
      <w:r w:rsidR="00A75904">
        <w:rPr>
          <w:noProof/>
        </w:rPr>
        <w:tab/>
      </w:r>
      <w:r w:rsidR="00A75904">
        <w:rPr>
          <w:noProof/>
        </w:rPr>
        <w:tab/>
      </w:r>
      <w:r w:rsidR="00A75904">
        <w:rPr>
          <w:noProof/>
        </w:rPr>
        <w:tab/>
        <w:t>Hình 2.3.6</w:t>
      </w:r>
    </w:p>
    <w:p w14:paraId="1E31CD9A" w14:textId="6B934401" w:rsidR="00F239B8" w:rsidRDefault="00F239B8" w:rsidP="00F239B8">
      <w:r>
        <w:t>Giao hàng và thanh toán: Bộ phận giao hàng sẽ tiến hành giao hàng theo địa chỉ đã được xác nhận. Sau khi đơn hàng được giao thành công, khách hàng sẽ tiến hành thanh toán theo phương thức đã chọn.</w:t>
      </w:r>
      <w:r w:rsidR="009D0A42">
        <w:t xml:space="preserve"> lúc này người quản trị sau khi nhận được thông báo đã giao hàng thành công từ shipper thì tick vào xác nhận đã </w:t>
      </w:r>
      <w:r w:rsidR="00367C8B">
        <w:t>giao hàng</w:t>
      </w:r>
      <w:r w:rsidR="009D0A42">
        <w:t xml:space="preserve"> ở admin.</w:t>
      </w:r>
    </w:p>
    <w:p w14:paraId="6C88B6CE" w14:textId="77A95087" w:rsidR="00F239B8" w:rsidRDefault="00F239B8" w:rsidP="00F239B8">
      <w:r>
        <w:t>Quản lý đơn hàng hiệu quả đòi hỏi sự chính xác và tổ chức. Hệ thống cần theo dõi mỗi bước trong quá trình quản lý đơn hàng để đảm bảo rằng mọi đơn hàng đều được xử lý một cách chính xác và kịp thời, từ khi đơn hàng được đặt đến khi khách hàng nhận được sản phẩm và thanh toán.</w:t>
      </w:r>
    </w:p>
    <w:p w14:paraId="6A522468" w14:textId="79996BA6" w:rsidR="008E287A" w:rsidRDefault="000B39D9" w:rsidP="000B39D9">
      <w:pPr>
        <w:pStyle w:val="Heading2"/>
      </w:pPr>
      <w:bookmarkStart w:id="25" w:name="_Toc153751224"/>
      <w:r>
        <w:lastRenderedPageBreak/>
        <w:t>Một số giải pháp mới để phát triển trang website</w:t>
      </w:r>
      <w:bookmarkEnd w:id="25"/>
    </w:p>
    <w:p w14:paraId="62D5A613" w14:textId="75AA12C4" w:rsidR="00C36D54" w:rsidRPr="00C36D54" w:rsidRDefault="00C36D54" w:rsidP="00C36D54">
      <w:pPr>
        <w:ind w:firstLine="567"/>
      </w:pPr>
      <w:r>
        <w:t>Hiện nay, có một số giải pháp mới và tiên tiến để phát triển trang web Suruchi. Dưới đây là một số trong số đó:</w:t>
      </w:r>
    </w:p>
    <w:p w14:paraId="6C8B38AE" w14:textId="077D6C23" w:rsidR="008D210A" w:rsidRPr="008D210A" w:rsidRDefault="008D210A" w:rsidP="008D210A">
      <w:pPr>
        <w:pStyle w:val="Heading3"/>
      </w:pPr>
      <w:bookmarkStart w:id="26" w:name="_Toc153751225"/>
      <w:r>
        <w:t>Nâng cấp công nghệ</w:t>
      </w:r>
      <w:bookmarkEnd w:id="26"/>
    </w:p>
    <w:p w14:paraId="6825E4CF" w14:textId="77777777" w:rsidR="003C2D6E" w:rsidRDefault="003C2D6E" w:rsidP="003C2D6E">
      <w:r>
        <w:t>Chuyển đổi sang ASP.NET Core: ASP.NET Core là một framework mạnh mẽ và hiện đại hơn so với ASP.NET MVC, cung cấp hiệu suất tốt hơn và hỗ trợ cross-platform.</w:t>
      </w:r>
    </w:p>
    <w:p w14:paraId="10C7CE51" w14:textId="31BA368F" w:rsidR="003C2D6E" w:rsidRDefault="003C2D6E" w:rsidP="003C2D6E">
      <w:r>
        <w:t>Sử dụng Entity Framework Core: Chúng ta đang sử dụng Entity Framework, việc chuyển đổi sang Entity Framework Core có thể mang lại hiệu suất và tính năng cải thiện.</w:t>
      </w:r>
    </w:p>
    <w:p w14:paraId="0D4173B0" w14:textId="5C42A93B" w:rsidR="003C2D6E" w:rsidRDefault="003C2D6E" w:rsidP="003C2D6E">
      <w:r>
        <w:t>Cập nhật lên SQL Server mới hơn: SQL Server 2014 đã cũ, việc cập nhật lên phiên bản mới hơn như SQL Server 2019 có thể mang lại hiệu suất và tính năng mới.</w:t>
      </w:r>
    </w:p>
    <w:p w14:paraId="37399D3F" w14:textId="0F992012" w:rsidR="004236A8" w:rsidRDefault="004236A8" w:rsidP="004236A8">
      <w:pPr>
        <w:pStyle w:val="Heading3"/>
      </w:pPr>
      <w:bookmarkStart w:id="27" w:name="_Toc153751226"/>
      <w:r>
        <w:t>Phát triển API</w:t>
      </w:r>
      <w:bookmarkEnd w:id="27"/>
    </w:p>
    <w:p w14:paraId="0A0E462F" w14:textId="77777777" w:rsidR="0075471F" w:rsidRDefault="0075471F" w:rsidP="0075471F">
      <w:pPr>
        <w:rPr>
          <w:lang w:eastAsia="ja-JP"/>
        </w:rPr>
      </w:pPr>
      <w:r>
        <w:rPr>
          <w:lang w:eastAsia="ja-JP"/>
        </w:rPr>
        <w:t>ASP.NET Web API: ASP.NET Web API là một framework tốt để xây dựng các dịch vụ web RESTful. Nó tích hợp tốt với ASP.NET MVC và có thể được sử dụng để tạo các endpoint API cho trang web của bạn.</w:t>
      </w:r>
    </w:p>
    <w:p w14:paraId="60A73C49" w14:textId="77777777" w:rsidR="0075471F" w:rsidRDefault="0075471F" w:rsidP="0075471F">
      <w:pPr>
        <w:rPr>
          <w:lang w:eastAsia="ja-JP"/>
        </w:rPr>
      </w:pPr>
      <w:r>
        <w:rPr>
          <w:lang w:eastAsia="ja-JP"/>
        </w:rPr>
        <w:t>GraphQL: GraphQL là một ngôn ngữ truy vấn linh hoạt cho API. Bằng cách sử dụng GraphQL, bạn có thể cho phép người dùng truy vấn chính xác dữ liệu họ cần, giúp tối ưu hóa hiệu suất và tiết kiệm băng thông.</w:t>
      </w:r>
    </w:p>
    <w:p w14:paraId="0AC093BD" w14:textId="77777777" w:rsidR="0075471F" w:rsidRDefault="0075471F" w:rsidP="0075471F">
      <w:pPr>
        <w:rPr>
          <w:lang w:eastAsia="ja-JP"/>
        </w:rPr>
      </w:pPr>
      <w:r>
        <w:rPr>
          <w:lang w:eastAsia="ja-JP"/>
        </w:rPr>
        <w:t>Microservices: Nếu bạn đang xem xét mở rộng hệ thống của mình, kiến trúc microservices có thể hữu ích. Bằng cách chia nhỏ ứng dụng thành các dịch vụ nhỏ, bạn có thể phát triển các API độc lập cho từng dịch vụ.</w:t>
      </w:r>
    </w:p>
    <w:p w14:paraId="18F07D9F" w14:textId="77777777" w:rsidR="0075471F" w:rsidRDefault="0075471F" w:rsidP="0075471F">
      <w:pPr>
        <w:rPr>
          <w:lang w:eastAsia="ja-JP"/>
        </w:rPr>
      </w:pPr>
      <w:r>
        <w:rPr>
          <w:lang w:eastAsia="ja-JP"/>
        </w:rPr>
        <w:t>OpenAPI (Swagger): Sử dụng OpenAPI (trước đây là Swagger) để mô tả và tài liệu hóa API của bạn. Điều này giúp người dùng và nhà phát triển dễ dàng hiểu cách sử dụng API của bạn.</w:t>
      </w:r>
    </w:p>
    <w:p w14:paraId="0E0103E7" w14:textId="46B09D5B" w:rsidR="0075471F" w:rsidRDefault="0075471F" w:rsidP="0075471F">
      <w:pPr>
        <w:rPr>
          <w:lang w:eastAsia="ja-JP"/>
        </w:rPr>
      </w:pPr>
      <w:r>
        <w:rPr>
          <w:lang w:eastAsia="ja-JP"/>
        </w:rPr>
        <w:t xml:space="preserve">Bằng cách sử dụng các công nghệ và phương pháp này, Chúng ta có thể mở rộng tính năng của trang web </w:t>
      </w:r>
      <w:r w:rsidR="00DD6FC4">
        <w:rPr>
          <w:lang w:eastAsia="ja-JP"/>
        </w:rPr>
        <w:t>Suruchi</w:t>
      </w:r>
      <w:r>
        <w:rPr>
          <w:lang w:eastAsia="ja-JP"/>
        </w:rPr>
        <w:t xml:space="preserve"> thông qua việc phát triển API một cách hiệu quả và linh hoạt.</w:t>
      </w:r>
    </w:p>
    <w:p w14:paraId="1889B590" w14:textId="67B74334" w:rsidR="000168AC" w:rsidRDefault="000168AC" w:rsidP="000168AC">
      <w:pPr>
        <w:pStyle w:val="Heading3"/>
      </w:pPr>
      <w:bookmarkStart w:id="28" w:name="_Toc153751227"/>
      <w:r w:rsidRPr="000168AC">
        <w:lastRenderedPageBreak/>
        <w:t>Triển khai đa nền t</w:t>
      </w:r>
      <w:r>
        <w:t>ảng</w:t>
      </w:r>
      <w:bookmarkEnd w:id="28"/>
    </w:p>
    <w:p w14:paraId="03B3586E" w14:textId="1C84C81E" w:rsidR="000168AC" w:rsidRDefault="000168AC" w:rsidP="000168AC">
      <w:pPr>
        <w:rPr>
          <w:lang w:eastAsia="ja-JP"/>
        </w:rPr>
      </w:pPr>
      <w:r>
        <w:rPr>
          <w:lang w:eastAsia="ja-JP"/>
        </w:rPr>
        <w:t xml:space="preserve">Responsive Web Design (RWD): RWD là một phương pháp thiết kế web linh hoạt, cho phép trang web tự động thích nghi với kích thước màn hình của thiết bị người dùng. Điều này đảm bảo rằng trang web của bạn sẽ hiển thị đẹp mắt và dễ sử dụng trên cả máy tính để bàn, máy tính xách tay, điện thoại di động và thiết bị máy tính bảng. (về mảng Website </w:t>
      </w:r>
      <w:r w:rsidRPr="000168AC">
        <w:rPr>
          <w:lang w:eastAsia="ja-JP"/>
        </w:rPr>
        <w:t>Responsive</w:t>
      </w:r>
      <w:r>
        <w:rPr>
          <w:lang w:eastAsia="ja-JP"/>
        </w:rPr>
        <w:t xml:space="preserve"> đã thiết kế trên nền tảng mobile nên việc tương thích với từng thiết bị bước đầu đã được hoàn thành)</w:t>
      </w:r>
      <w:r w:rsidR="00187707">
        <w:rPr>
          <w:lang w:eastAsia="ja-JP"/>
        </w:rPr>
        <w:t>.</w:t>
      </w:r>
    </w:p>
    <w:p w14:paraId="380B4AF4" w14:textId="1E43D579" w:rsidR="00F31413" w:rsidRDefault="00F31413" w:rsidP="000168AC">
      <w:pPr>
        <w:rPr>
          <w:lang w:eastAsia="ja-JP"/>
        </w:rPr>
      </w:pPr>
      <w:r w:rsidRPr="00F31413">
        <w:rPr>
          <w:noProof/>
          <w:lang w:eastAsia="ja-JP"/>
        </w:rPr>
        <w:drawing>
          <wp:inline distT="0" distB="0" distL="0" distR="0" wp14:anchorId="7650F842" wp14:editId="44F4342F">
            <wp:extent cx="2280920" cy="4980436"/>
            <wp:effectExtent l="0" t="0" r="5080" b="0"/>
            <wp:docPr id="1542961490"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1490" name="Picture 1" descr="A screenshot of a person&#10;&#10;Description automatically generated"/>
                    <pic:cNvPicPr/>
                  </pic:nvPicPr>
                  <pic:blipFill>
                    <a:blip r:embed="rId20"/>
                    <a:stretch>
                      <a:fillRect/>
                    </a:stretch>
                  </pic:blipFill>
                  <pic:spPr>
                    <a:xfrm>
                      <a:off x="0" y="0"/>
                      <a:ext cx="2281118" cy="4980868"/>
                    </a:xfrm>
                    <a:prstGeom prst="rect">
                      <a:avLst/>
                    </a:prstGeom>
                  </pic:spPr>
                </pic:pic>
              </a:graphicData>
            </a:graphic>
          </wp:inline>
        </w:drawing>
      </w:r>
      <w:r>
        <w:rPr>
          <w:lang w:eastAsia="ja-JP"/>
        </w:rPr>
        <w:t xml:space="preserve">    </w:t>
      </w:r>
      <w:r>
        <w:rPr>
          <w:noProof/>
          <w:lang w:eastAsia="ja-JP"/>
        </w:rPr>
        <w:drawing>
          <wp:inline distT="0" distB="0" distL="0" distR="0" wp14:anchorId="4B8F062A" wp14:editId="6ECBD903">
            <wp:extent cx="2606040" cy="4686636"/>
            <wp:effectExtent l="0" t="0" r="3810" b="0"/>
            <wp:docPr id="45464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6723" cy="4687865"/>
                    </a:xfrm>
                    <a:prstGeom prst="rect">
                      <a:avLst/>
                    </a:prstGeom>
                    <a:noFill/>
                  </pic:spPr>
                </pic:pic>
              </a:graphicData>
            </a:graphic>
          </wp:inline>
        </w:drawing>
      </w:r>
    </w:p>
    <w:p w14:paraId="7EC4B33D" w14:textId="7105971F" w:rsidR="00F31413" w:rsidRDefault="00F31413" w:rsidP="000168AC">
      <w:pPr>
        <w:rPr>
          <w:lang w:eastAsia="ja-JP"/>
        </w:rPr>
      </w:pPr>
      <w:r>
        <w:rPr>
          <w:lang w:eastAsia="ja-JP"/>
        </w:rPr>
        <w:tab/>
      </w:r>
      <w:r>
        <w:rPr>
          <w:lang w:eastAsia="ja-JP"/>
        </w:rPr>
        <w:tab/>
        <w:t>Hình 2.4.3.1</w:t>
      </w:r>
      <w:r>
        <w:rPr>
          <w:lang w:eastAsia="ja-JP"/>
        </w:rPr>
        <w:tab/>
      </w:r>
      <w:r>
        <w:rPr>
          <w:lang w:eastAsia="ja-JP"/>
        </w:rPr>
        <w:tab/>
      </w:r>
      <w:r>
        <w:rPr>
          <w:lang w:eastAsia="ja-JP"/>
        </w:rPr>
        <w:tab/>
      </w:r>
      <w:r>
        <w:rPr>
          <w:lang w:eastAsia="ja-JP"/>
        </w:rPr>
        <w:tab/>
      </w:r>
      <w:r w:rsidR="00200171">
        <w:rPr>
          <w:lang w:eastAsia="ja-JP"/>
        </w:rPr>
        <w:tab/>
      </w:r>
      <w:r>
        <w:rPr>
          <w:lang w:eastAsia="ja-JP"/>
        </w:rPr>
        <w:t>Hình 2.4.3.2</w:t>
      </w:r>
    </w:p>
    <w:p w14:paraId="02D00E46" w14:textId="4D1822B1" w:rsidR="00CD2F31" w:rsidRPr="00E41204" w:rsidRDefault="00CD2F31" w:rsidP="000168AC">
      <w:pPr>
        <w:rPr>
          <w:lang w:eastAsia="ja-JP"/>
        </w:rPr>
      </w:pPr>
      <w:r>
        <w:rPr>
          <w:lang w:eastAsia="ja-JP"/>
        </w:rPr>
        <w:tab/>
      </w:r>
      <w:r>
        <w:rPr>
          <w:lang w:eastAsia="ja-JP"/>
        </w:rPr>
        <w:tab/>
      </w:r>
      <w:r w:rsidRPr="00E41204">
        <w:rPr>
          <w:lang w:eastAsia="ja-JP"/>
        </w:rPr>
        <w:t>Trang chủ</w:t>
      </w:r>
      <w:r w:rsidR="00200171" w:rsidRPr="00E41204">
        <w:rPr>
          <w:lang w:eastAsia="ja-JP"/>
        </w:rPr>
        <w:tab/>
      </w:r>
      <w:r w:rsidR="00200171" w:rsidRPr="00E41204">
        <w:rPr>
          <w:lang w:eastAsia="ja-JP"/>
        </w:rPr>
        <w:tab/>
      </w:r>
      <w:r w:rsidR="00200171" w:rsidRPr="00E41204">
        <w:rPr>
          <w:lang w:eastAsia="ja-JP"/>
        </w:rPr>
        <w:tab/>
      </w:r>
      <w:r w:rsidR="00200171" w:rsidRPr="00E41204">
        <w:rPr>
          <w:lang w:eastAsia="ja-JP"/>
        </w:rPr>
        <w:tab/>
      </w:r>
      <w:r w:rsidR="008A3747" w:rsidRPr="00E41204">
        <w:rPr>
          <w:lang w:eastAsia="ja-JP"/>
        </w:rPr>
        <w:tab/>
      </w:r>
      <w:r w:rsidR="00200171" w:rsidRPr="00E41204">
        <w:rPr>
          <w:lang w:eastAsia="ja-JP"/>
        </w:rPr>
        <w:t>Menu</w:t>
      </w:r>
      <w:r w:rsidR="004A537C" w:rsidRPr="00E41204">
        <w:rPr>
          <w:lang w:eastAsia="ja-JP"/>
        </w:rPr>
        <w:t xml:space="preserve"> ở tất cả trang</w:t>
      </w:r>
    </w:p>
    <w:p w14:paraId="06CDA85A" w14:textId="2E55346C" w:rsidR="001F1D70" w:rsidRPr="004A537C" w:rsidRDefault="001F1D70" w:rsidP="001F1D70">
      <w:pPr>
        <w:jc w:val="center"/>
        <w:rPr>
          <w:lang w:eastAsia="ja-JP"/>
        </w:rPr>
      </w:pPr>
      <w:r w:rsidRPr="004A537C">
        <w:rPr>
          <w:lang w:eastAsia="ja-JP"/>
        </w:rPr>
        <w:t>Phía dưới lần lượt là hình:</w:t>
      </w:r>
    </w:p>
    <w:p w14:paraId="5686D73B" w14:textId="7A39F29B" w:rsidR="001F1D70" w:rsidRDefault="001F1D70" w:rsidP="001F1D70">
      <w:pPr>
        <w:jc w:val="left"/>
        <w:rPr>
          <w:lang w:eastAsia="ja-JP"/>
        </w:rPr>
      </w:pPr>
      <w:r>
        <w:rPr>
          <w:lang w:eastAsia="ja-JP"/>
        </w:rPr>
        <w:t>Hình 2.4.3.3</w:t>
      </w:r>
      <w:r>
        <w:rPr>
          <w:lang w:eastAsia="ja-JP"/>
        </w:rPr>
        <w:tab/>
      </w:r>
      <w:r w:rsidR="00697B2C">
        <w:rPr>
          <w:lang w:eastAsia="ja-JP"/>
        </w:rPr>
        <w:tab/>
      </w:r>
      <w:r>
        <w:rPr>
          <w:lang w:eastAsia="ja-JP"/>
        </w:rPr>
        <w:t>Hình 2.4.3.4</w:t>
      </w:r>
      <w:r>
        <w:rPr>
          <w:lang w:eastAsia="ja-JP"/>
        </w:rPr>
        <w:tab/>
      </w:r>
      <w:r w:rsidR="00697B2C">
        <w:rPr>
          <w:lang w:eastAsia="ja-JP"/>
        </w:rPr>
        <w:tab/>
      </w:r>
      <w:r>
        <w:rPr>
          <w:lang w:eastAsia="ja-JP"/>
        </w:rPr>
        <w:t xml:space="preserve">Hình 2.4.3.5 </w:t>
      </w:r>
      <w:r>
        <w:rPr>
          <w:lang w:eastAsia="ja-JP"/>
        </w:rPr>
        <w:tab/>
      </w:r>
      <w:r w:rsidR="00697B2C">
        <w:rPr>
          <w:lang w:eastAsia="ja-JP"/>
        </w:rPr>
        <w:tab/>
      </w:r>
      <w:r>
        <w:rPr>
          <w:lang w:eastAsia="ja-JP"/>
        </w:rPr>
        <w:t>Hình 2.4.3.6</w:t>
      </w:r>
    </w:p>
    <w:p w14:paraId="18DCC753" w14:textId="5DD8C7A1" w:rsidR="00DA5624" w:rsidRPr="001F1D70" w:rsidRDefault="000E5BAA" w:rsidP="001F1D70">
      <w:pPr>
        <w:jc w:val="left"/>
        <w:rPr>
          <w:lang w:eastAsia="ja-JP"/>
        </w:rPr>
      </w:pPr>
      <w:r>
        <w:rPr>
          <w:lang w:eastAsia="ja-JP"/>
        </w:rPr>
        <w:t>Sản phẩm</w:t>
      </w:r>
      <w:r>
        <w:rPr>
          <w:lang w:eastAsia="ja-JP"/>
        </w:rPr>
        <w:tab/>
      </w:r>
      <w:r>
        <w:rPr>
          <w:lang w:eastAsia="ja-JP"/>
        </w:rPr>
        <w:tab/>
      </w:r>
      <w:r w:rsidR="00A33E0F">
        <w:rPr>
          <w:lang w:eastAsia="ja-JP"/>
        </w:rPr>
        <w:t xml:space="preserve">Chi tiết </w:t>
      </w:r>
      <w:r w:rsidR="00BF6578">
        <w:rPr>
          <w:lang w:eastAsia="ja-JP"/>
        </w:rPr>
        <w:tab/>
      </w:r>
      <w:r w:rsidR="00A33E0F">
        <w:rPr>
          <w:lang w:eastAsia="ja-JP"/>
        </w:rPr>
        <w:tab/>
      </w:r>
      <w:r w:rsidR="00252597">
        <w:rPr>
          <w:lang w:eastAsia="ja-JP"/>
        </w:rPr>
        <w:t>Giới thiệu</w:t>
      </w:r>
      <w:r w:rsidR="007A3A2E">
        <w:rPr>
          <w:lang w:eastAsia="ja-JP"/>
        </w:rPr>
        <w:tab/>
      </w:r>
      <w:r w:rsidR="007A3A2E">
        <w:rPr>
          <w:lang w:eastAsia="ja-JP"/>
        </w:rPr>
        <w:tab/>
        <w:t>Liên hệ</w:t>
      </w:r>
    </w:p>
    <w:p w14:paraId="7704AAEB" w14:textId="437CCED7" w:rsidR="001F1D70" w:rsidRDefault="006B4498" w:rsidP="001F1D70">
      <w:pPr>
        <w:pStyle w:val="NormalWeb"/>
        <w:ind w:firstLine="567"/>
      </w:pPr>
      <w:r w:rsidRPr="001F1D70">
        <w:lastRenderedPageBreak/>
        <w:t xml:space="preserve"> </w:t>
      </w:r>
      <w:r w:rsidRPr="006B4498">
        <w:rPr>
          <w:noProof/>
        </w:rPr>
        <w:drawing>
          <wp:inline distT="0" distB="0" distL="0" distR="0" wp14:anchorId="7B0A9A7E" wp14:editId="0ADA5E97">
            <wp:extent cx="1134745" cy="9069070"/>
            <wp:effectExtent l="0" t="0" r="8255" b="0"/>
            <wp:docPr id="75652155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557" name="Picture 2" descr="A screenshot of a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4745" cy="9069070"/>
                    </a:xfrm>
                    <a:prstGeom prst="rect">
                      <a:avLst/>
                    </a:prstGeom>
                    <a:noFill/>
                    <a:ln>
                      <a:noFill/>
                    </a:ln>
                  </pic:spPr>
                </pic:pic>
              </a:graphicData>
            </a:graphic>
          </wp:inline>
        </w:drawing>
      </w:r>
      <w:r>
        <w:t xml:space="preserve"> </w:t>
      </w:r>
      <w:r w:rsidR="008C5B3F" w:rsidRPr="008C5B3F">
        <w:rPr>
          <w:noProof/>
        </w:rPr>
        <w:drawing>
          <wp:inline distT="0" distB="0" distL="0" distR="0" wp14:anchorId="1FE2D23F" wp14:editId="34C82446">
            <wp:extent cx="1670685" cy="9069070"/>
            <wp:effectExtent l="0" t="0" r="5715" b="0"/>
            <wp:docPr id="17501855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5500" name="Picture 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685" cy="9069070"/>
                    </a:xfrm>
                    <a:prstGeom prst="rect">
                      <a:avLst/>
                    </a:prstGeom>
                    <a:noFill/>
                    <a:ln>
                      <a:noFill/>
                    </a:ln>
                  </pic:spPr>
                </pic:pic>
              </a:graphicData>
            </a:graphic>
          </wp:inline>
        </w:drawing>
      </w:r>
      <w:r w:rsidR="008C5B3F" w:rsidRPr="008C5B3F">
        <w:rPr>
          <w:noProof/>
        </w:rPr>
        <w:drawing>
          <wp:inline distT="0" distB="0" distL="0" distR="0" wp14:anchorId="6E31149D" wp14:editId="4EAECB92">
            <wp:extent cx="791210" cy="9069070"/>
            <wp:effectExtent l="0" t="0" r="8890" b="0"/>
            <wp:docPr id="119744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5838" name=""/>
                    <pic:cNvPicPr/>
                  </pic:nvPicPr>
                  <pic:blipFill>
                    <a:blip r:embed="rId24"/>
                    <a:stretch>
                      <a:fillRect/>
                    </a:stretch>
                  </pic:blipFill>
                  <pic:spPr>
                    <a:xfrm>
                      <a:off x="0" y="0"/>
                      <a:ext cx="791210" cy="9069070"/>
                    </a:xfrm>
                    <a:prstGeom prst="rect">
                      <a:avLst/>
                    </a:prstGeom>
                  </pic:spPr>
                </pic:pic>
              </a:graphicData>
            </a:graphic>
          </wp:inline>
        </w:drawing>
      </w:r>
      <w:r w:rsidR="008C5B3F">
        <w:tab/>
      </w:r>
      <w:r w:rsidR="008C5B3F" w:rsidRPr="008C5B3F">
        <w:rPr>
          <w:noProof/>
        </w:rPr>
        <w:drawing>
          <wp:inline distT="0" distB="0" distL="0" distR="0" wp14:anchorId="69121712" wp14:editId="760BF636">
            <wp:extent cx="1092200" cy="9069070"/>
            <wp:effectExtent l="0" t="0" r="0" b="0"/>
            <wp:docPr id="1287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888" name=""/>
                    <pic:cNvPicPr/>
                  </pic:nvPicPr>
                  <pic:blipFill>
                    <a:blip r:embed="rId25"/>
                    <a:stretch>
                      <a:fillRect/>
                    </a:stretch>
                  </pic:blipFill>
                  <pic:spPr>
                    <a:xfrm>
                      <a:off x="0" y="0"/>
                      <a:ext cx="1092200" cy="9069070"/>
                    </a:xfrm>
                    <a:prstGeom prst="rect">
                      <a:avLst/>
                    </a:prstGeom>
                  </pic:spPr>
                </pic:pic>
              </a:graphicData>
            </a:graphic>
          </wp:inline>
        </w:drawing>
      </w:r>
    </w:p>
    <w:p w14:paraId="12541AA1" w14:textId="77777777" w:rsidR="000168AC" w:rsidRDefault="000168AC" w:rsidP="000168AC">
      <w:pPr>
        <w:rPr>
          <w:lang w:eastAsia="ja-JP"/>
        </w:rPr>
      </w:pPr>
      <w:r>
        <w:rPr>
          <w:lang w:eastAsia="ja-JP"/>
        </w:rPr>
        <w:lastRenderedPageBreak/>
        <w:t>Progressive Web Apps (PWA): PWA kết hợp các tính năng của trang web và ứng dụng di động, cho phép trang web của bạn hoạt động offline, gửi thông báo và có thể được "cài đặt" trên màn hình chính của thiết bị di động. Điều này tạo ra một trải nghiệm người dùng tương tự như ứng dụng di động trên nhiều nền tảng.</w:t>
      </w:r>
    </w:p>
    <w:p w14:paraId="3F8E3B79" w14:textId="77777777" w:rsidR="000168AC" w:rsidRDefault="000168AC" w:rsidP="000168AC">
      <w:pPr>
        <w:rPr>
          <w:lang w:eastAsia="ja-JP"/>
        </w:rPr>
      </w:pPr>
      <w:r>
        <w:rPr>
          <w:lang w:eastAsia="ja-JP"/>
        </w:rPr>
        <w:t>Cross-Platform Frameworks: Sử dụng các framework như React Native, Xamarin, hoặc Flutter để phát triển ứng dụng di động đa nền tảng. Những framework này cho phép bạn viết mã nguồn một lần và triển khai trên cả iOS và Android, giúp tiết kiệm thời gian và chi phí phát triển.</w:t>
      </w:r>
    </w:p>
    <w:p w14:paraId="4E8C7882" w14:textId="1EEE6FE6" w:rsidR="000168AC" w:rsidRDefault="000168AC" w:rsidP="000168AC">
      <w:pPr>
        <w:rPr>
          <w:lang w:eastAsia="ja-JP"/>
        </w:rPr>
      </w:pPr>
      <w:r>
        <w:rPr>
          <w:lang w:eastAsia="ja-JP"/>
        </w:rPr>
        <w:t>API First Approach: Bằng cách xây dựng API độc lập và sử dụng chúng để cung cấp dữ liệu cho các ứng dụng web và di động, bạn đảm bảo tính nhất quán trên nhiều nền tảng. Điều này cũng cho phép</w:t>
      </w:r>
      <w:r w:rsidR="00D300E0">
        <w:rPr>
          <w:lang w:eastAsia="ja-JP"/>
        </w:rPr>
        <w:t xml:space="preserve"> </w:t>
      </w:r>
      <w:r>
        <w:rPr>
          <w:lang w:eastAsia="ja-JP"/>
        </w:rPr>
        <w:t>mở rộng tính năng của trang web của mình thông qua việc phát triển API một cách hiệu quả và linh hoạt.</w:t>
      </w:r>
    </w:p>
    <w:p w14:paraId="040C06B2" w14:textId="7ABB77E5" w:rsidR="000168AC" w:rsidRDefault="000168AC" w:rsidP="00BF3D72">
      <w:pPr>
        <w:rPr>
          <w:lang w:eastAsia="ja-JP"/>
        </w:rPr>
      </w:pPr>
      <w:r>
        <w:rPr>
          <w:lang w:eastAsia="ja-JP"/>
        </w:rPr>
        <w:t xml:space="preserve">Bằng cách sử dụng các phương pháp và công nghệ này, </w:t>
      </w:r>
      <w:r w:rsidR="0044527A">
        <w:rPr>
          <w:lang w:eastAsia="ja-JP"/>
        </w:rPr>
        <w:t>Tôi</w:t>
      </w:r>
      <w:r>
        <w:rPr>
          <w:lang w:eastAsia="ja-JP"/>
        </w:rPr>
        <w:t xml:space="preserve"> có thể đảm bảo rằng trang web của mình có thể hoạt động trên nhiều nền tảng một cách hiệu quả và linh hoạt, mang lại trải nghiệm người dùng tốt nhất.</w:t>
      </w:r>
    </w:p>
    <w:p w14:paraId="1336F1AB" w14:textId="5D325C09" w:rsidR="00862278" w:rsidRPr="000168AC" w:rsidRDefault="00862278" w:rsidP="00862278">
      <w:pPr>
        <w:pStyle w:val="Heading3"/>
      </w:pPr>
      <w:bookmarkStart w:id="29" w:name="_Toc153751228"/>
      <w:r>
        <w:t>Một số hướng đi khác</w:t>
      </w:r>
      <w:bookmarkEnd w:id="29"/>
    </w:p>
    <w:p w14:paraId="30B03C4E" w14:textId="77777777" w:rsidR="000B39D9" w:rsidRDefault="000B39D9" w:rsidP="000B39D9">
      <w:r>
        <w:t>Progressive Web Apps (PWA): PWA cho phép trang web hoạt động như ứng dụng di động, cung cấp trải nghiệm người dùng tốt hơn và khả năng hoạt động offline.</w:t>
      </w:r>
    </w:p>
    <w:p w14:paraId="740648AF" w14:textId="77777777" w:rsidR="000B39D9" w:rsidRDefault="000B39D9" w:rsidP="000B39D9">
      <w:r>
        <w:t>Single Page Applications (SPA): SPA cho phép tải một lần và sau đó duyệt các trang trong trang web mà không cần tải lại toàn bộ trang.</w:t>
      </w:r>
    </w:p>
    <w:p w14:paraId="301F654D" w14:textId="77777777" w:rsidR="000B39D9" w:rsidRDefault="000B39D9" w:rsidP="000B39D9">
      <w:r>
        <w:t>Microservices Architecture: Kiến trúc microservices chia nhỏ ứng dụng thành các dịch vụ nhỏ độc lập, giúp dễ dàng mở rộng và bảo trì.</w:t>
      </w:r>
    </w:p>
    <w:p w14:paraId="3F7DFB09" w14:textId="77777777" w:rsidR="000B39D9" w:rsidRDefault="000B39D9" w:rsidP="000B39D9">
      <w:r>
        <w:t>Serverless Computing: Sử dụng các dịch vụ tính toán như AWS Lambda, Azure Functions để xây dựng và triển khai các chức năng mà không cần quản lý máy chủ.</w:t>
      </w:r>
    </w:p>
    <w:p w14:paraId="5F146DB9" w14:textId="77777777" w:rsidR="000B39D9" w:rsidRDefault="000B39D9" w:rsidP="000B39D9">
      <w:r>
        <w:t>Headless CMS: Sử dụng hệ thống quản lý nội dung (CMS) headless giúp tách biệt phần nội dung và giao diện người dùng, tạo điều kiện cho việc phát triển nhanh chóng và linh hoạt hơn.</w:t>
      </w:r>
    </w:p>
    <w:p w14:paraId="348BFDEE" w14:textId="080A7E73" w:rsidR="000B39D9" w:rsidRDefault="000B39D9" w:rsidP="000B39D9">
      <w:r>
        <w:t xml:space="preserve">Các giải pháp này có thể giúp trang web </w:t>
      </w:r>
      <w:r w:rsidR="003C2D6E">
        <w:t>Suruchi</w:t>
      </w:r>
      <w:r>
        <w:t xml:space="preserve"> trở nên hiện đại và mạnh mẽ hơn. Tùy thuộc vào nhu cầu cụ thể của </w:t>
      </w:r>
      <w:r w:rsidR="00844880">
        <w:t>thị trường</w:t>
      </w:r>
      <w:r>
        <w:t xml:space="preserve">, </w:t>
      </w:r>
      <w:r w:rsidR="00844880">
        <w:t>Chúng tôi</w:t>
      </w:r>
      <w:r>
        <w:t xml:space="preserve"> có thể xem xét áp dụng một số trong số các giải pháp này</w:t>
      </w:r>
      <w:r w:rsidR="00B431FF">
        <w:t xml:space="preserve"> nhưng đó là ở tương lai</w:t>
      </w:r>
      <w:r>
        <w:t>.</w:t>
      </w:r>
    </w:p>
    <w:p w14:paraId="01231ED6" w14:textId="1E5B2F5D" w:rsidR="008B7847" w:rsidRDefault="00E46AAA" w:rsidP="00167F4A">
      <w:pPr>
        <w:pStyle w:val="Heading2"/>
      </w:pPr>
      <w:bookmarkStart w:id="30" w:name="_Toc153751229"/>
      <w:r>
        <w:lastRenderedPageBreak/>
        <w:t>Lý giải mô hình kinh doanh Website thời trang Suruchi</w:t>
      </w:r>
      <w:bookmarkEnd w:id="30"/>
    </w:p>
    <w:p w14:paraId="63082D9D" w14:textId="77777777" w:rsidR="00167F4A" w:rsidRDefault="00167F4A" w:rsidP="00167F4A">
      <w:r>
        <w:t>Bán lẻ trực tuyến: Suruchi có thể hoạt động như một nền tảng bán lẻ trực tuyến, cung cấp cho khách hàng một trải nghiệm mua sắm thuận tiện và linh hoạt. Khách hàng có thể duyệt qua các sản phẩm thời trang, xem thông tin chi tiết và thực hiện mua sắm trực tuyến từ bất kỳ đâu.</w:t>
      </w:r>
    </w:p>
    <w:p w14:paraId="4BCAC377" w14:textId="77777777" w:rsidR="00167F4A" w:rsidRDefault="00167F4A" w:rsidP="00167F4A">
      <w:r>
        <w:t>Phân loại sản phẩm: Trang web có thể phân loại sản phẩm theo nhiều tiêu chí như loại sản phẩm, giá cả, thương hiệu, mùa vụ, và xu hướng thời trang. Điều này giúp khách hàng dễ dàng tìm kiếm và chọn lựa sản phẩm theo nhu cầu và sở thích cá nhân.</w:t>
      </w:r>
    </w:p>
    <w:p w14:paraId="3CB9877E" w14:textId="77777777" w:rsidR="00167F4A" w:rsidRDefault="00167F4A" w:rsidP="00167F4A">
      <w:r>
        <w:t>Khuyến mãi và giảm giá: Suruchi có thể áp dụng chiến lược khuyến mãi, giảm giá và chương trình khách hàng thân thiết để thu hút và duy trì khách hàng. Các chương trình khuyến mãi có thể bao gồm giảm giá theo mùa, quà tặng kèm đơn hàng, hoặc ưu đãi cho lần mua hàng đầu tiên.</w:t>
      </w:r>
    </w:p>
    <w:p w14:paraId="348FCFC1" w14:textId="77777777" w:rsidR="00167F4A" w:rsidRDefault="00167F4A" w:rsidP="00167F4A">
      <w:r>
        <w:t>Tích hợp trải nghiệm người dùng: Suruchi có thể tạo ra trải nghiệm mua sắm trực tuyến tốt nhất cho khách hàng bằng cách cung cấp giao diện người dùng thân thiện, hệ thống thanh toán an toàn và dịch vụ chăm sóc khách hàng chất lượng.</w:t>
      </w:r>
    </w:p>
    <w:p w14:paraId="0C21F6EF" w14:textId="77777777" w:rsidR="00167F4A" w:rsidRDefault="00167F4A" w:rsidP="00167F4A">
      <w:r>
        <w:t>Quản lý đơn hàng và vận chuyển: Mô hình kinh doanh cũng bao gồm quản lý đơn hàng, xử lý thanh toán và vận chuyển sản phẩm đến khách hàng một cách hiệu quả và đáng tin cậy.</w:t>
      </w:r>
    </w:p>
    <w:p w14:paraId="2E2C5CC1" w14:textId="76EF2A28" w:rsidR="00C44D8B" w:rsidRDefault="00167F4A" w:rsidP="00C44D8B">
      <w:pPr>
        <w:ind w:firstLine="567"/>
      </w:pPr>
      <w:r>
        <w:t>Đây chỉ là một số yếu tố cơ bản của mô hình kinh doanh của trang web bán thời trang Suruchi. Mô hình này có thể được mở rộng và điều chỉnh tùy thuộc vào chiến lược kinh doanh cụ thể của Suruchi và nhu cầu của khách hàng.</w:t>
      </w:r>
      <w:r w:rsidR="00C44D8B">
        <w:br w:type="page"/>
      </w:r>
    </w:p>
    <w:p w14:paraId="034E2F73" w14:textId="499641EB" w:rsidR="00CE2065" w:rsidRDefault="005E1B0D" w:rsidP="00CE2065">
      <w:pPr>
        <w:pStyle w:val="Heading1"/>
      </w:pPr>
      <w:bookmarkStart w:id="31" w:name="_Toc153751230"/>
      <w:r>
        <w:lastRenderedPageBreak/>
        <w:t>PHÂN TÍCH THIẾT KẾ</w:t>
      </w:r>
      <w:bookmarkEnd w:id="31"/>
      <w:r w:rsidR="009716FA">
        <w:t xml:space="preserve"> </w:t>
      </w:r>
    </w:p>
    <w:p w14:paraId="7EF2B20D" w14:textId="55D4F2EF" w:rsidR="009716FA" w:rsidRDefault="00CE2065" w:rsidP="00FB4A03">
      <w:pPr>
        <w:pStyle w:val="Heading2"/>
      </w:pPr>
      <w:bookmarkStart w:id="32" w:name="_Toc153751231"/>
      <w:r>
        <w:t xml:space="preserve">Phân tích CSDL mô hình </w:t>
      </w:r>
      <w:r w:rsidRPr="00CE2065">
        <w:t>RDBMS</w:t>
      </w:r>
      <w:r>
        <w:t xml:space="preserve"> trong SQL server</w:t>
      </w:r>
      <w:bookmarkEnd w:id="32"/>
    </w:p>
    <w:p w14:paraId="317D5ECD" w14:textId="10504B74" w:rsidR="00CE2065" w:rsidRDefault="00CE2065" w:rsidP="008C40A4">
      <w:r w:rsidRPr="00CE2065">
        <w:t>RDBMS là viết tắt của Relational Database Management System có nghĩa là hệ quản trị cơ sỡ dữ liệu quan hệ. RDBMS là cơ sở cho SQL, và cho tất cả các hệ thống cơ sở dữ liệu hiện đại như MS SQL Server, IBM DB2, Oracle, MySQL và Microsoft Access.</w:t>
      </w:r>
    </w:p>
    <w:p w14:paraId="3FA58B51" w14:textId="45FD30ED" w:rsidR="009716FA" w:rsidRDefault="00CE2065" w:rsidP="008C40A4">
      <w:r>
        <w:t xml:space="preserve">Nguồn tham khảo: </w:t>
      </w:r>
      <w:hyperlink r:id="rId26" w:history="1">
        <w:r w:rsidRPr="009D217B">
          <w:rPr>
            <w:rStyle w:val="Hyperlink"/>
          </w:rPr>
          <w:t>https://viblo.asia/p/rdbms-la-gi-07LKXmnpZV4</w:t>
        </w:r>
      </w:hyperlink>
    </w:p>
    <w:p w14:paraId="187CD818" w14:textId="728067E7" w:rsidR="008C40A4" w:rsidRDefault="008C40A4" w:rsidP="008C40A4">
      <w:pPr>
        <w:pStyle w:val="Heading3"/>
      </w:pPr>
      <w:bookmarkStart w:id="33" w:name="_Toc153751232"/>
      <w:r w:rsidRPr="008C40A4">
        <w:t>Bảng (Table) là gì?</w:t>
      </w:r>
      <w:bookmarkEnd w:id="33"/>
    </w:p>
    <w:p w14:paraId="4ED5934A" w14:textId="166C758E" w:rsidR="008C40A4" w:rsidRDefault="008C40A4" w:rsidP="008C40A4">
      <w:r w:rsidRPr="008C40A4">
        <w:t>RDBMS Database sử dụng các bảng để lưu trữ dữ liệu. Một bảng là một tập hợp các dữ liệu có liên quan và chứa các hàng và các cột để lưu dữ liệu. Một bảng là một kho lưu trữ (Storage) dữ liệu đơn giản nhất trong RDBMS.</w:t>
      </w:r>
    </w:p>
    <w:p w14:paraId="4295C878" w14:textId="02230A9D" w:rsidR="008C40A4" w:rsidRDefault="008C40A4" w:rsidP="008C40A4">
      <w:pPr>
        <w:pStyle w:val="Heading3"/>
      </w:pPr>
      <w:bookmarkStart w:id="34" w:name="_Toc153751233"/>
      <w:r w:rsidRPr="008C40A4">
        <w:t>Field (Trường) là gì?</w:t>
      </w:r>
      <w:bookmarkEnd w:id="34"/>
    </w:p>
    <w:p w14:paraId="5459551D" w14:textId="25B7FADC" w:rsidR="008C40A4" w:rsidRDefault="008C40A4" w:rsidP="008C40A4">
      <w:r w:rsidRPr="008C40A4">
        <w:t>Một hàng của một bảng cũng được gọi là bản ghi. Nó chứa thông tin cụ thể về một entry riêng rẽ trong bảng. Hàng là một thực thể nằm ngang trong bảng.</w:t>
      </w:r>
    </w:p>
    <w:p w14:paraId="1EFBB281" w14:textId="7A9978CF" w:rsidR="008C40A4" w:rsidRDefault="008C40A4" w:rsidP="00A6478D">
      <w:pPr>
        <w:pStyle w:val="Heading3"/>
      </w:pPr>
      <w:bookmarkStart w:id="35" w:name="_Toc153751234"/>
      <w:r w:rsidRPr="008C40A4">
        <w:t>Hàng hoặc bản ghi là gì?</w:t>
      </w:r>
      <w:bookmarkEnd w:id="35"/>
    </w:p>
    <w:p w14:paraId="5C92F50C" w14:textId="70D8DF1B" w:rsidR="008C40A4" w:rsidRDefault="008C40A4" w:rsidP="008C40A4">
      <w:r w:rsidRPr="008C40A4">
        <w:t>Một hàng của một bảng cũng được gọi là bản ghi. Nó chứa thông tin cụ thể về một entry riêng rẽ trong bảng. Hàng là một thực thể nằm ngang trong bảng.</w:t>
      </w:r>
    </w:p>
    <w:p w14:paraId="216C0329" w14:textId="57D86615" w:rsidR="008C40A4" w:rsidRDefault="008C40A4" w:rsidP="008C40A4">
      <w:pPr>
        <w:pStyle w:val="Heading3"/>
        <w:numPr>
          <w:ilvl w:val="2"/>
          <w:numId w:val="27"/>
        </w:numPr>
      </w:pPr>
      <w:bookmarkStart w:id="36" w:name="_Toc153751235"/>
      <w:r w:rsidRPr="008C40A4">
        <w:t>Column (cột) là gì?</w:t>
      </w:r>
      <w:bookmarkEnd w:id="36"/>
    </w:p>
    <w:p w14:paraId="43FF4774" w14:textId="54B8E133" w:rsidR="008C40A4" w:rsidRDefault="008C40A4" w:rsidP="008C40A4">
      <w:pPr>
        <w:rPr>
          <w:lang w:eastAsia="ja-JP"/>
        </w:rPr>
      </w:pPr>
      <w:r w:rsidRPr="008C40A4">
        <w:rPr>
          <w:lang w:eastAsia="ja-JP"/>
        </w:rPr>
        <w:t>Một cột, là một thực thể dọc trong bảng, chứa tất cả thông tin được liên kết với một trường cụ thể trong một bảng. Ví dụ: một cột trong bảng KHÁCH HÀNG là DIA_CHI, mô tả vị trí và sẽ như dưới đây:</w:t>
      </w:r>
    </w:p>
    <w:p w14:paraId="73F85C65" w14:textId="2AC0C3DE" w:rsidR="00B41647" w:rsidRDefault="00B41647" w:rsidP="00B41647">
      <w:pPr>
        <w:pStyle w:val="Heading3"/>
        <w:numPr>
          <w:ilvl w:val="2"/>
          <w:numId w:val="27"/>
        </w:numPr>
        <w:rPr>
          <w:lang w:val="fr-FR"/>
        </w:rPr>
      </w:pPr>
      <w:bookmarkStart w:id="37" w:name="_Toc153751236"/>
      <w:r w:rsidRPr="00B41647">
        <w:rPr>
          <w:lang w:val="fr-FR"/>
        </w:rPr>
        <w:t>Giá trị NULL là gì?</w:t>
      </w:r>
      <w:bookmarkEnd w:id="37"/>
    </w:p>
    <w:p w14:paraId="2D35212B" w14:textId="2834FBCE" w:rsidR="00B41647" w:rsidRDefault="00B41647" w:rsidP="00B41647">
      <w:pPr>
        <w:rPr>
          <w:lang w:val="fr-FR" w:eastAsia="ja-JP"/>
        </w:rPr>
      </w:pPr>
      <w:r w:rsidRPr="00B41647">
        <w:rPr>
          <w:lang w:val="fr-FR" w:eastAsia="ja-JP"/>
        </w:rPr>
        <w:t>Giá trị NULL của một bảng xác định rằng trường đã bị để trống trong khi tạo bản ghi. Nó là khác hoàn toàn với giá trị 0 hoặc một trường mà chứa khoảng trống (space).</w:t>
      </w:r>
    </w:p>
    <w:p w14:paraId="441F6996" w14:textId="02F3D11C" w:rsidR="00A6478D" w:rsidRDefault="00A6478D" w:rsidP="00A6478D">
      <w:pPr>
        <w:pStyle w:val="Heading3"/>
        <w:numPr>
          <w:ilvl w:val="2"/>
          <w:numId w:val="27"/>
        </w:numPr>
      </w:pPr>
      <w:bookmarkStart w:id="38" w:name="_Toc153751237"/>
      <w:r w:rsidRPr="00A6478D">
        <w:lastRenderedPageBreak/>
        <w:t>Ràng buộc (Constraint) trong SQL</w:t>
      </w:r>
      <w:bookmarkEnd w:id="38"/>
    </w:p>
    <w:p w14:paraId="1E2872CE" w14:textId="7D30D342" w:rsidR="00A6478D" w:rsidRDefault="00A6478D" w:rsidP="00A6478D">
      <w:pPr>
        <w:rPr>
          <w:lang w:eastAsia="ja-JP"/>
        </w:rPr>
      </w:pPr>
      <w:r>
        <w:rPr>
          <w:lang w:eastAsia="ja-JP"/>
        </w:rPr>
        <w:t>Ràng buộc (Constraint) là các qui tắc cho các cột dữ liệu trong bảng. Chúng được sử dụng để giới hạn kiểu dữ liệu mà có thể nhập vào một bảng. Điều này đảm bảo tính chính xác và tính đáng tin cậy cho dữ liệu trong Database.</w:t>
      </w:r>
    </w:p>
    <w:p w14:paraId="0D8F2C2E" w14:textId="55258A94" w:rsidR="00A6478D" w:rsidRDefault="00A6478D" w:rsidP="00A6478D">
      <w:pPr>
        <w:rPr>
          <w:lang w:eastAsia="ja-JP"/>
        </w:rPr>
      </w:pPr>
      <w:r>
        <w:rPr>
          <w:lang w:eastAsia="ja-JP"/>
        </w:rPr>
        <w:t>Ràng buộc (Constraint) có thể là ở cấp độ cột (column level) hoặc cấp độ bảng (table level). Ràng buộc cấp độ cột chỉ được áp dụng cho một cột, trong khi ràng buộc cấp độ bảng được áp dụng cho cả bảng. Dưới đây là các Ràng buộc (Constraint) được sử dụng phổ biến có sẵn trong SQL: Ràng buộc NOT NULL trong SQL: Bảo đảm một cột không thể có giá trị NULL.</w:t>
      </w:r>
    </w:p>
    <w:p w14:paraId="0879722A" w14:textId="1C42367F" w:rsidR="00A6478D" w:rsidRDefault="00A6478D" w:rsidP="00A6478D">
      <w:pPr>
        <w:rPr>
          <w:lang w:eastAsia="ja-JP"/>
        </w:rPr>
      </w:pPr>
      <w:r>
        <w:rPr>
          <w:lang w:eastAsia="ja-JP"/>
        </w:rPr>
        <w:t>Ràng buộc DEFAULT trong SQL: Cung cấp một giá trị mặc định cho cột khi không được xác định.</w:t>
      </w:r>
    </w:p>
    <w:p w14:paraId="1EE66163" w14:textId="33315ABD" w:rsidR="00A6478D" w:rsidRDefault="00A6478D" w:rsidP="00A6478D">
      <w:pPr>
        <w:rPr>
          <w:lang w:eastAsia="ja-JP"/>
        </w:rPr>
      </w:pPr>
      <w:r>
        <w:rPr>
          <w:lang w:eastAsia="ja-JP"/>
        </w:rPr>
        <w:t>Ràng buộc UNIQUE trong SQL: Bảo đảm tất cả giá trị trong một cột là khác nhau.</w:t>
      </w:r>
    </w:p>
    <w:p w14:paraId="4654BC49" w14:textId="0772CBC5" w:rsidR="00A6478D" w:rsidRDefault="00A6478D" w:rsidP="00A6478D">
      <w:pPr>
        <w:rPr>
          <w:lang w:eastAsia="ja-JP"/>
        </w:rPr>
      </w:pPr>
      <w:r>
        <w:rPr>
          <w:lang w:eastAsia="ja-JP"/>
        </w:rPr>
        <w:t>Ràng buộc PRIMARY Key trong SQL: Mỗi hàng/bản ghi được nhận diện một cách duy nhất trong một bảng.</w:t>
      </w:r>
    </w:p>
    <w:p w14:paraId="069892E4" w14:textId="5A000681" w:rsidR="00A6478D" w:rsidRDefault="00A6478D" w:rsidP="00A6478D">
      <w:pPr>
        <w:rPr>
          <w:lang w:eastAsia="ja-JP"/>
        </w:rPr>
      </w:pPr>
      <w:r>
        <w:rPr>
          <w:lang w:eastAsia="ja-JP"/>
        </w:rPr>
        <w:t>Ràng buộc FOREIGN Key trong SQL: Mỗi hàng/bản ghi được nhận diện một cách duy nhất trong bất kỳ bảng nào.</w:t>
      </w:r>
    </w:p>
    <w:p w14:paraId="2EB09522" w14:textId="4E0656B5" w:rsidR="00A6478D" w:rsidRDefault="00A6478D" w:rsidP="00A6478D">
      <w:pPr>
        <w:rPr>
          <w:lang w:eastAsia="ja-JP"/>
        </w:rPr>
      </w:pPr>
      <w:r>
        <w:rPr>
          <w:lang w:eastAsia="ja-JP"/>
        </w:rPr>
        <w:t>Ràng buộc CHECK trong SQL: Bảo đảm tất cả giá trị trong một cột thỏa mãn các điều kiện nào đó.</w:t>
      </w:r>
    </w:p>
    <w:p w14:paraId="3D33B000" w14:textId="4755F585" w:rsidR="00A6478D" w:rsidRPr="00A6478D" w:rsidRDefault="00A6478D" w:rsidP="00A6478D">
      <w:pPr>
        <w:rPr>
          <w:lang w:eastAsia="ja-JP"/>
        </w:rPr>
      </w:pPr>
      <w:r>
        <w:rPr>
          <w:lang w:eastAsia="ja-JP"/>
        </w:rPr>
        <w:t>Ràng buộc INDEX trong SQL: Sử dụng để tạo và lấy dữ liệu từ Database một cách nhanh chóng.</w:t>
      </w:r>
    </w:p>
    <w:p w14:paraId="2A43DC96" w14:textId="141252AB" w:rsidR="008C40A4" w:rsidRDefault="00A6478D" w:rsidP="00A6478D">
      <w:pPr>
        <w:pStyle w:val="Heading2"/>
        <w:numPr>
          <w:ilvl w:val="1"/>
          <w:numId w:val="27"/>
        </w:numPr>
        <w:rPr>
          <w:lang w:eastAsia="ja-JP"/>
        </w:rPr>
      </w:pPr>
      <w:bookmarkStart w:id="39" w:name="_Toc153751238"/>
      <w:r>
        <w:rPr>
          <w:lang w:eastAsia="ja-JP"/>
        </w:rPr>
        <w:t>Phân tích cụ thể về dữ liệu cấu tạo nên Website bán thời trang Suruchi</w:t>
      </w:r>
      <w:r w:rsidR="002D1A3D">
        <w:rPr>
          <w:lang w:eastAsia="ja-JP"/>
        </w:rPr>
        <w:t xml:space="preserve"> (Cài đặt phần mềm)</w:t>
      </w:r>
      <w:bookmarkEnd w:id="39"/>
    </w:p>
    <w:p w14:paraId="1CF075CE" w14:textId="0E462E60" w:rsidR="00A6478D" w:rsidRDefault="00A6478D" w:rsidP="008C40A4">
      <w:pPr>
        <w:rPr>
          <w:lang w:eastAsia="ja-JP"/>
        </w:rPr>
      </w:pPr>
      <w:r w:rsidRPr="00A6478D">
        <w:rPr>
          <w:lang w:eastAsia="ja-JP"/>
        </w:rPr>
        <w:t>Cơ sở dữ liệu cấu t</w:t>
      </w:r>
      <w:r>
        <w:rPr>
          <w:lang w:eastAsia="ja-JP"/>
        </w:rPr>
        <w:t>ạo nên Website bán thời trang Suruchi là SQL server, phần mềm cụ thể được sử dụng là SQL server 2014</w:t>
      </w:r>
    </w:p>
    <w:p w14:paraId="4CDE8029" w14:textId="00A9D299" w:rsidR="009716FA" w:rsidRDefault="00324615" w:rsidP="00324615">
      <w:pPr>
        <w:rPr>
          <w:lang w:eastAsia="ja-JP"/>
        </w:rPr>
      </w:pPr>
      <w:r w:rsidRPr="00324615">
        <w:rPr>
          <w:lang w:eastAsia="ja-JP"/>
        </w:rPr>
        <w:t>Download</w:t>
      </w:r>
      <w:r>
        <w:rPr>
          <w:lang w:eastAsia="ja-JP"/>
        </w:rPr>
        <w:t xml:space="preserve">: </w:t>
      </w:r>
      <w:hyperlink r:id="rId27" w:history="1">
        <w:r w:rsidRPr="009D217B">
          <w:rPr>
            <w:rStyle w:val="Hyperlink"/>
            <w:lang w:eastAsia="ja-JP"/>
          </w:rPr>
          <w:t>https://www.microsoft.com/en-us/download/details.aspx?id=42299</w:t>
        </w:r>
      </w:hyperlink>
    </w:p>
    <w:p w14:paraId="0A30280C" w14:textId="6C3C1B8D" w:rsidR="00324615" w:rsidRDefault="00324615" w:rsidP="00324615">
      <w:pPr>
        <w:rPr>
          <w:lang w:eastAsia="ja-JP"/>
        </w:rPr>
      </w:pPr>
      <w:r>
        <w:rPr>
          <w:lang w:eastAsia="ja-JP"/>
        </w:rPr>
        <w:t xml:space="preserve">Hướng dẫn cấu hình khi tải về: </w:t>
      </w:r>
      <w:hyperlink r:id="rId28" w:history="1">
        <w:r w:rsidRPr="009D217B">
          <w:rPr>
            <w:rStyle w:val="Hyperlink"/>
            <w:lang w:eastAsia="ja-JP"/>
          </w:rPr>
          <w:t>https://qthang.net/huong-dan-bat-tai-khoan-sa-trong-sql-server</w:t>
        </w:r>
      </w:hyperlink>
    </w:p>
    <w:p w14:paraId="34C2C227" w14:textId="77777777" w:rsidR="00E41204" w:rsidRDefault="00324615" w:rsidP="00324615">
      <w:pPr>
        <w:rPr>
          <w:lang w:eastAsia="ja-JP"/>
        </w:rPr>
        <w:sectPr w:rsidR="00E41204" w:rsidSect="00B41C30">
          <w:headerReference w:type="default" r:id="rId29"/>
          <w:footerReference w:type="default" r:id="rId30"/>
          <w:type w:val="continuous"/>
          <w:pgSz w:w="11909" w:h="16834" w:code="9"/>
          <w:pgMar w:top="1134" w:right="1134" w:bottom="1418" w:left="1985" w:header="720" w:footer="720" w:gutter="0"/>
          <w:pgNumType w:start="1"/>
          <w:cols w:space="720"/>
          <w:docGrid w:linePitch="360"/>
        </w:sectPr>
      </w:pPr>
      <w:r w:rsidRPr="00324615">
        <w:rPr>
          <w:lang w:eastAsia="ja-JP"/>
        </w:rPr>
        <w:t>Trên đây là hướng dẫn cụ th</w:t>
      </w:r>
      <w:r>
        <w:rPr>
          <w:lang w:eastAsia="ja-JP"/>
        </w:rPr>
        <w:t>ể khi tải phần mềm</w:t>
      </w:r>
      <w:r w:rsidR="003A7A10">
        <w:rPr>
          <w:lang w:eastAsia="ja-JP"/>
        </w:rPr>
        <w:t xml:space="preserve"> xem và làm theo.</w:t>
      </w:r>
    </w:p>
    <w:p w14:paraId="17954821" w14:textId="77777777" w:rsidR="00124FE4" w:rsidRDefault="00124FE4" w:rsidP="00324615">
      <w:pPr>
        <w:rPr>
          <w:lang w:eastAsia="ja-JP"/>
        </w:rPr>
        <w:sectPr w:rsidR="00124FE4" w:rsidSect="00B41C30">
          <w:type w:val="continuous"/>
          <w:pgSz w:w="11909" w:h="16834" w:code="9"/>
          <w:pgMar w:top="1134" w:right="1134" w:bottom="1418" w:left="1985" w:header="720" w:footer="720" w:gutter="0"/>
          <w:pgNumType w:start="1"/>
          <w:cols w:space="720"/>
          <w:docGrid w:linePitch="360"/>
        </w:sectPr>
      </w:pPr>
    </w:p>
    <w:p w14:paraId="215CCA4B" w14:textId="77777777" w:rsidR="004129E0" w:rsidRDefault="004129E0" w:rsidP="00324615">
      <w:pPr>
        <w:rPr>
          <w:lang w:eastAsia="ja-JP"/>
        </w:rPr>
        <w:sectPr w:rsidR="004129E0" w:rsidSect="00124FE4">
          <w:type w:val="continuous"/>
          <w:pgSz w:w="11909" w:h="16834" w:code="9"/>
          <w:pgMar w:top="1134" w:right="1134" w:bottom="1418" w:left="1985" w:header="720" w:footer="720" w:gutter="0"/>
          <w:pgNumType w:start="1"/>
          <w:cols w:space="720"/>
          <w:docGrid w:linePitch="360"/>
        </w:sectPr>
      </w:pPr>
    </w:p>
    <w:p w14:paraId="70A8BFAC" w14:textId="274EDBE1" w:rsidR="008D1F81" w:rsidRDefault="00B1526D" w:rsidP="004129E0">
      <w:pPr>
        <w:pStyle w:val="Heading3"/>
        <w:numPr>
          <w:ilvl w:val="2"/>
          <w:numId w:val="27"/>
        </w:numPr>
      </w:pPr>
      <w:bookmarkStart w:id="40" w:name="_Toc153751239"/>
      <w:r>
        <w:lastRenderedPageBreak/>
        <w:t>Biểu đồ dữ liệu</w:t>
      </w:r>
      <w:bookmarkEnd w:id="40"/>
    </w:p>
    <w:p w14:paraId="455CE0BD" w14:textId="77777777" w:rsidR="004129E0" w:rsidRDefault="004129E0" w:rsidP="00F3794E">
      <w:pPr>
        <w:spacing w:before="100" w:beforeAutospacing="1" w:after="100" w:afterAutospacing="1" w:line="240" w:lineRule="auto"/>
        <w:ind w:left="720" w:firstLine="720"/>
        <w:jc w:val="left"/>
        <w:rPr>
          <w:sz w:val="24"/>
          <w:szCs w:val="24"/>
        </w:rPr>
      </w:pPr>
      <w:r w:rsidRPr="004129E0">
        <w:rPr>
          <w:noProof/>
          <w:sz w:val="24"/>
          <w:szCs w:val="24"/>
        </w:rPr>
        <w:drawing>
          <wp:inline distT="0" distB="0" distL="0" distR="0" wp14:anchorId="0FC1E91E" wp14:editId="771E6F48">
            <wp:extent cx="6577695" cy="4180840"/>
            <wp:effectExtent l="0" t="0" r="0" b="0"/>
            <wp:docPr id="82656076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68" name="Picture 7"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77695" cy="4180840"/>
                    </a:xfrm>
                    <a:prstGeom prst="rect">
                      <a:avLst/>
                    </a:prstGeom>
                    <a:noFill/>
                    <a:ln>
                      <a:noFill/>
                    </a:ln>
                  </pic:spPr>
                </pic:pic>
              </a:graphicData>
            </a:graphic>
          </wp:inline>
        </w:drawing>
      </w:r>
    </w:p>
    <w:p w14:paraId="7FC95D0F" w14:textId="31209EDA" w:rsidR="00F3794E" w:rsidRDefault="00F3794E" w:rsidP="00E41204">
      <w:pPr>
        <w:spacing w:before="100" w:beforeAutospacing="1" w:after="100" w:afterAutospacing="1" w:line="240" w:lineRule="auto"/>
        <w:ind w:firstLine="0"/>
        <w:jc w:val="center"/>
        <w:rPr>
          <w:sz w:val="24"/>
          <w:szCs w:val="24"/>
        </w:rPr>
        <w:sectPr w:rsidR="00F3794E" w:rsidSect="00E41204">
          <w:type w:val="continuous"/>
          <w:pgSz w:w="16834" w:h="11909" w:orient="landscape" w:code="9"/>
          <w:pgMar w:top="1987" w:right="1138" w:bottom="1138" w:left="1411" w:header="720" w:footer="720" w:gutter="0"/>
          <w:pgNumType w:start="18"/>
          <w:cols w:space="720"/>
          <w:docGrid w:linePitch="360"/>
        </w:sectPr>
      </w:pPr>
      <w:r>
        <w:rPr>
          <w:sz w:val="24"/>
          <w:szCs w:val="24"/>
        </w:rPr>
        <w:t>Hình</w:t>
      </w:r>
      <w:r w:rsidR="00685DB2">
        <w:rPr>
          <w:sz w:val="24"/>
          <w:szCs w:val="24"/>
        </w:rPr>
        <w:t xml:space="preserve"> </w:t>
      </w:r>
      <w:r>
        <w:rPr>
          <w:sz w:val="24"/>
          <w:szCs w:val="24"/>
        </w:rPr>
        <w:t>3.2.1</w:t>
      </w:r>
    </w:p>
    <w:p w14:paraId="13DF1833" w14:textId="6123904D" w:rsidR="004129E0" w:rsidRDefault="00C13C74" w:rsidP="00682B34">
      <w:pPr>
        <w:pStyle w:val="Heading3"/>
      </w:pPr>
      <w:bookmarkStart w:id="41" w:name="_Toc153751240"/>
      <w:r>
        <w:lastRenderedPageBreak/>
        <w:t xml:space="preserve">Table </w:t>
      </w:r>
      <w:r w:rsidR="00CC1E10" w:rsidRPr="00CC1E10">
        <w:t>ProductCategory</w:t>
      </w:r>
      <w:r w:rsidR="006500FF">
        <w:t xml:space="preserve"> (Danh mục sản phẩm)</w:t>
      </w:r>
      <w:bookmarkEnd w:id="41"/>
    </w:p>
    <w:p w14:paraId="4A5A046F" w14:textId="60C4241D" w:rsidR="004C24D7" w:rsidRDefault="004C24D7" w:rsidP="004C24D7">
      <w:pPr>
        <w:rPr>
          <w:lang w:eastAsia="ja-JP"/>
        </w:rPr>
      </w:pPr>
      <w:r>
        <w:rPr>
          <w:lang w:eastAsia="ja-JP"/>
        </w:rPr>
        <w:tab/>
        <w:t>Id int IDENTITY(1,1) NOT NULL,</w:t>
      </w:r>
      <w:r w:rsidR="00D10223">
        <w:rPr>
          <w:lang w:eastAsia="ja-JP"/>
        </w:rPr>
        <w:t xml:space="preserve"> (id danh mục</w:t>
      </w:r>
      <w:r w:rsidR="00B64683">
        <w:rPr>
          <w:lang w:eastAsia="ja-JP"/>
        </w:rPr>
        <w:t xml:space="preserve"> Sản phẩm</w:t>
      </w:r>
      <w:r w:rsidR="002E4FDE">
        <w:rPr>
          <w:lang w:eastAsia="ja-JP"/>
        </w:rPr>
        <w:t>, không bỏ trống</w:t>
      </w:r>
      <w:r w:rsidR="00D55AC8">
        <w:rPr>
          <w:lang w:eastAsia="ja-JP"/>
        </w:rPr>
        <w:t>, tự tăng</w:t>
      </w:r>
      <w:r w:rsidR="00D10223">
        <w:rPr>
          <w:lang w:eastAsia="ja-JP"/>
        </w:rPr>
        <w:t>)</w:t>
      </w:r>
    </w:p>
    <w:p w14:paraId="7A68EC90" w14:textId="000BC675" w:rsidR="004C24D7" w:rsidRDefault="004C24D7" w:rsidP="004C24D7">
      <w:pPr>
        <w:rPr>
          <w:lang w:eastAsia="ja-JP"/>
        </w:rPr>
      </w:pPr>
      <w:r>
        <w:rPr>
          <w:lang w:eastAsia="ja-JP"/>
        </w:rPr>
        <w:tab/>
        <w:t>Title nvarchar(150) NOT NULL,</w:t>
      </w:r>
      <w:r w:rsidR="00DD59C9">
        <w:rPr>
          <w:lang w:eastAsia="ja-JP"/>
        </w:rPr>
        <w:t xml:space="preserve"> (Tên danh mục)</w:t>
      </w:r>
    </w:p>
    <w:p w14:paraId="26485324" w14:textId="63193157" w:rsidR="004C24D7" w:rsidRDefault="004C24D7" w:rsidP="004C24D7">
      <w:pPr>
        <w:rPr>
          <w:lang w:eastAsia="ja-JP"/>
        </w:rPr>
      </w:pPr>
      <w:r>
        <w:rPr>
          <w:lang w:eastAsia="ja-JP"/>
        </w:rPr>
        <w:tab/>
        <w:t>Description nvarchar(max) NULL,</w:t>
      </w:r>
      <w:r w:rsidR="005C4B43">
        <w:rPr>
          <w:lang w:eastAsia="ja-JP"/>
        </w:rPr>
        <w:t xml:space="preserve"> (Mô tả)</w:t>
      </w:r>
    </w:p>
    <w:p w14:paraId="3FAA4540" w14:textId="6A33474B" w:rsidR="004C24D7" w:rsidRDefault="004C24D7" w:rsidP="004C24D7">
      <w:pPr>
        <w:rPr>
          <w:lang w:eastAsia="ja-JP"/>
        </w:rPr>
      </w:pPr>
      <w:r>
        <w:rPr>
          <w:lang w:eastAsia="ja-JP"/>
        </w:rPr>
        <w:tab/>
        <w:t>Icon nvarchar(250) NULL,</w:t>
      </w:r>
      <w:r w:rsidR="00D0171F">
        <w:rPr>
          <w:lang w:eastAsia="ja-JP"/>
        </w:rPr>
        <w:t xml:space="preserve"> (Hình ảnh)</w:t>
      </w:r>
    </w:p>
    <w:p w14:paraId="022F726F" w14:textId="14DE6969" w:rsidR="004C24D7" w:rsidRDefault="004C24D7" w:rsidP="004C24D7">
      <w:pPr>
        <w:rPr>
          <w:lang w:eastAsia="ja-JP"/>
        </w:rPr>
      </w:pPr>
      <w:r>
        <w:rPr>
          <w:lang w:eastAsia="ja-JP"/>
        </w:rPr>
        <w:tab/>
        <w:t>SeoTitle nvarchar(250) NULL,</w:t>
      </w:r>
      <w:r w:rsidR="007F479D">
        <w:rPr>
          <w:lang w:eastAsia="ja-JP"/>
        </w:rPr>
        <w:t xml:space="preserve"> (Từ khoá seo)</w:t>
      </w:r>
    </w:p>
    <w:p w14:paraId="7145B90E" w14:textId="12D5A89C" w:rsidR="004C24D7" w:rsidRDefault="004C24D7" w:rsidP="004C24D7">
      <w:pPr>
        <w:rPr>
          <w:lang w:eastAsia="ja-JP"/>
        </w:rPr>
      </w:pPr>
      <w:r>
        <w:rPr>
          <w:lang w:eastAsia="ja-JP"/>
        </w:rPr>
        <w:tab/>
        <w:t>SeoDescription nvarchar(500) NULL,</w:t>
      </w:r>
      <w:r w:rsidR="00513442">
        <w:rPr>
          <w:lang w:eastAsia="ja-JP"/>
        </w:rPr>
        <w:t xml:space="preserve"> (seo mô tả)</w:t>
      </w:r>
    </w:p>
    <w:p w14:paraId="1AD938CA" w14:textId="4827E4E2" w:rsidR="004C24D7" w:rsidRDefault="004C24D7" w:rsidP="004C24D7">
      <w:pPr>
        <w:rPr>
          <w:lang w:eastAsia="ja-JP"/>
        </w:rPr>
      </w:pPr>
      <w:r>
        <w:rPr>
          <w:lang w:eastAsia="ja-JP"/>
        </w:rPr>
        <w:tab/>
        <w:t>SeoKeywords nvarchar(250) NULL,</w:t>
      </w:r>
      <w:r w:rsidR="005A516F">
        <w:rPr>
          <w:lang w:eastAsia="ja-JP"/>
        </w:rPr>
        <w:t xml:space="preserve"> (keyword của danh mục)</w:t>
      </w:r>
    </w:p>
    <w:p w14:paraId="1A645AC0" w14:textId="156E0909" w:rsidR="004C24D7" w:rsidRDefault="004C24D7" w:rsidP="004C24D7">
      <w:pPr>
        <w:rPr>
          <w:lang w:eastAsia="ja-JP"/>
        </w:rPr>
      </w:pPr>
      <w:r>
        <w:rPr>
          <w:lang w:eastAsia="ja-JP"/>
        </w:rPr>
        <w:tab/>
        <w:t>CreatedBy nvarchar(max) NULL,</w:t>
      </w:r>
      <w:r w:rsidR="002E4FDE">
        <w:rPr>
          <w:lang w:eastAsia="ja-JP"/>
        </w:rPr>
        <w:t xml:space="preserve"> (</w:t>
      </w:r>
      <w:r w:rsidR="00423DAA">
        <w:rPr>
          <w:lang w:eastAsia="ja-JP"/>
        </w:rPr>
        <w:t>Thời gian</w:t>
      </w:r>
      <w:r w:rsidR="00351A73">
        <w:rPr>
          <w:lang w:eastAsia="ja-JP"/>
        </w:rPr>
        <w:t xml:space="preserve"> tạo</w:t>
      </w:r>
      <w:r w:rsidR="00670E95">
        <w:rPr>
          <w:lang w:eastAsia="ja-JP"/>
        </w:rPr>
        <w:t xml:space="preserve"> chỉnh sửa được</w:t>
      </w:r>
      <w:r w:rsidR="002E4FDE">
        <w:rPr>
          <w:lang w:eastAsia="ja-JP"/>
        </w:rPr>
        <w:t>)</w:t>
      </w:r>
    </w:p>
    <w:p w14:paraId="16FA4887" w14:textId="7385AF22" w:rsidR="004C24D7" w:rsidRDefault="004C24D7" w:rsidP="004C24D7">
      <w:pPr>
        <w:rPr>
          <w:lang w:eastAsia="ja-JP"/>
        </w:rPr>
      </w:pPr>
      <w:r>
        <w:rPr>
          <w:lang w:eastAsia="ja-JP"/>
        </w:rPr>
        <w:tab/>
        <w:t>CreatedDate datetime NOT NULL,</w:t>
      </w:r>
      <w:r w:rsidR="00670E95">
        <w:rPr>
          <w:lang w:eastAsia="ja-JP"/>
        </w:rPr>
        <w:t>(</w:t>
      </w:r>
      <w:r w:rsidR="00816BA2">
        <w:rPr>
          <w:lang w:eastAsia="ja-JP"/>
        </w:rPr>
        <w:t xml:space="preserve">Thời gian </w:t>
      </w:r>
      <w:r w:rsidR="00086642">
        <w:rPr>
          <w:lang w:eastAsia="ja-JP"/>
        </w:rPr>
        <w:t xml:space="preserve">tạo thời gian tạo </w:t>
      </w:r>
      <w:r w:rsidR="00FE3297">
        <w:rPr>
          <w:lang w:eastAsia="ja-JP"/>
        </w:rPr>
        <w:t>tự động</w:t>
      </w:r>
      <w:r w:rsidR="00670E95">
        <w:rPr>
          <w:lang w:eastAsia="ja-JP"/>
        </w:rPr>
        <w:t>)</w:t>
      </w:r>
    </w:p>
    <w:p w14:paraId="1ABD0F2E" w14:textId="691CA9BA" w:rsidR="004C24D7" w:rsidRDefault="004C24D7" w:rsidP="004C24D7">
      <w:pPr>
        <w:rPr>
          <w:lang w:eastAsia="ja-JP"/>
        </w:rPr>
      </w:pPr>
      <w:r>
        <w:rPr>
          <w:lang w:eastAsia="ja-JP"/>
        </w:rPr>
        <w:tab/>
        <w:t>ModifiedDate datetime NOT NULL,</w:t>
      </w:r>
      <w:r w:rsidR="00234B39" w:rsidRPr="00234B39">
        <w:rPr>
          <w:lang w:eastAsia="ja-JP"/>
        </w:rPr>
        <w:t xml:space="preserve"> </w:t>
      </w:r>
      <w:r w:rsidR="00234B39">
        <w:rPr>
          <w:lang w:eastAsia="ja-JP"/>
        </w:rPr>
        <w:t>(Thời gian chỉnh sửa cuối tạo tự động)</w:t>
      </w:r>
    </w:p>
    <w:p w14:paraId="61FC0AA9" w14:textId="50D0ED0A" w:rsidR="004C24D7" w:rsidRDefault="004C24D7" w:rsidP="004C24D7">
      <w:pPr>
        <w:rPr>
          <w:lang w:eastAsia="ja-JP"/>
        </w:rPr>
      </w:pPr>
      <w:r>
        <w:rPr>
          <w:lang w:eastAsia="ja-JP"/>
        </w:rPr>
        <w:tab/>
        <w:t>Modifiedby nvarchar(max) NULL,</w:t>
      </w:r>
      <w:r w:rsidR="001A1447" w:rsidRPr="001A1447">
        <w:rPr>
          <w:lang w:eastAsia="ja-JP"/>
        </w:rPr>
        <w:t xml:space="preserve"> </w:t>
      </w:r>
      <w:r w:rsidR="001A1447">
        <w:rPr>
          <w:lang w:eastAsia="ja-JP"/>
        </w:rPr>
        <w:t>(</w:t>
      </w:r>
      <w:r w:rsidR="00816BA2">
        <w:rPr>
          <w:lang w:eastAsia="ja-JP"/>
        </w:rPr>
        <w:t xml:space="preserve">Thời gian </w:t>
      </w:r>
      <w:r w:rsidR="001A1447">
        <w:rPr>
          <w:lang w:eastAsia="ja-JP"/>
        </w:rPr>
        <w:t>chỉnh sửa cuối</w:t>
      </w:r>
      <w:r w:rsidR="007E1CF9">
        <w:rPr>
          <w:lang w:eastAsia="ja-JP"/>
        </w:rPr>
        <w:t xml:space="preserve"> chỉnh sửa được</w:t>
      </w:r>
      <w:r w:rsidR="001A1447">
        <w:rPr>
          <w:lang w:eastAsia="ja-JP"/>
        </w:rPr>
        <w:t>)</w:t>
      </w:r>
    </w:p>
    <w:p w14:paraId="1D31E304" w14:textId="5B94D58A" w:rsidR="004C24D7" w:rsidRDefault="004C24D7" w:rsidP="004C24D7">
      <w:pPr>
        <w:rPr>
          <w:lang w:eastAsia="ja-JP"/>
        </w:rPr>
      </w:pPr>
      <w:r>
        <w:rPr>
          <w:lang w:eastAsia="ja-JP"/>
        </w:rPr>
        <w:tab/>
        <w:t>Alias nvarchar(150) NOT NULL DEFAULT (''),</w:t>
      </w:r>
      <w:r w:rsidR="007E397C">
        <w:rPr>
          <w:lang w:eastAsia="ja-JP"/>
        </w:rPr>
        <w:t>(</w:t>
      </w:r>
      <w:r w:rsidR="00850739" w:rsidRPr="00850739">
        <w:rPr>
          <w:lang w:eastAsia="ja-JP"/>
        </w:rPr>
        <w:t xml:space="preserve"> </w:t>
      </w:r>
      <w:r w:rsidR="00850739">
        <w:rPr>
          <w:lang w:eastAsia="ja-JP"/>
        </w:rPr>
        <w:t xml:space="preserve">Đường dẫn </w:t>
      </w:r>
      <w:r w:rsidR="007E397C">
        <w:rPr>
          <w:lang w:eastAsia="ja-JP"/>
        </w:rPr>
        <w:t>truy cập danh mục)</w:t>
      </w:r>
    </w:p>
    <w:p w14:paraId="79B4323D" w14:textId="77777777" w:rsidR="003F38BF" w:rsidRDefault="004C24D7" w:rsidP="00B0076B">
      <w:pPr>
        <w:rPr>
          <w:lang w:eastAsia="ja-JP"/>
        </w:rPr>
      </w:pPr>
      <w:r>
        <w:rPr>
          <w:lang w:eastAsia="ja-JP"/>
        </w:rPr>
        <w:t xml:space="preserve"> CONSTRAINT</w:t>
      </w:r>
      <w:r w:rsidR="002362DA">
        <w:rPr>
          <w:lang w:eastAsia="ja-JP"/>
        </w:rPr>
        <w:t xml:space="preserve"> </w:t>
      </w:r>
      <w:r>
        <w:rPr>
          <w:lang w:eastAsia="ja-JP"/>
        </w:rPr>
        <w:t>PK_dbo.tb_ProductCategory PRIMARY KEY CLUSTERED</w:t>
      </w:r>
    </w:p>
    <w:p w14:paraId="19968621" w14:textId="551781C5" w:rsidR="004C24D7" w:rsidRDefault="004C24D7" w:rsidP="00A44868">
      <w:pPr>
        <w:rPr>
          <w:lang w:eastAsia="ja-JP"/>
        </w:rPr>
      </w:pPr>
      <w:r>
        <w:rPr>
          <w:lang w:eastAsia="ja-JP"/>
        </w:rPr>
        <w:t>(Id</w:t>
      </w:r>
      <w:r w:rsidR="00C660DC">
        <w:rPr>
          <w:lang w:eastAsia="ja-JP"/>
        </w:rPr>
        <w:t xml:space="preserve"> </w:t>
      </w:r>
      <w:r>
        <w:rPr>
          <w:lang w:eastAsia="ja-JP"/>
        </w:rPr>
        <w:t>ASC)WITH(PAD_INDEX=OFF,STATISTICS_NORECOMPUTE=OFF,</w:t>
      </w:r>
      <w:r w:rsidR="002D4ECD">
        <w:rPr>
          <w:lang w:eastAsia="ja-JP"/>
        </w:rPr>
        <w:t xml:space="preserve"> </w:t>
      </w:r>
      <w:r>
        <w:rPr>
          <w:lang w:eastAsia="ja-JP"/>
        </w:rPr>
        <w:t>IGNORE_DUP_KEY=OFF,ALLOW_ROW_LOCKS=ON,ALLOW_PAGE_LOCKS=ON)</w:t>
      </w:r>
      <w:r w:rsidR="00746414">
        <w:rPr>
          <w:lang w:eastAsia="ja-JP"/>
        </w:rPr>
        <w:t xml:space="preserve"> </w:t>
      </w:r>
      <w:r>
        <w:rPr>
          <w:lang w:eastAsia="ja-JP"/>
        </w:rPr>
        <w:t>ONPRIMARY) ON PRIMARY TEXTIMAGE_ON PRIMARY</w:t>
      </w:r>
      <w:r w:rsidR="002362DA">
        <w:rPr>
          <w:lang w:eastAsia="ja-JP"/>
        </w:rPr>
        <w:t xml:space="preserve"> (Khoá </w:t>
      </w:r>
      <w:r w:rsidR="00073590">
        <w:rPr>
          <w:lang w:eastAsia="ja-JP"/>
        </w:rPr>
        <w:t>chính</w:t>
      </w:r>
      <w:r w:rsidR="002362DA">
        <w:rPr>
          <w:lang w:eastAsia="ja-JP"/>
        </w:rPr>
        <w:t>)</w:t>
      </w:r>
    </w:p>
    <w:p w14:paraId="59945565" w14:textId="2586F58B" w:rsidR="00A44868" w:rsidRDefault="00F13282" w:rsidP="007E1CF9">
      <w:pPr>
        <w:pStyle w:val="Heading3"/>
      </w:pPr>
      <w:bookmarkStart w:id="42" w:name="_Toc153751241"/>
      <w:r>
        <w:t xml:space="preserve">Table </w:t>
      </w:r>
      <w:r w:rsidRPr="00F13282">
        <w:t>Product</w:t>
      </w:r>
      <w:r w:rsidR="006525C6">
        <w:t xml:space="preserve"> (Sản phẩm)</w:t>
      </w:r>
      <w:bookmarkEnd w:id="42"/>
    </w:p>
    <w:p w14:paraId="11ED5395" w14:textId="631AD954" w:rsidR="007E1CF9" w:rsidRDefault="007E1CF9" w:rsidP="007E1CF9">
      <w:pPr>
        <w:rPr>
          <w:lang w:eastAsia="ja-JP"/>
        </w:rPr>
      </w:pPr>
      <w:r>
        <w:rPr>
          <w:lang w:eastAsia="ja-JP"/>
        </w:rPr>
        <w:t xml:space="preserve">Id int IDENTITY(1,1) NOT NULL, </w:t>
      </w:r>
      <w:r w:rsidR="00D25638">
        <w:rPr>
          <w:lang w:eastAsia="ja-JP"/>
        </w:rPr>
        <w:t xml:space="preserve">(id </w:t>
      </w:r>
      <w:r w:rsidR="001B7BB9">
        <w:rPr>
          <w:lang w:eastAsia="ja-JP"/>
        </w:rPr>
        <w:t>sản phẩm</w:t>
      </w:r>
      <w:r w:rsidR="00D25638">
        <w:rPr>
          <w:lang w:eastAsia="ja-JP"/>
        </w:rPr>
        <w:t>, không bỏ trống, tự tăng)</w:t>
      </w:r>
    </w:p>
    <w:p w14:paraId="58AC2649" w14:textId="33C62DF1" w:rsidR="007E1CF9" w:rsidRDefault="007E1CF9" w:rsidP="007E1CF9">
      <w:pPr>
        <w:rPr>
          <w:lang w:eastAsia="ja-JP"/>
        </w:rPr>
      </w:pPr>
      <w:r>
        <w:rPr>
          <w:lang w:eastAsia="ja-JP"/>
        </w:rPr>
        <w:t>Title nvarchar(250) NOT NULL,</w:t>
      </w:r>
      <w:r w:rsidR="00FA2FEA">
        <w:rPr>
          <w:lang w:eastAsia="ja-JP"/>
        </w:rPr>
        <w:t xml:space="preserve"> (Tên sản phẩm)</w:t>
      </w:r>
    </w:p>
    <w:p w14:paraId="5F45B056" w14:textId="083C7508" w:rsidR="007E1CF9" w:rsidRDefault="007E1CF9" w:rsidP="007E1CF9">
      <w:pPr>
        <w:rPr>
          <w:lang w:eastAsia="ja-JP"/>
        </w:rPr>
      </w:pPr>
      <w:r>
        <w:rPr>
          <w:lang w:eastAsia="ja-JP"/>
        </w:rPr>
        <w:t>ProductCode nvarchar(50) NULL,</w:t>
      </w:r>
      <w:r w:rsidR="008D0F7F">
        <w:rPr>
          <w:lang w:eastAsia="ja-JP"/>
        </w:rPr>
        <w:t xml:space="preserve"> (Mã sản phẩm)</w:t>
      </w:r>
    </w:p>
    <w:p w14:paraId="0F8AA9B6" w14:textId="7A84DFF8" w:rsidR="007E1CF9" w:rsidRDefault="007E1CF9" w:rsidP="007E1CF9">
      <w:pPr>
        <w:rPr>
          <w:lang w:eastAsia="ja-JP"/>
        </w:rPr>
      </w:pPr>
      <w:r>
        <w:rPr>
          <w:lang w:eastAsia="ja-JP"/>
        </w:rPr>
        <w:t>Description nvarchar(max) NULL,</w:t>
      </w:r>
      <w:r w:rsidR="00FB7638">
        <w:rPr>
          <w:lang w:eastAsia="ja-JP"/>
        </w:rPr>
        <w:t xml:space="preserve"> (Mô tả ngắn)</w:t>
      </w:r>
    </w:p>
    <w:p w14:paraId="559D761F" w14:textId="365243A9" w:rsidR="007E1CF9" w:rsidRDefault="007E1CF9" w:rsidP="007E1CF9">
      <w:pPr>
        <w:rPr>
          <w:lang w:eastAsia="ja-JP"/>
        </w:rPr>
      </w:pPr>
      <w:r>
        <w:rPr>
          <w:lang w:eastAsia="ja-JP"/>
        </w:rPr>
        <w:t>Detail nvarchar(max) NULL,</w:t>
      </w:r>
      <w:r w:rsidR="00407C74">
        <w:rPr>
          <w:lang w:eastAsia="ja-JP"/>
        </w:rPr>
        <w:t xml:space="preserve"> (Chi tiết sản phẩm)</w:t>
      </w:r>
    </w:p>
    <w:p w14:paraId="14C95649" w14:textId="6E626BB1" w:rsidR="007E1CF9" w:rsidRDefault="007E1CF9" w:rsidP="007E1CF9">
      <w:pPr>
        <w:rPr>
          <w:lang w:eastAsia="ja-JP"/>
        </w:rPr>
      </w:pPr>
      <w:r>
        <w:rPr>
          <w:lang w:eastAsia="ja-JP"/>
        </w:rPr>
        <w:t>Image nvarchar(250) NULL,</w:t>
      </w:r>
      <w:r w:rsidR="00F815DB">
        <w:rPr>
          <w:lang w:eastAsia="ja-JP"/>
        </w:rPr>
        <w:t xml:space="preserve"> (Hình đại diện)</w:t>
      </w:r>
    </w:p>
    <w:p w14:paraId="0AFFEBE4" w14:textId="01062B53" w:rsidR="007E1CF9" w:rsidRDefault="007E1CF9" w:rsidP="007E1CF9">
      <w:pPr>
        <w:rPr>
          <w:lang w:eastAsia="ja-JP"/>
        </w:rPr>
      </w:pPr>
      <w:r>
        <w:rPr>
          <w:lang w:eastAsia="ja-JP"/>
        </w:rPr>
        <w:t>Price decimal(18, 2) NOT NULL,</w:t>
      </w:r>
      <w:r w:rsidR="00681BB9">
        <w:rPr>
          <w:lang w:eastAsia="ja-JP"/>
        </w:rPr>
        <w:t xml:space="preserve"> (Giá bán)</w:t>
      </w:r>
    </w:p>
    <w:p w14:paraId="1709343E" w14:textId="313EC170" w:rsidR="007E1CF9" w:rsidRDefault="007E1CF9" w:rsidP="007E1CF9">
      <w:pPr>
        <w:rPr>
          <w:lang w:eastAsia="ja-JP"/>
        </w:rPr>
      </w:pPr>
      <w:r>
        <w:rPr>
          <w:lang w:eastAsia="ja-JP"/>
        </w:rPr>
        <w:lastRenderedPageBreak/>
        <w:t>PriceSale decimal(18, 2) NULL,</w:t>
      </w:r>
      <w:r w:rsidR="003A3021">
        <w:rPr>
          <w:lang w:eastAsia="ja-JP"/>
        </w:rPr>
        <w:t xml:space="preserve"> (Giá khuyến mãi)</w:t>
      </w:r>
    </w:p>
    <w:p w14:paraId="5725DAA8" w14:textId="36E76910" w:rsidR="007E1CF9" w:rsidRDefault="007E1CF9" w:rsidP="007E1CF9">
      <w:pPr>
        <w:rPr>
          <w:lang w:eastAsia="ja-JP"/>
        </w:rPr>
      </w:pPr>
      <w:r>
        <w:rPr>
          <w:lang w:eastAsia="ja-JP"/>
        </w:rPr>
        <w:t>Quantity int NOT NULL,</w:t>
      </w:r>
      <w:r w:rsidR="00964873">
        <w:rPr>
          <w:lang w:eastAsia="ja-JP"/>
        </w:rPr>
        <w:t xml:space="preserve"> (Số lượng sản phẩm còn)</w:t>
      </w:r>
    </w:p>
    <w:p w14:paraId="62423858" w14:textId="78E5A7A2" w:rsidR="007E1CF9" w:rsidRDefault="007E1CF9" w:rsidP="007E1CF9">
      <w:pPr>
        <w:rPr>
          <w:lang w:eastAsia="ja-JP"/>
        </w:rPr>
      </w:pPr>
      <w:r>
        <w:rPr>
          <w:lang w:eastAsia="ja-JP"/>
        </w:rPr>
        <w:t>IsHome bit NOT NULL,</w:t>
      </w:r>
      <w:r w:rsidR="003A1A54">
        <w:rPr>
          <w:lang w:eastAsia="ja-JP"/>
        </w:rPr>
        <w:t xml:space="preserve"> (Hiển thị ở trang chủ</w:t>
      </w:r>
      <w:r w:rsidR="00286CAF">
        <w:rPr>
          <w:lang w:eastAsia="ja-JP"/>
        </w:rPr>
        <w:t xml:space="preserve"> True/Fale</w:t>
      </w:r>
      <w:r w:rsidR="003A1A54">
        <w:rPr>
          <w:lang w:eastAsia="ja-JP"/>
        </w:rPr>
        <w:t>)</w:t>
      </w:r>
    </w:p>
    <w:p w14:paraId="21787597" w14:textId="7C0DBFE3" w:rsidR="007E1CF9" w:rsidRDefault="007E1CF9" w:rsidP="007E1CF9">
      <w:pPr>
        <w:rPr>
          <w:lang w:eastAsia="ja-JP"/>
        </w:rPr>
      </w:pPr>
      <w:r>
        <w:rPr>
          <w:lang w:eastAsia="ja-JP"/>
        </w:rPr>
        <w:t>IsSale bit NOT NULL,</w:t>
      </w:r>
      <w:r w:rsidR="00B21686">
        <w:rPr>
          <w:lang w:eastAsia="ja-JP"/>
        </w:rPr>
        <w:t xml:space="preserve"> (Hiển thị ở sale True/Fale)</w:t>
      </w:r>
    </w:p>
    <w:p w14:paraId="2543F1BB" w14:textId="789DEA89" w:rsidR="007E1CF9" w:rsidRDefault="007E1CF9" w:rsidP="007E1CF9">
      <w:pPr>
        <w:rPr>
          <w:lang w:eastAsia="ja-JP"/>
        </w:rPr>
      </w:pPr>
      <w:r>
        <w:rPr>
          <w:lang w:eastAsia="ja-JP"/>
        </w:rPr>
        <w:t>IsFeature bit NOT NULL,</w:t>
      </w:r>
      <w:r w:rsidR="00EE7FBF">
        <w:rPr>
          <w:lang w:eastAsia="ja-JP"/>
        </w:rPr>
        <w:t xml:space="preserve"> (Hiển thị </w:t>
      </w:r>
      <w:r w:rsidR="009A7DDD">
        <w:rPr>
          <w:lang w:eastAsia="ja-JP"/>
        </w:rPr>
        <w:t>tính năng</w:t>
      </w:r>
      <w:r w:rsidR="00EE7FBF">
        <w:rPr>
          <w:lang w:eastAsia="ja-JP"/>
        </w:rPr>
        <w:t xml:space="preserve"> True/Fale)</w:t>
      </w:r>
    </w:p>
    <w:p w14:paraId="3A9D5E89" w14:textId="3E3F9253" w:rsidR="007E1CF9" w:rsidRDefault="007E1CF9" w:rsidP="007E1CF9">
      <w:pPr>
        <w:rPr>
          <w:lang w:eastAsia="ja-JP"/>
        </w:rPr>
      </w:pPr>
      <w:r>
        <w:rPr>
          <w:lang w:eastAsia="ja-JP"/>
        </w:rPr>
        <w:t>IsHot bit NOT NULL,</w:t>
      </w:r>
      <w:r w:rsidR="00581976">
        <w:rPr>
          <w:lang w:eastAsia="ja-JP"/>
        </w:rPr>
        <w:t xml:space="preserve"> (Hiển thị ở hot True/Fale)</w:t>
      </w:r>
    </w:p>
    <w:p w14:paraId="4240922C" w14:textId="696BBA01" w:rsidR="007E1CF9" w:rsidRDefault="007E1CF9" w:rsidP="007E1CF9">
      <w:pPr>
        <w:rPr>
          <w:lang w:eastAsia="ja-JP"/>
        </w:rPr>
      </w:pPr>
      <w:r>
        <w:rPr>
          <w:lang w:eastAsia="ja-JP"/>
        </w:rPr>
        <w:t>ProductCategoryId int NOT NULL,</w:t>
      </w:r>
      <w:r w:rsidR="002245D4">
        <w:rPr>
          <w:lang w:eastAsia="ja-JP"/>
        </w:rPr>
        <w:t xml:space="preserve"> (Id xác định danh mục sản phẩm có liên quan đến khoá ngoại ProductCategoryId=id của </w:t>
      </w:r>
      <w:r w:rsidR="009B3D96">
        <w:rPr>
          <w:lang w:eastAsia="ja-JP"/>
        </w:rPr>
        <w:t>P</w:t>
      </w:r>
      <w:r w:rsidR="002245D4">
        <w:rPr>
          <w:lang w:eastAsia="ja-JP"/>
        </w:rPr>
        <w:t>roductcategory)</w:t>
      </w:r>
    </w:p>
    <w:p w14:paraId="42348B1C" w14:textId="3CABD4BA" w:rsidR="007E1CF9" w:rsidRDefault="007E1CF9" w:rsidP="007E1CF9">
      <w:pPr>
        <w:rPr>
          <w:lang w:eastAsia="ja-JP"/>
        </w:rPr>
      </w:pPr>
      <w:r>
        <w:rPr>
          <w:lang w:eastAsia="ja-JP"/>
        </w:rPr>
        <w:t>SeoTitle nvarchar(250) NULL,</w:t>
      </w:r>
      <w:r w:rsidR="002C11EF">
        <w:rPr>
          <w:lang w:eastAsia="ja-JP"/>
        </w:rPr>
        <w:t xml:space="preserve"> (Seo tên sản phẩm)</w:t>
      </w:r>
    </w:p>
    <w:p w14:paraId="74C984F0" w14:textId="5559A24E" w:rsidR="007E1CF9" w:rsidRDefault="007E1CF9" w:rsidP="007E1CF9">
      <w:pPr>
        <w:rPr>
          <w:lang w:eastAsia="ja-JP"/>
        </w:rPr>
      </w:pPr>
      <w:r>
        <w:rPr>
          <w:lang w:eastAsia="ja-JP"/>
        </w:rPr>
        <w:t>SeoDescription nvarchar(500) NULL,</w:t>
      </w:r>
      <w:r w:rsidR="00F56A65">
        <w:rPr>
          <w:lang w:eastAsia="ja-JP"/>
        </w:rPr>
        <w:t xml:space="preserve"> (Seo mô tả)</w:t>
      </w:r>
    </w:p>
    <w:p w14:paraId="71FDEE3C" w14:textId="00D512FE" w:rsidR="007E1CF9" w:rsidRDefault="007E1CF9" w:rsidP="007E1CF9">
      <w:pPr>
        <w:rPr>
          <w:lang w:eastAsia="ja-JP"/>
        </w:rPr>
      </w:pPr>
      <w:r>
        <w:rPr>
          <w:lang w:eastAsia="ja-JP"/>
        </w:rPr>
        <w:t>SeoKeywords nvarchar(250) NULL,</w:t>
      </w:r>
      <w:r w:rsidR="00A16BAF">
        <w:rPr>
          <w:lang w:eastAsia="ja-JP"/>
        </w:rPr>
        <w:t xml:space="preserve"> (Seo keyw</w:t>
      </w:r>
      <w:r w:rsidR="002C251D">
        <w:rPr>
          <w:lang w:eastAsia="ja-JP"/>
        </w:rPr>
        <w:t>ord</w:t>
      </w:r>
      <w:r w:rsidR="00A16BAF">
        <w:rPr>
          <w:lang w:eastAsia="ja-JP"/>
        </w:rPr>
        <w:t>)</w:t>
      </w:r>
    </w:p>
    <w:p w14:paraId="35A96829" w14:textId="728D8801" w:rsidR="007E1CF9" w:rsidRDefault="007E1CF9" w:rsidP="007E1CF9">
      <w:pPr>
        <w:rPr>
          <w:lang w:eastAsia="ja-JP"/>
        </w:rPr>
      </w:pPr>
      <w:r>
        <w:rPr>
          <w:lang w:eastAsia="ja-JP"/>
        </w:rPr>
        <w:t>CreatedBy nvarchar(max) NULL,</w:t>
      </w:r>
      <w:r w:rsidR="006815D8">
        <w:rPr>
          <w:lang w:eastAsia="ja-JP"/>
        </w:rPr>
        <w:t xml:space="preserve"> (Thời gian tạo chỉnh sửa được)</w:t>
      </w:r>
    </w:p>
    <w:p w14:paraId="3F0DCA2E" w14:textId="78AEAAC0" w:rsidR="007E1CF9" w:rsidRDefault="007E1CF9" w:rsidP="007E1CF9">
      <w:pPr>
        <w:rPr>
          <w:lang w:eastAsia="ja-JP"/>
        </w:rPr>
      </w:pPr>
      <w:r>
        <w:rPr>
          <w:lang w:eastAsia="ja-JP"/>
        </w:rPr>
        <w:t>CreatedDate datetime NOT NULL,</w:t>
      </w:r>
      <w:r w:rsidR="00CF6C1F">
        <w:rPr>
          <w:lang w:eastAsia="ja-JP"/>
        </w:rPr>
        <w:t xml:space="preserve"> (Thời gian tạo thời gian tạo tự động)</w:t>
      </w:r>
    </w:p>
    <w:p w14:paraId="0F122606" w14:textId="70E891EF" w:rsidR="007E1CF9" w:rsidRDefault="007E1CF9" w:rsidP="007E1CF9">
      <w:pPr>
        <w:rPr>
          <w:lang w:eastAsia="ja-JP"/>
        </w:rPr>
      </w:pPr>
      <w:r>
        <w:rPr>
          <w:lang w:eastAsia="ja-JP"/>
        </w:rPr>
        <w:t>ModifiedDate datetime NOT NULL,</w:t>
      </w:r>
      <w:r w:rsidR="00EB785C">
        <w:rPr>
          <w:lang w:eastAsia="ja-JP"/>
        </w:rPr>
        <w:t xml:space="preserve"> (Thời gian chỉnh sửa cuối</w:t>
      </w:r>
      <w:r w:rsidR="00D05FBC">
        <w:rPr>
          <w:lang w:eastAsia="ja-JP"/>
        </w:rPr>
        <w:t xml:space="preserve"> tạo tự động</w:t>
      </w:r>
      <w:r w:rsidR="00EB785C">
        <w:rPr>
          <w:lang w:eastAsia="ja-JP"/>
        </w:rPr>
        <w:t>)</w:t>
      </w:r>
    </w:p>
    <w:p w14:paraId="46496974" w14:textId="261E279B" w:rsidR="007E1CF9" w:rsidRDefault="007E1CF9" w:rsidP="007E1CF9">
      <w:pPr>
        <w:rPr>
          <w:lang w:eastAsia="ja-JP"/>
        </w:rPr>
      </w:pPr>
      <w:r>
        <w:rPr>
          <w:lang w:eastAsia="ja-JP"/>
        </w:rPr>
        <w:t>Modifiedby nvarchar(max) NULL,</w:t>
      </w:r>
      <w:r w:rsidR="00BE44A3">
        <w:rPr>
          <w:lang w:eastAsia="ja-JP"/>
        </w:rPr>
        <w:t xml:space="preserve"> (Thời gian chỉnh sửa cuối chỉnh sửa được)</w:t>
      </w:r>
    </w:p>
    <w:p w14:paraId="095F669A" w14:textId="21C6239D" w:rsidR="007E1CF9" w:rsidRDefault="007E1CF9" w:rsidP="007E1CF9">
      <w:pPr>
        <w:rPr>
          <w:lang w:eastAsia="ja-JP"/>
        </w:rPr>
      </w:pPr>
      <w:r>
        <w:rPr>
          <w:lang w:eastAsia="ja-JP"/>
        </w:rPr>
        <w:t>Alias nvarchar(250) NULL,</w:t>
      </w:r>
      <w:r w:rsidR="005D1059">
        <w:rPr>
          <w:lang w:eastAsia="ja-JP"/>
        </w:rPr>
        <w:t xml:space="preserve"> (</w:t>
      </w:r>
      <w:r w:rsidR="00C11372">
        <w:rPr>
          <w:lang w:eastAsia="ja-JP"/>
        </w:rPr>
        <w:t>Đường dẫn</w:t>
      </w:r>
      <w:r w:rsidR="005D1059">
        <w:rPr>
          <w:lang w:eastAsia="ja-JP"/>
        </w:rPr>
        <w:t xml:space="preserve"> truy cập sản phẩm)</w:t>
      </w:r>
    </w:p>
    <w:p w14:paraId="2BEFE528" w14:textId="09C44F77" w:rsidR="007E1CF9" w:rsidRDefault="007E1CF9" w:rsidP="007E1CF9">
      <w:pPr>
        <w:rPr>
          <w:lang w:eastAsia="ja-JP"/>
        </w:rPr>
      </w:pPr>
      <w:r>
        <w:rPr>
          <w:lang w:eastAsia="ja-JP"/>
        </w:rPr>
        <w:t>IsActive bit NOT NULL DEFAULT ((0)),</w:t>
      </w:r>
      <w:r w:rsidR="00172F39">
        <w:rPr>
          <w:lang w:eastAsia="ja-JP"/>
        </w:rPr>
        <w:t xml:space="preserve"> </w:t>
      </w:r>
      <w:r w:rsidR="00385846">
        <w:rPr>
          <w:lang w:eastAsia="ja-JP"/>
        </w:rPr>
        <w:t>(Điểm tích cực)</w:t>
      </w:r>
    </w:p>
    <w:p w14:paraId="2D3706C0" w14:textId="603D344A" w:rsidR="007E1CF9" w:rsidRDefault="007E1CF9" w:rsidP="007E1CF9">
      <w:pPr>
        <w:rPr>
          <w:lang w:eastAsia="ja-JP"/>
        </w:rPr>
      </w:pPr>
      <w:r>
        <w:rPr>
          <w:lang w:eastAsia="ja-JP"/>
        </w:rPr>
        <w:t>ViewCount int NOT NULL DEFAULT ((0)),</w:t>
      </w:r>
      <w:r w:rsidR="00507302">
        <w:rPr>
          <w:lang w:eastAsia="ja-JP"/>
        </w:rPr>
        <w:t xml:space="preserve"> (Tổng lượt xem sản phẩm)</w:t>
      </w:r>
    </w:p>
    <w:p w14:paraId="330AB7B6" w14:textId="2DA316FB" w:rsidR="007E1CF9" w:rsidRDefault="007E1CF9" w:rsidP="007E1CF9">
      <w:pPr>
        <w:rPr>
          <w:lang w:eastAsia="ja-JP"/>
        </w:rPr>
      </w:pPr>
      <w:r>
        <w:rPr>
          <w:lang w:eastAsia="ja-JP"/>
        </w:rPr>
        <w:t>OriginalPrice decimal(18, 2) NOT NULL DEFAULT ((0)),</w:t>
      </w:r>
      <w:r w:rsidR="00E14A6B">
        <w:rPr>
          <w:lang w:eastAsia="ja-JP"/>
        </w:rPr>
        <w:t xml:space="preserve"> (Giá nhập)</w:t>
      </w:r>
    </w:p>
    <w:p w14:paraId="3D36914A" w14:textId="10BE7B64" w:rsidR="007E1CF9" w:rsidRDefault="007E1CF9" w:rsidP="007E1CF9">
      <w:pPr>
        <w:rPr>
          <w:lang w:eastAsia="ja-JP"/>
        </w:rPr>
      </w:pPr>
      <w:r>
        <w:rPr>
          <w:lang w:eastAsia="ja-JP"/>
        </w:rPr>
        <w:t xml:space="preserve">CONSTRAINT PK_dbo.tb_Product PRIMARY KEY CLUSTERED </w:t>
      </w:r>
    </w:p>
    <w:p w14:paraId="41AD40F3" w14:textId="1E9B8048" w:rsidR="008A2303" w:rsidRDefault="007E1CF9" w:rsidP="00D00B0E">
      <w:pPr>
        <w:rPr>
          <w:lang w:eastAsia="ja-JP"/>
        </w:rPr>
      </w:pPr>
      <w:r>
        <w:rPr>
          <w:lang w:eastAsia="ja-JP"/>
        </w:rPr>
        <w:t>(Id</w:t>
      </w:r>
      <w:r w:rsidR="008A2303">
        <w:rPr>
          <w:lang w:eastAsia="ja-JP"/>
        </w:rPr>
        <w:t xml:space="preserve"> </w:t>
      </w:r>
      <w:r>
        <w:rPr>
          <w:lang w:eastAsia="ja-JP"/>
        </w:rPr>
        <w:t>ASC)WITH(PAD_INDEX=OFF,STATISTICS_NORECOMPUTE=OFF,</w:t>
      </w:r>
      <w:r w:rsidR="008A2303">
        <w:rPr>
          <w:lang w:eastAsia="ja-JP"/>
        </w:rPr>
        <w:t xml:space="preserve"> </w:t>
      </w:r>
      <w:r>
        <w:rPr>
          <w:lang w:eastAsia="ja-JP"/>
        </w:rPr>
        <w:t>IGNORE_DUP_KEY=OFF,ALLOW_ROW_LOCKS=ON,ALLOW_PAGE_LOCKS = ON) ON PRIMARY) ON PRIMARY TEXTIMAGE_ON PRIMARY</w:t>
      </w:r>
      <w:r w:rsidR="00D00B0E">
        <w:rPr>
          <w:lang w:eastAsia="ja-JP"/>
        </w:rPr>
        <w:t xml:space="preserve"> </w:t>
      </w:r>
      <w:r w:rsidR="008A2303">
        <w:rPr>
          <w:lang w:eastAsia="ja-JP"/>
        </w:rPr>
        <w:t xml:space="preserve">(Khoá </w:t>
      </w:r>
      <w:r w:rsidR="00103D4D">
        <w:rPr>
          <w:lang w:eastAsia="ja-JP"/>
        </w:rPr>
        <w:t>c</w:t>
      </w:r>
      <w:r w:rsidR="001B1B4C">
        <w:rPr>
          <w:lang w:eastAsia="ja-JP"/>
        </w:rPr>
        <w:t>hính</w:t>
      </w:r>
      <w:r w:rsidR="008A2303">
        <w:rPr>
          <w:lang w:eastAsia="ja-JP"/>
        </w:rPr>
        <w:t>)</w:t>
      </w:r>
    </w:p>
    <w:p w14:paraId="2D4CA0C2" w14:textId="029AAC4E" w:rsidR="004720AA" w:rsidRDefault="004720AA" w:rsidP="00116527">
      <w:pPr>
        <w:pStyle w:val="Heading3"/>
      </w:pPr>
      <w:bookmarkStart w:id="43" w:name="_Toc153751242"/>
      <w:r>
        <w:t>Table ProductImage(</w:t>
      </w:r>
      <w:r w:rsidR="00DD080E">
        <w:t>Tất cả hình ảnh</w:t>
      </w:r>
      <w:r>
        <w:t xml:space="preserve"> sản phẩm)</w:t>
      </w:r>
      <w:bookmarkEnd w:id="43"/>
    </w:p>
    <w:p w14:paraId="3FEA3D5B" w14:textId="7967EC7A" w:rsidR="004720AA" w:rsidRDefault="004720AA" w:rsidP="004720AA">
      <w:pPr>
        <w:rPr>
          <w:lang w:eastAsia="ja-JP"/>
        </w:rPr>
      </w:pPr>
      <w:r>
        <w:rPr>
          <w:lang w:eastAsia="ja-JP"/>
        </w:rPr>
        <w:t>Id int IDENTITY(1,1) NOT NULL,</w:t>
      </w:r>
      <w:r w:rsidR="003A5D92">
        <w:rPr>
          <w:lang w:eastAsia="ja-JP"/>
        </w:rPr>
        <w:t xml:space="preserve"> (id hình sản phẩm, không bỏ trống, tự tăng)</w:t>
      </w:r>
    </w:p>
    <w:p w14:paraId="1840A30E" w14:textId="02D0E68F" w:rsidR="004720AA" w:rsidRDefault="004720AA" w:rsidP="004720AA">
      <w:pPr>
        <w:rPr>
          <w:lang w:eastAsia="ja-JP"/>
        </w:rPr>
      </w:pPr>
      <w:r>
        <w:rPr>
          <w:lang w:eastAsia="ja-JP"/>
        </w:rPr>
        <w:t>ProductId int NOT NULL,</w:t>
      </w:r>
      <w:r w:rsidR="00FD028E">
        <w:rPr>
          <w:lang w:eastAsia="ja-JP"/>
        </w:rPr>
        <w:t xml:space="preserve"> (Hình ảnh thuộc sản phẩm nào dựa trên id đây liên quan đến khoá ngoại ProductId = id của table product</w:t>
      </w:r>
      <w:r w:rsidR="0028188F">
        <w:rPr>
          <w:lang w:eastAsia="ja-JP"/>
        </w:rPr>
        <w:t>, không bỏ trống</w:t>
      </w:r>
      <w:r w:rsidR="00FD028E">
        <w:rPr>
          <w:lang w:eastAsia="ja-JP"/>
        </w:rPr>
        <w:t>)</w:t>
      </w:r>
    </w:p>
    <w:p w14:paraId="02BBFF25" w14:textId="2329B499" w:rsidR="004720AA" w:rsidRDefault="004720AA" w:rsidP="004720AA">
      <w:pPr>
        <w:rPr>
          <w:lang w:eastAsia="ja-JP"/>
        </w:rPr>
      </w:pPr>
      <w:r>
        <w:rPr>
          <w:lang w:eastAsia="ja-JP"/>
        </w:rPr>
        <w:lastRenderedPageBreak/>
        <w:t>Image nvarchar(max) NULL,</w:t>
      </w:r>
      <w:r w:rsidR="00146558">
        <w:rPr>
          <w:lang w:eastAsia="ja-JP"/>
        </w:rPr>
        <w:t xml:space="preserve"> (Đường dẫn đến hình ảnh)</w:t>
      </w:r>
    </w:p>
    <w:p w14:paraId="0137E49E" w14:textId="12022859" w:rsidR="004720AA" w:rsidRDefault="004720AA" w:rsidP="004720AA">
      <w:pPr>
        <w:rPr>
          <w:lang w:eastAsia="ja-JP"/>
        </w:rPr>
      </w:pPr>
      <w:r>
        <w:rPr>
          <w:lang w:eastAsia="ja-JP"/>
        </w:rPr>
        <w:t>IsDefault bit NOT NULL,</w:t>
      </w:r>
      <w:r w:rsidR="002D6AAF">
        <w:rPr>
          <w:lang w:eastAsia="ja-JP"/>
        </w:rPr>
        <w:t xml:space="preserve"> (Hiển thị hay không True/Fale</w:t>
      </w:r>
      <w:r w:rsidR="00D8657A">
        <w:rPr>
          <w:lang w:eastAsia="ja-JP"/>
        </w:rPr>
        <w:t>, không bỏ trống</w:t>
      </w:r>
      <w:r w:rsidR="002D6AAF">
        <w:rPr>
          <w:lang w:eastAsia="ja-JP"/>
        </w:rPr>
        <w:t>)</w:t>
      </w:r>
    </w:p>
    <w:p w14:paraId="584A4163" w14:textId="77D29733" w:rsidR="004720AA" w:rsidRDefault="004720AA" w:rsidP="004720AA">
      <w:pPr>
        <w:rPr>
          <w:lang w:eastAsia="ja-JP"/>
        </w:rPr>
      </w:pPr>
      <w:r>
        <w:rPr>
          <w:lang w:eastAsia="ja-JP"/>
        </w:rPr>
        <w:t xml:space="preserve">CONSTRAINT PK_dbo.tb_ProductImage PRIMARY KEY CLUSTERED </w:t>
      </w:r>
    </w:p>
    <w:p w14:paraId="304FF1D9" w14:textId="776E3953" w:rsidR="003F38BF" w:rsidRDefault="004720AA" w:rsidP="003D1240">
      <w:pPr>
        <w:rPr>
          <w:lang w:eastAsia="ja-JP"/>
        </w:rPr>
      </w:pPr>
      <w:r>
        <w:rPr>
          <w:lang w:eastAsia="ja-JP"/>
        </w:rPr>
        <w:t>(Id ASC)WITH(PAD_INDEX=OFF,STATISTICS_NORECOMPUTE=OFF,</w:t>
      </w:r>
      <w:r w:rsidR="003D1240">
        <w:rPr>
          <w:lang w:eastAsia="ja-JP"/>
        </w:rPr>
        <w:t xml:space="preserve"> </w:t>
      </w:r>
      <w:r>
        <w:rPr>
          <w:lang w:eastAsia="ja-JP"/>
        </w:rPr>
        <w:t>IGNORE_DUP_KEY=OFF,ALLOW_ROW_LOCKS=ON,ALLOW_PAGE_LOCKS = ON) ON PRIMARY) ON PRIMARY TEXTIMAGE_ON PRIMARY</w:t>
      </w:r>
      <w:r w:rsidR="003D1240">
        <w:rPr>
          <w:lang w:eastAsia="ja-JP"/>
        </w:rPr>
        <w:t xml:space="preserve"> (Khoá </w:t>
      </w:r>
      <w:r w:rsidR="000D2B3A">
        <w:rPr>
          <w:lang w:eastAsia="ja-JP"/>
        </w:rPr>
        <w:t>chính</w:t>
      </w:r>
      <w:r w:rsidR="003D1240">
        <w:rPr>
          <w:lang w:eastAsia="ja-JP"/>
        </w:rPr>
        <w:t>)</w:t>
      </w:r>
    </w:p>
    <w:p w14:paraId="72289EE6" w14:textId="12AF9E8C" w:rsidR="00116527" w:rsidRDefault="00116527" w:rsidP="00116527">
      <w:pPr>
        <w:pStyle w:val="Heading3"/>
      </w:pPr>
      <w:bookmarkStart w:id="44" w:name="_Toc153751243"/>
      <w:r>
        <w:t>Table Order</w:t>
      </w:r>
      <w:r w:rsidR="00A2458E">
        <w:t xml:space="preserve"> (Đơn hàng)</w:t>
      </w:r>
      <w:bookmarkEnd w:id="44"/>
    </w:p>
    <w:p w14:paraId="1B64CD80" w14:textId="0F147B20" w:rsidR="00116527" w:rsidRDefault="00116527" w:rsidP="00116527">
      <w:pPr>
        <w:rPr>
          <w:lang w:eastAsia="ja-JP"/>
        </w:rPr>
      </w:pPr>
      <w:r>
        <w:rPr>
          <w:lang w:eastAsia="ja-JP"/>
        </w:rPr>
        <w:t>Id int IDENTITY(1,1) NOT NULL,</w:t>
      </w:r>
      <w:r w:rsidR="00CE7329">
        <w:rPr>
          <w:lang w:eastAsia="ja-JP"/>
        </w:rPr>
        <w:t xml:space="preserve"> (Id đơn hàng</w:t>
      </w:r>
      <w:r w:rsidR="00E74FE3">
        <w:rPr>
          <w:lang w:eastAsia="ja-JP"/>
        </w:rPr>
        <w:t>, không bỏ trống, tự tăng</w:t>
      </w:r>
      <w:r w:rsidR="00CE7329">
        <w:rPr>
          <w:lang w:eastAsia="ja-JP"/>
        </w:rPr>
        <w:t>)</w:t>
      </w:r>
    </w:p>
    <w:p w14:paraId="052C695E" w14:textId="6FC29CD2" w:rsidR="00116527" w:rsidRDefault="00116527" w:rsidP="00116527">
      <w:pPr>
        <w:rPr>
          <w:lang w:eastAsia="ja-JP"/>
        </w:rPr>
      </w:pPr>
      <w:r>
        <w:rPr>
          <w:lang w:eastAsia="ja-JP"/>
        </w:rPr>
        <w:t>Code nvarchar(max) NOT NULL,</w:t>
      </w:r>
      <w:r w:rsidR="000D499E">
        <w:rPr>
          <w:lang w:eastAsia="ja-JP"/>
        </w:rPr>
        <w:t xml:space="preserve"> (</w:t>
      </w:r>
      <w:r w:rsidR="00CB3D11">
        <w:rPr>
          <w:lang w:eastAsia="ja-JP"/>
        </w:rPr>
        <w:t>M</w:t>
      </w:r>
      <w:r w:rsidR="000D499E">
        <w:rPr>
          <w:lang w:eastAsia="ja-JP"/>
        </w:rPr>
        <w:t>ã đơn hàng)</w:t>
      </w:r>
    </w:p>
    <w:p w14:paraId="13D2E1AA" w14:textId="63CBC86E" w:rsidR="00116527" w:rsidRDefault="00116527" w:rsidP="00116527">
      <w:pPr>
        <w:rPr>
          <w:lang w:eastAsia="ja-JP"/>
        </w:rPr>
      </w:pPr>
      <w:r>
        <w:rPr>
          <w:lang w:eastAsia="ja-JP"/>
        </w:rPr>
        <w:t>CustomerName nvarchar(max) NOT NULL,</w:t>
      </w:r>
      <w:r w:rsidR="00C55CB1">
        <w:rPr>
          <w:lang w:eastAsia="ja-JP"/>
        </w:rPr>
        <w:t xml:space="preserve"> (Tên người mua)</w:t>
      </w:r>
    </w:p>
    <w:p w14:paraId="1C27F82C" w14:textId="655A1248" w:rsidR="00116527" w:rsidRDefault="00116527" w:rsidP="00116527">
      <w:pPr>
        <w:rPr>
          <w:lang w:eastAsia="ja-JP"/>
        </w:rPr>
      </w:pPr>
      <w:r>
        <w:rPr>
          <w:lang w:eastAsia="ja-JP"/>
        </w:rPr>
        <w:t>Phone nvarchar(max) NOT NULL,</w:t>
      </w:r>
      <w:r w:rsidR="001F5795">
        <w:rPr>
          <w:lang w:eastAsia="ja-JP"/>
        </w:rPr>
        <w:t xml:space="preserve"> (Số điện thoại người mua)</w:t>
      </w:r>
    </w:p>
    <w:p w14:paraId="4468796A" w14:textId="4EF65F5E" w:rsidR="00116527" w:rsidRDefault="00116527" w:rsidP="00116527">
      <w:pPr>
        <w:rPr>
          <w:lang w:eastAsia="ja-JP"/>
        </w:rPr>
      </w:pPr>
      <w:r>
        <w:rPr>
          <w:lang w:eastAsia="ja-JP"/>
        </w:rPr>
        <w:t>Address nvarchar(max) NOT NULL,</w:t>
      </w:r>
      <w:r w:rsidR="0096149E">
        <w:rPr>
          <w:lang w:eastAsia="ja-JP"/>
        </w:rPr>
        <w:t xml:space="preserve"> (</w:t>
      </w:r>
      <w:r w:rsidR="00E13D3F">
        <w:rPr>
          <w:lang w:eastAsia="ja-JP"/>
        </w:rPr>
        <w:t>Địa chỉ</w:t>
      </w:r>
      <w:r w:rsidR="0096149E">
        <w:rPr>
          <w:lang w:eastAsia="ja-JP"/>
        </w:rPr>
        <w:t xml:space="preserve"> người mua)</w:t>
      </w:r>
    </w:p>
    <w:p w14:paraId="7706B1A5" w14:textId="4DC20E9F" w:rsidR="00116527" w:rsidRDefault="00116527" w:rsidP="00116527">
      <w:pPr>
        <w:rPr>
          <w:lang w:eastAsia="ja-JP"/>
        </w:rPr>
      </w:pPr>
      <w:r>
        <w:rPr>
          <w:lang w:eastAsia="ja-JP"/>
        </w:rPr>
        <w:t>TotalAmount decimal(18, 2) NOT NULL,</w:t>
      </w:r>
      <w:r w:rsidR="0031280B">
        <w:rPr>
          <w:lang w:eastAsia="ja-JP"/>
        </w:rPr>
        <w:t xml:space="preserve"> (Tổng tiền)</w:t>
      </w:r>
    </w:p>
    <w:p w14:paraId="56D9F47C" w14:textId="7003E840" w:rsidR="00116527" w:rsidRDefault="00116527" w:rsidP="00116527">
      <w:pPr>
        <w:rPr>
          <w:lang w:eastAsia="ja-JP"/>
        </w:rPr>
      </w:pPr>
      <w:r>
        <w:rPr>
          <w:lang w:eastAsia="ja-JP"/>
        </w:rPr>
        <w:t>Quantity int NOT NULL,</w:t>
      </w:r>
      <w:r w:rsidR="00FE4DE0">
        <w:rPr>
          <w:lang w:eastAsia="ja-JP"/>
        </w:rPr>
        <w:t xml:space="preserve"> (Số lượng)</w:t>
      </w:r>
    </w:p>
    <w:p w14:paraId="02852878" w14:textId="44B53B5C" w:rsidR="00116527" w:rsidRDefault="00116527" w:rsidP="00116527">
      <w:pPr>
        <w:rPr>
          <w:lang w:eastAsia="ja-JP"/>
        </w:rPr>
      </w:pPr>
      <w:r>
        <w:rPr>
          <w:lang w:eastAsia="ja-JP"/>
        </w:rPr>
        <w:t>CreatedBy nvarchar(max) NULL,</w:t>
      </w:r>
      <w:r w:rsidR="00041D1F">
        <w:rPr>
          <w:lang w:eastAsia="ja-JP"/>
        </w:rPr>
        <w:t xml:space="preserve"> (</w:t>
      </w:r>
      <w:r w:rsidR="00736BFF">
        <w:rPr>
          <w:lang w:eastAsia="ja-JP"/>
        </w:rPr>
        <w:t>Thời gian</w:t>
      </w:r>
      <w:r w:rsidR="00041D1F">
        <w:rPr>
          <w:lang w:eastAsia="ja-JP"/>
        </w:rPr>
        <w:t xml:space="preserve"> </w:t>
      </w:r>
      <w:r w:rsidR="005667D3">
        <w:rPr>
          <w:lang w:eastAsia="ja-JP"/>
        </w:rPr>
        <w:t>mua</w:t>
      </w:r>
      <w:r w:rsidR="00041D1F">
        <w:rPr>
          <w:lang w:eastAsia="ja-JP"/>
        </w:rPr>
        <w:t xml:space="preserve"> chỉnh sửa được</w:t>
      </w:r>
      <w:r w:rsidR="00321D21">
        <w:rPr>
          <w:lang w:eastAsia="ja-JP"/>
        </w:rPr>
        <w:t>, không sài tới</w:t>
      </w:r>
      <w:r w:rsidR="00041D1F">
        <w:rPr>
          <w:lang w:eastAsia="ja-JP"/>
        </w:rPr>
        <w:t>)</w:t>
      </w:r>
    </w:p>
    <w:p w14:paraId="496E3AE4" w14:textId="3CD88967" w:rsidR="00116527" w:rsidRDefault="00116527" w:rsidP="00116527">
      <w:pPr>
        <w:rPr>
          <w:lang w:eastAsia="ja-JP"/>
        </w:rPr>
      </w:pPr>
      <w:r>
        <w:rPr>
          <w:lang w:eastAsia="ja-JP"/>
        </w:rPr>
        <w:t>CreatedDate datetime NOT NULL,</w:t>
      </w:r>
      <w:r w:rsidR="000B4841">
        <w:rPr>
          <w:lang w:eastAsia="ja-JP"/>
        </w:rPr>
        <w:t xml:space="preserve"> (</w:t>
      </w:r>
      <w:r w:rsidR="00364D63">
        <w:rPr>
          <w:lang w:eastAsia="ja-JP"/>
        </w:rPr>
        <w:t xml:space="preserve">Thời gian </w:t>
      </w:r>
      <w:r w:rsidR="000B4841">
        <w:rPr>
          <w:lang w:eastAsia="ja-JP"/>
        </w:rPr>
        <w:t>mua)</w:t>
      </w:r>
    </w:p>
    <w:p w14:paraId="24D6189F" w14:textId="019B08CF" w:rsidR="00116527" w:rsidRDefault="00116527" w:rsidP="00116527">
      <w:pPr>
        <w:rPr>
          <w:lang w:eastAsia="ja-JP"/>
        </w:rPr>
      </w:pPr>
      <w:r>
        <w:rPr>
          <w:lang w:eastAsia="ja-JP"/>
        </w:rPr>
        <w:t>ModifiedDate datetime NOT NULL,</w:t>
      </w:r>
      <w:r w:rsidR="00D32717">
        <w:rPr>
          <w:lang w:eastAsia="ja-JP"/>
        </w:rPr>
        <w:t xml:space="preserve"> (</w:t>
      </w:r>
      <w:r w:rsidR="00364D63">
        <w:rPr>
          <w:lang w:eastAsia="ja-JP"/>
        </w:rPr>
        <w:t xml:space="preserve">Thời gian </w:t>
      </w:r>
      <w:r w:rsidR="00D32717">
        <w:rPr>
          <w:lang w:eastAsia="ja-JP"/>
        </w:rPr>
        <w:t>mua)</w:t>
      </w:r>
    </w:p>
    <w:p w14:paraId="13067C25" w14:textId="7D813ECD" w:rsidR="000009AF" w:rsidRDefault="000009AF" w:rsidP="00116527">
      <w:pPr>
        <w:rPr>
          <w:lang w:eastAsia="ja-JP"/>
        </w:rPr>
      </w:pPr>
      <w:r>
        <w:rPr>
          <w:lang w:eastAsia="ja-JP"/>
        </w:rPr>
        <w:t xml:space="preserve">Vì mùa một thời điểm nên cả </w:t>
      </w:r>
      <w:r w:rsidR="007B0E34">
        <w:rPr>
          <w:lang w:eastAsia="ja-JP"/>
        </w:rPr>
        <w:t>t</w:t>
      </w:r>
      <w:r w:rsidR="008F4403">
        <w:rPr>
          <w:lang w:eastAsia="ja-JP"/>
        </w:rPr>
        <w:t xml:space="preserve">hời gian </w:t>
      </w:r>
      <w:r>
        <w:rPr>
          <w:lang w:eastAsia="ja-JP"/>
        </w:rPr>
        <w:t xml:space="preserve">đầu và </w:t>
      </w:r>
      <w:r w:rsidR="007B0E34">
        <w:rPr>
          <w:lang w:eastAsia="ja-JP"/>
        </w:rPr>
        <w:t>t</w:t>
      </w:r>
      <w:r w:rsidR="008F4403">
        <w:rPr>
          <w:lang w:eastAsia="ja-JP"/>
        </w:rPr>
        <w:t xml:space="preserve">hời gian </w:t>
      </w:r>
      <w:r>
        <w:rPr>
          <w:lang w:eastAsia="ja-JP"/>
        </w:rPr>
        <w:t>cuối đều bằng nhau</w:t>
      </w:r>
      <w:r w:rsidR="00E906F5">
        <w:rPr>
          <w:lang w:eastAsia="ja-JP"/>
        </w:rPr>
        <w:t>.</w:t>
      </w:r>
    </w:p>
    <w:p w14:paraId="447B436F" w14:textId="24D1F75A" w:rsidR="00116527" w:rsidRDefault="00116527" w:rsidP="00116527">
      <w:pPr>
        <w:rPr>
          <w:lang w:eastAsia="ja-JP"/>
        </w:rPr>
      </w:pPr>
      <w:r>
        <w:rPr>
          <w:lang w:eastAsia="ja-JP"/>
        </w:rPr>
        <w:t>Modifiedby nvarchar(max) NULL,</w:t>
      </w:r>
      <w:r w:rsidR="00800064">
        <w:rPr>
          <w:lang w:eastAsia="ja-JP"/>
        </w:rPr>
        <w:t xml:space="preserve"> (</w:t>
      </w:r>
      <w:r w:rsidR="00364D63">
        <w:rPr>
          <w:lang w:eastAsia="ja-JP"/>
        </w:rPr>
        <w:t xml:space="preserve">Thời gian </w:t>
      </w:r>
      <w:r w:rsidR="00800064">
        <w:rPr>
          <w:lang w:eastAsia="ja-JP"/>
        </w:rPr>
        <w:t>mua chỉnh sửa được</w:t>
      </w:r>
      <w:r w:rsidR="003A115C">
        <w:rPr>
          <w:lang w:eastAsia="ja-JP"/>
        </w:rPr>
        <w:t>, không sài tới</w:t>
      </w:r>
      <w:r w:rsidR="00800064">
        <w:rPr>
          <w:lang w:eastAsia="ja-JP"/>
        </w:rPr>
        <w:t>)</w:t>
      </w:r>
    </w:p>
    <w:p w14:paraId="47D6D197" w14:textId="419FF52B" w:rsidR="00116527" w:rsidRDefault="00116527" w:rsidP="00116527">
      <w:pPr>
        <w:rPr>
          <w:lang w:eastAsia="ja-JP"/>
        </w:rPr>
      </w:pPr>
      <w:r>
        <w:rPr>
          <w:lang w:eastAsia="ja-JP"/>
        </w:rPr>
        <w:t>TypePayment int NOT NULL DEFAULT ((0)),</w:t>
      </w:r>
      <w:r w:rsidR="00E16DAB">
        <w:rPr>
          <w:lang w:eastAsia="ja-JP"/>
        </w:rPr>
        <w:t xml:space="preserve"> (Hình thức mua hàng option 0,1,2,3,4</w:t>
      </w:r>
      <w:r w:rsidR="006C51FF">
        <w:rPr>
          <w:lang w:eastAsia="ja-JP"/>
        </w:rPr>
        <w:t>,….</w:t>
      </w:r>
      <w:r w:rsidR="00E16DAB">
        <w:rPr>
          <w:lang w:eastAsia="ja-JP"/>
        </w:rPr>
        <w:t>)</w:t>
      </w:r>
    </w:p>
    <w:p w14:paraId="173366A6" w14:textId="4F3696D6" w:rsidR="00116527" w:rsidRPr="00E5361B" w:rsidRDefault="00116527" w:rsidP="00116527">
      <w:pPr>
        <w:rPr>
          <w:lang w:val="fr-FR" w:eastAsia="ja-JP"/>
        </w:rPr>
      </w:pPr>
      <w:r w:rsidRPr="00E5361B">
        <w:rPr>
          <w:lang w:val="fr-FR" w:eastAsia="ja-JP"/>
        </w:rPr>
        <w:t>Email nvarchar(max) NULL,</w:t>
      </w:r>
      <w:r w:rsidR="00060272" w:rsidRPr="00E5361B">
        <w:rPr>
          <w:lang w:val="fr-FR" w:eastAsia="ja-JP"/>
        </w:rPr>
        <w:t xml:space="preserve"> (Email người mua)</w:t>
      </w:r>
    </w:p>
    <w:p w14:paraId="07535587" w14:textId="77777777" w:rsidR="00E5361B" w:rsidRDefault="00116527" w:rsidP="00116527">
      <w:pPr>
        <w:rPr>
          <w:lang w:eastAsia="ja-JP"/>
        </w:rPr>
      </w:pPr>
      <w:r w:rsidRPr="00E41204">
        <w:rPr>
          <w:lang w:val="fr-FR" w:eastAsia="ja-JP"/>
        </w:rPr>
        <w:t xml:space="preserve"> </w:t>
      </w:r>
      <w:r>
        <w:rPr>
          <w:lang w:eastAsia="ja-JP"/>
        </w:rPr>
        <w:t>CONSTRAINT PK_dbo.tb_Order PRIMARY KEY CLUSTERED</w:t>
      </w:r>
    </w:p>
    <w:p w14:paraId="4457F206" w14:textId="2584747A" w:rsidR="00E5361B" w:rsidRDefault="00116527" w:rsidP="006F6B75">
      <w:pPr>
        <w:rPr>
          <w:lang w:eastAsia="ja-JP"/>
        </w:rPr>
      </w:pPr>
      <w:r>
        <w:rPr>
          <w:lang w:eastAsia="ja-JP"/>
        </w:rPr>
        <w:t>(Id ASC)WITH (PAD_INDEX=OFF,STATISTICS_NORECOMPUTE=OFF, IGNORE_DUP_KEY=OFF,ALLOW_ROW_LOCKS=ON,ALLOW_PAGE_LOC</w:t>
      </w:r>
      <w:r>
        <w:rPr>
          <w:lang w:eastAsia="ja-JP"/>
        </w:rPr>
        <w:lastRenderedPageBreak/>
        <w:t>KS = ON) ON PRIMARY) ON PRIMARY TEXTIMAGE_ON PRIMARY</w:t>
      </w:r>
      <w:r w:rsidR="006F6B75">
        <w:rPr>
          <w:lang w:eastAsia="ja-JP"/>
        </w:rPr>
        <w:t xml:space="preserve"> </w:t>
      </w:r>
      <w:r w:rsidR="00E5361B">
        <w:rPr>
          <w:lang w:eastAsia="ja-JP"/>
        </w:rPr>
        <w:t>(Khoá chính)</w:t>
      </w:r>
    </w:p>
    <w:p w14:paraId="31DB1B76" w14:textId="07C5C27D" w:rsidR="00E74FE3" w:rsidRDefault="00E74FE3" w:rsidP="00E74FE3">
      <w:pPr>
        <w:pStyle w:val="Heading3"/>
      </w:pPr>
      <w:bookmarkStart w:id="45" w:name="_Toc153751244"/>
      <w:r>
        <w:t xml:space="preserve">Table </w:t>
      </w:r>
      <w:r w:rsidRPr="00E74FE3">
        <w:t>OrderDetail</w:t>
      </w:r>
      <w:r>
        <w:t xml:space="preserve"> (Chi tiết đơn hàng)</w:t>
      </w:r>
      <w:bookmarkEnd w:id="45"/>
    </w:p>
    <w:p w14:paraId="2C11D9C8" w14:textId="2F253037" w:rsidR="00E74FE3" w:rsidRDefault="00E74FE3" w:rsidP="00E74FE3">
      <w:pPr>
        <w:rPr>
          <w:lang w:eastAsia="ja-JP"/>
        </w:rPr>
      </w:pPr>
      <w:r>
        <w:rPr>
          <w:lang w:eastAsia="ja-JP"/>
        </w:rPr>
        <w:t>Id int IDENTITY(1,1) NOT NULL,</w:t>
      </w:r>
      <w:r w:rsidR="002151B0">
        <w:rPr>
          <w:lang w:eastAsia="ja-JP"/>
        </w:rPr>
        <w:t xml:space="preserve"> (Id</w:t>
      </w:r>
      <w:r w:rsidR="007D414B">
        <w:rPr>
          <w:lang w:eastAsia="ja-JP"/>
        </w:rPr>
        <w:t xml:space="preserve"> chi tiết</w:t>
      </w:r>
      <w:r w:rsidR="002151B0">
        <w:rPr>
          <w:lang w:eastAsia="ja-JP"/>
        </w:rPr>
        <w:t xml:space="preserve"> đơn hàng, không bỏ trống, tự tăng)</w:t>
      </w:r>
    </w:p>
    <w:p w14:paraId="43DCA0E7" w14:textId="596FB127" w:rsidR="00E74FE3" w:rsidRDefault="00E74FE3" w:rsidP="00E74FE3">
      <w:pPr>
        <w:rPr>
          <w:lang w:eastAsia="ja-JP"/>
        </w:rPr>
      </w:pPr>
      <w:r>
        <w:rPr>
          <w:lang w:eastAsia="ja-JP"/>
        </w:rPr>
        <w:t>OrderId int NOT NULL,</w:t>
      </w:r>
      <w:r w:rsidR="00D61216">
        <w:rPr>
          <w:lang w:eastAsia="ja-JP"/>
        </w:rPr>
        <w:t xml:space="preserve"> (id xác định thuộc đơn hàng nào liên quan đến khoá ngoại OrderId = id của table </w:t>
      </w:r>
      <w:r w:rsidR="00D61216" w:rsidRPr="00D61216">
        <w:rPr>
          <w:lang w:eastAsia="ja-JP"/>
        </w:rPr>
        <w:t>Order</w:t>
      </w:r>
      <w:r w:rsidR="00D61216">
        <w:rPr>
          <w:lang w:eastAsia="ja-JP"/>
        </w:rPr>
        <w:t>)</w:t>
      </w:r>
    </w:p>
    <w:p w14:paraId="02159031" w14:textId="76F8A67F" w:rsidR="00E74FE3" w:rsidRDefault="00E74FE3" w:rsidP="00E74FE3">
      <w:pPr>
        <w:rPr>
          <w:lang w:eastAsia="ja-JP"/>
        </w:rPr>
      </w:pPr>
      <w:r>
        <w:rPr>
          <w:lang w:eastAsia="ja-JP"/>
        </w:rPr>
        <w:t>ProductId int NOT NULL,</w:t>
      </w:r>
      <w:r w:rsidR="00EF6208">
        <w:rPr>
          <w:lang w:eastAsia="ja-JP"/>
        </w:rPr>
        <w:t xml:space="preserve"> (id xác định thuộc </w:t>
      </w:r>
      <w:r w:rsidR="003F1905">
        <w:rPr>
          <w:lang w:eastAsia="ja-JP"/>
        </w:rPr>
        <w:t>sản phẩm</w:t>
      </w:r>
      <w:r w:rsidR="00EF6208">
        <w:rPr>
          <w:lang w:eastAsia="ja-JP"/>
        </w:rPr>
        <w:t xml:space="preserve"> nào liên quan đến khoá ngoại </w:t>
      </w:r>
      <w:r w:rsidR="008866F7">
        <w:rPr>
          <w:lang w:eastAsia="ja-JP"/>
        </w:rPr>
        <w:t xml:space="preserve">ProductId </w:t>
      </w:r>
      <w:r w:rsidR="00EF6208">
        <w:rPr>
          <w:lang w:eastAsia="ja-JP"/>
        </w:rPr>
        <w:t xml:space="preserve">= id của table </w:t>
      </w:r>
      <w:r w:rsidR="0047346D">
        <w:rPr>
          <w:lang w:eastAsia="ja-JP"/>
        </w:rPr>
        <w:t>Product</w:t>
      </w:r>
      <w:r w:rsidR="00EF6208">
        <w:rPr>
          <w:lang w:eastAsia="ja-JP"/>
        </w:rPr>
        <w:t>)</w:t>
      </w:r>
    </w:p>
    <w:p w14:paraId="10496C37" w14:textId="0AA9F0E5" w:rsidR="00E74FE3" w:rsidRDefault="00E74FE3" w:rsidP="00E74FE3">
      <w:pPr>
        <w:rPr>
          <w:lang w:eastAsia="ja-JP"/>
        </w:rPr>
      </w:pPr>
      <w:r>
        <w:rPr>
          <w:lang w:eastAsia="ja-JP"/>
        </w:rPr>
        <w:t>Price decimal(18, 2) NOT NULL,</w:t>
      </w:r>
      <w:r w:rsidR="00625E44">
        <w:rPr>
          <w:lang w:eastAsia="ja-JP"/>
        </w:rPr>
        <w:t xml:space="preserve"> (Giá của từng sản phẩm)</w:t>
      </w:r>
    </w:p>
    <w:p w14:paraId="6BC9273D" w14:textId="59D54849" w:rsidR="00E74FE3" w:rsidRDefault="00E74FE3" w:rsidP="00E74FE3">
      <w:pPr>
        <w:rPr>
          <w:lang w:eastAsia="ja-JP"/>
        </w:rPr>
      </w:pPr>
      <w:r>
        <w:rPr>
          <w:lang w:eastAsia="ja-JP"/>
        </w:rPr>
        <w:t>Quantity int NOT NULL,</w:t>
      </w:r>
      <w:r w:rsidR="00C0004A">
        <w:rPr>
          <w:lang w:eastAsia="ja-JP"/>
        </w:rPr>
        <w:t xml:space="preserve"> (Số lượng mua</w:t>
      </w:r>
      <w:r w:rsidR="00017E72">
        <w:rPr>
          <w:lang w:eastAsia="ja-JP"/>
        </w:rPr>
        <w:t xml:space="preserve"> từng sản phẩm</w:t>
      </w:r>
      <w:r w:rsidR="00C0004A">
        <w:rPr>
          <w:lang w:eastAsia="ja-JP"/>
        </w:rPr>
        <w:t>)</w:t>
      </w:r>
    </w:p>
    <w:p w14:paraId="558F5F6B" w14:textId="6642FFC5" w:rsidR="00CE2305" w:rsidRDefault="00E74FE3" w:rsidP="00CE2305">
      <w:pPr>
        <w:rPr>
          <w:lang w:eastAsia="ja-JP"/>
        </w:rPr>
      </w:pPr>
      <w:r>
        <w:rPr>
          <w:lang w:eastAsia="ja-JP"/>
        </w:rPr>
        <w:t>CONSTRAINT PK_dbo.tb_OrderDetail PRIMARY KEY CLUSTERED</w:t>
      </w:r>
    </w:p>
    <w:p w14:paraId="5986144D" w14:textId="63EC721E" w:rsidR="00E74FE3" w:rsidRDefault="00E74FE3" w:rsidP="0064664E">
      <w:pPr>
        <w:rPr>
          <w:lang w:eastAsia="ja-JP"/>
        </w:rPr>
      </w:pPr>
      <w:r>
        <w:rPr>
          <w:lang w:eastAsia="ja-JP"/>
        </w:rPr>
        <w:t>(Id ASC)WITH (PAD_INDEX=OFF,STATISTICS_NORECOMPUTE=OFF, IGNORE_DUP_KEY=OFF,ALLOW_ROW_LOCKS=ON,ALLOW_PAGE_LOCKS = ON) ON PRIMARY) ON PRIMARY</w:t>
      </w:r>
      <w:r w:rsidR="0064664E">
        <w:rPr>
          <w:lang w:eastAsia="ja-JP"/>
        </w:rPr>
        <w:t xml:space="preserve"> (Khoá chính)</w:t>
      </w:r>
    </w:p>
    <w:p w14:paraId="7C0A5839" w14:textId="2C5BBFCB" w:rsidR="00C3126B" w:rsidRDefault="00C3126B" w:rsidP="00C3126B">
      <w:pPr>
        <w:pStyle w:val="Heading3"/>
        <w:numPr>
          <w:ilvl w:val="2"/>
          <w:numId w:val="28"/>
        </w:numPr>
      </w:pPr>
      <w:bookmarkStart w:id="46" w:name="_Toc153751245"/>
      <w:r>
        <w:t>Table Category (Danh mục menu)</w:t>
      </w:r>
      <w:bookmarkEnd w:id="46"/>
    </w:p>
    <w:p w14:paraId="55C38642" w14:textId="161331CD" w:rsidR="00217DFB" w:rsidRDefault="00217DFB" w:rsidP="00217DFB">
      <w:pPr>
        <w:rPr>
          <w:lang w:eastAsia="ja-JP"/>
        </w:rPr>
      </w:pPr>
      <w:r>
        <w:rPr>
          <w:lang w:eastAsia="ja-JP"/>
        </w:rPr>
        <w:t>Id int IDENTITY(1,1) NOT NULL,</w:t>
      </w:r>
      <w:r w:rsidR="00463FDB">
        <w:rPr>
          <w:lang w:eastAsia="ja-JP"/>
        </w:rPr>
        <w:t xml:space="preserve"> (Id danh mục menu, không bỏ trống</w:t>
      </w:r>
      <w:r w:rsidR="00BE05B5">
        <w:rPr>
          <w:lang w:eastAsia="ja-JP"/>
        </w:rPr>
        <w:t>, tự tăng</w:t>
      </w:r>
      <w:r w:rsidR="00463FDB">
        <w:rPr>
          <w:lang w:eastAsia="ja-JP"/>
        </w:rPr>
        <w:t>)</w:t>
      </w:r>
    </w:p>
    <w:p w14:paraId="49027FBF" w14:textId="5D753829" w:rsidR="00217DFB" w:rsidRDefault="00217DFB" w:rsidP="00217DFB">
      <w:pPr>
        <w:rPr>
          <w:lang w:eastAsia="ja-JP"/>
        </w:rPr>
      </w:pPr>
      <w:r>
        <w:rPr>
          <w:lang w:eastAsia="ja-JP"/>
        </w:rPr>
        <w:t>Title nvarchar(150) NOT NULL,</w:t>
      </w:r>
      <w:r w:rsidR="0001564A">
        <w:rPr>
          <w:lang w:eastAsia="ja-JP"/>
        </w:rPr>
        <w:t xml:space="preserve"> (Tên menu)</w:t>
      </w:r>
    </w:p>
    <w:p w14:paraId="7FEBA032" w14:textId="27423F2B" w:rsidR="00217DFB" w:rsidRDefault="00217DFB" w:rsidP="00217DFB">
      <w:pPr>
        <w:rPr>
          <w:lang w:eastAsia="ja-JP"/>
        </w:rPr>
      </w:pPr>
      <w:r>
        <w:rPr>
          <w:lang w:eastAsia="ja-JP"/>
        </w:rPr>
        <w:t>Description nvarchar(max) NULL,</w:t>
      </w:r>
      <w:r w:rsidR="00337642">
        <w:rPr>
          <w:lang w:eastAsia="ja-JP"/>
        </w:rPr>
        <w:t xml:space="preserve"> (Mô tả ngắn)</w:t>
      </w:r>
    </w:p>
    <w:p w14:paraId="0D6D87E4" w14:textId="44A529FD" w:rsidR="00217DFB" w:rsidRDefault="00217DFB" w:rsidP="00217DFB">
      <w:pPr>
        <w:rPr>
          <w:lang w:eastAsia="ja-JP"/>
        </w:rPr>
      </w:pPr>
      <w:r>
        <w:rPr>
          <w:lang w:eastAsia="ja-JP"/>
        </w:rPr>
        <w:t>SeoTitle nvarchar(150) NULL,</w:t>
      </w:r>
      <w:r w:rsidR="002D381C">
        <w:rPr>
          <w:lang w:eastAsia="ja-JP"/>
        </w:rPr>
        <w:t xml:space="preserve"> (Seo tên</w:t>
      </w:r>
      <w:r w:rsidR="004266E8">
        <w:rPr>
          <w:lang w:eastAsia="ja-JP"/>
        </w:rPr>
        <w:t xml:space="preserve"> menu</w:t>
      </w:r>
      <w:r w:rsidR="002D381C">
        <w:rPr>
          <w:lang w:eastAsia="ja-JP"/>
        </w:rPr>
        <w:t>)</w:t>
      </w:r>
    </w:p>
    <w:p w14:paraId="3E02F4B2" w14:textId="59374C39" w:rsidR="00217DFB" w:rsidRDefault="00217DFB" w:rsidP="00217DFB">
      <w:pPr>
        <w:rPr>
          <w:lang w:eastAsia="ja-JP"/>
        </w:rPr>
      </w:pPr>
      <w:r>
        <w:rPr>
          <w:lang w:eastAsia="ja-JP"/>
        </w:rPr>
        <w:t>SeoDescription nvarchar(250) NULL,</w:t>
      </w:r>
      <w:r w:rsidR="004C49E1">
        <w:rPr>
          <w:lang w:eastAsia="ja-JP"/>
        </w:rPr>
        <w:t xml:space="preserve"> (seo mô tả)</w:t>
      </w:r>
    </w:p>
    <w:p w14:paraId="1272135A" w14:textId="7370225E" w:rsidR="00217DFB" w:rsidRDefault="00217DFB" w:rsidP="00217DFB">
      <w:pPr>
        <w:rPr>
          <w:lang w:eastAsia="ja-JP"/>
        </w:rPr>
      </w:pPr>
      <w:r>
        <w:rPr>
          <w:lang w:eastAsia="ja-JP"/>
        </w:rPr>
        <w:t>SeoKeywords nvarchar(150) NULL,</w:t>
      </w:r>
      <w:r w:rsidR="00694057">
        <w:rPr>
          <w:lang w:eastAsia="ja-JP"/>
        </w:rPr>
        <w:t xml:space="preserve"> (seo keyword)</w:t>
      </w:r>
    </w:p>
    <w:p w14:paraId="3D5D307F" w14:textId="3E5B472C" w:rsidR="00217DFB" w:rsidRDefault="00217DFB" w:rsidP="00217DFB">
      <w:pPr>
        <w:rPr>
          <w:lang w:eastAsia="ja-JP"/>
        </w:rPr>
      </w:pPr>
      <w:r>
        <w:rPr>
          <w:lang w:eastAsia="ja-JP"/>
        </w:rPr>
        <w:t>Position int NOT NULL,</w:t>
      </w:r>
      <w:r w:rsidR="000F0DF8">
        <w:rPr>
          <w:lang w:eastAsia="ja-JP"/>
        </w:rPr>
        <w:t xml:space="preserve"> (Hiển thị ở vị trí số mấy trên thanh menu)</w:t>
      </w:r>
    </w:p>
    <w:p w14:paraId="113711E2" w14:textId="77777777" w:rsidR="00611553" w:rsidRDefault="00611553" w:rsidP="00611553">
      <w:pPr>
        <w:rPr>
          <w:lang w:eastAsia="ja-JP"/>
        </w:rPr>
      </w:pPr>
      <w:r>
        <w:rPr>
          <w:lang w:eastAsia="ja-JP"/>
        </w:rPr>
        <w:t>CreatedBy nvarchar(max) NULL, (Thời gian tạo chỉnh sửa được)</w:t>
      </w:r>
    </w:p>
    <w:p w14:paraId="08B5BDFB" w14:textId="77777777" w:rsidR="00611553" w:rsidRDefault="00611553" w:rsidP="00611553">
      <w:pPr>
        <w:rPr>
          <w:lang w:eastAsia="ja-JP"/>
        </w:rPr>
      </w:pPr>
      <w:r>
        <w:rPr>
          <w:lang w:eastAsia="ja-JP"/>
        </w:rPr>
        <w:tab/>
        <w:t>CreatedDate datetime NOT NULL,(Thời gian tạo thời gian tạo tự động)</w:t>
      </w:r>
    </w:p>
    <w:p w14:paraId="3F460679" w14:textId="77777777" w:rsidR="00611553" w:rsidRDefault="00611553" w:rsidP="00611553">
      <w:pPr>
        <w:rPr>
          <w:lang w:eastAsia="ja-JP"/>
        </w:rPr>
      </w:pPr>
      <w:r>
        <w:rPr>
          <w:lang w:eastAsia="ja-JP"/>
        </w:rPr>
        <w:tab/>
        <w:t>ModifiedDate datetime NOT NULL,</w:t>
      </w:r>
      <w:r w:rsidRPr="00234B39">
        <w:rPr>
          <w:lang w:eastAsia="ja-JP"/>
        </w:rPr>
        <w:t xml:space="preserve"> </w:t>
      </w:r>
      <w:r>
        <w:rPr>
          <w:lang w:eastAsia="ja-JP"/>
        </w:rPr>
        <w:t>(Thời gian chỉnh sửa cuối tạo tự động)</w:t>
      </w:r>
    </w:p>
    <w:p w14:paraId="7C7323F3" w14:textId="77777777" w:rsidR="00611553" w:rsidRDefault="00611553" w:rsidP="00611553">
      <w:pPr>
        <w:rPr>
          <w:lang w:eastAsia="ja-JP"/>
        </w:rPr>
      </w:pPr>
      <w:r>
        <w:rPr>
          <w:lang w:eastAsia="ja-JP"/>
        </w:rPr>
        <w:tab/>
        <w:t>Modifiedby nvarchar(max) NULL,</w:t>
      </w:r>
      <w:r w:rsidRPr="001A1447">
        <w:rPr>
          <w:lang w:eastAsia="ja-JP"/>
        </w:rPr>
        <w:t xml:space="preserve"> </w:t>
      </w:r>
      <w:r>
        <w:rPr>
          <w:lang w:eastAsia="ja-JP"/>
        </w:rPr>
        <w:t>(Thời gian chỉnh sửa cuối chỉnh sửa được)</w:t>
      </w:r>
    </w:p>
    <w:p w14:paraId="0C80CEDC" w14:textId="56EA09A6" w:rsidR="00217DFB" w:rsidRDefault="00217DFB" w:rsidP="00217DFB">
      <w:pPr>
        <w:rPr>
          <w:lang w:eastAsia="ja-JP"/>
        </w:rPr>
      </w:pPr>
      <w:r>
        <w:rPr>
          <w:lang w:eastAsia="ja-JP"/>
        </w:rPr>
        <w:lastRenderedPageBreak/>
        <w:t>Alias nvarchar(max) NULL,</w:t>
      </w:r>
      <w:r w:rsidR="000B170C">
        <w:rPr>
          <w:lang w:eastAsia="ja-JP"/>
        </w:rPr>
        <w:t xml:space="preserve"> (Đường dẫn đến danh mục menu)</w:t>
      </w:r>
    </w:p>
    <w:p w14:paraId="448C9388" w14:textId="2F471D08" w:rsidR="00217DFB" w:rsidRDefault="00217DFB" w:rsidP="00217DFB">
      <w:pPr>
        <w:rPr>
          <w:lang w:eastAsia="ja-JP"/>
        </w:rPr>
      </w:pPr>
      <w:r>
        <w:rPr>
          <w:lang w:eastAsia="ja-JP"/>
        </w:rPr>
        <w:t>IsActive bit NOT NULL DEFAULT ((0)),</w:t>
      </w:r>
      <w:r w:rsidR="0087777E">
        <w:rPr>
          <w:lang w:eastAsia="ja-JP"/>
        </w:rPr>
        <w:t xml:space="preserve"> (Hiển thị hay không True/Fale)</w:t>
      </w:r>
    </w:p>
    <w:p w14:paraId="6004986E" w14:textId="53CD9DDB" w:rsidR="00217DFB" w:rsidRDefault="00217DFB" w:rsidP="00217DFB">
      <w:pPr>
        <w:rPr>
          <w:lang w:eastAsia="ja-JP"/>
        </w:rPr>
      </w:pPr>
      <w:r>
        <w:rPr>
          <w:lang w:eastAsia="ja-JP"/>
        </w:rPr>
        <w:t>Link nvarchar(max) NULL,</w:t>
      </w:r>
      <w:r w:rsidR="00ED14B8">
        <w:rPr>
          <w:lang w:eastAsia="ja-JP"/>
        </w:rPr>
        <w:t xml:space="preserve"> (Link dự phòng)</w:t>
      </w:r>
    </w:p>
    <w:p w14:paraId="2B588D80" w14:textId="4D69CE06" w:rsidR="00217DFB" w:rsidRDefault="00217DFB" w:rsidP="00217DFB">
      <w:pPr>
        <w:rPr>
          <w:lang w:eastAsia="ja-JP"/>
        </w:rPr>
      </w:pPr>
      <w:r>
        <w:rPr>
          <w:lang w:eastAsia="ja-JP"/>
        </w:rPr>
        <w:t xml:space="preserve"> CONSTRAINT PK_dbo.tb_Category PRIMARY KEY CLUSTERED </w:t>
      </w:r>
    </w:p>
    <w:p w14:paraId="01DA3CD1" w14:textId="06F0A3ED" w:rsidR="00C3126B" w:rsidRDefault="00217DFB" w:rsidP="00217DFB">
      <w:pPr>
        <w:rPr>
          <w:lang w:eastAsia="ja-JP"/>
        </w:rPr>
      </w:pPr>
      <w:r>
        <w:rPr>
          <w:lang w:eastAsia="ja-JP"/>
        </w:rPr>
        <w:t>(Id ASC)WITH(PAD_INDEX=OFF,STATISTICS_NORECOMPUTE = OFF, IGNORE_DUP_KEY=OFF,ALLOW_ROW_LOCKS=ON,ALLOW_PAGE_LOCKS = ON) ON PRIMARY) ON PRIMARY TEXTIMAGE_ON PRIMARY</w:t>
      </w:r>
      <w:r w:rsidR="00C179A8">
        <w:rPr>
          <w:lang w:eastAsia="ja-JP"/>
        </w:rPr>
        <w:t xml:space="preserve"> (Khoá chính)</w:t>
      </w:r>
    </w:p>
    <w:p w14:paraId="503E891F" w14:textId="24B5CD97" w:rsidR="00C424F8" w:rsidRDefault="00C424F8" w:rsidP="00BC28AF">
      <w:pPr>
        <w:pStyle w:val="Heading3"/>
        <w:numPr>
          <w:ilvl w:val="2"/>
          <w:numId w:val="28"/>
        </w:numPr>
      </w:pPr>
      <w:bookmarkStart w:id="47" w:name="_Toc153751246"/>
      <w:r>
        <w:t>Table New (Tin tức)</w:t>
      </w:r>
      <w:bookmarkEnd w:id="47"/>
    </w:p>
    <w:p w14:paraId="41384C74" w14:textId="5B200FE7" w:rsidR="00C424F8" w:rsidRDefault="00C424F8" w:rsidP="00C424F8">
      <w:pPr>
        <w:rPr>
          <w:lang w:eastAsia="ja-JP"/>
        </w:rPr>
      </w:pPr>
      <w:r>
        <w:rPr>
          <w:lang w:eastAsia="ja-JP"/>
        </w:rPr>
        <w:t>Id int IDENTITY(1,1) NOT NULL,</w:t>
      </w:r>
      <w:r w:rsidR="00EE691A">
        <w:rPr>
          <w:lang w:eastAsia="ja-JP"/>
        </w:rPr>
        <w:t xml:space="preserve"> (Id </w:t>
      </w:r>
      <w:r w:rsidR="00CA4885">
        <w:rPr>
          <w:lang w:eastAsia="ja-JP"/>
        </w:rPr>
        <w:t>tin tức</w:t>
      </w:r>
      <w:r w:rsidR="00EE691A">
        <w:rPr>
          <w:lang w:eastAsia="ja-JP"/>
        </w:rPr>
        <w:t>, không bỏ trống, tự tăng)</w:t>
      </w:r>
    </w:p>
    <w:p w14:paraId="27D9E71E" w14:textId="3DD40F67" w:rsidR="00C424F8" w:rsidRDefault="00C424F8" w:rsidP="00C424F8">
      <w:pPr>
        <w:rPr>
          <w:lang w:eastAsia="ja-JP"/>
        </w:rPr>
      </w:pPr>
      <w:r>
        <w:rPr>
          <w:lang w:eastAsia="ja-JP"/>
        </w:rPr>
        <w:t>Title nvarchar(150) NOT NULL,</w:t>
      </w:r>
      <w:r w:rsidR="00A028BA">
        <w:rPr>
          <w:lang w:eastAsia="ja-JP"/>
        </w:rPr>
        <w:t xml:space="preserve"> (Tên tin tức)</w:t>
      </w:r>
    </w:p>
    <w:p w14:paraId="6D842FBB" w14:textId="6D0E8C60" w:rsidR="00C424F8" w:rsidRDefault="00C424F8" w:rsidP="00C424F8">
      <w:pPr>
        <w:rPr>
          <w:lang w:eastAsia="ja-JP"/>
        </w:rPr>
      </w:pPr>
      <w:r>
        <w:rPr>
          <w:lang w:eastAsia="ja-JP"/>
        </w:rPr>
        <w:t>Description nvarchar(max) NULL,</w:t>
      </w:r>
      <w:r w:rsidR="00281A59">
        <w:rPr>
          <w:lang w:eastAsia="ja-JP"/>
        </w:rPr>
        <w:t xml:space="preserve"> (Mô tả ngắn)</w:t>
      </w:r>
    </w:p>
    <w:p w14:paraId="0327FDDE" w14:textId="5A61B022" w:rsidR="00C424F8" w:rsidRDefault="00C424F8" w:rsidP="00C424F8">
      <w:pPr>
        <w:rPr>
          <w:lang w:eastAsia="ja-JP"/>
        </w:rPr>
      </w:pPr>
      <w:r>
        <w:rPr>
          <w:lang w:eastAsia="ja-JP"/>
        </w:rPr>
        <w:t>Detail nvarchar(max) NULL,</w:t>
      </w:r>
      <w:r w:rsidR="00125283">
        <w:rPr>
          <w:lang w:eastAsia="ja-JP"/>
        </w:rPr>
        <w:t xml:space="preserve"> (Chi tiết tin tức)</w:t>
      </w:r>
    </w:p>
    <w:p w14:paraId="3042D48A" w14:textId="30902405" w:rsidR="00C424F8" w:rsidRDefault="00C424F8" w:rsidP="00C424F8">
      <w:pPr>
        <w:rPr>
          <w:lang w:eastAsia="ja-JP"/>
        </w:rPr>
      </w:pPr>
      <w:r>
        <w:rPr>
          <w:lang w:eastAsia="ja-JP"/>
        </w:rPr>
        <w:t>Image nvarchar(max) NULL,</w:t>
      </w:r>
      <w:r w:rsidR="007940CD">
        <w:rPr>
          <w:lang w:eastAsia="ja-JP"/>
        </w:rPr>
        <w:t xml:space="preserve"> (Hình đại diện)</w:t>
      </w:r>
    </w:p>
    <w:p w14:paraId="0EE07007" w14:textId="09C3578E" w:rsidR="00C424F8" w:rsidRDefault="00C424F8" w:rsidP="00C424F8">
      <w:pPr>
        <w:rPr>
          <w:lang w:eastAsia="ja-JP"/>
        </w:rPr>
      </w:pPr>
      <w:r>
        <w:rPr>
          <w:lang w:eastAsia="ja-JP"/>
        </w:rPr>
        <w:t>CategoryId int NOT NULL,</w:t>
      </w:r>
      <w:r w:rsidR="008106F6">
        <w:rPr>
          <w:lang w:eastAsia="ja-JP"/>
        </w:rPr>
        <w:t xml:space="preserve"> (Có liên quan đến khoá ngoại ở Category(menu) CategoryId = id </w:t>
      </w:r>
      <w:r w:rsidR="0017251C">
        <w:rPr>
          <w:lang w:eastAsia="ja-JP"/>
        </w:rPr>
        <w:t xml:space="preserve">của </w:t>
      </w:r>
      <w:r w:rsidR="008106F6">
        <w:rPr>
          <w:lang w:eastAsia="ja-JP"/>
        </w:rPr>
        <w:t>table Category)</w:t>
      </w:r>
    </w:p>
    <w:p w14:paraId="5336885F" w14:textId="720FE195" w:rsidR="00C424F8" w:rsidRDefault="00C424F8" w:rsidP="00C424F8">
      <w:pPr>
        <w:rPr>
          <w:lang w:eastAsia="ja-JP"/>
        </w:rPr>
      </w:pPr>
      <w:r>
        <w:rPr>
          <w:lang w:eastAsia="ja-JP"/>
        </w:rPr>
        <w:t>SeoTitle nvarchar(max) NULL,</w:t>
      </w:r>
      <w:r w:rsidR="00D804BA">
        <w:rPr>
          <w:lang w:eastAsia="ja-JP"/>
        </w:rPr>
        <w:t xml:space="preserve"> (Seo tên</w:t>
      </w:r>
      <w:r w:rsidR="00556CC0">
        <w:rPr>
          <w:lang w:eastAsia="ja-JP"/>
        </w:rPr>
        <w:t xml:space="preserve"> tin tức</w:t>
      </w:r>
      <w:r w:rsidR="00D804BA">
        <w:rPr>
          <w:lang w:eastAsia="ja-JP"/>
        </w:rPr>
        <w:t>)</w:t>
      </w:r>
    </w:p>
    <w:p w14:paraId="6E1A7774" w14:textId="680B9D6C" w:rsidR="00C424F8" w:rsidRDefault="00C424F8" w:rsidP="00C424F8">
      <w:pPr>
        <w:rPr>
          <w:lang w:eastAsia="ja-JP"/>
        </w:rPr>
      </w:pPr>
      <w:r>
        <w:rPr>
          <w:lang w:eastAsia="ja-JP"/>
        </w:rPr>
        <w:t>SeoDescription nvarchar(max) NULL,</w:t>
      </w:r>
      <w:r w:rsidR="00CA6F15">
        <w:rPr>
          <w:lang w:eastAsia="ja-JP"/>
        </w:rPr>
        <w:t xml:space="preserve"> (Seo danh mục tin tức)</w:t>
      </w:r>
    </w:p>
    <w:p w14:paraId="0865A045" w14:textId="3A428E5F" w:rsidR="00C424F8" w:rsidRDefault="00C424F8" w:rsidP="00C424F8">
      <w:pPr>
        <w:rPr>
          <w:lang w:eastAsia="ja-JP"/>
        </w:rPr>
      </w:pPr>
      <w:r>
        <w:rPr>
          <w:lang w:eastAsia="ja-JP"/>
        </w:rPr>
        <w:t>SeoKeywords nvarchar(max) NULL,</w:t>
      </w:r>
      <w:r w:rsidR="00D275F4">
        <w:rPr>
          <w:lang w:eastAsia="ja-JP"/>
        </w:rPr>
        <w:t xml:space="preserve"> (Keyword seo)</w:t>
      </w:r>
    </w:p>
    <w:p w14:paraId="7381DCF8" w14:textId="77777777" w:rsidR="00927988" w:rsidRDefault="00927988" w:rsidP="00927988">
      <w:pPr>
        <w:rPr>
          <w:lang w:eastAsia="ja-JP"/>
        </w:rPr>
      </w:pPr>
      <w:r>
        <w:rPr>
          <w:lang w:eastAsia="ja-JP"/>
        </w:rPr>
        <w:t>CreatedBy nvarchar(max) NULL, (Thời gian tạo chỉnh sửa được)</w:t>
      </w:r>
    </w:p>
    <w:p w14:paraId="580708E2" w14:textId="77777777" w:rsidR="00927988" w:rsidRDefault="00927988" w:rsidP="00927988">
      <w:pPr>
        <w:rPr>
          <w:lang w:eastAsia="ja-JP"/>
        </w:rPr>
      </w:pPr>
      <w:r>
        <w:rPr>
          <w:lang w:eastAsia="ja-JP"/>
        </w:rPr>
        <w:t>CreatedDate datetime NOT NULL, (Thời gian tạo thời gian tạo tự động)</w:t>
      </w:r>
    </w:p>
    <w:p w14:paraId="20ECAA6F" w14:textId="77777777" w:rsidR="00927988" w:rsidRDefault="00927988" w:rsidP="00927988">
      <w:pPr>
        <w:rPr>
          <w:lang w:eastAsia="ja-JP"/>
        </w:rPr>
      </w:pPr>
      <w:r>
        <w:rPr>
          <w:lang w:eastAsia="ja-JP"/>
        </w:rPr>
        <w:t>ModifiedDate datetime NOT NULL, (Thời gian chỉnh sửa cuối tạo tự động)</w:t>
      </w:r>
    </w:p>
    <w:p w14:paraId="7DB19B56" w14:textId="3F365ADE" w:rsidR="00C424F8" w:rsidRDefault="00927988" w:rsidP="007B1C42">
      <w:pPr>
        <w:rPr>
          <w:lang w:eastAsia="ja-JP"/>
        </w:rPr>
      </w:pPr>
      <w:r>
        <w:rPr>
          <w:lang w:eastAsia="ja-JP"/>
        </w:rPr>
        <w:t>Modifiedby nvarchar(max) NULL, (Thời gian chỉnh sửa cuối chỉnh sửa được)</w:t>
      </w:r>
    </w:p>
    <w:p w14:paraId="21A11F91" w14:textId="34AAC03C" w:rsidR="00C424F8" w:rsidRDefault="00C424F8" w:rsidP="00C424F8">
      <w:pPr>
        <w:rPr>
          <w:lang w:eastAsia="ja-JP"/>
        </w:rPr>
      </w:pPr>
      <w:r>
        <w:rPr>
          <w:lang w:eastAsia="ja-JP"/>
        </w:rPr>
        <w:t>Alias nvarchar(max) NULL,</w:t>
      </w:r>
      <w:r w:rsidR="00CB49F9">
        <w:rPr>
          <w:lang w:eastAsia="ja-JP"/>
        </w:rPr>
        <w:t xml:space="preserve"> (Đường dẫn đến tin tức)</w:t>
      </w:r>
    </w:p>
    <w:p w14:paraId="3D44B1C0" w14:textId="34017A95" w:rsidR="00C424F8" w:rsidRDefault="00C424F8" w:rsidP="00C424F8">
      <w:pPr>
        <w:rPr>
          <w:lang w:eastAsia="ja-JP"/>
        </w:rPr>
      </w:pPr>
      <w:r>
        <w:rPr>
          <w:lang w:eastAsia="ja-JP"/>
        </w:rPr>
        <w:t>IsActive bit NOT NULL,</w:t>
      </w:r>
      <w:r w:rsidR="001D279E">
        <w:rPr>
          <w:lang w:eastAsia="ja-JP"/>
        </w:rPr>
        <w:t xml:space="preserve"> (Điểm tích cực)</w:t>
      </w:r>
    </w:p>
    <w:p w14:paraId="0F63F5CF" w14:textId="340123A0" w:rsidR="00C424F8" w:rsidRDefault="00C424F8" w:rsidP="00C424F8">
      <w:pPr>
        <w:rPr>
          <w:lang w:eastAsia="ja-JP"/>
        </w:rPr>
      </w:pPr>
      <w:r>
        <w:rPr>
          <w:lang w:eastAsia="ja-JP"/>
        </w:rPr>
        <w:t xml:space="preserve"> CONSTRAINT PK_dbo.tb_News PRIMARY KEY CLUSTERED </w:t>
      </w:r>
    </w:p>
    <w:p w14:paraId="611328C3" w14:textId="241A95C3" w:rsidR="00C424F8" w:rsidRDefault="00C424F8" w:rsidP="0067268D">
      <w:pPr>
        <w:rPr>
          <w:lang w:eastAsia="ja-JP"/>
        </w:rPr>
      </w:pPr>
      <w:r>
        <w:rPr>
          <w:lang w:eastAsia="ja-JP"/>
        </w:rPr>
        <w:t>(Id ASC)WITH(PAD_INDEX=OFF,STATISTICS_NORECOMPUTE=OFF, IGNORE_DUP_KEY=OFF,ALLOW_ROW_LOCKS=ON,ALLOW_PAGE_LOC</w:t>
      </w:r>
      <w:r>
        <w:rPr>
          <w:lang w:eastAsia="ja-JP"/>
        </w:rPr>
        <w:lastRenderedPageBreak/>
        <w:t>KS = ON) ON PRIMARY) ON PRIMARY TEXTIMAGE_ON PRIMARY</w:t>
      </w:r>
      <w:r w:rsidR="00E232CA">
        <w:rPr>
          <w:lang w:eastAsia="ja-JP"/>
        </w:rPr>
        <w:t xml:space="preserve"> (Khoá Chính)</w:t>
      </w:r>
    </w:p>
    <w:p w14:paraId="5239283A" w14:textId="075E9446" w:rsidR="00FD74F6" w:rsidRDefault="00FD74F6" w:rsidP="005A3DB5">
      <w:pPr>
        <w:pStyle w:val="Heading3"/>
        <w:numPr>
          <w:ilvl w:val="2"/>
          <w:numId w:val="28"/>
        </w:numPr>
      </w:pPr>
      <w:bookmarkStart w:id="48" w:name="_Toc153751247"/>
      <w:r>
        <w:t xml:space="preserve">Table </w:t>
      </w:r>
      <w:r w:rsidRPr="00FD74F6">
        <w:t>AspNetUsers</w:t>
      </w:r>
      <w:r>
        <w:t xml:space="preserve"> (Thông tin tài khoản</w:t>
      </w:r>
      <w:r w:rsidR="00145B5F">
        <w:t xml:space="preserve"> người dùng hoặc admin</w:t>
      </w:r>
      <w:r>
        <w:t xml:space="preserve"> do Asp.net mvc hổ trợ tự động tạo</w:t>
      </w:r>
      <w:r w:rsidR="0036193E">
        <w:t xml:space="preserve"> được chỉnh sửa lại</w:t>
      </w:r>
      <w:r>
        <w:t>)</w:t>
      </w:r>
      <w:r w:rsidR="005A3DB5">
        <w:t>.</w:t>
      </w:r>
      <w:bookmarkEnd w:id="48"/>
    </w:p>
    <w:p w14:paraId="6C4C8EA2" w14:textId="695A1D28" w:rsidR="00725809" w:rsidRDefault="00725809" w:rsidP="00725809">
      <w:pPr>
        <w:rPr>
          <w:lang w:eastAsia="ja-JP"/>
        </w:rPr>
      </w:pPr>
      <w:r>
        <w:rPr>
          <w:lang w:eastAsia="ja-JP"/>
        </w:rPr>
        <w:t>Id nvarchar(128) NOT NULL, (Id Tài khoản</w:t>
      </w:r>
      <w:r w:rsidR="00C73B81">
        <w:rPr>
          <w:lang w:eastAsia="ja-JP"/>
        </w:rPr>
        <w:t>,</w:t>
      </w:r>
      <w:r w:rsidR="008442D2">
        <w:rPr>
          <w:lang w:eastAsia="ja-JP"/>
        </w:rPr>
        <w:t xml:space="preserve"> không bỏ trống</w:t>
      </w:r>
      <w:r w:rsidR="00C73B81">
        <w:rPr>
          <w:lang w:eastAsia="ja-JP"/>
        </w:rPr>
        <w:t>, được mã hoá thành chuỗi ký tự</w:t>
      </w:r>
      <w:r w:rsidR="00C9091A">
        <w:rPr>
          <w:lang w:eastAsia="ja-JP"/>
        </w:rPr>
        <w:t xml:space="preserve"> bằng thuật toán bâm </w:t>
      </w:r>
      <w:r w:rsidR="00C9091A" w:rsidRPr="00C9091A">
        <w:rPr>
          <w:lang w:eastAsia="ja-JP"/>
        </w:rPr>
        <w:t>HMAC-SHA1</w:t>
      </w:r>
      <w:r>
        <w:rPr>
          <w:lang w:eastAsia="ja-JP"/>
        </w:rPr>
        <w:t>)</w:t>
      </w:r>
    </w:p>
    <w:p w14:paraId="5008BE7C" w14:textId="382515B6" w:rsidR="00725809" w:rsidRDefault="00725809" w:rsidP="00725809">
      <w:pPr>
        <w:rPr>
          <w:lang w:eastAsia="ja-JP"/>
        </w:rPr>
      </w:pPr>
      <w:r>
        <w:rPr>
          <w:lang w:eastAsia="ja-JP"/>
        </w:rPr>
        <w:t>FullName nvarchar(max) NULL,</w:t>
      </w:r>
      <w:r w:rsidR="008D0218">
        <w:rPr>
          <w:lang w:eastAsia="ja-JP"/>
        </w:rPr>
        <w:t xml:space="preserve"> (</w:t>
      </w:r>
      <w:r w:rsidR="00754717" w:rsidRPr="00754717">
        <w:rPr>
          <w:lang w:eastAsia="ja-JP"/>
        </w:rPr>
        <w:t>Tên đầy đủ của người dùn</w:t>
      </w:r>
      <w:r w:rsidR="00C04EE6">
        <w:rPr>
          <w:lang w:eastAsia="ja-JP"/>
        </w:rPr>
        <w:t>g</w:t>
      </w:r>
      <w:r w:rsidR="008D0218">
        <w:rPr>
          <w:lang w:eastAsia="ja-JP"/>
        </w:rPr>
        <w:t>)</w:t>
      </w:r>
    </w:p>
    <w:p w14:paraId="7A806898" w14:textId="6C58E05A" w:rsidR="00725809" w:rsidRDefault="00725809" w:rsidP="00725809">
      <w:pPr>
        <w:rPr>
          <w:lang w:eastAsia="ja-JP"/>
        </w:rPr>
      </w:pPr>
      <w:r>
        <w:rPr>
          <w:lang w:eastAsia="ja-JP"/>
        </w:rPr>
        <w:t>Phone nvarchar(max) NULL,</w:t>
      </w:r>
      <w:r w:rsidR="001410C9">
        <w:rPr>
          <w:lang w:eastAsia="ja-JP"/>
        </w:rPr>
        <w:t xml:space="preserve"> (</w:t>
      </w:r>
      <w:r w:rsidR="001410C9" w:rsidRPr="001410C9">
        <w:rPr>
          <w:lang w:eastAsia="ja-JP"/>
        </w:rPr>
        <w:t>Số điện thoại của người dùng</w:t>
      </w:r>
      <w:r w:rsidR="001410C9">
        <w:rPr>
          <w:lang w:eastAsia="ja-JP"/>
        </w:rPr>
        <w:t>)</w:t>
      </w:r>
    </w:p>
    <w:p w14:paraId="2B398F59" w14:textId="52E4A929" w:rsidR="00725809" w:rsidRDefault="00725809" w:rsidP="00725809">
      <w:pPr>
        <w:rPr>
          <w:lang w:eastAsia="ja-JP"/>
        </w:rPr>
      </w:pPr>
      <w:r>
        <w:rPr>
          <w:lang w:eastAsia="ja-JP"/>
        </w:rPr>
        <w:t>Email nvarchar(256) NULL,</w:t>
      </w:r>
      <w:r w:rsidR="00632DB5">
        <w:rPr>
          <w:lang w:eastAsia="ja-JP"/>
        </w:rPr>
        <w:t xml:space="preserve"> (</w:t>
      </w:r>
      <w:r w:rsidR="00632DB5" w:rsidRPr="00632DB5">
        <w:rPr>
          <w:lang w:eastAsia="ja-JP"/>
        </w:rPr>
        <w:t>Địa chỉ email của người dùng</w:t>
      </w:r>
      <w:r w:rsidR="00632DB5">
        <w:rPr>
          <w:lang w:eastAsia="ja-JP"/>
        </w:rPr>
        <w:t>)</w:t>
      </w:r>
    </w:p>
    <w:p w14:paraId="5A3D142F" w14:textId="7B440333" w:rsidR="00725809" w:rsidRDefault="00725809" w:rsidP="00725809">
      <w:pPr>
        <w:rPr>
          <w:lang w:eastAsia="ja-JP"/>
        </w:rPr>
      </w:pPr>
      <w:r>
        <w:rPr>
          <w:lang w:eastAsia="ja-JP"/>
        </w:rPr>
        <w:t>EmailConfirmed bit NOT NULL,</w:t>
      </w:r>
      <w:r w:rsidR="0033429F">
        <w:rPr>
          <w:lang w:eastAsia="ja-JP"/>
        </w:rPr>
        <w:t xml:space="preserve"> (</w:t>
      </w:r>
      <w:r w:rsidR="0033429F" w:rsidRPr="0033429F">
        <w:rPr>
          <w:lang w:eastAsia="ja-JP"/>
        </w:rPr>
        <w:t>Xác nhận email của người dùng</w:t>
      </w:r>
      <w:r w:rsidR="0033429F">
        <w:rPr>
          <w:lang w:eastAsia="ja-JP"/>
        </w:rPr>
        <w:t>)</w:t>
      </w:r>
    </w:p>
    <w:p w14:paraId="743C3A85" w14:textId="59966B94" w:rsidR="00725809" w:rsidRDefault="00725809" w:rsidP="00725809">
      <w:pPr>
        <w:rPr>
          <w:lang w:eastAsia="ja-JP"/>
        </w:rPr>
      </w:pPr>
      <w:r>
        <w:rPr>
          <w:lang w:eastAsia="ja-JP"/>
        </w:rPr>
        <w:t>PasswordHash nvarchar(max) NULL,</w:t>
      </w:r>
      <w:r w:rsidR="002C1D87">
        <w:rPr>
          <w:lang w:eastAsia="ja-JP"/>
        </w:rPr>
        <w:t xml:space="preserve"> (</w:t>
      </w:r>
      <w:r w:rsidR="00AB6615" w:rsidRPr="00AB6615">
        <w:rPr>
          <w:lang w:eastAsia="ja-JP"/>
        </w:rPr>
        <w:t>Mã băm của mật khẩu người dùng để đảm bảo an toàn</w:t>
      </w:r>
      <w:r w:rsidR="002C1D87">
        <w:rPr>
          <w:lang w:eastAsia="ja-JP"/>
        </w:rPr>
        <w:t>)</w:t>
      </w:r>
    </w:p>
    <w:p w14:paraId="459DEC4A" w14:textId="36DA1297" w:rsidR="00725809" w:rsidRDefault="00725809" w:rsidP="00725809">
      <w:pPr>
        <w:rPr>
          <w:lang w:eastAsia="ja-JP"/>
        </w:rPr>
      </w:pPr>
      <w:r>
        <w:rPr>
          <w:lang w:eastAsia="ja-JP"/>
        </w:rPr>
        <w:t>SecurityStamp nvarchar(max) NULL</w:t>
      </w:r>
      <w:r w:rsidR="00191C84">
        <w:rPr>
          <w:lang w:eastAsia="ja-JP"/>
        </w:rPr>
        <w:t xml:space="preserve"> (</w:t>
      </w:r>
      <w:r w:rsidR="00191C84" w:rsidRPr="00191C84">
        <w:rPr>
          <w:lang w:eastAsia="ja-JP"/>
        </w:rPr>
        <w:t>Được sử dụng để cải thiện bảo mật và xác thực người dùng</w:t>
      </w:r>
      <w:r w:rsidR="00191C84">
        <w:rPr>
          <w:lang w:eastAsia="ja-JP"/>
        </w:rPr>
        <w:t>)</w:t>
      </w:r>
      <w:r>
        <w:rPr>
          <w:lang w:eastAsia="ja-JP"/>
        </w:rPr>
        <w:t>,</w:t>
      </w:r>
    </w:p>
    <w:p w14:paraId="567EA2FB" w14:textId="5A27C539" w:rsidR="00725809" w:rsidRDefault="00725809" w:rsidP="00725809">
      <w:pPr>
        <w:rPr>
          <w:lang w:eastAsia="ja-JP"/>
        </w:rPr>
      </w:pPr>
      <w:r>
        <w:rPr>
          <w:lang w:eastAsia="ja-JP"/>
        </w:rPr>
        <w:t>PhoneNumber nvarchar(max) NULL,</w:t>
      </w:r>
      <w:r w:rsidR="0095458E">
        <w:rPr>
          <w:lang w:eastAsia="ja-JP"/>
        </w:rPr>
        <w:t xml:space="preserve"> (</w:t>
      </w:r>
      <w:r w:rsidR="0095458E" w:rsidRPr="0095458E">
        <w:rPr>
          <w:lang w:eastAsia="ja-JP"/>
        </w:rPr>
        <w:t>Số điện thoại liên kết với tài khoản người dùng</w:t>
      </w:r>
      <w:r w:rsidR="0095458E">
        <w:rPr>
          <w:lang w:eastAsia="ja-JP"/>
        </w:rPr>
        <w:t>)</w:t>
      </w:r>
    </w:p>
    <w:p w14:paraId="533F57B1" w14:textId="7F7EAFDE" w:rsidR="00725809" w:rsidRDefault="00725809" w:rsidP="00725809">
      <w:pPr>
        <w:rPr>
          <w:lang w:eastAsia="ja-JP"/>
        </w:rPr>
      </w:pPr>
      <w:r>
        <w:rPr>
          <w:lang w:eastAsia="ja-JP"/>
        </w:rPr>
        <w:t>PhoneNumberConfirmed bit NOT NULL,</w:t>
      </w:r>
      <w:r w:rsidR="00316390">
        <w:rPr>
          <w:lang w:eastAsia="ja-JP"/>
        </w:rPr>
        <w:t xml:space="preserve"> (</w:t>
      </w:r>
      <w:r w:rsidR="00316390" w:rsidRPr="00316390">
        <w:rPr>
          <w:lang w:eastAsia="ja-JP"/>
        </w:rPr>
        <w:t>Xác nhận số điện thoại của người dùng</w:t>
      </w:r>
      <w:r w:rsidR="00316390">
        <w:rPr>
          <w:lang w:eastAsia="ja-JP"/>
        </w:rPr>
        <w:t>)</w:t>
      </w:r>
    </w:p>
    <w:p w14:paraId="4013F958" w14:textId="5096C73F" w:rsidR="00725809" w:rsidRDefault="00725809" w:rsidP="00725809">
      <w:pPr>
        <w:rPr>
          <w:lang w:eastAsia="ja-JP"/>
        </w:rPr>
      </w:pPr>
      <w:r>
        <w:rPr>
          <w:lang w:eastAsia="ja-JP"/>
        </w:rPr>
        <w:t>TwoFactorEnabled bit NOT NULL,</w:t>
      </w:r>
      <w:r w:rsidR="00704B20">
        <w:rPr>
          <w:lang w:eastAsia="ja-JP"/>
        </w:rPr>
        <w:t xml:space="preserve"> (</w:t>
      </w:r>
      <w:r w:rsidR="00704B20" w:rsidRPr="00704B20">
        <w:rPr>
          <w:lang w:eastAsia="ja-JP"/>
        </w:rPr>
        <w:t>Xác định xem xác thực hai yếu tố (2FA) đã được kích hoạt cho tài khoản hay chưa</w:t>
      </w:r>
      <w:r w:rsidR="00704B20">
        <w:rPr>
          <w:lang w:eastAsia="ja-JP"/>
        </w:rPr>
        <w:t>)</w:t>
      </w:r>
    </w:p>
    <w:p w14:paraId="595168DA" w14:textId="6F70212A" w:rsidR="00725809" w:rsidRDefault="00725809" w:rsidP="00725809">
      <w:pPr>
        <w:rPr>
          <w:lang w:eastAsia="ja-JP"/>
        </w:rPr>
      </w:pPr>
      <w:r>
        <w:rPr>
          <w:lang w:eastAsia="ja-JP"/>
        </w:rPr>
        <w:t>LockoutEndDateUtc datetime NULL,</w:t>
      </w:r>
      <w:r w:rsidR="003D1885">
        <w:rPr>
          <w:lang w:eastAsia="ja-JP"/>
        </w:rPr>
        <w:t xml:space="preserve"> (</w:t>
      </w:r>
      <w:r w:rsidR="003D1885" w:rsidRPr="003D1885">
        <w:rPr>
          <w:lang w:eastAsia="ja-JP"/>
        </w:rPr>
        <w:t>Thời điểm kết thúc khóa tài khoản nếu có</w:t>
      </w:r>
      <w:r w:rsidR="003D1885">
        <w:rPr>
          <w:lang w:eastAsia="ja-JP"/>
        </w:rPr>
        <w:t>)</w:t>
      </w:r>
    </w:p>
    <w:p w14:paraId="233062C4" w14:textId="4153E1FB" w:rsidR="00725809" w:rsidRDefault="00725809" w:rsidP="00725809">
      <w:pPr>
        <w:rPr>
          <w:lang w:eastAsia="ja-JP"/>
        </w:rPr>
      </w:pPr>
      <w:r>
        <w:rPr>
          <w:lang w:eastAsia="ja-JP"/>
        </w:rPr>
        <w:t>LockoutEnabled bit NOT NULL,</w:t>
      </w:r>
      <w:r w:rsidR="00D212FF">
        <w:rPr>
          <w:lang w:eastAsia="ja-JP"/>
        </w:rPr>
        <w:t xml:space="preserve"> (</w:t>
      </w:r>
      <w:r w:rsidR="00D212FF" w:rsidRPr="00D212FF">
        <w:rPr>
          <w:lang w:eastAsia="ja-JP"/>
        </w:rPr>
        <w:t>Xác định xem tính năng khóa tài khoản đã được kích hoạt hay chưa</w:t>
      </w:r>
      <w:r w:rsidR="00D212FF">
        <w:rPr>
          <w:lang w:eastAsia="ja-JP"/>
        </w:rPr>
        <w:t>)</w:t>
      </w:r>
    </w:p>
    <w:p w14:paraId="1249BE71" w14:textId="0C059DA6" w:rsidR="00725809" w:rsidRDefault="00725809" w:rsidP="00725809">
      <w:pPr>
        <w:rPr>
          <w:lang w:eastAsia="ja-JP"/>
        </w:rPr>
      </w:pPr>
      <w:r>
        <w:rPr>
          <w:lang w:eastAsia="ja-JP"/>
        </w:rPr>
        <w:t>AccessFailedCount int NOT NULL,</w:t>
      </w:r>
      <w:r w:rsidR="00622CE3">
        <w:rPr>
          <w:lang w:eastAsia="ja-JP"/>
        </w:rPr>
        <w:t xml:space="preserve"> (</w:t>
      </w:r>
      <w:r w:rsidR="00622CE3" w:rsidRPr="00622CE3">
        <w:rPr>
          <w:lang w:eastAsia="ja-JP"/>
        </w:rPr>
        <w:t>Số lần đăng nhập không thành công</w:t>
      </w:r>
      <w:r w:rsidR="00622CE3">
        <w:rPr>
          <w:lang w:eastAsia="ja-JP"/>
        </w:rPr>
        <w:t>)</w:t>
      </w:r>
    </w:p>
    <w:p w14:paraId="321BA23C" w14:textId="5BDDF58E" w:rsidR="00725809" w:rsidRDefault="00725809" w:rsidP="00725809">
      <w:pPr>
        <w:rPr>
          <w:lang w:eastAsia="ja-JP"/>
        </w:rPr>
      </w:pPr>
      <w:r>
        <w:rPr>
          <w:lang w:eastAsia="ja-JP"/>
        </w:rPr>
        <w:t>UserName nvarchar(256) NOT NULL,</w:t>
      </w:r>
      <w:r w:rsidR="00B44EFC">
        <w:rPr>
          <w:lang w:eastAsia="ja-JP"/>
        </w:rPr>
        <w:t xml:space="preserve"> (</w:t>
      </w:r>
      <w:r w:rsidR="00B44EFC" w:rsidRPr="00B44EFC">
        <w:rPr>
          <w:lang w:eastAsia="ja-JP"/>
        </w:rPr>
        <w:t>Tên đăng nhập</w:t>
      </w:r>
      <w:r w:rsidR="00B44EFC">
        <w:rPr>
          <w:lang w:eastAsia="ja-JP"/>
        </w:rPr>
        <w:t>)</w:t>
      </w:r>
    </w:p>
    <w:p w14:paraId="692B9F93" w14:textId="7F100E08" w:rsidR="00725809" w:rsidRDefault="00725809" w:rsidP="00725809">
      <w:pPr>
        <w:rPr>
          <w:lang w:eastAsia="ja-JP"/>
        </w:rPr>
      </w:pPr>
      <w:r>
        <w:rPr>
          <w:lang w:eastAsia="ja-JP"/>
        </w:rPr>
        <w:t xml:space="preserve"> CONSTRAINT PK_dbo.AspNetUsers PRIMARY KEY CLUSTERED </w:t>
      </w:r>
    </w:p>
    <w:p w14:paraId="31231367" w14:textId="38416816" w:rsidR="005A3DB5" w:rsidRDefault="00725809" w:rsidP="00B92B4E">
      <w:pPr>
        <w:rPr>
          <w:lang w:eastAsia="ja-JP"/>
        </w:rPr>
      </w:pPr>
      <w:r>
        <w:rPr>
          <w:lang w:eastAsia="ja-JP"/>
        </w:rPr>
        <w:t>(</w:t>
      </w:r>
      <w:r>
        <w:rPr>
          <w:lang w:eastAsia="ja-JP"/>
        </w:rPr>
        <w:tab/>
        <w:t>Id ASC)WITH(PAD_INDEX=OFF,STATISTICS_NORECOMPUTE= OFF, IGNORE_DUP_KEY=OFF,ALLOW_ROW_LOCKS=ON,ALLOW_PAGE_LOC</w:t>
      </w:r>
      <w:r>
        <w:rPr>
          <w:lang w:eastAsia="ja-JP"/>
        </w:rPr>
        <w:lastRenderedPageBreak/>
        <w:t>KS = ON)ON PRIMARY) ON PRIMARY TEXTIMAGE_ON PRIMARY</w:t>
      </w:r>
      <w:r w:rsidR="00B92B4E">
        <w:rPr>
          <w:lang w:eastAsia="ja-JP"/>
        </w:rPr>
        <w:t xml:space="preserve"> (Khoá chính)</w:t>
      </w:r>
    </w:p>
    <w:p w14:paraId="6DB16460" w14:textId="4EAE4DA7" w:rsidR="00F64E86" w:rsidRDefault="00F64E86" w:rsidP="00F64E86">
      <w:pPr>
        <w:pStyle w:val="Heading3"/>
        <w:numPr>
          <w:ilvl w:val="2"/>
          <w:numId w:val="28"/>
        </w:numPr>
      </w:pPr>
      <w:bookmarkStart w:id="49" w:name="_Toc153751248"/>
      <w:r>
        <w:t>Table AspNetUserRoles</w:t>
      </w:r>
      <w:bookmarkEnd w:id="49"/>
    </w:p>
    <w:p w14:paraId="6445A1FB" w14:textId="0C79DADB" w:rsidR="00F64E86" w:rsidRDefault="00F64E86" w:rsidP="00F64E86">
      <w:pPr>
        <w:rPr>
          <w:lang w:eastAsia="ja-JP"/>
        </w:rPr>
      </w:pPr>
      <w:r>
        <w:rPr>
          <w:lang w:eastAsia="ja-JP"/>
        </w:rPr>
        <w:t>UserId nvarchar(128) NOT NULL, (</w:t>
      </w:r>
      <w:r w:rsidRPr="00F64E86">
        <w:rPr>
          <w:lang w:eastAsia="ja-JP"/>
        </w:rPr>
        <w:t>là khóa ngoại tham chiếu đến bảng AspNetUsers, đại diện cho người dùng</w:t>
      </w:r>
      <w:r>
        <w:rPr>
          <w:lang w:eastAsia="ja-JP"/>
        </w:rPr>
        <w:t>)</w:t>
      </w:r>
    </w:p>
    <w:p w14:paraId="5E6412D1" w14:textId="238F0A78" w:rsidR="00F64E86" w:rsidRDefault="00F64E86" w:rsidP="00F64E86">
      <w:pPr>
        <w:rPr>
          <w:lang w:eastAsia="ja-JP"/>
        </w:rPr>
      </w:pPr>
      <w:r>
        <w:rPr>
          <w:lang w:eastAsia="ja-JP"/>
        </w:rPr>
        <w:t>RoleId nvarchar(128) NOT NULL, (</w:t>
      </w:r>
      <w:r w:rsidRPr="00F64E86">
        <w:rPr>
          <w:lang w:eastAsia="ja-JP"/>
        </w:rPr>
        <w:t>là khóa ngoại tham chiếu đến bảng AspNetRoles, đại diện cho vai trò của người dùng.</w:t>
      </w:r>
      <w:r>
        <w:rPr>
          <w:lang w:eastAsia="ja-JP"/>
        </w:rPr>
        <w:t>)</w:t>
      </w:r>
    </w:p>
    <w:p w14:paraId="4032C6B3" w14:textId="41916DC4" w:rsidR="00F64E86" w:rsidRDefault="00F64E86" w:rsidP="00F64E86">
      <w:pPr>
        <w:rPr>
          <w:lang w:eastAsia="ja-JP"/>
        </w:rPr>
      </w:pPr>
      <w:r>
        <w:rPr>
          <w:lang w:eastAsia="ja-JP"/>
        </w:rPr>
        <w:t xml:space="preserve"> CONSTRAINT PK_dbo.AspNetUserRoles PRIMARY KEY CLUSTERED </w:t>
      </w:r>
    </w:p>
    <w:p w14:paraId="06FB8DBB" w14:textId="047B8A5E" w:rsidR="00F64E86" w:rsidRDefault="00F64E86" w:rsidP="00AA36BE">
      <w:pPr>
        <w:rPr>
          <w:lang w:eastAsia="ja-JP"/>
        </w:rPr>
      </w:pPr>
      <w:r>
        <w:rPr>
          <w:lang w:eastAsia="ja-JP"/>
        </w:rPr>
        <w:t>(</w:t>
      </w:r>
      <w:r>
        <w:rPr>
          <w:lang w:eastAsia="ja-JP"/>
        </w:rPr>
        <w:tab/>
        <w:t>UserId ASC,</w:t>
      </w:r>
      <w:r>
        <w:rPr>
          <w:lang w:eastAsia="ja-JP"/>
        </w:rPr>
        <w:tab/>
        <w:t>RoleIdASC)WITH(PAD_INDEX=OFF,</w:t>
      </w:r>
      <w:r w:rsidR="00C7680E">
        <w:rPr>
          <w:lang w:eastAsia="ja-JP"/>
        </w:rPr>
        <w:t xml:space="preserve"> </w:t>
      </w:r>
      <w:r>
        <w:rPr>
          <w:lang w:eastAsia="ja-JP"/>
        </w:rPr>
        <w:t>STATISTICS_NORECOMPUTE=OFF,IGNORE_DUP_KEY=OFF,ALLOW_ROW_LOCKS = ON, ALLOW_PAGE_LOCKS = ON) ON PRIMARY) ON PRIMARY</w:t>
      </w:r>
      <w:r w:rsidR="00AA36BE">
        <w:rPr>
          <w:lang w:eastAsia="ja-JP"/>
        </w:rPr>
        <w:t xml:space="preserve"> (Khoá chính)</w:t>
      </w:r>
    </w:p>
    <w:p w14:paraId="743ECE24" w14:textId="53E417AC" w:rsidR="006D4CD1" w:rsidRDefault="00010DA9" w:rsidP="006D4CD1">
      <w:pPr>
        <w:pStyle w:val="Heading3"/>
        <w:numPr>
          <w:ilvl w:val="2"/>
          <w:numId w:val="28"/>
        </w:numPr>
      </w:pPr>
      <w:bookmarkStart w:id="50" w:name="_Toc153751249"/>
      <w:r>
        <w:t xml:space="preserve">Table </w:t>
      </w:r>
      <w:r w:rsidRPr="00010DA9">
        <w:t>__MigrationHistory</w:t>
      </w:r>
      <w:r>
        <w:t xml:space="preserve"> </w:t>
      </w:r>
      <w:r w:rsidR="00D841C1">
        <w:t>(Theo dõi lịch sử)</w:t>
      </w:r>
      <w:bookmarkEnd w:id="50"/>
    </w:p>
    <w:p w14:paraId="11554A56" w14:textId="727E6195" w:rsidR="00010DA9" w:rsidRPr="006D4CD1" w:rsidRDefault="006D4CD1" w:rsidP="006D4CD1">
      <w:pPr>
        <w:rPr>
          <w:lang w:eastAsia="ja-JP"/>
        </w:rPr>
      </w:pPr>
      <w:r>
        <w:rPr>
          <w:lang w:eastAsia="ja-JP"/>
        </w:rPr>
        <w:t>Đ</w:t>
      </w:r>
      <w:r w:rsidR="00010DA9" w:rsidRPr="006D4CD1">
        <w:rPr>
          <w:lang w:eastAsia="ja-JP"/>
        </w:rPr>
        <w:t>ược tạo ra bởi Entity Framework trong quá trình sử dụng Code First Migration trong ASP.NET MVC. Bảng này được sử dụng để theo dõi lịch sử các phiên bản cơ sở dữ liệu và các phiên bản của mã mô hình dữ liệu (model) đã được ánh xạ vào cơ sở dữ liệu</w:t>
      </w:r>
      <w:r w:rsidR="004C4DE4">
        <w:rPr>
          <w:lang w:eastAsia="ja-JP"/>
        </w:rPr>
        <w:t>.</w:t>
      </w:r>
    </w:p>
    <w:p w14:paraId="6BC234E1" w14:textId="2A5960EA" w:rsidR="00010DA9" w:rsidRDefault="00010DA9" w:rsidP="00010DA9">
      <w:pPr>
        <w:rPr>
          <w:lang w:eastAsia="ja-JP"/>
        </w:rPr>
      </w:pPr>
      <w:r>
        <w:rPr>
          <w:lang w:eastAsia="ja-JP"/>
        </w:rPr>
        <w:t>MigrationId nvarchar(150) NOT NULL,</w:t>
      </w:r>
      <w:r w:rsidR="00B05AA5">
        <w:rPr>
          <w:lang w:eastAsia="ja-JP"/>
        </w:rPr>
        <w:t xml:space="preserve"> (</w:t>
      </w:r>
      <w:r w:rsidR="00B05AA5" w:rsidRPr="00B05AA5">
        <w:rPr>
          <w:lang w:eastAsia="ja-JP"/>
        </w:rPr>
        <w:t>Đây là một chuỗi định danh duy nhất cho mỗi phiên bản cơ sở dữ liệu được áp dụng</w:t>
      </w:r>
      <w:r w:rsidR="00B05AA5">
        <w:rPr>
          <w:lang w:eastAsia="ja-JP"/>
        </w:rPr>
        <w:t>)</w:t>
      </w:r>
    </w:p>
    <w:p w14:paraId="14737FD8" w14:textId="35D8B4CA" w:rsidR="00010DA9" w:rsidRDefault="00010DA9" w:rsidP="00010DA9">
      <w:pPr>
        <w:rPr>
          <w:lang w:eastAsia="ja-JP"/>
        </w:rPr>
      </w:pPr>
      <w:r>
        <w:rPr>
          <w:lang w:eastAsia="ja-JP"/>
        </w:rPr>
        <w:t>ContextKey nvarchar(300) NOT NULL,</w:t>
      </w:r>
      <w:r w:rsidR="00C20FDB">
        <w:rPr>
          <w:lang w:eastAsia="ja-JP"/>
        </w:rPr>
        <w:t xml:space="preserve"> (</w:t>
      </w:r>
      <w:r w:rsidR="00C20FDB" w:rsidRPr="00C20FDB">
        <w:rPr>
          <w:lang w:eastAsia="ja-JP"/>
        </w:rPr>
        <w:t>Đây là một chuỗi định danh cho ngữ cảnh (context) của cơ sở dữ liệu, thường là tên của lớp DbContext trong ứng dụng ASP.NET MVC</w:t>
      </w:r>
      <w:r w:rsidR="00B65A6F">
        <w:rPr>
          <w:lang w:eastAsia="ja-JP"/>
        </w:rPr>
        <w:t xml:space="preserve"> </w:t>
      </w:r>
      <w:r w:rsidR="00721021">
        <w:rPr>
          <w:lang w:eastAsia="ja-JP"/>
        </w:rPr>
        <w:t xml:space="preserve">và nó là </w:t>
      </w:r>
      <w:r w:rsidR="00B65A6F" w:rsidRPr="00B65A6F">
        <w:rPr>
          <w:lang w:eastAsia="ja-JP"/>
        </w:rPr>
        <w:t>WebBanHangOnline.Migrations.Configuration</w:t>
      </w:r>
      <w:r w:rsidR="00C20FDB">
        <w:rPr>
          <w:lang w:eastAsia="ja-JP"/>
        </w:rPr>
        <w:t>)</w:t>
      </w:r>
    </w:p>
    <w:p w14:paraId="2DFC4EB9" w14:textId="19FE2F46" w:rsidR="00010DA9" w:rsidRDefault="00010DA9" w:rsidP="00010DA9">
      <w:pPr>
        <w:rPr>
          <w:lang w:eastAsia="ja-JP"/>
        </w:rPr>
      </w:pPr>
      <w:r>
        <w:rPr>
          <w:lang w:eastAsia="ja-JP"/>
        </w:rPr>
        <w:t>Model varbinary(max) NOT NULL,</w:t>
      </w:r>
      <w:r w:rsidR="00CE6871">
        <w:rPr>
          <w:lang w:eastAsia="ja-JP"/>
        </w:rPr>
        <w:t xml:space="preserve"> (</w:t>
      </w:r>
      <w:r w:rsidR="00CE6871" w:rsidRPr="00CE6871">
        <w:rPr>
          <w:lang w:eastAsia="ja-JP"/>
        </w:rPr>
        <w:t>Đây là dữ liệu mô hình (model) đã được ánh xạ vào cơ sở dữ liệu, thường được lưu dưới dạng dữ liệu nhị phân (binary data)</w:t>
      </w:r>
      <w:r w:rsidR="00CE6871">
        <w:rPr>
          <w:lang w:eastAsia="ja-JP"/>
        </w:rPr>
        <w:t>)</w:t>
      </w:r>
    </w:p>
    <w:p w14:paraId="4364CD19" w14:textId="6D376841" w:rsidR="00010DA9" w:rsidRDefault="00010DA9" w:rsidP="00010DA9">
      <w:pPr>
        <w:rPr>
          <w:lang w:eastAsia="ja-JP"/>
        </w:rPr>
      </w:pPr>
      <w:r>
        <w:rPr>
          <w:lang w:eastAsia="ja-JP"/>
        </w:rPr>
        <w:t>ProductVersion nvarchar(32) NOT NULL,</w:t>
      </w:r>
      <w:r w:rsidR="00F64F86">
        <w:rPr>
          <w:lang w:eastAsia="ja-JP"/>
        </w:rPr>
        <w:t xml:space="preserve"> (</w:t>
      </w:r>
      <w:r w:rsidR="00F64F86" w:rsidRPr="00F64F86">
        <w:rPr>
          <w:lang w:eastAsia="ja-JP"/>
        </w:rPr>
        <w:t>Đây là phiên bản của Entity Framework được sử dụng để tạo ra phiên bản cơ sở dữ liệu</w:t>
      </w:r>
      <w:r w:rsidR="003319D7">
        <w:rPr>
          <w:lang w:eastAsia="ja-JP"/>
        </w:rPr>
        <w:t xml:space="preserve"> </w:t>
      </w:r>
      <w:r w:rsidR="003319D7" w:rsidRPr="003319D7">
        <w:rPr>
          <w:lang w:eastAsia="ja-JP"/>
        </w:rPr>
        <w:t>6.2.0-61023</w:t>
      </w:r>
      <w:r w:rsidR="00F64F86">
        <w:rPr>
          <w:lang w:eastAsia="ja-JP"/>
        </w:rPr>
        <w:t>)</w:t>
      </w:r>
    </w:p>
    <w:p w14:paraId="0D1D1346" w14:textId="35470B96" w:rsidR="00010DA9" w:rsidRDefault="00010DA9" w:rsidP="00010DA9">
      <w:pPr>
        <w:rPr>
          <w:lang w:eastAsia="ja-JP"/>
        </w:rPr>
      </w:pPr>
      <w:r>
        <w:rPr>
          <w:lang w:eastAsia="ja-JP"/>
        </w:rPr>
        <w:t xml:space="preserve">CONSTRAINT PK_dbo.__MigrationHistory PRIMARY KEY CLUSTERED </w:t>
      </w:r>
    </w:p>
    <w:p w14:paraId="7B871AB7" w14:textId="520E3D78" w:rsidR="00010DA9" w:rsidRDefault="00010DA9" w:rsidP="00D25C35">
      <w:pPr>
        <w:rPr>
          <w:lang w:eastAsia="ja-JP"/>
        </w:rPr>
      </w:pPr>
      <w:r>
        <w:rPr>
          <w:lang w:eastAsia="ja-JP"/>
        </w:rPr>
        <w:t>(MigrationId ASC,</w:t>
      </w:r>
      <w:r w:rsidR="00D25C35">
        <w:rPr>
          <w:lang w:eastAsia="ja-JP"/>
        </w:rPr>
        <w:t xml:space="preserve"> </w:t>
      </w:r>
      <w:r>
        <w:rPr>
          <w:lang w:eastAsia="ja-JP"/>
        </w:rPr>
        <w:t>ContextKey ASC)</w:t>
      </w:r>
      <w:r w:rsidR="00D25C35">
        <w:rPr>
          <w:lang w:eastAsia="ja-JP"/>
        </w:rPr>
        <w:t xml:space="preserve"> </w:t>
      </w:r>
      <w:r>
        <w:rPr>
          <w:lang w:eastAsia="ja-JP"/>
        </w:rPr>
        <w:t>WITH</w:t>
      </w:r>
      <w:r w:rsidR="00D25C35">
        <w:rPr>
          <w:lang w:eastAsia="ja-JP"/>
        </w:rPr>
        <w:t xml:space="preserve"> </w:t>
      </w:r>
      <w:r>
        <w:rPr>
          <w:lang w:eastAsia="ja-JP"/>
        </w:rPr>
        <w:t>(PAD_INDEX</w:t>
      </w:r>
      <w:r w:rsidR="00D25C35">
        <w:rPr>
          <w:lang w:eastAsia="ja-JP"/>
        </w:rPr>
        <w:t xml:space="preserve"> </w:t>
      </w:r>
      <w:r>
        <w:rPr>
          <w:lang w:eastAsia="ja-JP"/>
        </w:rPr>
        <w:t>=</w:t>
      </w:r>
      <w:r w:rsidR="00D25C35">
        <w:rPr>
          <w:lang w:eastAsia="ja-JP"/>
        </w:rPr>
        <w:t xml:space="preserve"> </w:t>
      </w:r>
      <w:r>
        <w:rPr>
          <w:lang w:eastAsia="ja-JP"/>
        </w:rPr>
        <w:t>OFF,</w:t>
      </w:r>
      <w:r w:rsidR="00D25C35">
        <w:rPr>
          <w:lang w:eastAsia="ja-JP"/>
        </w:rPr>
        <w:t xml:space="preserve"> </w:t>
      </w:r>
      <w:r>
        <w:rPr>
          <w:lang w:eastAsia="ja-JP"/>
        </w:rPr>
        <w:t>STATISTICS_NORECOMPUTE=OFF,IGNORE_DUP_KEY=OFF,ALLOW_RO</w:t>
      </w:r>
      <w:r>
        <w:rPr>
          <w:lang w:eastAsia="ja-JP"/>
        </w:rPr>
        <w:lastRenderedPageBreak/>
        <w:t>W_LOCKS = ON, ALLOW_PAGE_LOCKS = ON) ON PRIMARY) ON PRIMARY TEXTIMAGE_ON PRIMARY</w:t>
      </w:r>
      <w:r w:rsidR="00D25C35">
        <w:rPr>
          <w:lang w:eastAsia="ja-JP"/>
        </w:rPr>
        <w:t xml:space="preserve"> (Khoá Chính)</w:t>
      </w:r>
    </w:p>
    <w:p w14:paraId="189B7528" w14:textId="545164EC" w:rsidR="002C7BA1" w:rsidRDefault="001502E5" w:rsidP="00EA7444">
      <w:pPr>
        <w:rPr>
          <w:lang w:eastAsia="ja-JP"/>
        </w:rPr>
      </w:pPr>
      <w:r w:rsidRPr="001502E5">
        <w:rPr>
          <w:lang w:eastAsia="ja-JP"/>
        </w:rPr>
        <w:t>Trên đây là một số Table được s</w:t>
      </w:r>
      <w:r>
        <w:rPr>
          <w:lang w:eastAsia="ja-JP"/>
        </w:rPr>
        <w:t>ử dụng để tạo ra website bán thời trang Suruchi</w:t>
      </w:r>
      <w:r w:rsidR="006F6941">
        <w:rPr>
          <w:lang w:eastAsia="ja-JP"/>
        </w:rPr>
        <w:t xml:space="preserve"> còn một vài Table nữa nhưng để phát triển Website sau này.</w:t>
      </w:r>
    </w:p>
    <w:p w14:paraId="0E9CE943" w14:textId="27DD28BB" w:rsidR="00EA7444" w:rsidRDefault="00C82272" w:rsidP="00C82272">
      <w:pPr>
        <w:pStyle w:val="Heading2"/>
        <w:numPr>
          <w:ilvl w:val="1"/>
          <w:numId w:val="28"/>
        </w:numPr>
        <w:rPr>
          <w:lang w:eastAsia="ja-JP"/>
        </w:rPr>
      </w:pPr>
      <w:bookmarkStart w:id="51" w:name="_Toc153751250"/>
      <w:r>
        <w:rPr>
          <w:lang w:eastAsia="ja-JP"/>
        </w:rPr>
        <w:t xml:space="preserve">Thiết kế mô hình MVC </w:t>
      </w:r>
      <w:r w:rsidR="00F30E49">
        <w:rPr>
          <w:lang w:eastAsia="ja-JP"/>
        </w:rPr>
        <w:t>(Cài đặt phần mềm)</w:t>
      </w:r>
      <w:r w:rsidR="007D7D32">
        <w:rPr>
          <w:lang w:eastAsia="ja-JP"/>
        </w:rPr>
        <w:t xml:space="preserve"> </w:t>
      </w:r>
      <w:r>
        <w:rPr>
          <w:lang w:eastAsia="ja-JP"/>
        </w:rPr>
        <w:t>(hình 3.3)</w:t>
      </w:r>
      <w:bookmarkEnd w:id="51"/>
    </w:p>
    <w:p w14:paraId="146149BD" w14:textId="11AA11AB" w:rsidR="00C82272" w:rsidRDefault="00C82272" w:rsidP="00EA7444">
      <w:pPr>
        <w:rPr>
          <w:lang w:eastAsia="ja-JP"/>
        </w:rPr>
      </w:pPr>
      <w:r w:rsidRPr="00C82272">
        <w:rPr>
          <w:noProof/>
          <w:lang w:eastAsia="ja-JP"/>
        </w:rPr>
        <w:drawing>
          <wp:inline distT="0" distB="0" distL="0" distR="0" wp14:anchorId="447493EE" wp14:editId="48E7E7CF">
            <wp:extent cx="5577840" cy="2270760"/>
            <wp:effectExtent l="0" t="0" r="3810" b="0"/>
            <wp:docPr id="101639219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2193" name="Picture 1" descr="A diagram of a process&#10;&#10;Description automatically generated"/>
                    <pic:cNvPicPr/>
                  </pic:nvPicPr>
                  <pic:blipFill>
                    <a:blip r:embed="rId32"/>
                    <a:stretch>
                      <a:fillRect/>
                    </a:stretch>
                  </pic:blipFill>
                  <pic:spPr>
                    <a:xfrm>
                      <a:off x="0" y="0"/>
                      <a:ext cx="5577840" cy="2270760"/>
                    </a:xfrm>
                    <a:prstGeom prst="rect">
                      <a:avLst/>
                    </a:prstGeom>
                  </pic:spPr>
                </pic:pic>
              </a:graphicData>
            </a:graphic>
          </wp:inline>
        </w:drawing>
      </w:r>
    </w:p>
    <w:p w14:paraId="4FF68413" w14:textId="08EE7576" w:rsidR="006F6941" w:rsidRPr="001502E5" w:rsidRDefault="000F463A" w:rsidP="000F463A">
      <w:pPr>
        <w:jc w:val="center"/>
        <w:rPr>
          <w:lang w:eastAsia="ja-JP"/>
        </w:rPr>
      </w:pPr>
      <w:r>
        <w:rPr>
          <w:lang w:eastAsia="ja-JP"/>
        </w:rPr>
        <w:t>Hình 3.3</w:t>
      </w:r>
    </w:p>
    <w:p w14:paraId="18A93D56" w14:textId="17800470" w:rsidR="00787994" w:rsidRDefault="000552BA" w:rsidP="003D1240">
      <w:pPr>
        <w:rPr>
          <w:lang w:eastAsia="ja-JP"/>
        </w:rPr>
      </w:pPr>
      <w:r w:rsidRPr="000552BA">
        <w:rPr>
          <w:lang w:eastAsia="ja-JP"/>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724454C0" w14:textId="135B4D8D" w:rsidR="000552BA" w:rsidRDefault="000552BA" w:rsidP="003D1240">
      <w:pPr>
        <w:rPr>
          <w:lang w:eastAsia="ja-JP"/>
        </w:rPr>
      </w:pPr>
      <w:r w:rsidRPr="000552BA">
        <w:rPr>
          <w:lang w:eastAsia="ja-JP"/>
        </w:rPr>
        <w:t>Downloads</w:t>
      </w:r>
      <w:r>
        <w:rPr>
          <w:lang w:eastAsia="ja-JP"/>
        </w:rPr>
        <w:t xml:space="preserve"> Visua Studio 2022</w:t>
      </w:r>
      <w:r w:rsidR="00C475BD">
        <w:rPr>
          <w:lang w:eastAsia="ja-JP"/>
        </w:rPr>
        <w:t xml:space="preserve">: </w:t>
      </w:r>
      <w:hyperlink r:id="rId33" w:history="1">
        <w:r w:rsidR="00631EB1" w:rsidRPr="009D217B">
          <w:rPr>
            <w:rStyle w:val="Hyperlink"/>
            <w:lang w:eastAsia="ja-JP"/>
          </w:rPr>
          <w:t>https://visualstudio.microsoft.com/downloads/</w:t>
        </w:r>
      </w:hyperlink>
    </w:p>
    <w:p w14:paraId="7786A0EC" w14:textId="3C34516E" w:rsidR="00631EB1" w:rsidRDefault="00631EB1" w:rsidP="003D1240">
      <w:pPr>
        <w:rPr>
          <w:lang w:eastAsia="ja-JP"/>
        </w:rPr>
      </w:pPr>
      <w:r>
        <w:rPr>
          <w:lang w:eastAsia="ja-JP"/>
        </w:rPr>
        <w:t xml:space="preserve">Hướng dẫn cài đặt: </w:t>
      </w:r>
      <w:hyperlink r:id="rId34" w:history="1">
        <w:r w:rsidR="00B55EDD" w:rsidRPr="009D217B">
          <w:rPr>
            <w:rStyle w:val="Hyperlink"/>
            <w:lang w:eastAsia="ja-JP"/>
          </w:rPr>
          <w:t>https://duythanhcse.wordpress.com/2022/02/08/huong-dan-tai-cai-dat-va-su-dung-visual-studio-2022/</w:t>
        </w:r>
      </w:hyperlink>
    </w:p>
    <w:p w14:paraId="3A6B4FB6" w14:textId="77777777" w:rsidR="00CB7C14" w:rsidRDefault="00786A8D" w:rsidP="00CB7C14">
      <w:pPr>
        <w:rPr>
          <w:lang w:eastAsia="ja-JP"/>
        </w:rPr>
      </w:pPr>
      <w:r w:rsidRPr="00786A8D">
        <w:rPr>
          <w:lang w:eastAsia="ja-JP"/>
        </w:rPr>
        <w:t xml:space="preserve">Phía trên là tài liệu tham khảo </w:t>
      </w:r>
      <w:r>
        <w:rPr>
          <w:lang w:eastAsia="ja-JP"/>
        </w:rPr>
        <w:t>để cài đặt phần mềm</w:t>
      </w:r>
      <w:r w:rsidR="00A32779">
        <w:rPr>
          <w:lang w:eastAsia="ja-JP"/>
        </w:rPr>
        <w:t>.</w:t>
      </w:r>
    </w:p>
    <w:p w14:paraId="1B04C50D" w14:textId="3025148F" w:rsidR="00CB7C14" w:rsidRPr="00B51EDB" w:rsidRDefault="00CB7C14" w:rsidP="00DA60FE">
      <w:pPr>
        <w:pStyle w:val="Heading3"/>
        <w:numPr>
          <w:ilvl w:val="2"/>
          <w:numId w:val="28"/>
        </w:numPr>
      </w:pPr>
      <w:bookmarkStart w:id="52" w:name="_Toc153751251"/>
      <w:r w:rsidRPr="00B51EDB">
        <w:t>MVC quan trọng bao gồm:</w:t>
      </w:r>
      <w:bookmarkEnd w:id="52"/>
    </w:p>
    <w:p w14:paraId="35BE430C" w14:textId="77777777" w:rsidR="003109B6" w:rsidRDefault="003109B6" w:rsidP="003109B6">
      <w:pPr>
        <w:rPr>
          <w:lang w:eastAsia="ja-JP"/>
        </w:rPr>
      </w:pPr>
      <w:r>
        <w:rPr>
          <w:lang w:eastAsia="ja-JP"/>
        </w:rPr>
        <w:t>Model: Nó bao gồm tất cả dữ liệu và logic liên quan của nó.</w:t>
      </w:r>
    </w:p>
    <w:p w14:paraId="5F1EFD32" w14:textId="77777777" w:rsidR="003109B6" w:rsidRDefault="003109B6" w:rsidP="003109B6">
      <w:pPr>
        <w:rPr>
          <w:lang w:eastAsia="ja-JP"/>
        </w:rPr>
      </w:pPr>
      <w:r>
        <w:rPr>
          <w:lang w:eastAsia="ja-JP"/>
        </w:rPr>
        <w:t>View: Trình bày dữ liệu cho người dùng hoặc xử lý tương tác của người dùng.</w:t>
      </w:r>
    </w:p>
    <w:p w14:paraId="4FDEAA8A" w14:textId="2C4140C2" w:rsidR="00CB7C14" w:rsidRDefault="003109B6" w:rsidP="00CB7C14">
      <w:pPr>
        <w:rPr>
          <w:lang w:eastAsia="ja-JP"/>
        </w:rPr>
      </w:pPr>
      <w:r>
        <w:rPr>
          <w:lang w:eastAsia="ja-JP"/>
        </w:rPr>
        <w:t>Controller: Là phần quan trọng nhất trong mô hình, nó liên kết phần Model và View.</w:t>
      </w:r>
    </w:p>
    <w:p w14:paraId="625AB1EF" w14:textId="0B655A77" w:rsidR="00F02FF9" w:rsidRDefault="00F02FF9" w:rsidP="00F02FF9">
      <w:pPr>
        <w:pStyle w:val="Heading3"/>
        <w:numPr>
          <w:ilvl w:val="0"/>
          <w:numId w:val="0"/>
        </w:numPr>
      </w:pPr>
      <w:bookmarkStart w:id="53" w:name="_Toc153751252"/>
      <w:r>
        <w:lastRenderedPageBreak/>
        <w:t>3.3.2 View</w:t>
      </w:r>
      <w:bookmarkEnd w:id="53"/>
    </w:p>
    <w:p w14:paraId="75D2329A" w14:textId="01955AE3" w:rsidR="00CB7C14" w:rsidRDefault="00CB7C14" w:rsidP="00CB7C14">
      <w:pPr>
        <w:rPr>
          <w:lang w:eastAsia="ja-JP"/>
        </w:rPr>
      </w:pPr>
      <w:r>
        <w:rPr>
          <w:lang w:eastAsia="ja-JP"/>
        </w:rPr>
        <w:t>View là một phần của ứng dụng đại diện cho việc trình bày dữ liệu.</w:t>
      </w:r>
    </w:p>
    <w:p w14:paraId="50B74DF3" w14:textId="59CC775B" w:rsidR="00CB7C14" w:rsidRDefault="00CB7C14" w:rsidP="00CB7C14">
      <w:pPr>
        <w:rPr>
          <w:lang w:eastAsia="ja-JP"/>
        </w:rPr>
      </w:pPr>
      <w:r>
        <w:rPr>
          <w:lang w:eastAsia="ja-JP"/>
        </w:rPr>
        <w:t>View được tạo bởi các dữ liệu mà chúng ta lấy từ dữ liệu trong model. Một view yêu cầu model cung cấp đầy đủ dữ liệu để nó hiển thị đầu ra cho người dùng.</w:t>
      </w:r>
    </w:p>
    <w:p w14:paraId="1B70D4EB" w14:textId="2336364D" w:rsidR="00CB7C14" w:rsidRDefault="00CB7C14" w:rsidP="00CB7C14">
      <w:pPr>
        <w:rPr>
          <w:lang w:eastAsia="ja-JP"/>
        </w:rPr>
      </w:pPr>
      <w:r>
        <w:rPr>
          <w:lang w:eastAsia="ja-JP"/>
        </w:rPr>
        <w:t>View chính là nới chứa những giao diện như một nút bấm, khung nhập, menu, hình ảnh… nó đảm nhiệm nhiệm vụ hiển thị dữ liệu và giúp người dùng tương tác với hệ thống.</w:t>
      </w:r>
    </w:p>
    <w:p w14:paraId="4D3EA148" w14:textId="1F1CEDC7" w:rsidR="00C31BE6" w:rsidRDefault="00BF34B2" w:rsidP="00BF34B2">
      <w:pPr>
        <w:pStyle w:val="Heading3"/>
        <w:numPr>
          <w:ilvl w:val="0"/>
          <w:numId w:val="0"/>
        </w:numPr>
      </w:pPr>
      <w:bookmarkStart w:id="54" w:name="_Toc153751253"/>
      <w:r>
        <w:t>3.</w:t>
      </w:r>
      <w:r w:rsidR="00D64AA9">
        <w:t>3</w:t>
      </w:r>
      <w:r>
        <w:t xml:space="preserve">.3 </w:t>
      </w:r>
      <w:r w:rsidRPr="00BF34B2">
        <w:t>Controller</w:t>
      </w:r>
      <w:bookmarkEnd w:id="54"/>
    </w:p>
    <w:p w14:paraId="6F2B2D90" w14:textId="383A6772" w:rsidR="00E30A6A" w:rsidRDefault="00E30A6A" w:rsidP="00E30A6A">
      <w:pPr>
        <w:rPr>
          <w:lang w:eastAsia="ja-JP"/>
        </w:rPr>
      </w:pPr>
      <w:r>
        <w:rPr>
          <w:lang w:eastAsia="ja-JP"/>
        </w:rPr>
        <w:t>Controller là một phần của ứng dụng xử lý tương tác của người dùng. Bộ điều khiển diễn giải đầu vào chuột và bàn phím từ người dùng, thông báo cho model và view để thay đổi khi thích hợp.</w:t>
      </w:r>
    </w:p>
    <w:p w14:paraId="51EC23A6" w14:textId="339F4114" w:rsidR="00E30A6A" w:rsidRDefault="00E30A6A" w:rsidP="00E30A6A">
      <w:pPr>
        <w:rPr>
          <w:lang w:eastAsia="ja-JP"/>
        </w:rPr>
      </w:pPr>
      <w:r>
        <w:rPr>
          <w:lang w:eastAsia="ja-JP"/>
        </w:rPr>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6AE487DC" w14:textId="7F906CBC" w:rsidR="00BF34B2" w:rsidRDefault="00E30A6A" w:rsidP="00E30A6A">
      <w:pPr>
        <w:rPr>
          <w:lang w:eastAsia="ja-JP"/>
        </w:rPr>
      </w:pPr>
      <w:r>
        <w:rPr>
          <w:lang w:eastAsia="ja-JP"/>
        </w:rPr>
        <w:t>Controller gửi các lệnh đến model để làm thay đổi trạng thái của nó (Ví dụ: ta thêm mới 1 user hoặc cập nhật tên 1 user). Controller cũng gửi các lệnh đến view liên quan của nó để thay đổi cách hiển thị của view (Ví dụ: xem thông tin 1 user).</w:t>
      </w:r>
    </w:p>
    <w:p w14:paraId="723682D0" w14:textId="67F23BBE" w:rsidR="00E30A6A" w:rsidRDefault="00E30A6A" w:rsidP="00E30A6A">
      <w:pPr>
        <w:pStyle w:val="Heading3"/>
        <w:numPr>
          <w:ilvl w:val="0"/>
          <w:numId w:val="0"/>
        </w:numPr>
      </w:pPr>
      <w:bookmarkStart w:id="55" w:name="_Toc153751254"/>
      <w:r>
        <w:t>3.</w:t>
      </w:r>
      <w:r w:rsidR="00D64AA9">
        <w:t>3</w:t>
      </w:r>
      <w:r>
        <w:t xml:space="preserve">.4 </w:t>
      </w:r>
      <w:r w:rsidRPr="00E30A6A">
        <w:t>Model</w:t>
      </w:r>
      <w:bookmarkEnd w:id="55"/>
    </w:p>
    <w:p w14:paraId="0C828BFB" w14:textId="25AA5F4B" w:rsidR="00E30A6A" w:rsidRDefault="00E30A6A" w:rsidP="00E30A6A">
      <w:pPr>
        <w:rPr>
          <w:lang w:eastAsia="ja-JP"/>
        </w:rPr>
      </w:pPr>
      <w:r w:rsidRPr="00E30A6A">
        <w:rPr>
          <w:lang w:eastAsia="ja-JP"/>
        </w:rPr>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2014ED03" w14:textId="21063E6B" w:rsidR="00D64AA9" w:rsidRDefault="00D64AA9" w:rsidP="00D64AA9">
      <w:pPr>
        <w:pStyle w:val="Heading3"/>
        <w:numPr>
          <w:ilvl w:val="0"/>
          <w:numId w:val="0"/>
        </w:numPr>
      </w:pPr>
      <w:bookmarkStart w:id="56" w:name="_Toc153751255"/>
      <w:r>
        <w:t xml:space="preserve">3.3.5 </w:t>
      </w:r>
      <w:r w:rsidRPr="00D64AA9">
        <w:t>Sự tương tác giữa các thành phần</w:t>
      </w:r>
      <w:bookmarkEnd w:id="56"/>
    </w:p>
    <w:p w14:paraId="6F15DB56" w14:textId="77777777" w:rsidR="00E55E5A" w:rsidRDefault="00E55E5A" w:rsidP="00E55E5A">
      <w:pPr>
        <w:rPr>
          <w:lang w:eastAsia="ja-JP"/>
        </w:rPr>
      </w:pPr>
      <w:r>
        <w:rPr>
          <w:lang w:eastAsia="ja-JP"/>
        </w:rPr>
        <w:t>Controller tương tác với qua lại với View.</w:t>
      </w:r>
    </w:p>
    <w:p w14:paraId="348C7033" w14:textId="77777777" w:rsidR="00E55E5A" w:rsidRDefault="00E55E5A" w:rsidP="00E55E5A">
      <w:pPr>
        <w:rPr>
          <w:lang w:eastAsia="ja-JP"/>
        </w:rPr>
      </w:pPr>
      <w:r>
        <w:rPr>
          <w:lang w:eastAsia="ja-JP"/>
        </w:rPr>
        <w:t>Controller tương tác qua lại với Model.</w:t>
      </w:r>
    </w:p>
    <w:p w14:paraId="0AB9150B" w14:textId="77777777" w:rsidR="00E55E5A" w:rsidRDefault="00E55E5A" w:rsidP="00E55E5A">
      <w:pPr>
        <w:rPr>
          <w:lang w:eastAsia="ja-JP"/>
        </w:rPr>
      </w:pPr>
      <w:r>
        <w:rPr>
          <w:lang w:eastAsia="ja-JP"/>
        </w:rPr>
        <w:t>Model và View không có sự tương tác với nhau trực tiếp mà nó tương tác với nhau thông qua Controller.</w:t>
      </w:r>
    </w:p>
    <w:p w14:paraId="7A80E7A6" w14:textId="6D918096" w:rsidR="00D64AA9" w:rsidRDefault="00E55E5A" w:rsidP="00E55E5A">
      <w:pPr>
        <w:rPr>
          <w:lang w:eastAsia="ja-JP"/>
        </w:rPr>
      </w:pPr>
      <w:r>
        <w:rPr>
          <w:lang w:eastAsia="ja-JP"/>
        </w:rPr>
        <w:lastRenderedPageBreak/>
        <w:t>Ví dụ cho sự tương tác: Khi người dùng ấn đăng nhập từ view thì request sẽ được gửi từ trình duyệt đến controller, controller sẽ gọi đến model xử lý logic và trả lại kết quả đó cho user thông qua view.</w:t>
      </w:r>
    </w:p>
    <w:p w14:paraId="408AB0AD" w14:textId="424C5D0B" w:rsidR="00600377" w:rsidRDefault="00600377" w:rsidP="00E55E5A">
      <w:pPr>
        <w:rPr>
          <w:lang w:eastAsia="ja-JP"/>
        </w:rPr>
      </w:pPr>
      <w:r>
        <w:rPr>
          <w:lang w:eastAsia="ja-JP"/>
        </w:rPr>
        <w:t xml:space="preserve">Nguồn tham khảo: </w:t>
      </w:r>
      <w:hyperlink r:id="rId35" w:history="1">
        <w:r w:rsidRPr="009D217B">
          <w:rPr>
            <w:rStyle w:val="Hyperlink"/>
            <w:lang w:eastAsia="ja-JP"/>
          </w:rPr>
          <w:t>https://viblo.asia/p/tim-hieu-mo-hinh-mvc-danh-cho-nguoi-moi-bat-dau-cau-truc-va-vi-du-V3m5WLDyKO7</w:t>
        </w:r>
      </w:hyperlink>
    </w:p>
    <w:p w14:paraId="2A688D58" w14:textId="3A458EDD" w:rsidR="005B0D8D" w:rsidRDefault="00600377" w:rsidP="005B0D8D">
      <w:pPr>
        <w:rPr>
          <w:lang w:eastAsia="ja-JP"/>
        </w:rPr>
      </w:pPr>
      <w:r w:rsidRPr="00600377">
        <w:rPr>
          <w:lang w:eastAsia="ja-JP"/>
        </w:rPr>
        <w:t xml:space="preserve">Đây là lý thuyết </w:t>
      </w:r>
      <w:r>
        <w:rPr>
          <w:lang w:eastAsia="ja-JP"/>
        </w:rPr>
        <w:t>nên không được thay đổi trong đồ án.</w:t>
      </w:r>
    </w:p>
    <w:p w14:paraId="6F4F7D99" w14:textId="3BBD5541" w:rsidR="005B0D8D" w:rsidRDefault="005B0D8D" w:rsidP="005B0D8D">
      <w:pPr>
        <w:pStyle w:val="Heading2"/>
        <w:numPr>
          <w:ilvl w:val="1"/>
          <w:numId w:val="28"/>
        </w:numPr>
        <w:rPr>
          <w:lang w:eastAsia="ja-JP"/>
        </w:rPr>
      </w:pPr>
      <w:bookmarkStart w:id="57" w:name="_Toc153751256"/>
      <w:r w:rsidRPr="005B0D8D">
        <w:rPr>
          <w:lang w:eastAsia="ja-JP"/>
        </w:rPr>
        <w:t>Cấu trúc MVC của Website Suru</w:t>
      </w:r>
      <w:r>
        <w:rPr>
          <w:lang w:eastAsia="ja-JP"/>
        </w:rPr>
        <w:t>chi (hình 3.4)</w:t>
      </w:r>
      <w:bookmarkEnd w:id="57"/>
    </w:p>
    <w:p w14:paraId="5900B3AE" w14:textId="648DDC0C" w:rsidR="00EB45BE" w:rsidRDefault="009B3497" w:rsidP="00E33495">
      <w:pPr>
        <w:rPr>
          <w:lang w:eastAsia="ja-JP"/>
        </w:rPr>
      </w:pPr>
      <w:r w:rsidRPr="005B0D8D">
        <w:rPr>
          <w:noProof/>
          <w:lang w:eastAsia="ja-JP"/>
        </w:rPr>
        <w:drawing>
          <wp:anchor distT="0" distB="0" distL="114300" distR="114300" simplePos="0" relativeHeight="251659264" behindDoc="0" locked="0" layoutInCell="1" allowOverlap="1" wp14:anchorId="3D87FEE8" wp14:editId="4573E44C">
            <wp:simplePos x="0" y="0"/>
            <wp:positionH relativeFrom="column">
              <wp:posOffset>195580</wp:posOffset>
            </wp:positionH>
            <wp:positionV relativeFrom="paragraph">
              <wp:posOffset>66675</wp:posOffset>
            </wp:positionV>
            <wp:extent cx="2331720" cy="4300220"/>
            <wp:effectExtent l="0" t="0" r="0" b="5080"/>
            <wp:wrapThrough wrapText="bothSides">
              <wp:wrapPolygon edited="0">
                <wp:start x="0" y="0"/>
                <wp:lineTo x="0" y="21530"/>
                <wp:lineTo x="21353" y="21530"/>
                <wp:lineTo x="21353" y="0"/>
                <wp:lineTo x="0" y="0"/>
              </wp:wrapPolygon>
            </wp:wrapThrough>
            <wp:docPr id="77748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8178"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1720" cy="4300220"/>
                    </a:xfrm>
                    <a:prstGeom prst="rect">
                      <a:avLst/>
                    </a:prstGeom>
                  </pic:spPr>
                </pic:pic>
              </a:graphicData>
            </a:graphic>
            <wp14:sizeRelH relativeFrom="margin">
              <wp14:pctWidth>0</wp14:pctWidth>
            </wp14:sizeRelH>
            <wp14:sizeRelV relativeFrom="margin">
              <wp14:pctHeight>0</wp14:pctHeight>
            </wp14:sizeRelV>
          </wp:anchor>
        </w:drawing>
      </w:r>
      <w:r w:rsidR="00EB45BE">
        <w:rPr>
          <w:lang w:eastAsia="ja-JP"/>
        </w:rPr>
        <w:t>Các thành phần chính</w:t>
      </w:r>
      <w:r>
        <w:rPr>
          <w:lang w:eastAsia="ja-JP"/>
        </w:rPr>
        <w:t xml:space="preserve"> của trang Website bán thời trang Suruchi là</w:t>
      </w:r>
      <w:r w:rsidR="006C4A51">
        <w:rPr>
          <w:lang w:eastAsia="ja-JP"/>
        </w:rPr>
        <w:t>:</w:t>
      </w:r>
    </w:p>
    <w:p w14:paraId="4109DE48" w14:textId="124F6A03" w:rsidR="00E33495" w:rsidRDefault="00E33495" w:rsidP="00E33495">
      <w:pPr>
        <w:rPr>
          <w:lang w:eastAsia="ja-JP"/>
        </w:rPr>
      </w:pPr>
      <w:r>
        <w:rPr>
          <w:lang w:eastAsia="ja-JP"/>
        </w:rPr>
        <w:t xml:space="preserve">Areas: </w:t>
      </w:r>
      <w:r w:rsidR="006B2DCE">
        <w:rPr>
          <w:lang w:eastAsia="ja-JP"/>
        </w:rPr>
        <w:t>Chứa giao diện quản</w:t>
      </w:r>
      <w:r>
        <w:rPr>
          <w:lang w:eastAsia="ja-JP"/>
        </w:rPr>
        <w:t xml:space="preserve"> trị</w:t>
      </w:r>
      <w:r w:rsidR="009B7539">
        <w:rPr>
          <w:lang w:eastAsia="ja-JP"/>
        </w:rPr>
        <w:t xml:space="preserve"> bao gồm: Admin, Thêm, Xoá, Sửa Menu, Tin tức, Danh mục sản phẩm, Sản phẩm, Giới thiệu,</w:t>
      </w:r>
      <w:r w:rsidR="0095095F">
        <w:rPr>
          <w:lang w:eastAsia="ja-JP"/>
        </w:rPr>
        <w:t xml:space="preserve"> Quản lý đơn hàng</w:t>
      </w:r>
      <w:r w:rsidR="00CB016F">
        <w:rPr>
          <w:lang w:eastAsia="ja-JP"/>
        </w:rPr>
        <w:t>, Cấp quyền User</w:t>
      </w:r>
      <w:r w:rsidR="009B7539">
        <w:rPr>
          <w:lang w:eastAsia="ja-JP"/>
        </w:rPr>
        <w:t>..</w:t>
      </w:r>
      <w:r w:rsidR="006C4A51">
        <w:rPr>
          <w:lang w:eastAsia="ja-JP"/>
        </w:rPr>
        <w:t>.</w:t>
      </w:r>
    </w:p>
    <w:p w14:paraId="2948B01C" w14:textId="37C9EF81" w:rsidR="00EB45BE" w:rsidRDefault="006633C9" w:rsidP="00E33495">
      <w:pPr>
        <w:rPr>
          <w:lang w:eastAsia="ja-JP"/>
        </w:rPr>
      </w:pPr>
      <w:r>
        <w:rPr>
          <w:lang w:eastAsia="ja-JP"/>
        </w:rPr>
        <w:t>Content: Chứa CSS, Javacrip, B</w:t>
      </w:r>
      <w:r w:rsidRPr="006633C9">
        <w:rPr>
          <w:lang w:eastAsia="ja-JP"/>
        </w:rPr>
        <w:t>ootstrap</w:t>
      </w:r>
      <w:r>
        <w:rPr>
          <w:lang w:eastAsia="ja-JP"/>
        </w:rPr>
        <w:t xml:space="preserve"> và các thành phần định dạng giao diện Website bán thời trang Suruchi</w:t>
      </w:r>
      <w:r w:rsidR="006C4A51">
        <w:rPr>
          <w:lang w:eastAsia="ja-JP"/>
        </w:rPr>
        <w:t>.</w:t>
      </w:r>
    </w:p>
    <w:p w14:paraId="5EA110A8" w14:textId="79973E8F" w:rsidR="00F665E6" w:rsidRDefault="00F665E6" w:rsidP="00E33495">
      <w:pPr>
        <w:rPr>
          <w:lang w:eastAsia="ja-JP"/>
        </w:rPr>
      </w:pPr>
      <w:r>
        <w:rPr>
          <w:lang w:eastAsia="ja-JP"/>
        </w:rPr>
        <w:t>Controllers: Nơi thực hiện code C# xử lý chức năng cho trang Website</w:t>
      </w:r>
      <w:r w:rsidR="00E56640">
        <w:rPr>
          <w:lang w:eastAsia="ja-JP"/>
        </w:rPr>
        <w:t>.</w:t>
      </w:r>
    </w:p>
    <w:p w14:paraId="315F3726" w14:textId="77777777" w:rsidR="009B3497" w:rsidRDefault="00E56640" w:rsidP="009B3497">
      <w:pPr>
        <w:rPr>
          <w:lang w:eastAsia="ja-JP"/>
        </w:rPr>
      </w:pPr>
      <w:r>
        <w:rPr>
          <w:lang w:eastAsia="ja-JP"/>
        </w:rPr>
        <w:t xml:space="preserve">Model: </w:t>
      </w:r>
      <w:r w:rsidRPr="00E56640">
        <w:rPr>
          <w:lang w:eastAsia="ja-JP"/>
        </w:rPr>
        <w:t>Thành phần model lưu trữ dữ liệu và logic liên qua</w:t>
      </w:r>
      <w:r>
        <w:rPr>
          <w:lang w:eastAsia="ja-JP"/>
        </w:rPr>
        <w:t>n</w:t>
      </w:r>
      <w:r w:rsidRPr="00E56640">
        <w:rPr>
          <w:lang w:eastAsia="ja-JP"/>
        </w:rPr>
        <w:t>. Bao gồm các class function xử lý các tác vụ như truy vấn, thêm, sửa hoặc xóa dữ liệu</w:t>
      </w:r>
      <w:r w:rsidR="00B61CC2">
        <w:rPr>
          <w:lang w:eastAsia="ja-JP"/>
        </w:rPr>
        <w:t>,…</w:t>
      </w:r>
    </w:p>
    <w:p w14:paraId="08939832" w14:textId="724A8F0F" w:rsidR="009B3497" w:rsidRDefault="009B3497" w:rsidP="00F151A7">
      <w:pPr>
        <w:ind w:left="720" w:firstLine="720"/>
        <w:rPr>
          <w:lang w:eastAsia="ja-JP"/>
        </w:rPr>
      </w:pPr>
      <w:r>
        <w:rPr>
          <w:lang w:eastAsia="ja-JP"/>
        </w:rPr>
        <w:t>Hình 3.4</w:t>
      </w:r>
    </w:p>
    <w:p w14:paraId="31DA0D02" w14:textId="17A4C027" w:rsidR="00B61CC2" w:rsidRDefault="00B61CC2" w:rsidP="00E33495">
      <w:pPr>
        <w:rPr>
          <w:lang w:eastAsia="ja-JP"/>
        </w:rPr>
      </w:pPr>
      <w:r>
        <w:rPr>
          <w:lang w:eastAsia="ja-JP"/>
        </w:rPr>
        <w:t>Uploads: Nơi ch</w:t>
      </w:r>
      <w:r w:rsidR="00241314">
        <w:rPr>
          <w:lang w:eastAsia="ja-JP"/>
        </w:rPr>
        <w:t>ứ</w:t>
      </w:r>
      <w:r>
        <w:rPr>
          <w:lang w:eastAsia="ja-JP"/>
        </w:rPr>
        <w:t xml:space="preserve">a </w:t>
      </w:r>
      <w:r w:rsidR="00A54ADA">
        <w:rPr>
          <w:lang w:eastAsia="ja-JP"/>
        </w:rPr>
        <w:t xml:space="preserve">toàn bộ </w:t>
      </w:r>
      <w:r>
        <w:rPr>
          <w:lang w:eastAsia="ja-JP"/>
        </w:rPr>
        <w:t>hình ảnh được thêm vào ở Admin</w:t>
      </w:r>
      <w:r w:rsidR="0035358E">
        <w:rPr>
          <w:lang w:eastAsia="ja-JP"/>
        </w:rPr>
        <w:t>.</w:t>
      </w:r>
    </w:p>
    <w:p w14:paraId="60C62F64" w14:textId="46936962" w:rsidR="0095095F" w:rsidRDefault="00A54ADA" w:rsidP="00E33495">
      <w:pPr>
        <w:rPr>
          <w:lang w:eastAsia="ja-JP"/>
        </w:rPr>
      </w:pPr>
      <w:r>
        <w:rPr>
          <w:lang w:eastAsia="ja-JP"/>
        </w:rPr>
        <w:t>View</w:t>
      </w:r>
      <w:r w:rsidR="00FC61F5">
        <w:rPr>
          <w:lang w:eastAsia="ja-JP"/>
        </w:rPr>
        <w:t>: Chứa giao diện người dùng</w:t>
      </w:r>
      <w:r w:rsidR="003F0E93">
        <w:rPr>
          <w:lang w:eastAsia="ja-JP"/>
        </w:rPr>
        <w:t>.</w:t>
      </w:r>
    </w:p>
    <w:p w14:paraId="3FF07760" w14:textId="77777777" w:rsidR="00461B7B" w:rsidRDefault="009E0D29" w:rsidP="00E33495">
      <w:pPr>
        <w:rPr>
          <w:lang w:eastAsia="ja-JP"/>
        </w:rPr>
      </w:pPr>
      <w:r w:rsidRPr="009E0D29">
        <w:rPr>
          <w:lang w:eastAsia="ja-JP"/>
        </w:rPr>
        <w:t>App_Start</w:t>
      </w:r>
      <w:r>
        <w:rPr>
          <w:lang w:eastAsia="ja-JP"/>
        </w:rPr>
        <w:t>: Chứa</w:t>
      </w:r>
      <w:r w:rsidR="00461B7B">
        <w:rPr>
          <w:lang w:eastAsia="ja-JP"/>
        </w:rPr>
        <w:t>:</w:t>
      </w:r>
    </w:p>
    <w:p w14:paraId="013654D5" w14:textId="5C093A84" w:rsidR="00461B7B" w:rsidRDefault="009E0D29" w:rsidP="00E33495">
      <w:pPr>
        <w:rPr>
          <w:lang w:eastAsia="ja-JP"/>
        </w:rPr>
      </w:pPr>
      <w:r w:rsidRPr="009E0D29">
        <w:rPr>
          <w:lang w:eastAsia="ja-JP"/>
        </w:rPr>
        <w:t>BundleConfig.cs</w:t>
      </w:r>
      <w:r w:rsidR="00461B7B">
        <w:rPr>
          <w:lang w:eastAsia="ja-JP"/>
        </w:rPr>
        <w:t xml:space="preserve"> </w:t>
      </w:r>
      <w:r w:rsidR="00445774">
        <w:rPr>
          <w:lang w:eastAsia="ja-JP"/>
        </w:rPr>
        <w:t>c</w:t>
      </w:r>
      <w:r w:rsidR="00461B7B" w:rsidRPr="00461B7B">
        <w:rPr>
          <w:lang w:eastAsia="ja-JP"/>
        </w:rPr>
        <w:t>ấu hình gom nhóm và tối ưu hóa các tệp tài nguyên như CSS, JavaScript để giảm thời gian tải trang và tăng hiệu suất của ứng dụng web.</w:t>
      </w:r>
    </w:p>
    <w:p w14:paraId="76D97DD2" w14:textId="6D8CF4DC" w:rsidR="00ED00EB" w:rsidRDefault="00ED00EB" w:rsidP="00E33495">
      <w:pPr>
        <w:rPr>
          <w:lang w:eastAsia="ja-JP"/>
        </w:rPr>
      </w:pPr>
      <w:r>
        <w:rPr>
          <w:lang w:eastAsia="ja-JP"/>
        </w:rPr>
        <w:t>Web.config: gọi CSDL</w:t>
      </w:r>
      <w:r w:rsidR="00623CEF">
        <w:rPr>
          <w:lang w:eastAsia="ja-JP"/>
        </w:rPr>
        <w:t>.</w:t>
      </w:r>
    </w:p>
    <w:p w14:paraId="55607EC8" w14:textId="2B18C51F" w:rsidR="00461B7B" w:rsidRDefault="009E0D29" w:rsidP="00E33495">
      <w:pPr>
        <w:rPr>
          <w:lang w:eastAsia="ja-JP"/>
        </w:rPr>
      </w:pPr>
      <w:r w:rsidRPr="009E0D29">
        <w:rPr>
          <w:lang w:eastAsia="ja-JP"/>
        </w:rPr>
        <w:lastRenderedPageBreak/>
        <w:t>FilterConfig.cs</w:t>
      </w:r>
      <w:r w:rsidR="008656D0">
        <w:rPr>
          <w:lang w:eastAsia="ja-JP"/>
        </w:rPr>
        <w:t xml:space="preserve"> </w:t>
      </w:r>
      <w:r w:rsidR="00A1469B">
        <w:rPr>
          <w:lang w:eastAsia="ja-JP"/>
        </w:rPr>
        <w:t>c</w:t>
      </w:r>
      <w:r w:rsidR="008656D0" w:rsidRPr="008656D0">
        <w:rPr>
          <w:lang w:eastAsia="ja-JP"/>
        </w:rPr>
        <w:t>ấu hình các bộ lọc (filters) như xác thực, phân quyền, xử lý ngoại lệ để kiểm soát và xử lý các yêu cầu HTTP trước khi chúng đến các action trong controller</w:t>
      </w:r>
      <w:r w:rsidR="00144108">
        <w:rPr>
          <w:lang w:eastAsia="ja-JP"/>
        </w:rPr>
        <w:t>.</w:t>
      </w:r>
    </w:p>
    <w:p w14:paraId="1FF47BA2" w14:textId="25F8075B" w:rsidR="00461B7B" w:rsidRDefault="009E0D29" w:rsidP="00E33495">
      <w:pPr>
        <w:rPr>
          <w:lang w:eastAsia="ja-JP"/>
        </w:rPr>
      </w:pPr>
      <w:r w:rsidRPr="009E0D29">
        <w:rPr>
          <w:lang w:eastAsia="ja-JP"/>
        </w:rPr>
        <w:t>IdentityConfig.cs</w:t>
      </w:r>
      <w:r w:rsidR="008501C6">
        <w:rPr>
          <w:lang w:eastAsia="ja-JP"/>
        </w:rPr>
        <w:t xml:space="preserve"> </w:t>
      </w:r>
      <w:r w:rsidR="0028158E">
        <w:rPr>
          <w:lang w:eastAsia="ja-JP"/>
        </w:rPr>
        <w:t>c</w:t>
      </w:r>
      <w:r w:rsidR="008501C6" w:rsidRPr="008501C6">
        <w:rPr>
          <w:lang w:eastAsia="ja-JP"/>
        </w:rPr>
        <w:t>ấu hình và quản lý người dùng, vai trò, xác thực và ủy quyền trong ứng dụng, thường được sử dụng khi tích hợp ASP.NET Identity</w:t>
      </w:r>
    </w:p>
    <w:p w14:paraId="515636F1" w14:textId="10D6F75E" w:rsidR="00461B7B" w:rsidRDefault="009E0D29" w:rsidP="00E33495">
      <w:pPr>
        <w:rPr>
          <w:lang w:eastAsia="ja-JP"/>
        </w:rPr>
      </w:pPr>
      <w:r w:rsidRPr="009E0D29">
        <w:rPr>
          <w:lang w:eastAsia="ja-JP"/>
        </w:rPr>
        <w:t>RouteConfig.cs</w:t>
      </w:r>
      <w:r w:rsidR="009C7D13">
        <w:rPr>
          <w:lang w:eastAsia="ja-JP"/>
        </w:rPr>
        <w:t xml:space="preserve"> </w:t>
      </w:r>
      <w:r w:rsidR="0028158E">
        <w:rPr>
          <w:lang w:eastAsia="ja-JP"/>
        </w:rPr>
        <w:t>c</w:t>
      </w:r>
      <w:r w:rsidR="009C7D13" w:rsidRPr="009C7D13">
        <w:rPr>
          <w:lang w:eastAsia="ja-JP"/>
        </w:rPr>
        <w:t>ấu hình các tuyến đường (routes) để ánh xạ các URL vào các action trong controller, quyết định cách các yêu cầu HTTP được xử lý.</w:t>
      </w:r>
    </w:p>
    <w:p w14:paraId="1D9A3E0C" w14:textId="05CCCD69" w:rsidR="005B0D8D" w:rsidRDefault="009E0D29" w:rsidP="00CD45DA">
      <w:pPr>
        <w:rPr>
          <w:lang w:eastAsia="ja-JP"/>
        </w:rPr>
      </w:pPr>
      <w:r w:rsidRPr="009E0D29">
        <w:rPr>
          <w:lang w:eastAsia="ja-JP"/>
        </w:rPr>
        <w:t>Startup.Auth.cs</w:t>
      </w:r>
      <w:r>
        <w:rPr>
          <w:lang w:eastAsia="ja-JP"/>
        </w:rPr>
        <w:t xml:space="preserve"> </w:t>
      </w:r>
      <w:r w:rsidR="0028158E">
        <w:rPr>
          <w:lang w:eastAsia="ja-JP"/>
        </w:rPr>
        <w:t>c</w:t>
      </w:r>
      <w:r w:rsidR="00725FA5" w:rsidRPr="00725FA5">
        <w:rPr>
          <w:lang w:eastAsia="ja-JP"/>
        </w:rPr>
        <w:t>ấu hình xác thực và ủy quyền, thường được sử dụng khi tích hợp các dịch vụ xác thực bên ngoài như OAuth, OpenID Connect.</w:t>
      </w:r>
    </w:p>
    <w:p w14:paraId="02384560" w14:textId="7ABC12CA" w:rsidR="008D3B3C" w:rsidRPr="008D3B3C" w:rsidRDefault="00BF02C1" w:rsidP="001B67B1">
      <w:pPr>
        <w:pStyle w:val="Heading3"/>
        <w:numPr>
          <w:ilvl w:val="2"/>
          <w:numId w:val="28"/>
        </w:numPr>
      </w:pPr>
      <w:bookmarkStart w:id="58" w:name="_Toc153751257"/>
      <w:r>
        <w:t>View (Người dùng tương tác)</w:t>
      </w:r>
      <w:r w:rsidR="00D9471D">
        <w:t xml:space="preserve"> (Hình </w:t>
      </w:r>
      <w:r w:rsidR="00AF38F5">
        <w:t>3.4.1</w:t>
      </w:r>
      <w:r w:rsidR="00D9471D">
        <w:t>)</w:t>
      </w:r>
      <w:bookmarkEnd w:id="58"/>
    </w:p>
    <w:p w14:paraId="482A4D1F" w14:textId="0E414543" w:rsidR="00146C19" w:rsidRDefault="00146C19" w:rsidP="00146C19">
      <w:pPr>
        <w:rPr>
          <w:lang w:eastAsia="ja-JP"/>
        </w:rPr>
      </w:pPr>
      <w:r w:rsidRPr="00D9471D">
        <w:rPr>
          <w:noProof/>
          <w:lang w:eastAsia="ja-JP"/>
        </w:rPr>
        <w:drawing>
          <wp:anchor distT="0" distB="0" distL="114300" distR="114300" simplePos="0" relativeHeight="251658240" behindDoc="1" locked="0" layoutInCell="1" allowOverlap="1" wp14:anchorId="2E6781EF" wp14:editId="38FCA9D4">
            <wp:simplePos x="0" y="0"/>
            <wp:positionH relativeFrom="column">
              <wp:posOffset>252730</wp:posOffset>
            </wp:positionH>
            <wp:positionV relativeFrom="paragraph">
              <wp:posOffset>0</wp:posOffset>
            </wp:positionV>
            <wp:extent cx="1800860" cy="2687955"/>
            <wp:effectExtent l="0" t="0" r="8890" b="0"/>
            <wp:wrapThrough wrapText="bothSides">
              <wp:wrapPolygon edited="0">
                <wp:start x="0" y="0"/>
                <wp:lineTo x="0" y="21432"/>
                <wp:lineTo x="21478" y="21432"/>
                <wp:lineTo x="21478" y="0"/>
                <wp:lineTo x="0" y="0"/>
              </wp:wrapPolygon>
            </wp:wrapThrough>
            <wp:docPr id="23110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5494"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00860" cy="2687955"/>
                    </a:xfrm>
                    <a:prstGeom prst="rect">
                      <a:avLst/>
                    </a:prstGeom>
                  </pic:spPr>
                </pic:pic>
              </a:graphicData>
            </a:graphic>
            <wp14:sizeRelH relativeFrom="margin">
              <wp14:pctWidth>0</wp14:pctWidth>
            </wp14:sizeRelH>
            <wp14:sizeRelV relativeFrom="margin">
              <wp14:pctHeight>0</wp14:pctHeight>
            </wp14:sizeRelV>
          </wp:anchor>
        </w:drawing>
      </w:r>
      <w:r w:rsidR="00C93A6F">
        <w:rPr>
          <w:lang w:eastAsia="ja-JP"/>
        </w:rPr>
        <w:t xml:space="preserve">Account: </w:t>
      </w:r>
      <w:r w:rsidR="00DD595D">
        <w:rPr>
          <w:lang w:eastAsia="ja-JP"/>
        </w:rPr>
        <w:t>G</w:t>
      </w:r>
      <w:r w:rsidR="00C93A6F">
        <w:rPr>
          <w:lang w:eastAsia="ja-JP"/>
        </w:rPr>
        <w:t>iao diện đăng nhập</w:t>
      </w:r>
      <w:r w:rsidR="0077136E">
        <w:rPr>
          <w:lang w:eastAsia="ja-JP"/>
        </w:rPr>
        <w:t xml:space="preserve"> (</w:t>
      </w:r>
      <w:r w:rsidR="0077136E" w:rsidRPr="0077136E">
        <w:rPr>
          <w:lang w:eastAsia="ja-JP"/>
        </w:rPr>
        <w:t>Login.cshtml</w:t>
      </w:r>
      <w:r w:rsidR="0077136E">
        <w:rPr>
          <w:lang w:eastAsia="ja-JP"/>
        </w:rPr>
        <w:t>), đăng ký</w:t>
      </w:r>
      <w:r w:rsidR="009B37CE">
        <w:rPr>
          <w:lang w:eastAsia="ja-JP"/>
        </w:rPr>
        <w:t xml:space="preserve"> (</w:t>
      </w:r>
      <w:r w:rsidR="009B37CE" w:rsidRPr="009B37CE">
        <w:rPr>
          <w:lang w:eastAsia="ja-JP"/>
        </w:rPr>
        <w:t>Register.cshtml</w:t>
      </w:r>
      <w:r w:rsidR="009B37CE">
        <w:rPr>
          <w:lang w:eastAsia="ja-JP"/>
        </w:rPr>
        <w:t>).</w:t>
      </w:r>
    </w:p>
    <w:p w14:paraId="3C6690B1" w14:textId="41CD0C80" w:rsidR="00DD595D" w:rsidRDefault="00DD595D" w:rsidP="00146C19">
      <w:pPr>
        <w:rPr>
          <w:lang w:eastAsia="ja-JP"/>
        </w:rPr>
      </w:pPr>
      <w:r>
        <w:rPr>
          <w:lang w:eastAsia="ja-JP"/>
        </w:rPr>
        <w:t>Article: Giao diện trang giới thiệu</w:t>
      </w:r>
      <w:r w:rsidR="00E91C6D">
        <w:rPr>
          <w:lang w:eastAsia="ja-JP"/>
        </w:rPr>
        <w:t>.</w:t>
      </w:r>
    </w:p>
    <w:p w14:paraId="351EB997" w14:textId="72655653" w:rsidR="00B73907" w:rsidRDefault="00B73907" w:rsidP="00146C19">
      <w:pPr>
        <w:rPr>
          <w:lang w:eastAsia="ja-JP"/>
        </w:rPr>
      </w:pPr>
      <w:r>
        <w:rPr>
          <w:lang w:eastAsia="ja-JP"/>
        </w:rPr>
        <w:t>Contact: Giao diện liên hệ</w:t>
      </w:r>
      <w:r w:rsidR="00E91C6D">
        <w:rPr>
          <w:lang w:eastAsia="ja-JP"/>
        </w:rPr>
        <w:t>.</w:t>
      </w:r>
    </w:p>
    <w:p w14:paraId="04FE36B5" w14:textId="3D9D7725" w:rsidR="00E91C6D" w:rsidRDefault="00E91C6D" w:rsidP="00146C19">
      <w:pPr>
        <w:rPr>
          <w:lang w:eastAsia="ja-JP"/>
        </w:rPr>
      </w:pPr>
      <w:r>
        <w:rPr>
          <w:lang w:eastAsia="ja-JP"/>
        </w:rPr>
        <w:t>Home: Giao diện trang chủ</w:t>
      </w:r>
      <w:r w:rsidR="007D6C5B">
        <w:rPr>
          <w:lang w:eastAsia="ja-JP"/>
        </w:rPr>
        <w:t>.</w:t>
      </w:r>
    </w:p>
    <w:p w14:paraId="1697F7F3" w14:textId="09D176F0" w:rsidR="007D6C5B" w:rsidRDefault="007D6C5B" w:rsidP="00146C19">
      <w:pPr>
        <w:rPr>
          <w:lang w:eastAsia="ja-JP"/>
        </w:rPr>
      </w:pPr>
      <w:r w:rsidRPr="00FD470D">
        <w:rPr>
          <w:lang w:eastAsia="ja-JP"/>
        </w:rPr>
        <w:t>Menu: Chứa các lớp menu</w:t>
      </w:r>
      <w:r w:rsidR="00200626">
        <w:rPr>
          <w:lang w:eastAsia="ja-JP"/>
        </w:rPr>
        <w:t xml:space="preserve">, header, </w:t>
      </w:r>
      <w:r w:rsidR="00200626" w:rsidRPr="00200626">
        <w:rPr>
          <w:lang w:eastAsia="ja-JP"/>
        </w:rPr>
        <w:t>footer</w:t>
      </w:r>
      <w:r w:rsidR="00FD470D" w:rsidRPr="00FD470D">
        <w:rPr>
          <w:lang w:eastAsia="ja-JP"/>
        </w:rPr>
        <w:t xml:space="preserve"> để sửa d</w:t>
      </w:r>
      <w:r w:rsidR="00FD470D">
        <w:rPr>
          <w:lang w:eastAsia="ja-JP"/>
        </w:rPr>
        <w:t>ụng cho phần dùng chung khi gọi ở Shared/</w:t>
      </w:r>
      <w:r w:rsidR="00FD470D" w:rsidRPr="00FD470D">
        <w:t xml:space="preserve"> </w:t>
      </w:r>
      <w:r w:rsidR="00FD470D" w:rsidRPr="00FD470D">
        <w:rPr>
          <w:lang w:eastAsia="ja-JP"/>
        </w:rPr>
        <w:t>_Layout.cshtml</w:t>
      </w:r>
      <w:r w:rsidR="00200626">
        <w:rPr>
          <w:lang w:eastAsia="ja-JP"/>
        </w:rPr>
        <w:t>.</w:t>
      </w:r>
    </w:p>
    <w:p w14:paraId="6643F797" w14:textId="2F01FF05" w:rsidR="00872948" w:rsidRDefault="00872948" w:rsidP="00146C19">
      <w:pPr>
        <w:rPr>
          <w:lang w:eastAsia="ja-JP"/>
        </w:rPr>
      </w:pPr>
      <w:r>
        <w:rPr>
          <w:lang w:eastAsia="ja-JP"/>
        </w:rPr>
        <w:t>New</w:t>
      </w:r>
      <w:r w:rsidR="00E635D2">
        <w:rPr>
          <w:lang w:eastAsia="ja-JP"/>
        </w:rPr>
        <w:t>s</w:t>
      </w:r>
      <w:r>
        <w:rPr>
          <w:lang w:eastAsia="ja-JP"/>
        </w:rPr>
        <w:t>: Giao diện tin tức</w:t>
      </w:r>
    </w:p>
    <w:p w14:paraId="6CA42CF2" w14:textId="4E223AF0" w:rsidR="00CA1DBE" w:rsidRDefault="00CA1DBE" w:rsidP="001455AF">
      <w:pPr>
        <w:ind w:firstLine="720"/>
        <w:rPr>
          <w:lang w:eastAsia="ja-JP"/>
        </w:rPr>
      </w:pPr>
      <w:r>
        <w:rPr>
          <w:lang w:eastAsia="ja-JP"/>
        </w:rPr>
        <w:t>Hình: 3.4.1</w:t>
      </w:r>
    </w:p>
    <w:p w14:paraId="2F6F160C" w14:textId="0344EF43" w:rsidR="001455AF" w:rsidRDefault="00121274" w:rsidP="00146C19">
      <w:pPr>
        <w:rPr>
          <w:lang w:eastAsia="ja-JP"/>
        </w:rPr>
      </w:pPr>
      <w:r>
        <w:rPr>
          <w:lang w:eastAsia="ja-JP"/>
        </w:rPr>
        <w:t>Products: Giao diện trang sản phẩm (</w:t>
      </w:r>
      <w:r w:rsidRPr="00121274">
        <w:rPr>
          <w:lang w:eastAsia="ja-JP"/>
        </w:rPr>
        <w:t>Index.cshtml</w:t>
      </w:r>
      <w:r>
        <w:rPr>
          <w:lang w:eastAsia="ja-JP"/>
        </w:rPr>
        <w:t>), Chi tiết sản phẩm (</w:t>
      </w:r>
      <w:r w:rsidRPr="00121274">
        <w:rPr>
          <w:lang w:eastAsia="ja-JP"/>
        </w:rPr>
        <w:t>Detail.cshtml</w:t>
      </w:r>
      <w:r>
        <w:rPr>
          <w:lang w:eastAsia="ja-JP"/>
        </w:rPr>
        <w:t>) Các lớp khác</w:t>
      </w:r>
      <w:r w:rsidR="005160AB">
        <w:rPr>
          <w:lang w:eastAsia="ja-JP"/>
        </w:rPr>
        <w:t xml:space="preserve"> sử dụng cho phần dùng chung</w:t>
      </w:r>
      <w:r w:rsidR="0033194C">
        <w:rPr>
          <w:lang w:eastAsia="ja-JP"/>
        </w:rPr>
        <w:t xml:space="preserve"> xuất hiện ở tuỳ trang nhưng có cấu trúc giống nhau</w:t>
      </w:r>
      <w:r>
        <w:rPr>
          <w:lang w:eastAsia="ja-JP"/>
        </w:rPr>
        <w:t xml:space="preserve">: </w:t>
      </w:r>
      <w:r w:rsidR="00057106">
        <w:rPr>
          <w:lang w:eastAsia="ja-JP"/>
        </w:rPr>
        <w:t>Sản phẩm sale (</w:t>
      </w:r>
      <w:r w:rsidR="00057106" w:rsidRPr="00057106">
        <w:rPr>
          <w:lang w:eastAsia="ja-JP"/>
        </w:rPr>
        <w:t>Partial_ProductSales.cshtml</w:t>
      </w:r>
      <w:r w:rsidR="00057106">
        <w:rPr>
          <w:lang w:eastAsia="ja-JP"/>
        </w:rPr>
        <w:t>)</w:t>
      </w:r>
      <w:r w:rsidR="00CE5055">
        <w:rPr>
          <w:lang w:eastAsia="ja-JP"/>
        </w:rPr>
        <w:t xml:space="preserve">, </w:t>
      </w:r>
      <w:r w:rsidR="00AB0FA9">
        <w:rPr>
          <w:lang w:eastAsia="ja-JP"/>
        </w:rPr>
        <w:t>Danh mục</w:t>
      </w:r>
      <w:r w:rsidR="003A76D5">
        <w:rPr>
          <w:lang w:eastAsia="ja-JP"/>
        </w:rPr>
        <w:t xml:space="preserve"> sản phẩm</w:t>
      </w:r>
      <w:r w:rsidR="00CE5055">
        <w:rPr>
          <w:lang w:eastAsia="ja-JP"/>
        </w:rPr>
        <w:t xml:space="preserve"> (</w:t>
      </w:r>
      <w:r w:rsidR="002A3F87" w:rsidRPr="002A3F87">
        <w:rPr>
          <w:lang w:eastAsia="ja-JP"/>
        </w:rPr>
        <w:t>ProductCategory.cshtml</w:t>
      </w:r>
      <w:r w:rsidR="00CE5055">
        <w:rPr>
          <w:lang w:eastAsia="ja-JP"/>
        </w:rPr>
        <w:t>)</w:t>
      </w:r>
      <w:r w:rsidR="00AB0FA9">
        <w:rPr>
          <w:lang w:eastAsia="ja-JP"/>
        </w:rPr>
        <w:t>, tìm kiếm sản phẩm (</w:t>
      </w:r>
      <w:r w:rsidR="004649A2" w:rsidRPr="004649A2">
        <w:rPr>
          <w:lang w:eastAsia="ja-JP"/>
        </w:rPr>
        <w:t>Search.cshtml</w:t>
      </w:r>
      <w:r w:rsidR="00AB0FA9">
        <w:rPr>
          <w:lang w:eastAsia="ja-JP"/>
        </w:rPr>
        <w:t>)</w:t>
      </w:r>
      <w:r w:rsidR="00161052">
        <w:rPr>
          <w:lang w:eastAsia="ja-JP"/>
        </w:rPr>
        <w:t>.</w:t>
      </w:r>
    </w:p>
    <w:p w14:paraId="39696A1A" w14:textId="593938CD" w:rsidR="00AB3906" w:rsidRDefault="00A00394" w:rsidP="00146C19">
      <w:pPr>
        <w:rPr>
          <w:lang w:eastAsia="ja-JP"/>
        </w:rPr>
      </w:pPr>
      <w:r>
        <w:rPr>
          <w:lang w:eastAsia="ja-JP"/>
        </w:rPr>
        <w:t>Shared: Phần dùng chung (</w:t>
      </w:r>
      <w:r w:rsidRPr="00A00394">
        <w:rPr>
          <w:lang w:eastAsia="ja-JP"/>
        </w:rPr>
        <w:t>_Layout.cshtml</w:t>
      </w:r>
      <w:r>
        <w:rPr>
          <w:lang w:eastAsia="ja-JP"/>
        </w:rPr>
        <w:t>)</w:t>
      </w:r>
      <w:r w:rsidR="001B4E1B">
        <w:rPr>
          <w:lang w:eastAsia="ja-JP"/>
        </w:rPr>
        <w:t>, Phần dùng chung không có Header, Footer</w:t>
      </w:r>
      <w:r w:rsidR="001B178E">
        <w:rPr>
          <w:lang w:eastAsia="ja-JP"/>
        </w:rPr>
        <w:t xml:space="preserve"> (</w:t>
      </w:r>
      <w:r w:rsidR="001B178E" w:rsidRPr="001B178E">
        <w:rPr>
          <w:lang w:eastAsia="ja-JP"/>
        </w:rPr>
        <w:t>_LayoutNull.cshtml</w:t>
      </w:r>
      <w:r w:rsidR="001B178E">
        <w:rPr>
          <w:lang w:eastAsia="ja-JP"/>
        </w:rPr>
        <w:t>)</w:t>
      </w:r>
      <w:r w:rsidR="00161052">
        <w:rPr>
          <w:lang w:eastAsia="ja-JP"/>
        </w:rPr>
        <w:t>.</w:t>
      </w:r>
    </w:p>
    <w:p w14:paraId="51A7301A" w14:textId="76A44644" w:rsidR="009F34BA" w:rsidRDefault="00AC34DD" w:rsidP="00146C19">
      <w:pPr>
        <w:rPr>
          <w:lang w:eastAsia="ja-JP"/>
        </w:rPr>
      </w:pPr>
      <w:r>
        <w:rPr>
          <w:lang w:eastAsia="ja-JP"/>
        </w:rPr>
        <w:t xml:space="preserve">ShoppingCart: </w:t>
      </w:r>
      <w:r w:rsidR="00AB7929">
        <w:rPr>
          <w:lang w:eastAsia="ja-JP"/>
        </w:rPr>
        <w:t>G</w:t>
      </w:r>
      <w:r>
        <w:rPr>
          <w:lang w:eastAsia="ja-JP"/>
        </w:rPr>
        <w:t>iỏ hàng (</w:t>
      </w:r>
      <w:r w:rsidRPr="00AC34DD">
        <w:rPr>
          <w:lang w:eastAsia="ja-JP"/>
        </w:rPr>
        <w:t>Index.cshtml</w:t>
      </w:r>
      <w:r>
        <w:rPr>
          <w:lang w:eastAsia="ja-JP"/>
        </w:rPr>
        <w:t>)</w:t>
      </w:r>
      <w:r w:rsidR="004F7D6C">
        <w:rPr>
          <w:lang w:eastAsia="ja-JP"/>
        </w:rPr>
        <w:t>, thanh toán</w:t>
      </w:r>
      <w:r w:rsidR="00FF57DF">
        <w:rPr>
          <w:lang w:eastAsia="ja-JP"/>
        </w:rPr>
        <w:t xml:space="preserve"> (</w:t>
      </w:r>
      <w:r w:rsidR="00FF57DF" w:rsidRPr="00FF57DF">
        <w:rPr>
          <w:lang w:eastAsia="ja-JP"/>
        </w:rPr>
        <w:t>CheckOut.cshtml</w:t>
      </w:r>
      <w:r w:rsidR="00FF57DF">
        <w:rPr>
          <w:lang w:eastAsia="ja-JP"/>
        </w:rPr>
        <w:t>)</w:t>
      </w:r>
      <w:r w:rsidR="00AB7929">
        <w:rPr>
          <w:lang w:eastAsia="ja-JP"/>
        </w:rPr>
        <w:t xml:space="preserve">, </w:t>
      </w:r>
      <w:r w:rsidR="009F281C">
        <w:rPr>
          <w:lang w:eastAsia="ja-JP"/>
        </w:rPr>
        <w:t>mùa hàng thành công (</w:t>
      </w:r>
      <w:r w:rsidR="009F281C" w:rsidRPr="009F281C">
        <w:rPr>
          <w:lang w:eastAsia="ja-JP"/>
        </w:rPr>
        <w:t>CheckOutSuccess.cshtml</w:t>
      </w:r>
      <w:r w:rsidR="009F281C">
        <w:rPr>
          <w:lang w:eastAsia="ja-JP"/>
        </w:rPr>
        <w:t>)</w:t>
      </w:r>
    </w:p>
    <w:p w14:paraId="1728886E" w14:textId="77777777" w:rsidR="009F34BA" w:rsidRDefault="009F34BA">
      <w:pPr>
        <w:rPr>
          <w:lang w:eastAsia="ja-JP"/>
        </w:rPr>
      </w:pPr>
      <w:r>
        <w:rPr>
          <w:lang w:eastAsia="ja-JP"/>
        </w:rPr>
        <w:br w:type="page"/>
      </w:r>
    </w:p>
    <w:p w14:paraId="17C4E27A" w14:textId="5B92DA4D" w:rsidR="00161052" w:rsidRDefault="009F34BA" w:rsidP="00C96B28">
      <w:pPr>
        <w:pStyle w:val="Heading3"/>
        <w:numPr>
          <w:ilvl w:val="0"/>
          <w:numId w:val="0"/>
        </w:numPr>
      </w:pPr>
      <w:bookmarkStart w:id="59" w:name="_Toc153751258"/>
      <w:r>
        <w:lastRenderedPageBreak/>
        <w:t>3.4.2 Areas (Tương tác quản trị Website Admin)</w:t>
      </w:r>
      <w:r w:rsidR="002C00A7">
        <w:t xml:space="preserve"> (Hình 3.4.2)</w:t>
      </w:r>
      <w:bookmarkEnd w:id="59"/>
    </w:p>
    <w:p w14:paraId="0D530011" w14:textId="413DD1B2" w:rsidR="008957B6" w:rsidRDefault="000E591B" w:rsidP="00C96B28">
      <w:pPr>
        <w:rPr>
          <w:lang w:eastAsia="ja-JP"/>
        </w:rPr>
      </w:pPr>
      <w:r w:rsidRPr="00C96B28">
        <w:rPr>
          <w:noProof/>
          <w:lang w:eastAsia="ja-JP"/>
        </w:rPr>
        <w:drawing>
          <wp:anchor distT="0" distB="0" distL="114300" distR="114300" simplePos="0" relativeHeight="251660288" behindDoc="0" locked="0" layoutInCell="1" allowOverlap="1" wp14:anchorId="1D59C844" wp14:editId="0516AA9C">
            <wp:simplePos x="0" y="0"/>
            <wp:positionH relativeFrom="column">
              <wp:posOffset>114300</wp:posOffset>
            </wp:positionH>
            <wp:positionV relativeFrom="paragraph">
              <wp:posOffset>163195</wp:posOffset>
            </wp:positionV>
            <wp:extent cx="2440940" cy="4276725"/>
            <wp:effectExtent l="0" t="0" r="0" b="9525"/>
            <wp:wrapThrough wrapText="bothSides">
              <wp:wrapPolygon edited="0">
                <wp:start x="0" y="0"/>
                <wp:lineTo x="0" y="21552"/>
                <wp:lineTo x="21409" y="21552"/>
                <wp:lineTo x="21409" y="0"/>
                <wp:lineTo x="0" y="0"/>
              </wp:wrapPolygon>
            </wp:wrapThrough>
            <wp:docPr id="114270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8921"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40940" cy="4276725"/>
                    </a:xfrm>
                    <a:prstGeom prst="rect">
                      <a:avLst/>
                    </a:prstGeom>
                  </pic:spPr>
                </pic:pic>
              </a:graphicData>
            </a:graphic>
            <wp14:sizeRelH relativeFrom="margin">
              <wp14:pctWidth>0</wp14:pctWidth>
            </wp14:sizeRelH>
            <wp14:sizeRelV relativeFrom="margin">
              <wp14:pctHeight>0</wp14:pctHeight>
            </wp14:sizeRelV>
          </wp:anchor>
        </w:drawing>
      </w:r>
      <w:r w:rsidR="00C96B28">
        <w:rPr>
          <w:lang w:eastAsia="ja-JP"/>
        </w:rPr>
        <w:t>Controllers: Xử lý chức năng quản trị bằng C#.</w:t>
      </w:r>
    </w:p>
    <w:p w14:paraId="33359E49" w14:textId="36B462C4" w:rsidR="00C96B28" w:rsidRDefault="00C96B28" w:rsidP="00C96B28">
      <w:pPr>
        <w:rPr>
          <w:lang w:eastAsia="ja-JP"/>
        </w:rPr>
      </w:pPr>
      <w:r>
        <w:rPr>
          <w:lang w:eastAsia="ja-JP"/>
        </w:rPr>
        <w:t xml:space="preserve"> </w:t>
      </w:r>
      <w:r w:rsidR="00227129">
        <w:rPr>
          <w:lang w:eastAsia="ja-JP"/>
        </w:rPr>
        <w:t>Account: Giao diện Quản trị tài khoản</w:t>
      </w:r>
      <w:r w:rsidR="00B5360E">
        <w:rPr>
          <w:lang w:eastAsia="ja-JP"/>
        </w:rPr>
        <w:t>.</w:t>
      </w:r>
    </w:p>
    <w:p w14:paraId="2D887AE1" w14:textId="70765FCE" w:rsidR="00B5360E" w:rsidRDefault="00B5360E" w:rsidP="00C96B28">
      <w:pPr>
        <w:rPr>
          <w:lang w:eastAsia="ja-JP"/>
        </w:rPr>
      </w:pPr>
      <w:r>
        <w:rPr>
          <w:lang w:eastAsia="ja-JP"/>
        </w:rPr>
        <w:t>Category: Giao diện Quản trị Menu</w:t>
      </w:r>
      <w:r w:rsidR="005B5B1E">
        <w:rPr>
          <w:lang w:eastAsia="ja-JP"/>
        </w:rPr>
        <w:t xml:space="preserve"> cho phép chọn Thêm, Sửa, Xoá </w:t>
      </w:r>
      <w:r w:rsidR="00185B6F">
        <w:rPr>
          <w:lang w:eastAsia="ja-JP"/>
        </w:rPr>
        <w:t>M</w:t>
      </w:r>
      <w:r w:rsidR="005B5B1E">
        <w:rPr>
          <w:lang w:eastAsia="ja-JP"/>
        </w:rPr>
        <w:t>enu</w:t>
      </w:r>
    </w:p>
    <w:p w14:paraId="721CE873" w14:textId="260CCF3E" w:rsidR="005107FD" w:rsidRDefault="005B12ED" w:rsidP="00C96B28">
      <w:pPr>
        <w:rPr>
          <w:lang w:eastAsia="ja-JP"/>
        </w:rPr>
      </w:pPr>
      <w:r>
        <w:rPr>
          <w:lang w:eastAsia="ja-JP"/>
        </w:rPr>
        <w:t>Home</w:t>
      </w:r>
      <w:r w:rsidR="002024C3">
        <w:rPr>
          <w:lang w:eastAsia="ja-JP"/>
        </w:rPr>
        <w:t xml:space="preserve">: Trang </w:t>
      </w:r>
      <w:r w:rsidR="00D93095">
        <w:rPr>
          <w:lang w:eastAsia="ja-JP"/>
        </w:rPr>
        <w:t>chủ Quản trị</w:t>
      </w:r>
      <w:r w:rsidR="006024C7">
        <w:rPr>
          <w:lang w:eastAsia="ja-JP"/>
        </w:rPr>
        <w:t>.</w:t>
      </w:r>
    </w:p>
    <w:p w14:paraId="691AB4AB" w14:textId="5D49726B" w:rsidR="005B5B1E" w:rsidRDefault="006024C7" w:rsidP="00C96B28">
      <w:pPr>
        <w:rPr>
          <w:lang w:eastAsia="ja-JP"/>
        </w:rPr>
      </w:pPr>
      <w:r>
        <w:rPr>
          <w:lang w:eastAsia="ja-JP"/>
        </w:rPr>
        <w:t xml:space="preserve">News: Giao diện Quản trị Tin tức cho phép chọn </w:t>
      </w:r>
      <w:r w:rsidR="00754468">
        <w:rPr>
          <w:lang w:eastAsia="ja-JP"/>
        </w:rPr>
        <w:t>Tìm kiếm,</w:t>
      </w:r>
      <w:r w:rsidR="000C1293">
        <w:rPr>
          <w:lang w:eastAsia="ja-JP"/>
        </w:rPr>
        <w:t xml:space="preserve"> </w:t>
      </w:r>
      <w:r>
        <w:rPr>
          <w:lang w:eastAsia="ja-JP"/>
        </w:rPr>
        <w:t xml:space="preserve">Thêm, Sửa, Xoá </w:t>
      </w:r>
      <w:r w:rsidR="001F1B5B">
        <w:rPr>
          <w:lang w:eastAsia="ja-JP"/>
        </w:rPr>
        <w:t>Tin tức</w:t>
      </w:r>
    </w:p>
    <w:p w14:paraId="4770A17D" w14:textId="47CF8375" w:rsidR="00C502B8" w:rsidRDefault="00023383" w:rsidP="00C96B28">
      <w:pPr>
        <w:rPr>
          <w:lang w:eastAsia="ja-JP"/>
        </w:rPr>
      </w:pPr>
      <w:r>
        <w:rPr>
          <w:lang w:eastAsia="ja-JP"/>
        </w:rPr>
        <w:t xml:space="preserve">Posts: Giao diện Quản trị đại diện thương hiệu cho phép chọn </w:t>
      </w:r>
      <w:r w:rsidR="00754468">
        <w:rPr>
          <w:lang w:eastAsia="ja-JP"/>
        </w:rPr>
        <w:t>Tìm kiếm,</w:t>
      </w:r>
      <w:r w:rsidR="0002251B">
        <w:rPr>
          <w:lang w:eastAsia="ja-JP"/>
        </w:rPr>
        <w:t xml:space="preserve"> </w:t>
      </w:r>
      <w:r>
        <w:rPr>
          <w:lang w:eastAsia="ja-JP"/>
        </w:rPr>
        <w:t xml:space="preserve">Thêm, Sửa, Xoá </w:t>
      </w:r>
      <w:r w:rsidR="009835A5">
        <w:rPr>
          <w:lang w:eastAsia="ja-JP"/>
        </w:rPr>
        <w:t>đại diện thương hiệu</w:t>
      </w:r>
    </w:p>
    <w:p w14:paraId="7E16ADBE" w14:textId="08CDF005" w:rsidR="00B179B4" w:rsidRDefault="00B179B4" w:rsidP="00C96B28">
      <w:pPr>
        <w:rPr>
          <w:lang w:eastAsia="ja-JP"/>
        </w:rPr>
      </w:pPr>
      <w:r w:rsidRPr="00B179B4">
        <w:rPr>
          <w:lang w:eastAsia="ja-JP"/>
        </w:rPr>
        <w:t>ProductCategory</w:t>
      </w:r>
      <w:r>
        <w:rPr>
          <w:lang w:eastAsia="ja-JP"/>
        </w:rPr>
        <w:t xml:space="preserve">: Giao diện Quản trị </w:t>
      </w:r>
      <w:r w:rsidR="00ED7BA6">
        <w:rPr>
          <w:lang w:eastAsia="ja-JP"/>
        </w:rPr>
        <w:t>Danh mục s</w:t>
      </w:r>
      <w:r>
        <w:rPr>
          <w:lang w:eastAsia="ja-JP"/>
        </w:rPr>
        <w:t xml:space="preserve">ản phẩm cho phép chọn Thêm, Sửa, Xoá </w:t>
      </w:r>
      <w:r w:rsidR="005A353D">
        <w:rPr>
          <w:lang w:eastAsia="ja-JP"/>
        </w:rPr>
        <w:t>Danh mục sản phẩm</w:t>
      </w:r>
      <w:r w:rsidR="009C1083">
        <w:rPr>
          <w:lang w:eastAsia="ja-JP"/>
        </w:rPr>
        <w:t>.</w:t>
      </w:r>
    </w:p>
    <w:p w14:paraId="61007228" w14:textId="580886D7" w:rsidR="000E591B" w:rsidRDefault="000E591B" w:rsidP="00C96B28">
      <w:pPr>
        <w:rPr>
          <w:lang w:eastAsia="ja-JP"/>
        </w:rPr>
      </w:pPr>
      <w:r>
        <w:rPr>
          <w:lang w:eastAsia="ja-JP"/>
        </w:rPr>
        <w:tab/>
      </w:r>
      <w:r w:rsidR="005D3ADC">
        <w:rPr>
          <w:lang w:eastAsia="ja-JP"/>
        </w:rPr>
        <w:tab/>
      </w:r>
      <w:r>
        <w:rPr>
          <w:lang w:eastAsia="ja-JP"/>
        </w:rPr>
        <w:t>Hình 3.4.2</w:t>
      </w:r>
    </w:p>
    <w:p w14:paraId="72A3F0C0" w14:textId="71F6DD6D" w:rsidR="007255FF" w:rsidRDefault="007255FF" w:rsidP="00C96B28">
      <w:pPr>
        <w:rPr>
          <w:lang w:eastAsia="ja-JP"/>
        </w:rPr>
      </w:pPr>
      <w:r w:rsidRPr="00B179B4">
        <w:rPr>
          <w:lang w:eastAsia="ja-JP"/>
        </w:rPr>
        <w:t>Product</w:t>
      </w:r>
      <w:r>
        <w:rPr>
          <w:lang w:eastAsia="ja-JP"/>
        </w:rPr>
        <w:t xml:space="preserve">s: Giao diện Quản trị </w:t>
      </w:r>
      <w:r w:rsidR="00947EC1">
        <w:rPr>
          <w:lang w:eastAsia="ja-JP"/>
        </w:rPr>
        <w:t>S</w:t>
      </w:r>
      <w:r>
        <w:rPr>
          <w:lang w:eastAsia="ja-JP"/>
        </w:rPr>
        <w:t>ản phẩm cho phép chọn Tìm kiếm, Thêm, Sửa, Xoá Sản phẩm.</w:t>
      </w:r>
    </w:p>
    <w:p w14:paraId="4E70F8DB" w14:textId="515EC283" w:rsidR="00080786" w:rsidRDefault="00080786" w:rsidP="00C96B28">
      <w:pPr>
        <w:rPr>
          <w:lang w:eastAsia="ja-JP"/>
        </w:rPr>
      </w:pPr>
      <w:r>
        <w:rPr>
          <w:lang w:eastAsia="ja-JP"/>
        </w:rPr>
        <w:t>Role: Phân quyền User</w:t>
      </w:r>
    </w:p>
    <w:p w14:paraId="43A94264" w14:textId="782DA6D7" w:rsidR="00835720" w:rsidRDefault="00E739A5" w:rsidP="00835720">
      <w:pPr>
        <w:rPr>
          <w:lang w:eastAsia="ja-JP"/>
        </w:rPr>
      </w:pPr>
      <w:r>
        <w:rPr>
          <w:lang w:eastAsia="ja-JP"/>
        </w:rPr>
        <w:t>Shared: Phần dùng chung cho toàn bộ trang quản trị</w:t>
      </w:r>
    </w:p>
    <w:p w14:paraId="0A66803E" w14:textId="77777777" w:rsidR="00835720" w:rsidRDefault="00835720">
      <w:pPr>
        <w:rPr>
          <w:lang w:eastAsia="ja-JP"/>
        </w:rPr>
      </w:pPr>
      <w:r>
        <w:rPr>
          <w:lang w:eastAsia="ja-JP"/>
        </w:rPr>
        <w:br w:type="page"/>
      </w:r>
    </w:p>
    <w:p w14:paraId="629CD929" w14:textId="4BC05363" w:rsidR="00214FEF" w:rsidRDefault="00214FEF" w:rsidP="00214FEF">
      <w:pPr>
        <w:pStyle w:val="Heading1"/>
      </w:pPr>
      <w:bookmarkStart w:id="60" w:name="_Toc153751259"/>
      <w:r w:rsidRPr="00214FEF">
        <w:lastRenderedPageBreak/>
        <w:t>KẾT QUẢ THỰC NGHIỆM</w:t>
      </w:r>
      <w:bookmarkEnd w:id="60"/>
    </w:p>
    <w:p w14:paraId="3BCC6623" w14:textId="08BE0C79" w:rsidR="00125111" w:rsidRDefault="00125111" w:rsidP="00125111">
      <w:pPr>
        <w:pStyle w:val="Heading2"/>
      </w:pPr>
      <w:bookmarkStart w:id="61" w:name="_Toc153751260"/>
      <w:r>
        <w:t xml:space="preserve">Mô tả công việc thực nghiệm </w:t>
      </w:r>
      <w:r w:rsidR="000607EB">
        <w:t>Website bán thời trang suruchi</w:t>
      </w:r>
      <w:bookmarkEnd w:id="61"/>
    </w:p>
    <w:p w14:paraId="6D44912F" w14:textId="7A82A910" w:rsidR="005E0FBC" w:rsidRDefault="004F208E" w:rsidP="005E0FBC">
      <w:pPr>
        <w:pStyle w:val="Heading3"/>
      </w:pPr>
      <w:bookmarkStart w:id="62" w:name="_Toc153751261"/>
      <w:r>
        <w:t>Tính ổn định và hiệu suất:</w:t>
      </w:r>
      <w:bookmarkEnd w:id="62"/>
    </w:p>
    <w:p w14:paraId="7973577C" w14:textId="6D2E00DC" w:rsidR="004F208E" w:rsidRDefault="004F208E" w:rsidP="004F208E">
      <w:r>
        <w:t>Trang web đã được kiểm tra kỹ lưỡng để đảm bảo tính ổn định và hiệu suất cao. Các thử nghiệm tải trang và tải nhiều người dùng cùng lúc đã cho thấy rằng trang web vẫn hoạt động một cách mượt mà và đáp ứng tốt với số lượng người dùng truy cập đồng thời. Thời gian tải trang được giữ ở mức thấp, đảm bảo trải nghiệm người dùng tốt.</w:t>
      </w:r>
    </w:p>
    <w:p w14:paraId="64040DFE" w14:textId="0A99B480" w:rsidR="001B5081" w:rsidRDefault="004F208E" w:rsidP="001B5081">
      <w:pPr>
        <w:pStyle w:val="Heading3"/>
      </w:pPr>
      <w:bookmarkStart w:id="63" w:name="_Toc153751262"/>
      <w:r>
        <w:t>Tính năng và trải nghiệm người dùng:</w:t>
      </w:r>
      <w:bookmarkEnd w:id="63"/>
    </w:p>
    <w:p w14:paraId="58F036EB" w14:textId="0EBF82A8" w:rsidR="004F208E" w:rsidRDefault="004F208E" w:rsidP="004F208E">
      <w:r>
        <w:t>Người dùng có thể dễ dàng tìm kiếm sản phẩm, thêm vào giỏ hàng, thực hiện thanh toán và theo dõi đơn hàng một cách thuận tiện. Giao diện người dùng được thiết kế thân thiện và dễ sử dụng, đồng thời cũng tương thích tốt trên nhiều loại thiết bị khác nhau, từ máy tính đến điện thoại di động.</w:t>
      </w:r>
    </w:p>
    <w:p w14:paraId="0B3218E8" w14:textId="1BF24078" w:rsidR="00D9482E" w:rsidRDefault="004F208E" w:rsidP="00D9482E">
      <w:pPr>
        <w:pStyle w:val="Heading3"/>
      </w:pPr>
      <w:bookmarkStart w:id="64" w:name="_Toc153751263"/>
      <w:r>
        <w:t>Tính năng thanh toán và giao hàng:</w:t>
      </w:r>
      <w:bookmarkEnd w:id="64"/>
    </w:p>
    <w:p w14:paraId="1277AD6A" w14:textId="328AA03D" w:rsidR="004F208E" w:rsidRDefault="004F208E" w:rsidP="004F208E">
      <w:r>
        <w:t>Quá trình thanh toán được tích hợp một cách an toàn và hiệu quả, đảm bảo tính bảo mật cho thông tin thanh toán của người dùng. Đồng thời, quá trình giao hàng cũng được thực hiện một cách chính xác và đáng tin cậy, giúp tạo niềm tin cho khách hàng.</w:t>
      </w:r>
    </w:p>
    <w:p w14:paraId="729CA420" w14:textId="7E516285" w:rsidR="00D9482E" w:rsidRDefault="004F208E" w:rsidP="00D9482E">
      <w:pPr>
        <w:pStyle w:val="Heading3"/>
      </w:pPr>
      <w:bookmarkStart w:id="65" w:name="_Toc153751264"/>
      <w:r>
        <w:t>Quản trị hệ thống:</w:t>
      </w:r>
      <w:bookmarkEnd w:id="65"/>
    </w:p>
    <w:p w14:paraId="14447F65" w14:textId="2209F22E" w:rsidR="004F208E" w:rsidRDefault="004F208E" w:rsidP="004F208E">
      <w:r>
        <w:t>Quản trị viên có thể dễ dàng quản lý sản phẩm, đơn hàng và người dùng thông qua giao diện quản trị tiện lợi. Việc quản lý hệ thống diễn ra một cách suôn sẻ, giúp đảm bảo hoạt động của trang web luôn ổn định.</w:t>
      </w:r>
    </w:p>
    <w:p w14:paraId="3B25E5AE" w14:textId="37E904E0" w:rsidR="00D9482E" w:rsidRDefault="004F208E" w:rsidP="00D9482E">
      <w:pPr>
        <w:pStyle w:val="Heading3"/>
      </w:pPr>
      <w:bookmarkStart w:id="66" w:name="_Toc153751265"/>
      <w:r>
        <w:lastRenderedPageBreak/>
        <w:t>Tìm kiếm và lọc sản phẩm:</w:t>
      </w:r>
      <w:bookmarkEnd w:id="66"/>
    </w:p>
    <w:p w14:paraId="22D80EE6" w14:textId="45F74BDB" w:rsidR="004F208E" w:rsidRDefault="004F208E" w:rsidP="004F208E">
      <w:r>
        <w:t>Người dùng có thể tìm kiếm và lọc sản phẩm một cách hiệu quả, giúp họ dễ dàng tìm thấy sản phẩm mong muốn. Hệ thống tìm kiếm được tối ưu hóa để đảm bảo kết quả chính xác và nhanh chóng.</w:t>
      </w:r>
    </w:p>
    <w:p w14:paraId="0CE02F33" w14:textId="5415C995" w:rsidR="00D9482E" w:rsidRDefault="004F208E" w:rsidP="00D9482E">
      <w:pPr>
        <w:pStyle w:val="Heading3"/>
      </w:pPr>
      <w:bookmarkStart w:id="67" w:name="_Toc153751266"/>
      <w:r>
        <w:t>Xử lý lỗi và bảo mật:</w:t>
      </w:r>
      <w:bookmarkEnd w:id="67"/>
    </w:p>
    <w:p w14:paraId="55C052CA" w14:textId="45489746" w:rsidR="004F208E" w:rsidRDefault="004F208E" w:rsidP="004F208E">
      <w:r>
        <w:t>Trang web có khả năng xử lý lỗi một cách chính xác và bảo mật thông tin cá nhân của người dùng. Các biện pháp bảo mật đã được triển khai để đảm bảo an toàn cho mọi giao dịch và thông tin quan trọng.</w:t>
      </w:r>
    </w:p>
    <w:p w14:paraId="21B9D5FC" w14:textId="7152EF9F" w:rsidR="00D9482E" w:rsidRDefault="004F208E" w:rsidP="00D9482E">
      <w:pPr>
        <w:pStyle w:val="Heading3"/>
      </w:pPr>
      <w:bookmarkStart w:id="68" w:name="_Toc153751267"/>
      <w:r>
        <w:t>Hiệu suất trang web:</w:t>
      </w:r>
      <w:bookmarkEnd w:id="68"/>
    </w:p>
    <w:p w14:paraId="4E34E2ED" w14:textId="3E536E43" w:rsidR="004F208E" w:rsidRDefault="004F208E" w:rsidP="004F208E">
      <w:r>
        <w:t>Trang web hoạt động mượt mà và có thời gian tải nhanh, cung cấp trải nghiệm người dùng tốt. Các tài nguyên được tối ưu hóa để đảm bảo hiệu suất cao nhất, đồng thời cũng đảm bảo tính linh hoạt và mở rộng cho tương lai.</w:t>
      </w:r>
    </w:p>
    <w:p w14:paraId="7F48E09C" w14:textId="29DDADFE" w:rsidR="00D9482E" w:rsidRDefault="004F208E" w:rsidP="00D9482E">
      <w:pPr>
        <w:pStyle w:val="Heading3"/>
      </w:pPr>
      <w:bookmarkStart w:id="69" w:name="_Toc153751268"/>
      <w:r>
        <w:t>Tính năng xã hội và marketing:</w:t>
      </w:r>
      <w:bookmarkEnd w:id="69"/>
    </w:p>
    <w:p w14:paraId="5DF28C3E" w14:textId="40E3D400" w:rsidR="004F208E" w:rsidRDefault="004F208E" w:rsidP="004F208E">
      <w:r>
        <w:t>Trang web có tính năng chia sẻ sản phẩm lên các mạng xã hội và các chiến dịch marketing khác, giúp tăng tầm nhìn và tiếp cận của trang web. Các chiến dịch marketing có thể được tích hợp một cách linh hoạt và hiệu quả.</w:t>
      </w:r>
    </w:p>
    <w:p w14:paraId="2ACDE266" w14:textId="0B849CBA" w:rsidR="00AC0A64" w:rsidRDefault="004F208E" w:rsidP="00AC0A64">
      <w:r>
        <w:t>Tổng quan, dự án đã đạt được kết quả tích cực sau quá trình thực nghiệm, cung cấp một trải nghiệm mua sắm trực tuyến tốt cho người dùng và đáp ứng được các yêu cầu về tính năng, hiệu suất và bảo mật.</w:t>
      </w:r>
    </w:p>
    <w:p w14:paraId="032D6F5F" w14:textId="01164B89" w:rsidR="00214FEF" w:rsidRPr="009716FA" w:rsidRDefault="00AC0A64" w:rsidP="00AC0A64">
      <w:r>
        <w:br w:type="page"/>
      </w:r>
    </w:p>
    <w:p w14:paraId="15C967E4" w14:textId="4B1E42DF" w:rsidR="00710E76" w:rsidRDefault="00076CA8" w:rsidP="00AC0A64">
      <w:pPr>
        <w:pStyle w:val="Heading2"/>
      </w:pPr>
      <w:bookmarkStart w:id="70" w:name="_Toc153751269"/>
      <w:r>
        <w:lastRenderedPageBreak/>
        <w:t>Giao diện kết quả</w:t>
      </w:r>
      <w:bookmarkEnd w:id="70"/>
    </w:p>
    <w:p w14:paraId="77FF930F" w14:textId="4F38EB65" w:rsidR="00D373DB" w:rsidRDefault="00D373DB" w:rsidP="00D373DB">
      <w:pPr>
        <w:pStyle w:val="Heading3"/>
      </w:pPr>
      <w:bookmarkStart w:id="71" w:name="_Toc153751270"/>
      <w:r>
        <w:t>Giao diện Website</w:t>
      </w:r>
      <w:bookmarkEnd w:id="71"/>
    </w:p>
    <w:p w14:paraId="4F6C0ADD" w14:textId="40CF52E9" w:rsidR="006F74F1" w:rsidRPr="002F4A0E" w:rsidRDefault="002F4A0E" w:rsidP="006F74F1">
      <w:r w:rsidRPr="002F4A0E">
        <w:t xml:space="preserve">Trang chủ, Sản phẩm, </w:t>
      </w:r>
      <w:r>
        <w:t>G</w:t>
      </w:r>
      <w:r w:rsidRPr="002F4A0E">
        <w:t>iới th</w:t>
      </w:r>
      <w:r>
        <w:t>iệu, Tin tức</w:t>
      </w:r>
      <w:r w:rsidR="006F74F1">
        <w:t xml:space="preserve"> (Hình 4.2.1</w:t>
      </w:r>
      <w:r w:rsidR="00A369C7">
        <w:t>.1</w:t>
      </w:r>
      <w:r w:rsidR="006F74F1">
        <w:t>)</w:t>
      </w:r>
    </w:p>
    <w:p w14:paraId="66529FE6" w14:textId="4F3D6EFA" w:rsidR="002F4A0E" w:rsidRPr="002F4A0E" w:rsidRDefault="002F4A0E" w:rsidP="00946099">
      <w:pPr>
        <w:spacing w:before="100" w:beforeAutospacing="1" w:after="100" w:afterAutospacing="1" w:line="240" w:lineRule="auto"/>
        <w:ind w:firstLine="0"/>
        <w:jc w:val="left"/>
        <w:rPr>
          <w:sz w:val="24"/>
          <w:szCs w:val="24"/>
        </w:rPr>
      </w:pPr>
      <w:r w:rsidRPr="002F4A0E">
        <w:rPr>
          <w:noProof/>
          <w:sz w:val="24"/>
          <w:szCs w:val="24"/>
        </w:rPr>
        <w:drawing>
          <wp:inline distT="0" distB="0" distL="0" distR="0" wp14:anchorId="3B2DC7B1" wp14:editId="4B928677">
            <wp:extent cx="5577840" cy="5577840"/>
            <wp:effectExtent l="0" t="0" r="3810" b="3810"/>
            <wp:docPr id="94273192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1927" name="Picture 10" descr="A screenshot of a websit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58ED5461" w14:textId="390D5691" w:rsidR="00902FEC" w:rsidRDefault="00292DBD" w:rsidP="00292DBD">
      <w:pPr>
        <w:jc w:val="center"/>
      </w:pPr>
      <w:r>
        <w:t>Hình 4.2.1</w:t>
      </w:r>
      <w:r w:rsidR="00A369C7">
        <w:t>.1</w:t>
      </w:r>
    </w:p>
    <w:p w14:paraId="07902033" w14:textId="77777777" w:rsidR="00902FEC" w:rsidRDefault="00902FEC">
      <w:r>
        <w:br w:type="page"/>
      </w:r>
    </w:p>
    <w:p w14:paraId="308EB5EA" w14:textId="2D6ABB8D" w:rsidR="00902FEC" w:rsidRPr="00902FEC" w:rsidRDefault="00902FEC" w:rsidP="0011432C">
      <w:pPr>
        <w:spacing w:before="100" w:beforeAutospacing="1" w:after="100" w:afterAutospacing="1" w:line="240" w:lineRule="auto"/>
        <w:ind w:firstLine="0"/>
        <w:jc w:val="left"/>
        <w:rPr>
          <w:noProof/>
          <w:sz w:val="24"/>
          <w:szCs w:val="24"/>
        </w:rPr>
      </w:pPr>
      <w:r w:rsidRPr="00902FEC">
        <w:rPr>
          <w:noProof/>
          <w:sz w:val="24"/>
          <w:szCs w:val="24"/>
        </w:rPr>
        <w:lastRenderedPageBreak/>
        <w:t>Chi tiết sản phẩm, Chi tiết tin t</w:t>
      </w:r>
      <w:r>
        <w:rPr>
          <w:noProof/>
          <w:sz w:val="24"/>
          <w:szCs w:val="24"/>
        </w:rPr>
        <w:t>ức, Liên hệ (</w:t>
      </w:r>
      <w:r w:rsidR="0011432C" w:rsidRPr="0011432C">
        <w:rPr>
          <w:noProof/>
          <w:sz w:val="24"/>
          <w:szCs w:val="24"/>
        </w:rPr>
        <w:t>Hình 4.2.1.</w:t>
      </w:r>
      <w:r w:rsidR="0011432C">
        <w:rPr>
          <w:noProof/>
          <w:sz w:val="24"/>
          <w:szCs w:val="24"/>
        </w:rPr>
        <w:t>2</w:t>
      </w:r>
      <w:r>
        <w:rPr>
          <w:noProof/>
          <w:sz w:val="24"/>
          <w:szCs w:val="24"/>
        </w:rPr>
        <w:t>)</w:t>
      </w:r>
    </w:p>
    <w:p w14:paraId="77B14656" w14:textId="3F300724" w:rsidR="00902FEC" w:rsidRPr="00902FEC" w:rsidRDefault="00902FEC" w:rsidP="00902FEC">
      <w:pPr>
        <w:spacing w:before="100" w:beforeAutospacing="1" w:after="100" w:afterAutospacing="1" w:line="240" w:lineRule="auto"/>
        <w:ind w:firstLine="0"/>
        <w:jc w:val="left"/>
        <w:rPr>
          <w:sz w:val="24"/>
          <w:szCs w:val="24"/>
        </w:rPr>
      </w:pPr>
      <w:r w:rsidRPr="00902FEC">
        <w:rPr>
          <w:noProof/>
          <w:sz w:val="24"/>
          <w:szCs w:val="24"/>
        </w:rPr>
        <w:drawing>
          <wp:inline distT="0" distB="0" distL="0" distR="0" wp14:anchorId="611B8459" wp14:editId="337FAB58">
            <wp:extent cx="5134708" cy="5134708"/>
            <wp:effectExtent l="0" t="0" r="8890" b="8890"/>
            <wp:docPr id="1883723454" name="Picture 1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3454" name="Picture 11" descr="A screenshot of a social media p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708" cy="5134708"/>
                    </a:xfrm>
                    <a:prstGeom prst="rect">
                      <a:avLst/>
                    </a:prstGeom>
                    <a:noFill/>
                    <a:ln>
                      <a:noFill/>
                    </a:ln>
                  </pic:spPr>
                </pic:pic>
              </a:graphicData>
            </a:graphic>
          </wp:inline>
        </w:drawing>
      </w:r>
    </w:p>
    <w:p w14:paraId="075D8F20" w14:textId="178A2762" w:rsidR="006424E3" w:rsidRDefault="006424E3" w:rsidP="006424E3">
      <w:pPr>
        <w:jc w:val="center"/>
      </w:pPr>
      <w:r>
        <w:t>Hình 4.2.1.2</w:t>
      </w:r>
    </w:p>
    <w:p w14:paraId="50BA88E8" w14:textId="77777777" w:rsidR="00A8674A" w:rsidRDefault="00A8674A">
      <w:r>
        <w:br w:type="page"/>
      </w:r>
    </w:p>
    <w:p w14:paraId="0005763F" w14:textId="1FB5B78E" w:rsidR="00902FEC" w:rsidRDefault="00A8674A" w:rsidP="00A8674A">
      <w:r>
        <w:lastRenderedPageBreak/>
        <w:t>Giỏ hàng, Thanh toán, Xác nhận mua hàng thành công</w:t>
      </w:r>
      <w:r w:rsidR="00AD0A7E">
        <w:t xml:space="preserve"> (</w:t>
      </w:r>
      <w:r w:rsidR="00016EB1" w:rsidRPr="00016EB1">
        <w:t>Hình 4.2.1.</w:t>
      </w:r>
      <w:r w:rsidR="00016EB1">
        <w:t>3</w:t>
      </w:r>
      <w:r w:rsidR="00AD0A7E">
        <w:t>)</w:t>
      </w:r>
    </w:p>
    <w:p w14:paraId="7DE0C56A" w14:textId="1071A2C6" w:rsidR="00A8674A" w:rsidRPr="00A8674A" w:rsidRDefault="00A8674A" w:rsidP="00A8674A">
      <w:pPr>
        <w:spacing w:before="100" w:beforeAutospacing="1" w:after="100" w:afterAutospacing="1" w:line="240" w:lineRule="auto"/>
        <w:ind w:firstLine="0"/>
        <w:jc w:val="left"/>
        <w:rPr>
          <w:sz w:val="24"/>
          <w:szCs w:val="24"/>
        </w:rPr>
      </w:pPr>
      <w:r w:rsidRPr="00A8674A">
        <w:rPr>
          <w:noProof/>
          <w:sz w:val="24"/>
          <w:szCs w:val="24"/>
        </w:rPr>
        <w:drawing>
          <wp:inline distT="0" distB="0" distL="0" distR="0" wp14:anchorId="429C366D" wp14:editId="2999A7D0">
            <wp:extent cx="5577840" cy="5577840"/>
            <wp:effectExtent l="0" t="0" r="3810" b="3810"/>
            <wp:docPr id="830408870"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08870" name="Picture 12" descr="A screenshot of a websit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4956D70E" w14:textId="020AD270" w:rsidR="00CE2637" w:rsidRDefault="00F127C4" w:rsidP="0060667C">
      <w:pPr>
        <w:jc w:val="center"/>
      </w:pPr>
      <w:r w:rsidRPr="00F127C4">
        <w:t>Hình 4.2.1.</w:t>
      </w:r>
      <w:r>
        <w:t>3</w:t>
      </w:r>
    </w:p>
    <w:p w14:paraId="7437B7D9" w14:textId="77777777" w:rsidR="00CE2637" w:rsidRDefault="00CE2637">
      <w:r>
        <w:br w:type="page"/>
      </w:r>
    </w:p>
    <w:p w14:paraId="52D2F4EC" w14:textId="089EB8C6" w:rsidR="0054624E" w:rsidRDefault="00CE2637" w:rsidP="006353E1">
      <w:r>
        <w:lastRenderedPageBreak/>
        <w:t>Đăng nhập, đăng ký (Hình 4.2.1.4)</w:t>
      </w:r>
    </w:p>
    <w:p w14:paraId="60CC200D" w14:textId="364B6B0C" w:rsidR="006353E1" w:rsidRPr="006353E1" w:rsidRDefault="006353E1" w:rsidP="006353E1">
      <w:pPr>
        <w:spacing w:before="100" w:beforeAutospacing="1" w:after="100" w:afterAutospacing="1" w:line="240" w:lineRule="auto"/>
        <w:ind w:firstLine="0"/>
        <w:jc w:val="left"/>
        <w:rPr>
          <w:sz w:val="24"/>
          <w:szCs w:val="24"/>
        </w:rPr>
      </w:pPr>
      <w:r w:rsidRPr="006353E1">
        <w:rPr>
          <w:noProof/>
          <w:sz w:val="24"/>
          <w:szCs w:val="24"/>
        </w:rPr>
        <w:drawing>
          <wp:inline distT="0" distB="0" distL="0" distR="0" wp14:anchorId="6F8873B7" wp14:editId="20068C91">
            <wp:extent cx="5577840" cy="5577840"/>
            <wp:effectExtent l="0" t="0" r="3810" b="3810"/>
            <wp:docPr id="2905489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8902" name="Picture 1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6C45364F" w14:textId="74227BD8" w:rsidR="006353E1" w:rsidRDefault="00762F5F" w:rsidP="00762F5F">
      <w:pPr>
        <w:jc w:val="center"/>
      </w:pPr>
      <w:r>
        <w:t>Hình 4.2.1.4</w:t>
      </w:r>
    </w:p>
    <w:p w14:paraId="6C3CD34F" w14:textId="77777777" w:rsidR="0054624E" w:rsidRDefault="0054624E">
      <w:r>
        <w:br w:type="page"/>
      </w:r>
    </w:p>
    <w:p w14:paraId="2A524428" w14:textId="23D1AF61" w:rsidR="00226C00" w:rsidRDefault="0054624E" w:rsidP="0054624E">
      <w:r w:rsidRPr="0054624E">
        <w:lastRenderedPageBreak/>
        <w:t>Admin, Sản phẩm, thêm</w:t>
      </w:r>
      <w:r w:rsidR="00997065">
        <w:t>,</w:t>
      </w:r>
      <w:r w:rsidRPr="0054624E">
        <w:t xml:space="preserve"> s</w:t>
      </w:r>
      <w:r>
        <w:t>ửa</w:t>
      </w:r>
      <w:r w:rsidR="00997065">
        <w:t>, Xoá</w:t>
      </w:r>
      <w:r w:rsidR="004E2FF9">
        <w:t xml:space="preserve"> </w:t>
      </w:r>
      <w:r w:rsidR="0002049F">
        <w:t xml:space="preserve">(Hình </w:t>
      </w:r>
      <w:r w:rsidR="004E2FF9">
        <w:t>4.2.1.</w:t>
      </w:r>
      <w:r w:rsidR="00CE2637">
        <w:t>5</w:t>
      </w:r>
      <w:r w:rsidR="0083124B">
        <w:t>, Hình 4.2.1.</w:t>
      </w:r>
      <w:r w:rsidR="00CE2637">
        <w:t>6</w:t>
      </w:r>
      <w:r w:rsidR="0002049F">
        <w:t>)</w:t>
      </w:r>
    </w:p>
    <w:p w14:paraId="6FC4CB42" w14:textId="73C11961" w:rsidR="008E051F" w:rsidRPr="0054624E" w:rsidRDefault="008E051F" w:rsidP="0054624E">
      <w:r w:rsidRPr="008E051F">
        <w:rPr>
          <w:noProof/>
        </w:rPr>
        <w:drawing>
          <wp:inline distT="0" distB="0" distL="0" distR="0" wp14:anchorId="51F79CCB" wp14:editId="318C2788">
            <wp:extent cx="4015153" cy="3341846"/>
            <wp:effectExtent l="0" t="0" r="4445" b="0"/>
            <wp:docPr id="6236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6306" name="Picture 1" descr="A screenshot of a computer&#10;&#10;Description automatically generated"/>
                    <pic:cNvPicPr/>
                  </pic:nvPicPr>
                  <pic:blipFill>
                    <a:blip r:embed="rId43"/>
                    <a:stretch>
                      <a:fillRect/>
                    </a:stretch>
                  </pic:blipFill>
                  <pic:spPr>
                    <a:xfrm>
                      <a:off x="0" y="0"/>
                      <a:ext cx="4015235" cy="3341914"/>
                    </a:xfrm>
                    <a:prstGeom prst="rect">
                      <a:avLst/>
                    </a:prstGeom>
                  </pic:spPr>
                </pic:pic>
              </a:graphicData>
            </a:graphic>
          </wp:inline>
        </w:drawing>
      </w:r>
    </w:p>
    <w:p w14:paraId="41B2BFBD" w14:textId="7F5CDF0B" w:rsidR="0083124B" w:rsidRDefault="0083124B" w:rsidP="0083124B">
      <w:pPr>
        <w:ind w:firstLine="0"/>
        <w:jc w:val="center"/>
      </w:pPr>
      <w:r w:rsidRPr="0083124B">
        <w:t>Hình 4.2.1.</w:t>
      </w:r>
      <w:r w:rsidR="00CE2637">
        <w:t>5</w:t>
      </w:r>
    </w:p>
    <w:p w14:paraId="5D1F57CD" w14:textId="5C7F8F38" w:rsidR="0083124B" w:rsidRDefault="0083124B" w:rsidP="0083124B">
      <w:pPr>
        <w:ind w:firstLine="0"/>
        <w:jc w:val="center"/>
      </w:pPr>
      <w:r w:rsidRPr="0083124B">
        <w:rPr>
          <w:noProof/>
        </w:rPr>
        <w:drawing>
          <wp:inline distT="0" distB="0" distL="0" distR="0" wp14:anchorId="24A63E13" wp14:editId="6C9AFF59">
            <wp:extent cx="4342718" cy="4073769"/>
            <wp:effectExtent l="0" t="0" r="1270" b="3175"/>
            <wp:docPr id="173788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3367" name="Picture 1" descr="A screenshot of a computer&#10;&#10;Description automatically generated"/>
                    <pic:cNvPicPr/>
                  </pic:nvPicPr>
                  <pic:blipFill>
                    <a:blip r:embed="rId44"/>
                    <a:stretch>
                      <a:fillRect/>
                    </a:stretch>
                  </pic:blipFill>
                  <pic:spPr>
                    <a:xfrm>
                      <a:off x="0" y="0"/>
                      <a:ext cx="4343323" cy="4074336"/>
                    </a:xfrm>
                    <a:prstGeom prst="rect">
                      <a:avLst/>
                    </a:prstGeom>
                  </pic:spPr>
                </pic:pic>
              </a:graphicData>
            </a:graphic>
          </wp:inline>
        </w:drawing>
      </w:r>
    </w:p>
    <w:p w14:paraId="635008AB" w14:textId="0D4E1EA4" w:rsidR="00226C00" w:rsidRPr="0054624E" w:rsidRDefault="003B69F8" w:rsidP="003B69F8">
      <w:pPr>
        <w:ind w:firstLine="0"/>
        <w:jc w:val="center"/>
      </w:pPr>
      <w:r>
        <w:t>Hình 4.2.1.</w:t>
      </w:r>
      <w:r w:rsidR="00CE2637">
        <w:t>6</w:t>
      </w:r>
    </w:p>
    <w:p w14:paraId="05E9C590" w14:textId="578BCB9C" w:rsidR="00CC2BDB" w:rsidRDefault="00226C00" w:rsidP="00226C00">
      <w:pPr>
        <w:pStyle w:val="Heading3"/>
      </w:pPr>
      <w:bookmarkStart w:id="72" w:name="_Toc153751271"/>
      <w:r>
        <w:lastRenderedPageBreak/>
        <w:t>Giao diện di động</w:t>
      </w:r>
      <w:bookmarkEnd w:id="72"/>
    </w:p>
    <w:p w14:paraId="7D80F6DF" w14:textId="102E12F6" w:rsidR="00226C00" w:rsidRDefault="00671C81" w:rsidP="00226C00">
      <w:r>
        <w:t>Trang chủ (Hình 4.2.2.1)</w:t>
      </w:r>
    </w:p>
    <w:p w14:paraId="73A012FC" w14:textId="08DA15CF" w:rsidR="00671C81" w:rsidRPr="00671C81" w:rsidRDefault="00671C81" w:rsidP="00671C81">
      <w:pPr>
        <w:spacing w:before="100" w:beforeAutospacing="1" w:after="100" w:afterAutospacing="1" w:line="240" w:lineRule="auto"/>
        <w:ind w:firstLine="0"/>
        <w:jc w:val="left"/>
        <w:rPr>
          <w:sz w:val="24"/>
          <w:szCs w:val="24"/>
        </w:rPr>
      </w:pPr>
      <w:r w:rsidRPr="00671C81">
        <w:rPr>
          <w:noProof/>
          <w:sz w:val="24"/>
          <w:szCs w:val="24"/>
        </w:rPr>
        <w:drawing>
          <wp:inline distT="0" distB="0" distL="0" distR="0" wp14:anchorId="02F106D7" wp14:editId="06D7335C">
            <wp:extent cx="5577840" cy="5577840"/>
            <wp:effectExtent l="0" t="0" r="3810" b="3810"/>
            <wp:docPr id="1273474135"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4135" name="Picture 13" descr="A screenshot of a websit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6B6CDDA2" w14:textId="43CC6FAA" w:rsidR="00EB13B0" w:rsidRDefault="00F60479" w:rsidP="00EB13B0">
      <w:pPr>
        <w:jc w:val="center"/>
      </w:pPr>
      <w:r>
        <w:t>(Hình 4.2.2.1)</w:t>
      </w:r>
    </w:p>
    <w:p w14:paraId="14E4A28E" w14:textId="77777777" w:rsidR="00EB13B0" w:rsidRDefault="00EB13B0">
      <w:r>
        <w:br w:type="page"/>
      </w:r>
    </w:p>
    <w:p w14:paraId="09274D48" w14:textId="195BF7B3" w:rsidR="00F60479" w:rsidRPr="00EB13B0" w:rsidRDefault="00EB13B0" w:rsidP="00EB13B0">
      <w:r w:rsidRPr="00EB13B0">
        <w:lastRenderedPageBreak/>
        <w:t>Trang sản phẩm, giới thiệu, ti</w:t>
      </w:r>
      <w:r>
        <w:t>n tức (Hình 4.2.2.2)</w:t>
      </w:r>
    </w:p>
    <w:p w14:paraId="0E778CD5" w14:textId="2E875DC7" w:rsidR="006A2088" w:rsidRPr="006A2088" w:rsidRDefault="006A2088" w:rsidP="006A2088">
      <w:pPr>
        <w:spacing w:before="100" w:beforeAutospacing="1" w:after="100" w:afterAutospacing="1" w:line="240" w:lineRule="auto"/>
        <w:ind w:firstLine="0"/>
        <w:jc w:val="left"/>
        <w:rPr>
          <w:sz w:val="24"/>
          <w:szCs w:val="24"/>
        </w:rPr>
      </w:pPr>
      <w:r w:rsidRPr="006A2088">
        <w:rPr>
          <w:noProof/>
          <w:sz w:val="24"/>
          <w:szCs w:val="24"/>
        </w:rPr>
        <w:drawing>
          <wp:inline distT="0" distB="0" distL="0" distR="0" wp14:anchorId="56A4E1CE" wp14:editId="09A8DF33">
            <wp:extent cx="5577840" cy="5577840"/>
            <wp:effectExtent l="0" t="0" r="3810" b="3810"/>
            <wp:docPr id="281350760"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50760" name="Picture 14" descr="A screenshot of a cell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7CB425C2" w14:textId="5F0D54A6" w:rsidR="00671C81" w:rsidRDefault="00972171" w:rsidP="00972171">
      <w:pPr>
        <w:jc w:val="center"/>
      </w:pPr>
      <w:r>
        <w:t>Hình 4.2.2.2</w:t>
      </w:r>
    </w:p>
    <w:p w14:paraId="32211E7E" w14:textId="5B4664B5" w:rsidR="00F17140" w:rsidRDefault="00F17140">
      <w:r>
        <w:br w:type="page"/>
      </w:r>
    </w:p>
    <w:p w14:paraId="36925ED4" w14:textId="4C7C4D7D" w:rsidR="00F17140" w:rsidRDefault="00F17140" w:rsidP="00F17140">
      <w:r>
        <w:lastRenderedPageBreak/>
        <w:t>Giỏ hàng, Thanh toán, mua hàng thành công (Hình 4.2.2.3)</w:t>
      </w:r>
    </w:p>
    <w:p w14:paraId="59D3EB10" w14:textId="30682904" w:rsidR="00783C20" w:rsidRPr="00783C20" w:rsidRDefault="00783C20" w:rsidP="00783C20">
      <w:pPr>
        <w:spacing w:before="100" w:beforeAutospacing="1" w:after="100" w:afterAutospacing="1" w:line="240" w:lineRule="auto"/>
        <w:ind w:firstLine="0"/>
        <w:jc w:val="left"/>
        <w:rPr>
          <w:sz w:val="24"/>
          <w:szCs w:val="24"/>
        </w:rPr>
      </w:pPr>
      <w:r w:rsidRPr="00783C20">
        <w:rPr>
          <w:noProof/>
          <w:sz w:val="24"/>
          <w:szCs w:val="24"/>
        </w:rPr>
        <w:drawing>
          <wp:inline distT="0" distB="0" distL="0" distR="0" wp14:anchorId="4B641705" wp14:editId="67B546C0">
            <wp:extent cx="5577840" cy="5577840"/>
            <wp:effectExtent l="0" t="0" r="3810" b="3810"/>
            <wp:docPr id="1168684951"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4951" name="Picture 15" descr="A screenshot of a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077EB741" w14:textId="315EA097" w:rsidR="00B54C1D" w:rsidRDefault="00DC6A0A" w:rsidP="00DC6A0A">
      <w:pPr>
        <w:jc w:val="center"/>
      </w:pPr>
      <w:r>
        <w:t>Hình 4.2.2.3</w:t>
      </w:r>
    </w:p>
    <w:p w14:paraId="16437FB9" w14:textId="77777777" w:rsidR="00B54C1D" w:rsidRDefault="00B54C1D">
      <w:r>
        <w:br w:type="page"/>
      </w:r>
    </w:p>
    <w:p w14:paraId="6977BB70" w14:textId="7D9E2F01" w:rsidR="00783C20" w:rsidRDefault="00B54C1D" w:rsidP="008917B5">
      <w:r>
        <w:lastRenderedPageBreak/>
        <w:t>Đăng nhập, đăng ký (Hình 4.2.2.4)</w:t>
      </w:r>
    </w:p>
    <w:p w14:paraId="364FBA0E" w14:textId="164D850E" w:rsidR="008917B5" w:rsidRPr="008917B5" w:rsidRDefault="008917B5" w:rsidP="008917B5">
      <w:pPr>
        <w:spacing w:before="100" w:beforeAutospacing="1" w:after="100" w:afterAutospacing="1" w:line="240" w:lineRule="auto"/>
        <w:ind w:firstLine="0"/>
        <w:jc w:val="left"/>
        <w:rPr>
          <w:sz w:val="24"/>
          <w:szCs w:val="24"/>
        </w:rPr>
      </w:pPr>
      <w:r w:rsidRPr="008917B5">
        <w:rPr>
          <w:noProof/>
          <w:sz w:val="24"/>
          <w:szCs w:val="24"/>
        </w:rPr>
        <w:drawing>
          <wp:inline distT="0" distB="0" distL="0" distR="0" wp14:anchorId="14D479C2" wp14:editId="4EEA8718">
            <wp:extent cx="5577840" cy="5577840"/>
            <wp:effectExtent l="0" t="0" r="3810" b="3810"/>
            <wp:docPr id="695960848" name="Picture 17" descr="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0848" name="Picture 17" descr="Screenshot of a screenshot of a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03FCBDAB" w14:textId="23BB7CEA" w:rsidR="008917B5" w:rsidRPr="00EB13B0" w:rsidRDefault="00827F26" w:rsidP="008917B5">
      <w:pPr>
        <w:jc w:val="center"/>
      </w:pPr>
      <w:r>
        <w:t>Hình 4.2.2.4</w:t>
      </w:r>
    </w:p>
    <w:p w14:paraId="62F84362" w14:textId="77777777" w:rsidR="00710E76" w:rsidRPr="00EB13B0" w:rsidRDefault="00710E76">
      <w:pPr>
        <w:rPr>
          <w:rFonts w:cs="Arial"/>
          <w:b/>
          <w:bCs/>
          <w:iCs/>
          <w:caps/>
          <w:sz w:val="28"/>
          <w:szCs w:val="28"/>
        </w:rPr>
      </w:pPr>
      <w:r w:rsidRPr="00EB13B0">
        <w:br w:type="page"/>
      </w:r>
    </w:p>
    <w:p w14:paraId="65068988" w14:textId="436CCE82" w:rsidR="00710E76" w:rsidRDefault="00710E76" w:rsidP="00710E76">
      <w:pPr>
        <w:pStyle w:val="Heading1"/>
      </w:pPr>
      <w:bookmarkStart w:id="73" w:name="_Toc153751272"/>
      <w:r w:rsidRPr="00710E76">
        <w:lastRenderedPageBreak/>
        <w:t>KẾT LUẬN VÀ KIẾN NGHỊ</w:t>
      </w:r>
      <w:bookmarkEnd w:id="73"/>
    </w:p>
    <w:p w14:paraId="46D708B6" w14:textId="336AE56F" w:rsidR="00710E76" w:rsidRDefault="00A610C6" w:rsidP="00710E76">
      <w:pPr>
        <w:pStyle w:val="Heading2"/>
      </w:pPr>
      <w:bookmarkStart w:id="74" w:name="_Toc153751273"/>
      <w:r>
        <w:t>Kết luận chung</w:t>
      </w:r>
      <w:bookmarkEnd w:id="74"/>
    </w:p>
    <w:p w14:paraId="442EEF23" w14:textId="2C239DF6" w:rsidR="00BC7ED8" w:rsidRDefault="00BC7ED8" w:rsidP="00BC7ED8">
      <w:pPr>
        <w:pStyle w:val="Heading3"/>
      </w:pPr>
      <w:bookmarkStart w:id="75" w:name="_Toc153751274"/>
      <w:r>
        <w:t>Trải nghiệm người dùng:</w:t>
      </w:r>
      <w:bookmarkEnd w:id="75"/>
    </w:p>
    <w:p w14:paraId="0AF409E3" w14:textId="77777777" w:rsidR="00BC7ED8" w:rsidRDefault="00BC7ED8" w:rsidP="00BC7ED8">
      <w:r>
        <w:t>Giao diện người dùng được thiết kế một cách trực quan và dễ sử dụng, giúp người dùng dễ dàng tìm kiếm sản phẩm, xem chi tiết sản phẩm, thêm vào giỏ hàng và thực hiện thanh toán.</w:t>
      </w:r>
    </w:p>
    <w:p w14:paraId="4F2C131E" w14:textId="77777777" w:rsidR="00BC7ED8" w:rsidRDefault="00BC7ED8" w:rsidP="00BC7ED8">
      <w:r>
        <w:t>Quá trình thanh toán được tối ưu hóa để đảm bảo tính an toàn và thuận tiện cho người dùng, bao gồm các phương thức thanh toán đa dạng và quản lý đơn hàng dễ dàng.</w:t>
      </w:r>
    </w:p>
    <w:p w14:paraId="68E654F1" w14:textId="13E97D5D" w:rsidR="00BC7ED8" w:rsidRDefault="00BC7ED8" w:rsidP="00BC7ED8">
      <w:r>
        <w:t>Trang web được tối ưu hóa cho các thiết bị di động, đảm bảo trải nghiệm nhất quán</w:t>
      </w:r>
      <w:r w:rsidR="006149F4">
        <w:t xml:space="preserve"> về website</w:t>
      </w:r>
      <w:r>
        <w:t xml:space="preserve"> trên mọi </w:t>
      </w:r>
      <w:r w:rsidR="006254A4">
        <w:t>thiết bị</w:t>
      </w:r>
      <w:r>
        <w:t>.</w:t>
      </w:r>
    </w:p>
    <w:p w14:paraId="565C2F95" w14:textId="3C7663A3" w:rsidR="00FD6FE4" w:rsidRDefault="00BC7ED8" w:rsidP="00FD6FE4">
      <w:pPr>
        <w:pStyle w:val="Heading3"/>
      </w:pPr>
      <w:bookmarkStart w:id="76" w:name="_Toc153751275"/>
      <w:r>
        <w:t>Phần quản trị:</w:t>
      </w:r>
      <w:bookmarkEnd w:id="76"/>
    </w:p>
    <w:p w14:paraId="56853053" w14:textId="77777777" w:rsidR="00BC7ED8" w:rsidRDefault="00BC7ED8" w:rsidP="00BC7ED8">
      <w:r>
        <w:t>Giao diện quản trị được xây dựng để đáp ứng nhu cầu quản lý sản phẩm, đơn hàng và người dùng một cách hiệu quả. Quản trị viên có thể dễ dàng thêm, sửa, xóa sản phẩm, quản lý đơn hàng và theo dõi thông tin người dùng.</w:t>
      </w:r>
    </w:p>
    <w:p w14:paraId="4E9BCBAD" w14:textId="77777777" w:rsidR="00BC7ED8" w:rsidRDefault="00BC7ED8" w:rsidP="00BC7ED8">
      <w:r>
        <w:t>Các tính năng quản trị được thiết kế để đơn giản hóa quá trình quản lý, giúp quản trị viên tiết kiệm thời gian và nâng cao hiệu quả công việc.</w:t>
      </w:r>
    </w:p>
    <w:p w14:paraId="60931F30" w14:textId="49E1786D" w:rsidR="00B702E2" w:rsidRPr="00B702E2" w:rsidRDefault="00BC7ED8" w:rsidP="00BC7ED8">
      <w:r>
        <w:t>Tổng quan, cả phần trải nghiệm người dùng và phần quản trị trên trang web bán thời trang đã được tối ưu hóa để đáp ứng nhu cầu của cả người dùng và quản trị viên, đồng thời cung cấp trải nghiệm mua sắm trực tuyến tốt nhất có thể.</w:t>
      </w:r>
    </w:p>
    <w:p w14:paraId="39730A90" w14:textId="70A9B0A5" w:rsidR="00710E76" w:rsidRDefault="00B702E2" w:rsidP="00710E76">
      <w:pPr>
        <w:pStyle w:val="Heading2"/>
      </w:pPr>
      <w:bookmarkStart w:id="77" w:name="_Toc153751276"/>
      <w:r>
        <w:t>Kết quả đạt được</w:t>
      </w:r>
      <w:bookmarkEnd w:id="77"/>
    </w:p>
    <w:p w14:paraId="0E670826" w14:textId="691B1413" w:rsidR="007C6185" w:rsidRDefault="007C6185" w:rsidP="00A97B91">
      <w:r>
        <w:t>Trải nghiệm người dùng cải thiện:</w:t>
      </w:r>
      <w:r w:rsidR="00A97B91">
        <w:t xml:space="preserve"> đã thử chạy trên nhiều máy tính khác nhau và hỏi ý kiến người sử dụng đánh giá khả quan tốt.</w:t>
      </w:r>
    </w:p>
    <w:p w14:paraId="21B05FDD" w14:textId="37D5DA2E" w:rsidR="007C6185" w:rsidRDefault="007C6185" w:rsidP="007C6185">
      <w:r>
        <w:t xml:space="preserve">Giao diện người dùng được tối ưu hóa cho các thiết bị di động, đảm bảo trải nghiệm nhất quán trên mọi </w:t>
      </w:r>
      <w:r w:rsidR="00A97B91">
        <w:t>thiết bị</w:t>
      </w:r>
      <w:r>
        <w:t>.</w:t>
      </w:r>
    </w:p>
    <w:p w14:paraId="7F44B04A" w14:textId="200FC4DB" w:rsidR="007C6185" w:rsidRDefault="007C6185" w:rsidP="005D6381">
      <w:r>
        <w:lastRenderedPageBreak/>
        <w:t>Quản trị hiệu quả hơn:</w:t>
      </w:r>
      <w:r w:rsidR="004103DA">
        <w:t xml:space="preserve"> </w:t>
      </w:r>
      <w:r>
        <w:t xml:space="preserve">Giao diện quản trị được xây dựng để đơn giản hóa </w:t>
      </w:r>
      <w:r w:rsidR="004103DA">
        <w:t>tôi và cộng sự đã kiểm tra và đánh giá nhiều lần cho ra kết quả cực kỳ dể xử dụng, nếu đây là dự án thực tế tôi tự tin chỉ một lần là khách hàng sẽ hiểu được ngay.</w:t>
      </w:r>
    </w:p>
    <w:p w14:paraId="092C01FE" w14:textId="77777777" w:rsidR="007C6185" w:rsidRDefault="007C6185" w:rsidP="007C6185">
      <w:r>
        <w:t>Tính ổn định và hiệu suất:</w:t>
      </w:r>
    </w:p>
    <w:p w14:paraId="78553188" w14:textId="1D01900B" w:rsidR="007C6185" w:rsidRDefault="007C6185" w:rsidP="007C6185">
      <w:r>
        <w:t>Trang web hoạt động ổn định trên cả máy tính và thiết bị di động, đồng thời đảm bảo hiệu suất cao trong quá trình tìm kiếm, xem sản phẩm và thực hiện thanh toán</w:t>
      </w:r>
      <w:r w:rsidR="004324A7">
        <w:t>, một cái click nhẹ có thể xoá xạch dữ liệu nếu chúng ta muốn, tốc độ cực nhanh</w:t>
      </w:r>
      <w:r w:rsidR="001F4513">
        <w:t>.</w:t>
      </w:r>
    </w:p>
    <w:p w14:paraId="775A1A73" w14:textId="77777777" w:rsidR="007C6185" w:rsidRDefault="007C6185" w:rsidP="007C6185">
      <w:r>
        <w:t>Tính bảo mật và xử lý lỗi:</w:t>
      </w:r>
    </w:p>
    <w:p w14:paraId="6F1AECDC" w14:textId="543BEBFE" w:rsidR="001F4513" w:rsidRPr="001F4513" w:rsidRDefault="007C6185" w:rsidP="001F4513">
      <w:pPr>
        <w:rPr>
          <w:iCs/>
        </w:rPr>
      </w:pPr>
      <w:r>
        <w:t>Hệ thống đã được kiểm tra kỹ lưỡng để đảm bảo tính bảo mật và khả năng xử lý lỗi một cách chính xác, đảm bảo an toàn cho thông tin cá nhân của người dùng.</w:t>
      </w:r>
      <w:r w:rsidR="001F4513">
        <w:t xml:space="preserve"> Website được xử lý mã bâm </w:t>
      </w:r>
      <w:r w:rsidR="001F4513" w:rsidRPr="001F4513">
        <w:rPr>
          <w:iCs/>
        </w:rPr>
        <w:t>HMAC-SHA1</w:t>
      </w:r>
      <w:r w:rsidR="001F4513">
        <w:rPr>
          <w:i/>
        </w:rPr>
        <w:t xml:space="preserve"> </w:t>
      </w:r>
      <w:r w:rsidR="001F4513">
        <w:rPr>
          <w:iCs/>
        </w:rPr>
        <w:t xml:space="preserve">chỉ có thể truyền vào </w:t>
      </w:r>
      <w:r w:rsidR="008D793D">
        <w:rPr>
          <w:iCs/>
        </w:rPr>
        <w:t>một chiều bảo đảm không thể mã hoá ngược lại.</w:t>
      </w:r>
    </w:p>
    <w:p w14:paraId="22FC7B98" w14:textId="609D85D7" w:rsidR="00076CA8" w:rsidRDefault="005D3D0B" w:rsidP="00C06E54">
      <w:pPr>
        <w:pStyle w:val="Heading2"/>
        <w:rPr>
          <w:rFonts w:cs="Times New Roman"/>
          <w:b w:val="0"/>
          <w:bCs w:val="0"/>
          <w:iCs w:val="0"/>
          <w:caps w:val="0"/>
          <w:color w:val="FF0000"/>
          <w:sz w:val="26"/>
          <w:szCs w:val="26"/>
        </w:rPr>
      </w:pPr>
      <w:bookmarkStart w:id="78" w:name="_Toc153751277"/>
      <w:r>
        <w:t>Hạn chế và hướng phát triển</w:t>
      </w:r>
      <w:bookmarkEnd w:id="78"/>
    </w:p>
    <w:p w14:paraId="0D7EA962" w14:textId="0E94BF07" w:rsidR="00C06E54" w:rsidRDefault="0039455F" w:rsidP="0039455F">
      <w:pPr>
        <w:pStyle w:val="Heading3"/>
      </w:pPr>
      <w:bookmarkStart w:id="79" w:name="_Toc153751278"/>
      <w:r>
        <w:t>Hạn chế</w:t>
      </w:r>
      <w:bookmarkEnd w:id="79"/>
    </w:p>
    <w:p w14:paraId="51B0E827" w14:textId="2E47C0CA" w:rsidR="0039455F" w:rsidRDefault="0039455F" w:rsidP="0039455F">
      <w:r>
        <w:t xml:space="preserve">Hiệu suất và tải trang: </w:t>
      </w:r>
      <w:r w:rsidR="002A071A">
        <w:t>Hiện tại</w:t>
      </w:r>
      <w:r w:rsidR="008358C8">
        <w:t xml:space="preserve"> load trang</w:t>
      </w:r>
      <w:r>
        <w:t xml:space="preserve"> khá nhanh nhưng</w:t>
      </w:r>
      <w:r w:rsidR="008F005E">
        <w:t xml:space="preserve"> do sử dụng công nghệ củ</w:t>
      </w:r>
      <w:r>
        <w:t xml:space="preserve"> cấu hình không tối ưu có thể dẫn đến thời gian tải trang lâu</w:t>
      </w:r>
      <w:r w:rsidR="002A071A">
        <w:t xml:space="preserve"> hơn</w:t>
      </w:r>
      <w:r w:rsidR="00E55592">
        <w:t xml:space="preserve"> một số công nghệ khác như Angular, Veujs,…</w:t>
      </w:r>
      <w:r>
        <w:t>, đặc biệt khi có nhiều người dùng truy cập cùng một lúc.</w:t>
      </w:r>
    </w:p>
    <w:p w14:paraId="0AC6FFDB" w14:textId="27D16BDF" w:rsidR="0039455F" w:rsidRDefault="0039455F" w:rsidP="0039455F">
      <w:r>
        <w:t>Tính tương thích thiết bị di động: Trang web có thể không hiển thị đúng cách trên một số thiết bị di động</w:t>
      </w:r>
      <w:r w:rsidR="007D2CC5">
        <w:t xml:space="preserve"> có thể là do đời củ hay một vài lại màng hình không tương thích</w:t>
      </w:r>
      <w:r>
        <w:t>, gây khó khăn cho người dùng khi truy cập từ các thiết bị này.</w:t>
      </w:r>
    </w:p>
    <w:p w14:paraId="0F522650" w14:textId="77777777" w:rsidR="0039455F" w:rsidRDefault="0039455F" w:rsidP="0039455F">
      <w:r>
        <w:t>Bảo mật và xử lý lỗi: Có thể có những lỗ hổng bảo mật có thể gây rò rỉ thông tin cá nhân của người dùng nếu không được quản lý và bảo vệ đúng cách. Xử lý lỗi cũng cần được quan tâm để đảm bảo trang web hoạt động một cách ổn định.</w:t>
      </w:r>
    </w:p>
    <w:p w14:paraId="4B22BC0B" w14:textId="5D9495EA" w:rsidR="0039455F" w:rsidRPr="00C06E54" w:rsidRDefault="0039455F" w:rsidP="0039455F">
      <w:r>
        <w:t>Tính năng hạn chế: Một số tính năng nhất định có thể thiếu hoặc không hoạt động một cách hiệu quả, làm giảm trải nghiệm người dùng.</w:t>
      </w:r>
    </w:p>
    <w:p w14:paraId="12E89062" w14:textId="5AB0D956" w:rsidR="00C96B28" w:rsidRDefault="002C0D2B" w:rsidP="00C96B28">
      <w:pPr>
        <w:rPr>
          <w:lang w:eastAsia="ja-JP"/>
        </w:rPr>
      </w:pPr>
      <w:r w:rsidRPr="002C0D2B">
        <w:rPr>
          <w:lang w:eastAsia="ja-JP"/>
        </w:rPr>
        <w:t>Thiếu API: Không có API có thể hạn chế khả năng tích hợp với các dịch vụ khác hoặc xây dựng ứng dụng di động.</w:t>
      </w:r>
    </w:p>
    <w:p w14:paraId="3ADBD1FA" w14:textId="41AD7A3A" w:rsidR="007B311B" w:rsidRDefault="007B311B" w:rsidP="00C96B28">
      <w:pPr>
        <w:rPr>
          <w:lang w:eastAsia="ja-JP"/>
        </w:rPr>
      </w:pPr>
      <w:r w:rsidRPr="007B311B">
        <w:rPr>
          <w:lang w:eastAsia="ja-JP"/>
        </w:rPr>
        <w:lastRenderedPageBreak/>
        <w:t>Thiếu ứng dụng di động: Không có ứng dụng di động có thể làm giảm khả năng tiếp cận và trải nghiệm người dùng trên các thiết bị di động, một phần quan trọng của thị trường ngày nay.</w:t>
      </w:r>
    </w:p>
    <w:p w14:paraId="3341EB99" w14:textId="09056535" w:rsidR="007B311B" w:rsidRDefault="007B311B" w:rsidP="00C96B28">
      <w:pPr>
        <w:rPr>
          <w:lang w:eastAsia="ja-JP"/>
        </w:rPr>
      </w:pPr>
      <w:r w:rsidRPr="00036583">
        <w:rPr>
          <w:lang w:eastAsia="ja-JP"/>
        </w:rPr>
        <w:t>Dung lượng Source Code khá l</w:t>
      </w:r>
      <w:r w:rsidR="005478CB" w:rsidRPr="00036583">
        <w:rPr>
          <w:lang w:eastAsia="ja-JP"/>
        </w:rPr>
        <w:t>ớn</w:t>
      </w:r>
      <w:r w:rsidR="00036583" w:rsidRPr="00036583">
        <w:rPr>
          <w:lang w:eastAsia="ja-JP"/>
        </w:rPr>
        <w:t>: Không th</w:t>
      </w:r>
      <w:r w:rsidR="00036583">
        <w:rPr>
          <w:lang w:eastAsia="ja-JP"/>
        </w:rPr>
        <w:t>ể upload trên các nền tảng miễn phí được</w:t>
      </w:r>
      <w:r w:rsidR="009E730C">
        <w:rPr>
          <w:lang w:eastAsia="ja-JP"/>
        </w:rPr>
        <w:t xml:space="preserve"> ảnh hưởng đến việc trang website thiếu đi một vài phần quan trọng mà cần hosting mới có thể trải nghiệm vd nhứ thiếu đi chat Fanpage hay Zalo.</w:t>
      </w:r>
    </w:p>
    <w:p w14:paraId="6F2988F4" w14:textId="25D5A449" w:rsidR="009E730C" w:rsidRDefault="00766BC3" w:rsidP="00C96B28">
      <w:pPr>
        <w:rPr>
          <w:lang w:eastAsia="ja-JP"/>
        </w:rPr>
      </w:pPr>
      <w:r>
        <w:rPr>
          <w:lang w:eastAsia="ja-JP"/>
        </w:rPr>
        <w:t>Thiếu kinh phí: Hosting và tên miền hiện tại khá đắt nếu rẻ quá có thể ảnh hưởng tới dung lượng và băng thông truy cập website làm chậm trải nghiệm.</w:t>
      </w:r>
    </w:p>
    <w:p w14:paraId="54BE7CD5" w14:textId="3F360138" w:rsidR="00C36753" w:rsidRDefault="00C36753" w:rsidP="00C36753">
      <w:pPr>
        <w:pStyle w:val="Heading3"/>
      </w:pPr>
      <w:bookmarkStart w:id="80" w:name="_Toc153751279"/>
      <w:r>
        <w:t>Hướng phát triển:</w:t>
      </w:r>
      <w:bookmarkEnd w:id="80"/>
    </w:p>
    <w:p w14:paraId="7F556FF7" w14:textId="77777777" w:rsidR="00C36753" w:rsidRDefault="00C36753" w:rsidP="00C36753">
      <w:pPr>
        <w:rPr>
          <w:lang w:eastAsia="ja-JP"/>
        </w:rPr>
      </w:pPr>
      <w:r>
        <w:rPr>
          <w:lang w:eastAsia="ja-JP"/>
        </w:rPr>
        <w:t>Tối ưu hóa trang web cho thiết bị di động: Đầu tiên, có thể tập trung vào việc tối ưu hóa trang web để đảm bảo trải nghiệm người dùng tốt trên các thiết bị di động. Điều này có thể bao gồm việc cải thiện giao diện người dùng, tăng tốc độ tải trang và đảm bảo tính tương thích trên các loại thiết bị di động khác nhau.</w:t>
      </w:r>
    </w:p>
    <w:p w14:paraId="0BB553F0" w14:textId="282754C7" w:rsidR="00C36753" w:rsidRDefault="00C36753" w:rsidP="00C36753">
      <w:pPr>
        <w:rPr>
          <w:lang w:eastAsia="ja-JP"/>
        </w:rPr>
      </w:pPr>
      <w:r>
        <w:rPr>
          <w:lang w:eastAsia="ja-JP"/>
        </w:rPr>
        <w:t>Sử dụng các dịch vụ bên ngoài: Xem xét việc tích hợp các dịch vụ bên ngoài hoặc nền tảng có sẵn để cung cấp tính năng tương tự API hoặc ứng dụng di động mà không cần phải phát triển từ đầu. Có thể có các dịch vụ có sẵn có thể tích hợp để cung cấp trải nghiệm người dùng tốt hơn trên di động.</w:t>
      </w:r>
    </w:p>
    <w:p w14:paraId="2C9031DA" w14:textId="337F1E03" w:rsidR="00662825" w:rsidRDefault="00C36753" w:rsidP="00D0733A">
      <w:pPr>
        <w:rPr>
          <w:lang w:eastAsia="ja-JP"/>
        </w:rPr>
      </w:pPr>
      <w:r>
        <w:rPr>
          <w:lang w:eastAsia="ja-JP"/>
        </w:rPr>
        <w:t xml:space="preserve">Xem xét chiến lược tài chính: </w:t>
      </w:r>
      <w:r w:rsidR="00521898">
        <w:rPr>
          <w:lang w:eastAsia="ja-JP"/>
        </w:rPr>
        <w:t>Xem</w:t>
      </w:r>
      <w:r>
        <w:rPr>
          <w:lang w:eastAsia="ja-JP"/>
        </w:rPr>
        <w:t xml:space="preserve"> xét việc tìm nguồn tài trợ hoặc đầu tư để phát triển API hoặc ứng dụng di động trong tương lai. Điều này có thể bao gồm việc tìm kiếm đối tác hoặc nhà đầu tư quan tâm đến việc mở rộng trang web và cung cấp trải nghiệm người dùng toàn diện hơn.</w:t>
      </w:r>
      <w:r w:rsidR="00C91F81">
        <w:rPr>
          <w:lang w:eastAsia="ja-JP"/>
        </w:rPr>
        <w:t xml:space="preserve"> Lúc đó có thể đầu tư chỉnh chu hơn cho tên miền và hosting để phát triển Website lâu dài</w:t>
      </w:r>
      <w:r w:rsidR="00F151B8">
        <w:rPr>
          <w:lang w:eastAsia="ja-JP"/>
        </w:rPr>
        <w:t>.</w:t>
      </w:r>
    </w:p>
    <w:p w14:paraId="2EAF27C4" w14:textId="77777777" w:rsidR="00662825" w:rsidRDefault="00662825">
      <w:pPr>
        <w:rPr>
          <w:lang w:eastAsia="ja-JP"/>
        </w:rPr>
      </w:pPr>
      <w:r>
        <w:rPr>
          <w:lang w:eastAsia="ja-JP"/>
        </w:rPr>
        <w:br w:type="page"/>
      </w:r>
    </w:p>
    <w:p w14:paraId="63324840" w14:textId="3CE084E4" w:rsidR="00BF02C1" w:rsidRDefault="00662825" w:rsidP="004025C2">
      <w:pPr>
        <w:pStyle w:val="Heading1"/>
        <w:numPr>
          <w:ilvl w:val="0"/>
          <w:numId w:val="0"/>
        </w:numPr>
      </w:pPr>
      <w:bookmarkStart w:id="81" w:name="_Toc153751280"/>
      <w:r>
        <w:lastRenderedPageBreak/>
        <w:t>Hướng dẫn chạy dự án</w:t>
      </w:r>
      <w:r w:rsidR="0020200D">
        <w:t xml:space="preserve"> trên thiết bị khác</w:t>
      </w:r>
      <w:bookmarkEnd w:id="81"/>
    </w:p>
    <w:p w14:paraId="62CE33A8" w14:textId="77777777" w:rsidR="004025C2" w:rsidRDefault="004025C2" w:rsidP="004025C2">
      <w:pPr>
        <w:rPr>
          <w:lang w:eastAsia="ja-JP"/>
        </w:rPr>
      </w:pPr>
      <w:r>
        <w:t xml:space="preserve">Tải ứng dụng </w:t>
      </w:r>
      <w:r>
        <w:rPr>
          <w:lang w:eastAsia="ja-JP"/>
        </w:rPr>
        <w:t>SQL server 2014</w:t>
      </w:r>
    </w:p>
    <w:p w14:paraId="1BA0A720" w14:textId="77777777" w:rsidR="004025C2" w:rsidRDefault="004025C2" w:rsidP="004025C2">
      <w:pPr>
        <w:rPr>
          <w:lang w:eastAsia="ja-JP"/>
        </w:rPr>
      </w:pPr>
      <w:r w:rsidRPr="00324615">
        <w:rPr>
          <w:lang w:eastAsia="ja-JP"/>
        </w:rPr>
        <w:t>Download</w:t>
      </w:r>
      <w:r>
        <w:rPr>
          <w:lang w:eastAsia="ja-JP"/>
        </w:rPr>
        <w:t xml:space="preserve">: </w:t>
      </w:r>
      <w:hyperlink r:id="rId49" w:history="1">
        <w:r w:rsidRPr="009D217B">
          <w:rPr>
            <w:rStyle w:val="Hyperlink"/>
            <w:lang w:eastAsia="ja-JP"/>
          </w:rPr>
          <w:t>https://www.microsoft.com/en-us/download/details.aspx?id=42299</w:t>
        </w:r>
      </w:hyperlink>
    </w:p>
    <w:p w14:paraId="7D382A19" w14:textId="77777777" w:rsidR="004025C2" w:rsidRDefault="004025C2" w:rsidP="004025C2">
      <w:pPr>
        <w:rPr>
          <w:lang w:eastAsia="ja-JP"/>
        </w:rPr>
      </w:pPr>
      <w:r>
        <w:rPr>
          <w:lang w:eastAsia="ja-JP"/>
        </w:rPr>
        <w:t xml:space="preserve">Hướng dẫn cấu hình khi tải về: </w:t>
      </w:r>
      <w:hyperlink r:id="rId50" w:history="1">
        <w:r w:rsidRPr="009D217B">
          <w:rPr>
            <w:rStyle w:val="Hyperlink"/>
            <w:lang w:eastAsia="ja-JP"/>
          </w:rPr>
          <w:t>https://qthang.net/huong-dan-bat-tai-khoan-sa-trong-sql-server</w:t>
        </w:r>
      </w:hyperlink>
    </w:p>
    <w:p w14:paraId="7954F42B" w14:textId="28699FF2" w:rsidR="003D5BCD" w:rsidRDefault="00BB2225" w:rsidP="00BB2225">
      <w:pPr>
        <w:rPr>
          <w:lang w:eastAsia="ja-JP"/>
        </w:rPr>
      </w:pPr>
      <w:r>
        <w:rPr>
          <w:lang w:eastAsia="ja-JP"/>
        </w:rPr>
        <w:t xml:space="preserve">Tải ứng dụng </w:t>
      </w:r>
      <w:r w:rsidR="00427CEC">
        <w:rPr>
          <w:lang w:eastAsia="ja-JP"/>
        </w:rPr>
        <w:t>Visua Studio 2022</w:t>
      </w:r>
    </w:p>
    <w:p w14:paraId="322A20C3" w14:textId="0BE8B42E" w:rsidR="00BB2225" w:rsidRDefault="00BB2225" w:rsidP="00BB2225">
      <w:pPr>
        <w:rPr>
          <w:lang w:eastAsia="ja-JP"/>
        </w:rPr>
      </w:pPr>
      <w:r w:rsidRPr="000552BA">
        <w:rPr>
          <w:lang w:eastAsia="ja-JP"/>
        </w:rPr>
        <w:t>Downloads</w:t>
      </w:r>
      <w:r>
        <w:rPr>
          <w:lang w:eastAsia="ja-JP"/>
        </w:rPr>
        <w:t xml:space="preserve"> Visua Studio 2022: </w:t>
      </w:r>
      <w:hyperlink r:id="rId51" w:history="1">
        <w:r w:rsidRPr="009D217B">
          <w:rPr>
            <w:rStyle w:val="Hyperlink"/>
            <w:lang w:eastAsia="ja-JP"/>
          </w:rPr>
          <w:t>https://visualstudio.microsoft.com/downloads/</w:t>
        </w:r>
      </w:hyperlink>
    </w:p>
    <w:p w14:paraId="1537AD70" w14:textId="77777777" w:rsidR="00BB2225" w:rsidRDefault="00BB2225" w:rsidP="00BB2225">
      <w:pPr>
        <w:rPr>
          <w:lang w:eastAsia="ja-JP"/>
        </w:rPr>
      </w:pPr>
      <w:r>
        <w:rPr>
          <w:lang w:eastAsia="ja-JP"/>
        </w:rPr>
        <w:t xml:space="preserve">Hướng dẫn cài đặt: </w:t>
      </w:r>
      <w:hyperlink r:id="rId52" w:history="1">
        <w:r w:rsidRPr="009D217B">
          <w:rPr>
            <w:rStyle w:val="Hyperlink"/>
            <w:lang w:eastAsia="ja-JP"/>
          </w:rPr>
          <w:t>https://duythanhcse.wordpress.com/2022/02/08/huong-dan-tai-cai-dat-va-su-dung-visual-studio-2022/</w:t>
        </w:r>
      </w:hyperlink>
    </w:p>
    <w:p w14:paraId="7F5169FE" w14:textId="6036E139" w:rsidR="00066748" w:rsidRDefault="00066748" w:rsidP="00BB2225">
      <w:pPr>
        <w:rPr>
          <w:lang w:eastAsia="ja-JP"/>
        </w:rPr>
      </w:pPr>
      <w:r w:rsidRPr="00066748">
        <w:rPr>
          <w:lang w:eastAsia="ja-JP"/>
        </w:rPr>
        <w:t>Sau khi tải xong mở File nén WebsiteSuruchi lê</w:t>
      </w:r>
      <w:r>
        <w:rPr>
          <w:lang w:eastAsia="ja-JP"/>
        </w:rPr>
        <w:t>n giải nén ra.</w:t>
      </w:r>
    </w:p>
    <w:p w14:paraId="0E73F834" w14:textId="04449B05" w:rsidR="00066748" w:rsidRDefault="00DE2393" w:rsidP="00BB2225">
      <w:pPr>
        <w:rPr>
          <w:lang w:eastAsia="ja-JP"/>
        </w:rPr>
      </w:pPr>
      <w:r w:rsidRPr="00DE2393">
        <w:rPr>
          <w:noProof/>
          <w:lang w:eastAsia="ja-JP"/>
        </w:rPr>
        <w:drawing>
          <wp:inline distT="0" distB="0" distL="0" distR="0" wp14:anchorId="56FBB999" wp14:editId="6508841F">
            <wp:extent cx="5577840" cy="1597025"/>
            <wp:effectExtent l="0" t="0" r="3810" b="3175"/>
            <wp:docPr id="205205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9202" name="Picture 1" descr="A screenshot of a computer&#10;&#10;Description automatically generated"/>
                    <pic:cNvPicPr/>
                  </pic:nvPicPr>
                  <pic:blipFill>
                    <a:blip r:embed="rId53"/>
                    <a:stretch>
                      <a:fillRect/>
                    </a:stretch>
                  </pic:blipFill>
                  <pic:spPr>
                    <a:xfrm>
                      <a:off x="0" y="0"/>
                      <a:ext cx="5577840" cy="1597025"/>
                    </a:xfrm>
                    <a:prstGeom prst="rect">
                      <a:avLst/>
                    </a:prstGeom>
                  </pic:spPr>
                </pic:pic>
              </a:graphicData>
            </a:graphic>
          </wp:inline>
        </w:drawing>
      </w:r>
    </w:p>
    <w:p w14:paraId="62A560BE" w14:textId="4EEDAF5E" w:rsidR="00BB2225" w:rsidRDefault="00DE2393" w:rsidP="004025C2">
      <w:pPr>
        <w:rPr>
          <w:lang w:eastAsia="ja-JP"/>
        </w:rPr>
      </w:pPr>
      <w:r w:rsidRPr="00DE2393">
        <w:rPr>
          <w:lang w:eastAsia="ja-JP"/>
        </w:rPr>
        <w:t>Chọn vào WebBanHangOnline.sln k</w:t>
      </w:r>
      <w:r>
        <w:rPr>
          <w:lang w:eastAsia="ja-JP"/>
        </w:rPr>
        <w:t>éo xuống cuối cây thư mục</w:t>
      </w:r>
      <w:r w:rsidR="008336B6">
        <w:rPr>
          <w:lang w:eastAsia="ja-JP"/>
        </w:rPr>
        <w:t xml:space="preserve"> bên phải</w:t>
      </w:r>
      <w:r>
        <w:rPr>
          <w:lang w:eastAsia="ja-JP"/>
        </w:rPr>
        <w:t xml:space="preserve"> chọn </w:t>
      </w:r>
      <w:r w:rsidRPr="00DE2393">
        <w:rPr>
          <w:lang w:eastAsia="ja-JP"/>
        </w:rPr>
        <w:t>Web.config</w:t>
      </w:r>
      <w:r w:rsidR="00A078C4">
        <w:rPr>
          <w:lang w:eastAsia="ja-JP"/>
        </w:rPr>
        <w:t xml:space="preserve"> tìm đến:</w:t>
      </w:r>
    </w:p>
    <w:p w14:paraId="0779E83E" w14:textId="3D28232F" w:rsidR="00A078C4" w:rsidRPr="00A078C4" w:rsidRDefault="00A078C4" w:rsidP="004025C2">
      <w:pPr>
        <w:rPr>
          <w:color w:val="FF0000"/>
          <w:lang w:eastAsia="ja-JP"/>
        </w:rPr>
      </w:pPr>
      <w:r w:rsidRPr="00A078C4">
        <w:rPr>
          <w:color w:val="FF0000"/>
          <w:lang w:eastAsia="ja-JP"/>
        </w:rPr>
        <w:t>connectionString="Data Source=</w:t>
      </w:r>
    </w:p>
    <w:p w14:paraId="5DA31582" w14:textId="37846EB9" w:rsidR="00A078C4" w:rsidRPr="002C5097" w:rsidRDefault="00A078C4" w:rsidP="004025C2">
      <w:pPr>
        <w:rPr>
          <w:lang w:eastAsia="ja-JP"/>
        </w:rPr>
      </w:pPr>
      <w:r w:rsidRPr="002C5097">
        <w:rPr>
          <w:lang w:eastAsia="ja-JP"/>
        </w:rPr>
        <w:t>Sau đó Mở SQL Server lên</w:t>
      </w:r>
      <w:r w:rsidR="002C5097" w:rsidRPr="002C5097">
        <w:rPr>
          <w:lang w:eastAsia="ja-JP"/>
        </w:rPr>
        <w:t xml:space="preserve"> (Hình SQL 1)</w:t>
      </w:r>
    </w:p>
    <w:p w14:paraId="0B1562F1" w14:textId="0DCB10C0" w:rsidR="002C5097" w:rsidRDefault="002C5097" w:rsidP="004025C2">
      <w:pPr>
        <w:rPr>
          <w:lang w:val="fr-FR" w:eastAsia="ja-JP"/>
        </w:rPr>
      </w:pPr>
      <w:r w:rsidRPr="002C5097">
        <w:rPr>
          <w:noProof/>
          <w:lang w:val="fr-FR" w:eastAsia="ja-JP"/>
        </w:rPr>
        <w:drawing>
          <wp:inline distT="0" distB="0" distL="0" distR="0" wp14:anchorId="424E3B84" wp14:editId="3532F09C">
            <wp:extent cx="2713892" cy="1872829"/>
            <wp:effectExtent l="0" t="0" r="0" b="0"/>
            <wp:docPr id="12546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207" name="Picture 1" descr="A screenshot of a computer&#10;&#10;Description automatically generated"/>
                    <pic:cNvPicPr/>
                  </pic:nvPicPr>
                  <pic:blipFill>
                    <a:blip r:embed="rId54"/>
                    <a:stretch>
                      <a:fillRect/>
                    </a:stretch>
                  </pic:blipFill>
                  <pic:spPr>
                    <a:xfrm>
                      <a:off x="0" y="0"/>
                      <a:ext cx="2714359" cy="1873151"/>
                    </a:xfrm>
                    <a:prstGeom prst="rect">
                      <a:avLst/>
                    </a:prstGeom>
                  </pic:spPr>
                </pic:pic>
              </a:graphicData>
            </a:graphic>
          </wp:inline>
        </w:drawing>
      </w:r>
    </w:p>
    <w:p w14:paraId="457BF323" w14:textId="1747EE55" w:rsidR="002C5097" w:rsidRPr="00E41204" w:rsidRDefault="002C5097" w:rsidP="002C5097">
      <w:pPr>
        <w:ind w:left="1440" w:firstLine="720"/>
        <w:rPr>
          <w:lang w:val="fr-FR" w:eastAsia="ja-JP"/>
        </w:rPr>
      </w:pPr>
      <w:r w:rsidRPr="00E41204">
        <w:rPr>
          <w:lang w:val="fr-FR" w:eastAsia="ja-JP"/>
        </w:rPr>
        <w:t>Hình SQL 1</w:t>
      </w:r>
    </w:p>
    <w:p w14:paraId="51DB9F24" w14:textId="4022991C" w:rsidR="002C5097" w:rsidRPr="00E41204" w:rsidRDefault="002C5097" w:rsidP="00166B31">
      <w:pPr>
        <w:rPr>
          <w:lang w:val="fr-FR" w:eastAsia="ja-JP"/>
        </w:rPr>
      </w:pPr>
      <w:r w:rsidRPr="00E41204">
        <w:rPr>
          <w:lang w:val="fr-FR" w:eastAsia="ja-JP"/>
        </w:rPr>
        <w:lastRenderedPageBreak/>
        <w:t>Coppy đoạn đánh dấu</w:t>
      </w:r>
      <w:r w:rsidR="002A1CDB" w:rsidRPr="00E41204">
        <w:rPr>
          <w:lang w:val="fr-FR" w:eastAsia="ja-JP"/>
        </w:rPr>
        <w:t xml:space="preserve"> paste</w:t>
      </w:r>
      <w:r w:rsidR="00166B31" w:rsidRPr="00E41204">
        <w:rPr>
          <w:lang w:val="fr-FR" w:eastAsia="ja-JP"/>
        </w:rPr>
        <w:t xml:space="preserve"> vào sau dấu bằng của </w:t>
      </w:r>
      <w:r w:rsidR="00166B31" w:rsidRPr="00E41204">
        <w:rPr>
          <w:color w:val="FF0000"/>
          <w:lang w:val="fr-FR" w:eastAsia="ja-JP"/>
        </w:rPr>
        <w:t>connectionString="Data Source=</w:t>
      </w:r>
      <w:r w:rsidR="00166B31" w:rsidRPr="00E41204">
        <w:rPr>
          <w:lang w:val="fr-FR" w:eastAsia="ja-JP"/>
        </w:rPr>
        <w:t xml:space="preserve">DESKTOP-N5GTN8A\SQLEXPRESS (Lưu ý không được khoản trắng hay xoá dấu </w:t>
      </w:r>
      <w:r w:rsidR="00E045CF" w:rsidRPr="00E41204">
        <w:rPr>
          <w:lang w:val="fr-FR" w:eastAsia="ja-JP"/>
        </w:rPr>
        <w:t>chấm phẩy phía sau</w:t>
      </w:r>
      <w:r w:rsidR="00166B31" w:rsidRPr="00E41204">
        <w:rPr>
          <w:lang w:val="fr-FR" w:eastAsia="ja-JP"/>
        </w:rPr>
        <w:t>)</w:t>
      </w:r>
      <w:r w:rsidR="00FB5AC7" w:rsidRPr="00E41204">
        <w:rPr>
          <w:lang w:val="fr-FR" w:eastAsia="ja-JP"/>
        </w:rPr>
        <w:t>.</w:t>
      </w:r>
    </w:p>
    <w:p w14:paraId="0379D650" w14:textId="5C6AA948" w:rsidR="00466DC2" w:rsidRPr="00E41204" w:rsidRDefault="00466DC2" w:rsidP="00166B31">
      <w:pPr>
        <w:rPr>
          <w:lang w:val="fr-FR" w:eastAsia="ja-JP"/>
        </w:rPr>
      </w:pPr>
      <w:r w:rsidRPr="00E41204">
        <w:rPr>
          <w:lang w:val="fr-FR" w:eastAsia="ja-JP"/>
        </w:rPr>
        <w:t>Kết quả sẽ như này</w:t>
      </w:r>
      <w:r w:rsidR="00720932" w:rsidRPr="00E41204">
        <w:rPr>
          <w:lang w:val="fr-FR" w:eastAsia="ja-JP"/>
        </w:rPr>
        <w:t>:</w:t>
      </w:r>
      <w:r w:rsidR="00C753E5" w:rsidRPr="00E41204">
        <w:rPr>
          <w:lang w:val="fr-FR" w:eastAsia="ja-JP"/>
        </w:rPr>
        <w:t xml:space="preserve"> Hình SQL 2</w:t>
      </w:r>
      <w:r w:rsidR="00B57168" w:rsidRPr="00E41204">
        <w:rPr>
          <w:lang w:val="fr-FR" w:eastAsia="ja-JP"/>
        </w:rPr>
        <w:t>, Hình SQL 3, Hình SQL 4</w:t>
      </w:r>
    </w:p>
    <w:p w14:paraId="7EF070E7" w14:textId="63FBAD81" w:rsidR="004025C2" w:rsidRDefault="00720932" w:rsidP="00720932">
      <w:pPr>
        <w:rPr>
          <w:color w:val="FF0000"/>
          <w:lang w:eastAsia="ja-JP"/>
        </w:rPr>
      </w:pPr>
      <w:r w:rsidRPr="00720932">
        <w:rPr>
          <w:noProof/>
          <w:color w:val="FF0000"/>
          <w:lang w:eastAsia="ja-JP"/>
        </w:rPr>
        <w:drawing>
          <wp:inline distT="0" distB="0" distL="0" distR="0" wp14:anchorId="65EB95D4" wp14:editId="1B173291">
            <wp:extent cx="5577840" cy="276225"/>
            <wp:effectExtent l="0" t="0" r="3810" b="9525"/>
            <wp:docPr id="150186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1781" name=""/>
                    <pic:cNvPicPr/>
                  </pic:nvPicPr>
                  <pic:blipFill>
                    <a:blip r:embed="rId55"/>
                    <a:stretch>
                      <a:fillRect/>
                    </a:stretch>
                  </pic:blipFill>
                  <pic:spPr>
                    <a:xfrm>
                      <a:off x="0" y="0"/>
                      <a:ext cx="5577840" cy="276225"/>
                    </a:xfrm>
                    <a:prstGeom prst="rect">
                      <a:avLst/>
                    </a:prstGeom>
                  </pic:spPr>
                </pic:pic>
              </a:graphicData>
            </a:graphic>
          </wp:inline>
        </w:drawing>
      </w:r>
    </w:p>
    <w:p w14:paraId="2230B156" w14:textId="32E761FC" w:rsidR="00720932" w:rsidRDefault="00720932" w:rsidP="00720932">
      <w:pPr>
        <w:rPr>
          <w:lang w:eastAsia="ja-JP"/>
        </w:rPr>
      </w:pPr>
      <w:r w:rsidRPr="00720932">
        <w:rPr>
          <w:lang w:eastAsia="ja-JP"/>
        </w:rPr>
        <w:t>Sau đó quay lại với</w:t>
      </w:r>
      <w:r>
        <w:rPr>
          <w:lang w:eastAsia="ja-JP"/>
        </w:rPr>
        <w:t xml:space="preserve"> SQL Server 2014 </w:t>
      </w:r>
      <w:r w:rsidR="007F4309">
        <w:rPr>
          <w:lang w:eastAsia="ja-JP"/>
        </w:rPr>
        <w:t>R</w:t>
      </w:r>
      <w:r w:rsidRPr="00720932">
        <w:rPr>
          <w:lang w:eastAsia="ja-JP"/>
        </w:rPr>
        <w:t>estore database</w:t>
      </w:r>
      <w:r>
        <w:rPr>
          <w:lang w:eastAsia="ja-JP"/>
        </w:rPr>
        <w:t>:</w:t>
      </w:r>
    </w:p>
    <w:p w14:paraId="45820F33" w14:textId="2B2E15FB" w:rsidR="00720932" w:rsidRDefault="00EA01DD" w:rsidP="00720932">
      <w:pPr>
        <w:rPr>
          <w:lang w:eastAsia="ja-JP"/>
        </w:rPr>
      </w:pPr>
      <w:r w:rsidRPr="00EA01DD">
        <w:rPr>
          <w:noProof/>
          <w:lang w:eastAsia="ja-JP"/>
        </w:rPr>
        <w:drawing>
          <wp:inline distT="0" distB="0" distL="0" distR="0" wp14:anchorId="220DFBB4" wp14:editId="4A67F037">
            <wp:extent cx="3886464" cy="2883877"/>
            <wp:effectExtent l="0" t="0" r="0" b="0"/>
            <wp:docPr id="2015687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7532" name="Picture 1" descr="A screenshot of a computer&#10;&#10;Description automatically generated"/>
                    <pic:cNvPicPr/>
                  </pic:nvPicPr>
                  <pic:blipFill>
                    <a:blip r:embed="rId56"/>
                    <a:stretch>
                      <a:fillRect/>
                    </a:stretch>
                  </pic:blipFill>
                  <pic:spPr>
                    <a:xfrm>
                      <a:off x="0" y="0"/>
                      <a:ext cx="3886984" cy="2884263"/>
                    </a:xfrm>
                    <a:prstGeom prst="rect">
                      <a:avLst/>
                    </a:prstGeom>
                  </pic:spPr>
                </pic:pic>
              </a:graphicData>
            </a:graphic>
          </wp:inline>
        </w:drawing>
      </w:r>
    </w:p>
    <w:p w14:paraId="642E2D70" w14:textId="79F8E80E" w:rsidR="00EA5457" w:rsidRPr="00720932" w:rsidRDefault="00EA5457" w:rsidP="00EA5457">
      <w:pPr>
        <w:jc w:val="center"/>
        <w:rPr>
          <w:lang w:eastAsia="ja-JP"/>
        </w:rPr>
      </w:pPr>
      <w:r>
        <w:rPr>
          <w:lang w:eastAsia="ja-JP"/>
        </w:rPr>
        <w:t>(Hình SQL 2)</w:t>
      </w:r>
    </w:p>
    <w:p w14:paraId="615DCEC7" w14:textId="7574F330" w:rsidR="00682B34" w:rsidRPr="00720932" w:rsidRDefault="00F32AB6" w:rsidP="00682B34">
      <w:pPr>
        <w:rPr>
          <w:lang w:eastAsia="ja-JP"/>
        </w:rPr>
      </w:pPr>
      <w:r w:rsidRPr="00F32AB6">
        <w:rPr>
          <w:noProof/>
          <w:lang w:eastAsia="ja-JP"/>
        </w:rPr>
        <w:drawing>
          <wp:inline distT="0" distB="0" distL="0" distR="0" wp14:anchorId="22A27173" wp14:editId="71371A62">
            <wp:extent cx="4594242" cy="3341077"/>
            <wp:effectExtent l="0" t="0" r="0" b="0"/>
            <wp:docPr id="91398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83459" name="Picture 1" descr="A screenshot of a computer&#10;&#10;Description automatically generated"/>
                    <pic:cNvPicPr/>
                  </pic:nvPicPr>
                  <pic:blipFill>
                    <a:blip r:embed="rId57"/>
                    <a:stretch>
                      <a:fillRect/>
                    </a:stretch>
                  </pic:blipFill>
                  <pic:spPr>
                    <a:xfrm>
                      <a:off x="0" y="0"/>
                      <a:ext cx="4595654" cy="3342104"/>
                    </a:xfrm>
                    <a:prstGeom prst="rect">
                      <a:avLst/>
                    </a:prstGeom>
                  </pic:spPr>
                </pic:pic>
              </a:graphicData>
            </a:graphic>
          </wp:inline>
        </w:drawing>
      </w:r>
    </w:p>
    <w:p w14:paraId="0EE787A7" w14:textId="2A398B0D" w:rsidR="00F32AB6" w:rsidRDefault="007D410F" w:rsidP="00F32AB6">
      <w:pPr>
        <w:jc w:val="center"/>
        <w:rPr>
          <w:lang w:eastAsia="ja-JP"/>
        </w:rPr>
      </w:pPr>
      <w:r>
        <w:rPr>
          <w:lang w:eastAsia="ja-JP"/>
        </w:rPr>
        <w:t>(Hình SQL 3)</w:t>
      </w:r>
    </w:p>
    <w:p w14:paraId="7C98390D" w14:textId="650618BA" w:rsidR="00F32AB6" w:rsidRDefault="00F32AB6">
      <w:pPr>
        <w:rPr>
          <w:lang w:eastAsia="ja-JP"/>
        </w:rPr>
      </w:pPr>
      <w:r>
        <w:rPr>
          <w:lang w:eastAsia="ja-JP"/>
        </w:rPr>
        <w:br w:type="page"/>
      </w:r>
      <w:r w:rsidRPr="00F32AB6">
        <w:rPr>
          <w:noProof/>
          <w:lang w:eastAsia="ja-JP"/>
        </w:rPr>
        <w:lastRenderedPageBreak/>
        <w:drawing>
          <wp:inline distT="0" distB="0" distL="0" distR="0" wp14:anchorId="35EF86EA" wp14:editId="2F369E64">
            <wp:extent cx="4472122" cy="2696307"/>
            <wp:effectExtent l="0" t="0" r="5080" b="8890"/>
            <wp:docPr id="109524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3349" name="Picture 1" descr="A screenshot of a computer&#10;&#10;Description automatically generated"/>
                    <pic:cNvPicPr/>
                  </pic:nvPicPr>
                  <pic:blipFill>
                    <a:blip r:embed="rId58"/>
                    <a:stretch>
                      <a:fillRect/>
                    </a:stretch>
                  </pic:blipFill>
                  <pic:spPr>
                    <a:xfrm>
                      <a:off x="0" y="0"/>
                      <a:ext cx="4472773" cy="2696699"/>
                    </a:xfrm>
                    <a:prstGeom prst="rect">
                      <a:avLst/>
                    </a:prstGeom>
                  </pic:spPr>
                </pic:pic>
              </a:graphicData>
            </a:graphic>
          </wp:inline>
        </w:drawing>
      </w:r>
    </w:p>
    <w:p w14:paraId="5750FE45" w14:textId="095DA1AC" w:rsidR="00F32AB6" w:rsidRDefault="00F32AB6" w:rsidP="00F32AB6">
      <w:pPr>
        <w:jc w:val="center"/>
        <w:rPr>
          <w:lang w:eastAsia="ja-JP"/>
        </w:rPr>
      </w:pPr>
      <w:r>
        <w:rPr>
          <w:lang w:eastAsia="ja-JP"/>
        </w:rPr>
        <w:t xml:space="preserve">(Hình SQL </w:t>
      </w:r>
      <w:r w:rsidR="008A61CB">
        <w:rPr>
          <w:lang w:eastAsia="ja-JP"/>
        </w:rPr>
        <w:t>4</w:t>
      </w:r>
      <w:r>
        <w:rPr>
          <w:lang w:eastAsia="ja-JP"/>
        </w:rPr>
        <w:t>)</w:t>
      </w:r>
    </w:p>
    <w:p w14:paraId="1772DD19" w14:textId="6AA71A6B" w:rsidR="004231E8" w:rsidRDefault="004231E8" w:rsidP="004231E8">
      <w:pPr>
        <w:rPr>
          <w:lang w:eastAsia="ja-JP"/>
        </w:rPr>
      </w:pPr>
      <w:r>
        <w:rPr>
          <w:lang w:eastAsia="ja-JP"/>
        </w:rPr>
        <w:t>Sau đó Nhấn ok đến khi nào thông báo ok thì hoàn thành (Hình SQL 5)</w:t>
      </w:r>
    </w:p>
    <w:p w14:paraId="401EB5B6" w14:textId="52C2A3C2" w:rsidR="004231E8" w:rsidRDefault="004231E8" w:rsidP="004231E8">
      <w:pPr>
        <w:rPr>
          <w:lang w:eastAsia="ja-JP"/>
        </w:rPr>
      </w:pPr>
      <w:r w:rsidRPr="004231E8">
        <w:rPr>
          <w:noProof/>
          <w:lang w:eastAsia="ja-JP"/>
        </w:rPr>
        <w:drawing>
          <wp:inline distT="0" distB="0" distL="0" distR="0" wp14:anchorId="10113CCB" wp14:editId="00560022">
            <wp:extent cx="4351397" cy="2171888"/>
            <wp:effectExtent l="0" t="0" r="0" b="0"/>
            <wp:docPr id="144683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9343" name="Picture 1" descr="A screenshot of a computer&#10;&#10;Description automatically generated"/>
                    <pic:cNvPicPr/>
                  </pic:nvPicPr>
                  <pic:blipFill>
                    <a:blip r:embed="rId59"/>
                    <a:stretch>
                      <a:fillRect/>
                    </a:stretch>
                  </pic:blipFill>
                  <pic:spPr>
                    <a:xfrm>
                      <a:off x="0" y="0"/>
                      <a:ext cx="4351397" cy="2171888"/>
                    </a:xfrm>
                    <a:prstGeom prst="rect">
                      <a:avLst/>
                    </a:prstGeom>
                  </pic:spPr>
                </pic:pic>
              </a:graphicData>
            </a:graphic>
          </wp:inline>
        </w:drawing>
      </w:r>
    </w:p>
    <w:p w14:paraId="47D13377" w14:textId="22556970" w:rsidR="00EB0B61" w:rsidRDefault="00EB0B61" w:rsidP="004231E8">
      <w:pPr>
        <w:rPr>
          <w:lang w:eastAsia="ja-JP"/>
        </w:rPr>
      </w:pPr>
      <w:r>
        <w:rPr>
          <w:lang w:eastAsia="ja-JP"/>
        </w:rPr>
        <w:t xml:space="preserve">Sau đó quay lại </w:t>
      </w:r>
      <w:r w:rsidRPr="00EB0B61">
        <w:rPr>
          <w:lang w:eastAsia="ja-JP"/>
        </w:rPr>
        <w:t>Web.config</w:t>
      </w:r>
      <w:r>
        <w:rPr>
          <w:lang w:eastAsia="ja-JP"/>
        </w:rPr>
        <w:t xml:space="preserve"> ở Visua studio 2022 nhấn tổ hợp phím CTRL+F5 để chạy toàn bộ Website.</w:t>
      </w:r>
    </w:p>
    <w:p w14:paraId="03D368C7" w14:textId="77777777" w:rsidR="00EB0B61" w:rsidRDefault="00EB0B61" w:rsidP="004231E8">
      <w:r>
        <w:rPr>
          <w:lang w:eastAsia="ja-JP"/>
        </w:rPr>
        <w:t>Truy cập admin</w:t>
      </w:r>
      <w:r>
        <w:t>:</w:t>
      </w:r>
    </w:p>
    <w:p w14:paraId="3360506B" w14:textId="22D18BEB" w:rsidR="00EB0B61" w:rsidRDefault="00000000" w:rsidP="004231E8">
      <w:pPr>
        <w:rPr>
          <w:lang w:eastAsia="ja-JP"/>
        </w:rPr>
      </w:pPr>
      <w:hyperlink r:id="rId60" w:history="1">
        <w:r w:rsidR="00EB0B61" w:rsidRPr="009D217B">
          <w:rPr>
            <w:rStyle w:val="Hyperlink"/>
            <w:lang w:eastAsia="ja-JP"/>
          </w:rPr>
          <w:t>https://localhost:44375/Admin/Account/Login?ReturnUrl=%2fadmin%2fproducts</w:t>
        </w:r>
      </w:hyperlink>
    </w:p>
    <w:p w14:paraId="7FFCA620" w14:textId="65B948CA" w:rsidR="00EB0B61" w:rsidRDefault="00EB0B61" w:rsidP="004231E8">
      <w:pPr>
        <w:rPr>
          <w:lang w:eastAsia="ja-JP"/>
        </w:rPr>
      </w:pPr>
      <w:r>
        <w:rPr>
          <w:lang w:eastAsia="ja-JP"/>
        </w:rPr>
        <w:t xml:space="preserve">Tài khoản: </w:t>
      </w:r>
      <w:r w:rsidR="00DA230C">
        <w:rPr>
          <w:lang w:eastAsia="ja-JP"/>
        </w:rPr>
        <w:t>a</w:t>
      </w:r>
      <w:r>
        <w:rPr>
          <w:lang w:eastAsia="ja-JP"/>
        </w:rPr>
        <w:t>dmin</w:t>
      </w:r>
    </w:p>
    <w:p w14:paraId="0CD857FF" w14:textId="32A1CF35" w:rsidR="00EB0B61" w:rsidRDefault="00EB0B61" w:rsidP="004231E8">
      <w:pPr>
        <w:rPr>
          <w:lang w:eastAsia="ja-JP"/>
        </w:rPr>
      </w:pPr>
      <w:r>
        <w:rPr>
          <w:lang w:eastAsia="ja-JP"/>
        </w:rPr>
        <w:t>Mật khẩu: 123123</w:t>
      </w:r>
    </w:p>
    <w:p w14:paraId="71E5DB8F" w14:textId="77777777" w:rsidR="00EB0B61" w:rsidRDefault="00EB0B61" w:rsidP="004231E8">
      <w:pPr>
        <w:rPr>
          <w:lang w:eastAsia="ja-JP"/>
        </w:rPr>
      </w:pPr>
    </w:p>
    <w:p w14:paraId="63B10604" w14:textId="5ECF2ABA" w:rsidR="009716FA" w:rsidRPr="00720932" w:rsidRDefault="00F32AB6" w:rsidP="00F32AB6">
      <w:r>
        <w:br w:type="page"/>
      </w:r>
    </w:p>
    <w:p w14:paraId="765A03E3" w14:textId="76540243" w:rsidR="00753974" w:rsidRDefault="00C94793" w:rsidP="00753974">
      <w:pPr>
        <w:pStyle w:val="Heading1"/>
        <w:numPr>
          <w:ilvl w:val="0"/>
          <w:numId w:val="0"/>
        </w:numPr>
      </w:pPr>
      <w:bookmarkStart w:id="82" w:name="_Toc226865756"/>
      <w:bookmarkStart w:id="83" w:name="_Toc227240118"/>
      <w:bookmarkStart w:id="84" w:name="_Toc114824164"/>
      <w:bookmarkStart w:id="85" w:name="_Toc153751281"/>
      <w:r>
        <w:lastRenderedPageBreak/>
        <w:t>TÀI LIỆU THAM KHẢO</w:t>
      </w:r>
      <w:bookmarkEnd w:id="82"/>
      <w:bookmarkEnd w:id="83"/>
      <w:bookmarkEnd w:id="84"/>
      <w:bookmarkEnd w:id="85"/>
    </w:p>
    <w:p w14:paraId="4AA24C46" w14:textId="571F66AB" w:rsidR="00753974" w:rsidRDefault="00753974" w:rsidP="00753974">
      <w:r w:rsidRPr="00753974">
        <w:t>Wikipedia</w:t>
      </w:r>
      <w:r>
        <w:t xml:space="preserve">: </w:t>
      </w:r>
      <w:hyperlink r:id="rId61" w:history="1">
        <w:r w:rsidRPr="009D217B">
          <w:rPr>
            <w:rStyle w:val="Hyperlink"/>
          </w:rPr>
          <w:t>https://vi.wikipedia.org/wiki/C_Sharp_(ng%C3%B4n_ng%E1%BB%AF_l%E1%BA%ADp_tr%C3%ACnh)</w:t>
        </w:r>
      </w:hyperlink>
    </w:p>
    <w:p w14:paraId="6DDE55EA" w14:textId="5E9B51E7" w:rsidR="00753974" w:rsidRDefault="00753974" w:rsidP="00753974">
      <w:r>
        <w:t xml:space="preserve">W3chools: </w:t>
      </w:r>
      <w:hyperlink r:id="rId62" w:history="1">
        <w:r w:rsidRPr="009D217B">
          <w:rPr>
            <w:rStyle w:val="Hyperlink"/>
          </w:rPr>
          <w:t>https://www.w3schools.com/</w:t>
        </w:r>
      </w:hyperlink>
    </w:p>
    <w:p w14:paraId="77F1954C" w14:textId="45E61BAB" w:rsidR="00753974" w:rsidRDefault="00753974" w:rsidP="00753974">
      <w:r>
        <w:t xml:space="preserve">Tedu: </w:t>
      </w:r>
      <w:hyperlink r:id="rId63" w:history="1">
        <w:r w:rsidR="00BE7014" w:rsidRPr="009D217B">
          <w:rPr>
            <w:rStyle w:val="Hyperlink"/>
          </w:rPr>
          <w:t>https://tedu.com.vn/</w:t>
        </w:r>
      </w:hyperlink>
    </w:p>
    <w:p w14:paraId="54F3B457" w14:textId="48FA274E" w:rsidR="00BE7014" w:rsidRDefault="00535A0D" w:rsidP="00753974">
      <w:r>
        <w:t xml:space="preserve">Vietnix: </w:t>
      </w:r>
      <w:hyperlink r:id="rId64" w:history="1">
        <w:r w:rsidR="00BB4374" w:rsidRPr="009D217B">
          <w:rPr>
            <w:rStyle w:val="Hyperlink"/>
          </w:rPr>
          <w:t>https://vietnix.vn/tim-hieu-mo-hinh-mvc-la-gi/</w:t>
        </w:r>
      </w:hyperlink>
    </w:p>
    <w:p w14:paraId="0248B67A" w14:textId="2C137156" w:rsidR="00BB4374" w:rsidRDefault="003F00AB" w:rsidP="00753974">
      <w:r w:rsidRPr="003F00AB">
        <w:t>Codelearn</w:t>
      </w:r>
      <w:r>
        <w:t xml:space="preserve">: </w:t>
      </w:r>
      <w:hyperlink r:id="rId65" w:history="1">
        <w:r w:rsidR="00BF31D0" w:rsidRPr="009D217B">
          <w:rPr>
            <w:rStyle w:val="Hyperlink"/>
          </w:rPr>
          <w:t>https://codelearn.io/sharing/luong-xu-ly-trong-mvc-nhu-the-nao</w:t>
        </w:r>
      </w:hyperlink>
    </w:p>
    <w:p w14:paraId="451312CB" w14:textId="2BFEE572" w:rsidR="00BF31D0" w:rsidRDefault="00BF31D0" w:rsidP="00753974">
      <w:r>
        <w:t>V</w:t>
      </w:r>
      <w:r w:rsidRPr="00BF31D0">
        <w:t>1study</w:t>
      </w:r>
      <w:r>
        <w:t>:</w:t>
      </w:r>
      <w:r w:rsidR="00BA517A">
        <w:t xml:space="preserve"> </w:t>
      </w:r>
      <w:hyperlink r:id="rId66" w:anchor="google_vignette" w:history="1">
        <w:r w:rsidR="00BA517A" w:rsidRPr="009D217B">
          <w:rPr>
            <w:rStyle w:val="Hyperlink"/>
          </w:rPr>
          <w:t>https://v1study.com/sql-server-bai-hoc-luoc-do-thuc-the-quan-he-entity-relationship-diagram-e-r-d.html#google_vignette</w:t>
        </w:r>
      </w:hyperlink>
    </w:p>
    <w:p w14:paraId="402B697E" w14:textId="042A5622" w:rsidR="00BA517A" w:rsidRDefault="005427A9" w:rsidP="00753974">
      <w:r w:rsidRPr="005427A9">
        <w:t>Timoday</w:t>
      </w:r>
      <w:r>
        <w:t>:</w:t>
      </w:r>
      <w:r w:rsidR="00AC5CA0">
        <w:t xml:space="preserve"> </w:t>
      </w:r>
      <w:hyperlink r:id="rId67" w:history="1">
        <w:r w:rsidR="00AC5CA0" w:rsidRPr="009D217B">
          <w:rPr>
            <w:rStyle w:val="Hyperlink"/>
          </w:rPr>
          <w:t>https://timoday.edu.vn/cach-xuat-du-lieu-tu-co-so-du-lieu-sql-server-thanh-script-sql-voi-sql-server-management-studio/</w:t>
        </w:r>
      </w:hyperlink>
    </w:p>
    <w:p w14:paraId="4D87C0CA" w14:textId="4ECD151B" w:rsidR="00AC5CA0" w:rsidRDefault="003559A1" w:rsidP="00753974">
      <w:r>
        <w:t>H</w:t>
      </w:r>
      <w:r w:rsidRPr="003559A1">
        <w:t>owkteam</w:t>
      </w:r>
      <w:r>
        <w:t xml:space="preserve">: </w:t>
      </w:r>
      <w:hyperlink r:id="rId68" w:history="1">
        <w:r w:rsidR="00061466" w:rsidRPr="009D217B">
          <w:rPr>
            <w:rStyle w:val="Hyperlink"/>
          </w:rPr>
          <w:t>https://howkteam.vn/course/su-dung-sql-server-31</w:t>
        </w:r>
      </w:hyperlink>
    </w:p>
    <w:p w14:paraId="24054070" w14:textId="3EDA6B6E" w:rsidR="00CE1D6D" w:rsidRDefault="00CE1D6D" w:rsidP="00CE1D6D">
      <w:pPr>
        <w:rPr>
          <w:lang w:val="fr-FR"/>
        </w:rPr>
      </w:pPr>
      <w:r w:rsidRPr="00CE1D6D">
        <w:rPr>
          <w:lang w:val="fr-FR"/>
        </w:rPr>
        <w:t xml:space="preserve">Quantrimang: </w:t>
      </w:r>
      <w:hyperlink r:id="rId69" w:history="1">
        <w:r w:rsidRPr="009D217B">
          <w:rPr>
            <w:rStyle w:val="Hyperlink"/>
            <w:lang w:val="fr-FR"/>
          </w:rPr>
          <w:t>https://quantrimang.com/hoc/sql-server</w:t>
        </w:r>
      </w:hyperlink>
    </w:p>
    <w:p w14:paraId="7FA1D108" w14:textId="5C693C5F" w:rsidR="00CE1D6D" w:rsidRDefault="00585732" w:rsidP="00CE1D6D">
      <w:r w:rsidRPr="00585732">
        <w:t xml:space="preserve">Freetuts: </w:t>
      </w:r>
      <w:hyperlink r:id="rId70" w:history="1">
        <w:r w:rsidRPr="009D217B">
          <w:rPr>
            <w:rStyle w:val="Hyperlink"/>
          </w:rPr>
          <w:t>https://freetuts.net/hoc-sql-server/sql-server-can-ban</w:t>
        </w:r>
      </w:hyperlink>
    </w:p>
    <w:p w14:paraId="2CF59BBB" w14:textId="70023AA6" w:rsidR="00585732" w:rsidRDefault="00CE5B64" w:rsidP="00CE1D6D">
      <w:r>
        <w:t>Sách: Sổ tay kiến thức + thực hành 3 ngôn ngữ lập trình JavaScript, Python, C# của tác giả Đào Xuân Hiệp – Huỳnh Lê Trường Phát</w:t>
      </w:r>
      <w:r w:rsidR="00F8406E">
        <w:t xml:space="preserve"> (Liên kết xuất bản Cty TNHH We Up)</w:t>
      </w:r>
      <w:r w:rsidR="00093E35">
        <w:t>.</w:t>
      </w:r>
      <w:r w:rsidR="005E6A6A">
        <w:t xml:space="preserve"> Nhà xuất bản Thanh Niên</w:t>
      </w:r>
    </w:p>
    <w:p w14:paraId="1B787DED" w14:textId="05593CF9" w:rsidR="000E0240" w:rsidRPr="00585732" w:rsidRDefault="008E5AAB" w:rsidP="00FC3943">
      <w:r>
        <w:t>Ngoài ra còn học rất nhiều trên</w:t>
      </w:r>
      <w:r w:rsidR="000E0240">
        <w:t>:</w:t>
      </w:r>
      <w:r>
        <w:t xml:space="preserve"> </w:t>
      </w:r>
      <w:hyperlink r:id="rId71" w:history="1">
        <w:r w:rsidR="000E0240" w:rsidRPr="009D217B">
          <w:rPr>
            <w:rStyle w:val="Hyperlink"/>
          </w:rPr>
          <w:t>https://www.youtube.com/</w:t>
        </w:r>
      </w:hyperlink>
    </w:p>
    <w:p w14:paraId="6B615608" w14:textId="77777777" w:rsidR="00F4715E" w:rsidRPr="00585732" w:rsidRDefault="00F4715E" w:rsidP="00753974"/>
    <w:p w14:paraId="09FC1CCE" w14:textId="36D57F1E" w:rsidR="00753974" w:rsidRPr="00585732" w:rsidRDefault="00753974" w:rsidP="00753974"/>
    <w:sectPr w:rsidR="00753974" w:rsidRPr="00585732" w:rsidSect="00E41204">
      <w:type w:val="continuous"/>
      <w:pgSz w:w="11909" w:h="16834" w:code="9"/>
      <w:pgMar w:top="1138" w:right="1138" w:bottom="1411" w:left="1987" w:header="720" w:footer="720" w:gutter="0"/>
      <w:pgNumType w:start="1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097D8" w14:textId="77777777" w:rsidR="005B4932" w:rsidRDefault="005B4932">
      <w:r>
        <w:separator/>
      </w:r>
    </w:p>
  </w:endnote>
  <w:endnote w:type="continuationSeparator" w:id="0">
    <w:p w14:paraId="229E1C83" w14:textId="77777777" w:rsidR="005B4932" w:rsidRDefault="005B4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VNI-Times">
    <w:charset w:val="00"/>
    <w:family w:val="auto"/>
    <w:pitch w:val="variable"/>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5558526"/>
      <w:docPartObj>
        <w:docPartGallery w:val="Page Numbers (Bottom of Page)"/>
        <w:docPartUnique/>
      </w:docPartObj>
    </w:sdtPr>
    <w:sdtContent>
      <w:p w14:paraId="6FF3AA61" w14:textId="77777777" w:rsidR="007C5261" w:rsidRPr="00B41C30" w:rsidRDefault="007C5261" w:rsidP="00B41C30">
        <w:pPr>
          <w:pStyle w:val="Footer"/>
          <w:jc w:val="center"/>
          <w:rPr>
            <w:sz w:val="24"/>
            <w:szCs w:val="24"/>
          </w:rPr>
        </w:pPr>
        <w:r w:rsidRPr="004040EF">
          <w:rPr>
            <w:sz w:val="24"/>
            <w:szCs w:val="24"/>
          </w:rPr>
          <w:t xml:space="preserve">- </w:t>
        </w:r>
        <w:r w:rsidRPr="004040EF">
          <w:rPr>
            <w:sz w:val="24"/>
            <w:szCs w:val="24"/>
          </w:rPr>
          <w:fldChar w:fldCharType="begin"/>
        </w:r>
        <w:r w:rsidRPr="004040EF">
          <w:rPr>
            <w:sz w:val="24"/>
            <w:szCs w:val="24"/>
          </w:rPr>
          <w:instrText xml:space="preserve"> PAGE    \* MERGEFORMAT </w:instrText>
        </w:r>
        <w:r w:rsidRPr="004040EF">
          <w:rPr>
            <w:sz w:val="24"/>
            <w:szCs w:val="24"/>
          </w:rPr>
          <w:fldChar w:fldCharType="separate"/>
        </w:r>
        <w:r w:rsidR="0038305C">
          <w:rPr>
            <w:noProof/>
            <w:sz w:val="24"/>
            <w:szCs w:val="24"/>
          </w:rPr>
          <w:t>i</w:t>
        </w:r>
        <w:r w:rsidRPr="004040EF">
          <w:rPr>
            <w:sz w:val="24"/>
            <w:szCs w:val="24"/>
          </w:rPr>
          <w:fldChar w:fldCharType="end"/>
        </w:r>
        <w:r w:rsidRPr="004040EF">
          <w:rPr>
            <w:sz w:val="24"/>
            <w:szCs w:val="24"/>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474218427"/>
      <w:docPartObj>
        <w:docPartGallery w:val="Page Numbers (Bottom of Page)"/>
        <w:docPartUnique/>
      </w:docPartObj>
    </w:sdtPr>
    <w:sdtContent>
      <w:p w14:paraId="74883CD5" w14:textId="1D9033DA" w:rsidR="00B41C30" w:rsidRPr="004040EF" w:rsidRDefault="00B41C30">
        <w:pPr>
          <w:pStyle w:val="Footer"/>
          <w:jc w:val="center"/>
          <w:rPr>
            <w:sz w:val="24"/>
            <w:szCs w:val="24"/>
          </w:rPr>
        </w:pPr>
        <w:r w:rsidRPr="004040EF">
          <w:rPr>
            <w:sz w:val="24"/>
            <w:szCs w:val="24"/>
          </w:rPr>
          <w:t xml:space="preserve">- </w:t>
        </w:r>
        <w:r w:rsidRPr="004040EF">
          <w:rPr>
            <w:sz w:val="24"/>
            <w:szCs w:val="24"/>
          </w:rPr>
          <w:fldChar w:fldCharType="begin"/>
        </w:r>
        <w:r w:rsidRPr="004040EF">
          <w:rPr>
            <w:sz w:val="24"/>
            <w:szCs w:val="24"/>
          </w:rPr>
          <w:instrText xml:space="preserve"> PAGE    \* MERGEFORMAT </w:instrText>
        </w:r>
        <w:r w:rsidRPr="004040EF">
          <w:rPr>
            <w:sz w:val="24"/>
            <w:szCs w:val="24"/>
          </w:rPr>
          <w:fldChar w:fldCharType="separate"/>
        </w:r>
        <w:r w:rsidR="0038305C">
          <w:rPr>
            <w:noProof/>
            <w:sz w:val="24"/>
            <w:szCs w:val="24"/>
          </w:rPr>
          <w:t>6</w:t>
        </w:r>
        <w:r w:rsidRPr="004040EF">
          <w:rPr>
            <w:sz w:val="24"/>
            <w:szCs w:val="24"/>
          </w:rPr>
          <w:fldChar w:fldCharType="end"/>
        </w:r>
        <w:r w:rsidRPr="004040EF">
          <w:rPr>
            <w:sz w:val="24"/>
            <w:szCs w:val="24"/>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7BAD8" w14:textId="77777777" w:rsidR="005B4932" w:rsidRDefault="005B4932">
      <w:r>
        <w:separator/>
      </w:r>
    </w:p>
  </w:footnote>
  <w:footnote w:type="continuationSeparator" w:id="0">
    <w:p w14:paraId="7094BFC4" w14:textId="77777777" w:rsidR="005B4932" w:rsidRDefault="005B49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1CFF1" w14:textId="77777777" w:rsidR="007C5261" w:rsidRPr="00CC2D19" w:rsidRDefault="007C5261">
    <w:pPr>
      <w:pStyle w:val="Header"/>
      <w:jc w:val="center"/>
      <w:rPr>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D0602" w14:textId="77777777" w:rsidR="007C5261" w:rsidRDefault="007C526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A"/>
      </v:shape>
    </w:pict>
  </w:numPicBullet>
  <w:abstractNum w:abstractNumId="0" w15:restartNumberingAfterBreak="0">
    <w:nsid w:val="0C875253"/>
    <w:multiLevelType w:val="hybridMultilevel"/>
    <w:tmpl w:val="F700491C"/>
    <w:lvl w:ilvl="0" w:tplc="073CFEA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D9B3019"/>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 w15:restartNumberingAfterBreak="0">
    <w:nsid w:val="11CF5CDB"/>
    <w:multiLevelType w:val="hybridMultilevel"/>
    <w:tmpl w:val="E0CA2D34"/>
    <w:lvl w:ilvl="0" w:tplc="4A9A7458">
      <w:start w:val="1"/>
      <w:numFmt w:val="upperRoman"/>
      <w:lvlText w:val="%1."/>
      <w:lvlJc w:val="right"/>
      <w:pPr>
        <w:tabs>
          <w:tab w:val="num" w:pos="720"/>
        </w:tabs>
        <w:ind w:left="720" w:hanging="180"/>
      </w:pPr>
    </w:lvl>
    <w:lvl w:ilvl="1" w:tplc="FFFFFFFF">
      <w:start w:val="1"/>
      <w:numFmt w:val="decimal"/>
      <w:pStyle w:val="Style1"/>
      <w:lvlText w:val="%2)"/>
      <w:lvlJc w:val="left"/>
      <w:pPr>
        <w:tabs>
          <w:tab w:val="num" w:pos="1440"/>
        </w:tabs>
        <w:ind w:left="1440" w:hanging="360"/>
      </w:pPr>
    </w:lvl>
    <w:lvl w:ilvl="2" w:tplc="FFFFFFFF">
      <w:start w:val="1"/>
      <w:numFmt w:val="bullet"/>
      <w:lvlText w:val=""/>
      <w:lvlJc w:val="left"/>
      <w:pPr>
        <w:tabs>
          <w:tab w:val="num" w:pos="2340"/>
        </w:tabs>
        <w:ind w:left="2340" w:hanging="360"/>
      </w:pPr>
      <w:rPr>
        <w:rFonts w:ascii="Wingdings" w:hAnsi="Wingdings" w:hint="default"/>
      </w:r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11E358EC"/>
    <w:multiLevelType w:val="hybridMultilevel"/>
    <w:tmpl w:val="BEAC6EF2"/>
    <w:lvl w:ilvl="0" w:tplc="A45A93EE">
      <w:start w:val="1"/>
      <w:numFmt w:val="decimal"/>
      <w:pStyle w:val="Subtitle1"/>
      <w:lvlText w:val="%1."/>
      <w:lvlJc w:val="left"/>
      <w:pPr>
        <w:tabs>
          <w:tab w:val="num" w:pos="1080"/>
        </w:tabs>
        <w:ind w:left="1080" w:hanging="360"/>
      </w:pPr>
    </w:lvl>
    <w:lvl w:ilvl="1" w:tplc="B91E6294">
      <w:start w:val="1"/>
      <w:numFmt w:val="lowerLetter"/>
      <w:lvlText w:val="%2."/>
      <w:lvlJc w:val="left"/>
      <w:pPr>
        <w:tabs>
          <w:tab w:val="num" w:pos="1800"/>
        </w:tabs>
        <w:ind w:left="1800" w:hanging="360"/>
      </w:pPr>
      <w:rPr>
        <w:rFonts w:hint="default"/>
      </w:rPr>
    </w:lvl>
    <w:lvl w:ilvl="2" w:tplc="0409000B">
      <w:start w:val="1"/>
      <w:numFmt w:val="decimal"/>
      <w:lvlText w:val="(%3)"/>
      <w:lvlJc w:val="left"/>
      <w:pPr>
        <w:tabs>
          <w:tab w:val="num" w:pos="2715"/>
        </w:tabs>
        <w:ind w:left="2715" w:hanging="375"/>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4AB10E3"/>
    <w:multiLevelType w:val="multilevel"/>
    <w:tmpl w:val="8836EF6A"/>
    <w:lvl w:ilvl="0">
      <w:start w:val="1"/>
      <w:numFmt w:val="upperRoman"/>
      <w:pStyle w:val="StyleIIIIII"/>
      <w:lvlText w:val="%1."/>
      <w:lvlJc w:val="right"/>
      <w:pPr>
        <w:tabs>
          <w:tab w:val="num" w:pos="1008"/>
        </w:tabs>
        <w:ind w:left="720" w:firstLine="0"/>
      </w:pPr>
      <w:rPr>
        <w:rFonts w:ascii="Times New Roman" w:hAnsi="Times New Roman" w:hint="default"/>
        <w:b/>
        <w:i w:val="0"/>
        <w:sz w:val="28"/>
        <w:szCs w:val="28"/>
      </w:rPr>
    </w:lvl>
    <w:lvl w:ilvl="1">
      <w:start w:val="1"/>
      <w:numFmt w:val="decimal"/>
      <w:pStyle w:val="Style123"/>
      <w:lvlText w:val="%2."/>
      <w:lvlJc w:val="right"/>
      <w:pPr>
        <w:tabs>
          <w:tab w:val="num" w:pos="1872"/>
        </w:tabs>
        <w:ind w:left="1872" w:hanging="432"/>
      </w:pPr>
      <w:rPr>
        <w:rFonts w:ascii="Times New Roman" w:hAnsi="Times New Roman" w:hint="default"/>
        <w:b w:val="0"/>
        <w:i w:val="0"/>
        <w:sz w:val="24"/>
        <w:szCs w:val="24"/>
        <w:u w:val="single"/>
      </w:rPr>
    </w:lvl>
    <w:lvl w:ilvl="2">
      <w:start w:val="1"/>
      <w:numFmt w:val="lowerLetter"/>
      <w:pStyle w:val="Styleabc"/>
      <w:lvlText w:val="%3."/>
      <w:lvlJc w:val="right"/>
      <w:pPr>
        <w:tabs>
          <w:tab w:val="num" w:pos="2592"/>
        </w:tabs>
        <w:ind w:left="2592" w:hanging="432"/>
      </w:pPr>
      <w:rPr>
        <w:rFonts w:ascii="Times New Roman" w:hAnsi="Times New Roman" w:hint="default"/>
        <w:b w:val="0"/>
        <w:i/>
        <w:sz w:val="24"/>
        <w:szCs w:val="24"/>
      </w:rPr>
    </w:lvl>
    <w:lvl w:ilvl="3">
      <w:start w:val="1"/>
      <w:numFmt w:val="none"/>
      <w:pStyle w:val="StyleNormal"/>
      <w:lvlText w:val=""/>
      <w:lvlJc w:val="left"/>
      <w:pPr>
        <w:tabs>
          <w:tab w:val="num" w:pos="1440"/>
        </w:tabs>
        <w:ind w:left="720" w:firstLine="72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 w15:restartNumberingAfterBreak="0">
    <w:nsid w:val="16223EF6"/>
    <w:multiLevelType w:val="hybridMultilevel"/>
    <w:tmpl w:val="3D649380"/>
    <w:lvl w:ilvl="0" w:tplc="29040446">
      <w:start w:val="1"/>
      <w:numFmt w:val="decimal"/>
      <w:lvlText w:val="%1."/>
      <w:lvlJc w:val="left"/>
      <w:pPr>
        <w:ind w:left="1004"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751252D"/>
    <w:multiLevelType w:val="hybridMultilevel"/>
    <w:tmpl w:val="B02E4590"/>
    <w:lvl w:ilvl="0" w:tplc="E0943A4E">
      <w:start w:val="1"/>
      <w:numFmt w:val="decimal"/>
      <w:pStyle w:val="numbereditem"/>
      <w:lvlText w:val="%1."/>
      <w:lvlJc w:val="left"/>
      <w:pPr>
        <w:tabs>
          <w:tab w:val="num" w:pos="227"/>
        </w:tabs>
        <w:ind w:left="227" w:hanging="227"/>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A9B6614"/>
    <w:multiLevelType w:val="multilevel"/>
    <w:tmpl w:val="0409001F"/>
    <w:styleLink w:val="111111"/>
    <w:lvl w:ilvl="0">
      <w:start w:val="1"/>
      <w:numFmt w:val="upperRoman"/>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1B9568FE"/>
    <w:multiLevelType w:val="hybridMultilevel"/>
    <w:tmpl w:val="435EBF82"/>
    <w:lvl w:ilvl="0" w:tplc="56985C8C">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62217C"/>
    <w:multiLevelType w:val="hybridMultilevel"/>
    <w:tmpl w:val="0FDE249C"/>
    <w:lvl w:ilvl="0" w:tplc="44C8FFEE">
      <w:start w:val="1"/>
      <w:numFmt w:val="bullet"/>
      <w:pStyle w:val="Bullet5"/>
      <w:lvlText w:val="-"/>
      <w:lvlJc w:val="left"/>
      <w:pPr>
        <w:tabs>
          <w:tab w:val="num" w:pos="1134"/>
        </w:tabs>
        <w:ind w:left="1134" w:firstLine="0"/>
      </w:pPr>
      <w:rPr>
        <w:rFonts w:ascii="Times New Roman" w:hAnsi="Times New Roman" w:cs="Times New Roman" w:hint="default"/>
      </w:rPr>
    </w:lvl>
    <w:lvl w:ilvl="1" w:tplc="FFFFFFFF">
      <w:start w:val="1"/>
      <w:numFmt w:val="lowerLetter"/>
      <w:lvlText w:val="%2."/>
      <w:lvlJc w:val="left"/>
      <w:pPr>
        <w:tabs>
          <w:tab w:val="num" w:pos="1440"/>
        </w:tabs>
        <w:ind w:left="1440" w:hanging="360"/>
      </w:pPr>
    </w:lvl>
    <w:lvl w:ilvl="2" w:tplc="FFFFFFFF">
      <w:start w:val="1"/>
      <w:numFmt w:val="lowerRoman"/>
      <w:pStyle w:val="Bullet5"/>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FBF22D6"/>
    <w:multiLevelType w:val="multilevel"/>
    <w:tmpl w:val="3EBC3B1A"/>
    <w:lvl w:ilvl="0">
      <w:start w:val="3"/>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96330E"/>
    <w:multiLevelType w:val="multilevel"/>
    <w:tmpl w:val="47109538"/>
    <w:styleLink w:val="StyleBulleted"/>
    <w:lvl w:ilvl="0">
      <w:start w:val="1"/>
      <w:numFmt w:val="bullet"/>
      <w:lvlText w:val=""/>
      <w:lvlJc w:val="left"/>
      <w:pPr>
        <w:tabs>
          <w:tab w:val="num" w:pos="624"/>
        </w:tabs>
        <w:ind w:left="1134" w:hanging="794"/>
      </w:pPr>
      <w:rPr>
        <w:rFonts w:ascii="Symbol" w:hAnsi="Symbol" w:hint="default"/>
        <w:sz w:val="26"/>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132C4B"/>
    <w:multiLevelType w:val="hybridMultilevel"/>
    <w:tmpl w:val="F5AA368C"/>
    <w:lvl w:ilvl="0" w:tplc="A3E2AEB2">
      <w:start w:val="1"/>
      <w:numFmt w:val="bullet"/>
      <w:pStyle w:val="ListParagraph"/>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7660336"/>
    <w:multiLevelType w:val="hybridMultilevel"/>
    <w:tmpl w:val="BAF4A982"/>
    <w:lvl w:ilvl="0" w:tplc="861C5D3E">
      <w:start w:val="1"/>
      <w:numFmt w:val="decimal"/>
      <w:pStyle w:val="step"/>
      <w:lvlText w:val="%1)"/>
      <w:lvlJc w:val="left"/>
      <w:pPr>
        <w:tabs>
          <w:tab w:val="num" w:pos="648"/>
        </w:tabs>
        <w:ind w:left="648"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40F94772"/>
    <w:multiLevelType w:val="hybridMultilevel"/>
    <w:tmpl w:val="3D649380"/>
    <w:lvl w:ilvl="0" w:tplc="29040446">
      <w:start w:val="1"/>
      <w:numFmt w:val="decimal"/>
      <w:lvlText w:val="%1."/>
      <w:lvlJc w:val="left"/>
      <w:pPr>
        <w:ind w:left="1004"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459648B5"/>
    <w:multiLevelType w:val="hybridMultilevel"/>
    <w:tmpl w:val="5D227FE2"/>
    <w:lvl w:ilvl="0" w:tplc="B67C4E66">
      <w:start w:val="1"/>
      <w:numFmt w:val="bullet"/>
      <w:pStyle w:val="bulletlist"/>
      <w:lvlText w:val=""/>
      <w:lvlJc w:val="left"/>
      <w:pPr>
        <w:tabs>
          <w:tab w:val="num" w:pos="851"/>
        </w:tabs>
        <w:ind w:left="851" w:hanging="454"/>
      </w:pPr>
      <w:rPr>
        <w:rFonts w:ascii="Symbol" w:hAnsi="Symbol" w:hint="default"/>
      </w:rPr>
    </w:lvl>
    <w:lvl w:ilvl="1" w:tplc="01CC6ECE" w:tentative="1">
      <w:start w:val="1"/>
      <w:numFmt w:val="bullet"/>
      <w:lvlText w:val="o"/>
      <w:lvlJc w:val="left"/>
      <w:pPr>
        <w:tabs>
          <w:tab w:val="num" w:pos="1728"/>
        </w:tabs>
        <w:ind w:left="1728" w:hanging="360"/>
      </w:pPr>
      <w:rPr>
        <w:rFonts w:ascii="Courier New" w:hAnsi="Courier New" w:cs="Courier New" w:hint="default"/>
      </w:rPr>
    </w:lvl>
    <w:lvl w:ilvl="2" w:tplc="30EAFAD0" w:tentative="1">
      <w:start w:val="1"/>
      <w:numFmt w:val="bullet"/>
      <w:lvlText w:val=""/>
      <w:lvlJc w:val="left"/>
      <w:pPr>
        <w:tabs>
          <w:tab w:val="num" w:pos="2448"/>
        </w:tabs>
        <w:ind w:left="2448" w:hanging="360"/>
      </w:pPr>
      <w:rPr>
        <w:rFonts w:ascii="Wingdings" w:hAnsi="Wingdings" w:hint="default"/>
      </w:rPr>
    </w:lvl>
    <w:lvl w:ilvl="3" w:tplc="B5CCC944" w:tentative="1">
      <w:start w:val="1"/>
      <w:numFmt w:val="bullet"/>
      <w:lvlText w:val=""/>
      <w:lvlJc w:val="left"/>
      <w:pPr>
        <w:tabs>
          <w:tab w:val="num" w:pos="3168"/>
        </w:tabs>
        <w:ind w:left="3168" w:hanging="360"/>
      </w:pPr>
      <w:rPr>
        <w:rFonts w:ascii="Symbol" w:hAnsi="Symbol" w:hint="default"/>
      </w:rPr>
    </w:lvl>
    <w:lvl w:ilvl="4" w:tplc="B9E8AF84" w:tentative="1">
      <w:start w:val="1"/>
      <w:numFmt w:val="bullet"/>
      <w:lvlText w:val="o"/>
      <w:lvlJc w:val="left"/>
      <w:pPr>
        <w:tabs>
          <w:tab w:val="num" w:pos="3888"/>
        </w:tabs>
        <w:ind w:left="3888" w:hanging="360"/>
      </w:pPr>
      <w:rPr>
        <w:rFonts w:ascii="Courier New" w:hAnsi="Courier New" w:cs="Courier New" w:hint="default"/>
      </w:rPr>
    </w:lvl>
    <w:lvl w:ilvl="5" w:tplc="D0BE95E2" w:tentative="1">
      <w:start w:val="1"/>
      <w:numFmt w:val="bullet"/>
      <w:lvlText w:val=""/>
      <w:lvlJc w:val="left"/>
      <w:pPr>
        <w:tabs>
          <w:tab w:val="num" w:pos="4608"/>
        </w:tabs>
        <w:ind w:left="4608" w:hanging="360"/>
      </w:pPr>
      <w:rPr>
        <w:rFonts w:ascii="Wingdings" w:hAnsi="Wingdings" w:hint="default"/>
      </w:rPr>
    </w:lvl>
    <w:lvl w:ilvl="6" w:tplc="7FCC1218" w:tentative="1">
      <w:start w:val="1"/>
      <w:numFmt w:val="bullet"/>
      <w:lvlText w:val=""/>
      <w:lvlJc w:val="left"/>
      <w:pPr>
        <w:tabs>
          <w:tab w:val="num" w:pos="5328"/>
        </w:tabs>
        <w:ind w:left="5328" w:hanging="360"/>
      </w:pPr>
      <w:rPr>
        <w:rFonts w:ascii="Symbol" w:hAnsi="Symbol" w:hint="default"/>
      </w:rPr>
    </w:lvl>
    <w:lvl w:ilvl="7" w:tplc="7096C448" w:tentative="1">
      <w:start w:val="1"/>
      <w:numFmt w:val="bullet"/>
      <w:lvlText w:val="o"/>
      <w:lvlJc w:val="left"/>
      <w:pPr>
        <w:tabs>
          <w:tab w:val="num" w:pos="6048"/>
        </w:tabs>
        <w:ind w:left="6048" w:hanging="360"/>
      </w:pPr>
      <w:rPr>
        <w:rFonts w:ascii="Courier New" w:hAnsi="Courier New" w:cs="Courier New" w:hint="default"/>
      </w:rPr>
    </w:lvl>
    <w:lvl w:ilvl="8" w:tplc="8250D912" w:tentative="1">
      <w:start w:val="1"/>
      <w:numFmt w:val="bullet"/>
      <w:lvlText w:val=""/>
      <w:lvlJc w:val="left"/>
      <w:pPr>
        <w:tabs>
          <w:tab w:val="num" w:pos="6768"/>
        </w:tabs>
        <w:ind w:left="6768" w:hanging="360"/>
      </w:pPr>
      <w:rPr>
        <w:rFonts w:ascii="Wingdings" w:hAnsi="Wingdings" w:hint="default"/>
      </w:rPr>
    </w:lvl>
  </w:abstractNum>
  <w:abstractNum w:abstractNumId="16" w15:restartNumberingAfterBreak="0">
    <w:nsid w:val="49A577C2"/>
    <w:multiLevelType w:val="hybridMultilevel"/>
    <w:tmpl w:val="0124189E"/>
    <w:lvl w:ilvl="0" w:tplc="E286DD6E">
      <w:start w:val="1"/>
      <w:numFmt w:val="decimal"/>
      <w:pStyle w:val="Ml2"/>
      <w:lvlText w:val="%1."/>
      <w:lvlJc w:val="left"/>
      <w:pPr>
        <w:tabs>
          <w:tab w:val="num" w:pos="735"/>
        </w:tabs>
        <w:ind w:left="735" w:hanging="360"/>
      </w:pPr>
      <w:rPr>
        <w:rFonts w:hint="default"/>
      </w:rPr>
    </w:lvl>
    <w:lvl w:ilvl="1" w:tplc="48090003">
      <w:start w:val="1"/>
      <w:numFmt w:val="lowerRoman"/>
      <w:pStyle w:val="Ml3"/>
      <w:lvlText w:val="%2."/>
      <w:lvlJc w:val="left"/>
      <w:pPr>
        <w:tabs>
          <w:tab w:val="num" w:pos="1440"/>
        </w:tabs>
        <w:ind w:left="1440" w:hanging="360"/>
      </w:pPr>
      <w:rPr>
        <w:rFonts w:hint="default"/>
      </w:rPr>
    </w:lvl>
    <w:lvl w:ilvl="2" w:tplc="48090005" w:tentative="1">
      <w:start w:val="1"/>
      <w:numFmt w:val="lowerRoman"/>
      <w:lvlText w:val="%3."/>
      <w:lvlJc w:val="right"/>
      <w:pPr>
        <w:tabs>
          <w:tab w:val="num" w:pos="2160"/>
        </w:tabs>
        <w:ind w:left="2160" w:hanging="180"/>
      </w:pPr>
    </w:lvl>
    <w:lvl w:ilvl="3" w:tplc="48090001">
      <w:start w:val="1"/>
      <w:numFmt w:val="decimal"/>
      <w:lvlText w:val="%4."/>
      <w:lvlJc w:val="left"/>
      <w:pPr>
        <w:tabs>
          <w:tab w:val="num" w:pos="2880"/>
        </w:tabs>
        <w:ind w:left="2880" w:hanging="360"/>
      </w:pPr>
    </w:lvl>
    <w:lvl w:ilvl="4" w:tplc="48090003" w:tentative="1">
      <w:start w:val="1"/>
      <w:numFmt w:val="lowerLetter"/>
      <w:lvlText w:val="%5."/>
      <w:lvlJc w:val="left"/>
      <w:pPr>
        <w:tabs>
          <w:tab w:val="num" w:pos="3600"/>
        </w:tabs>
        <w:ind w:left="3600" w:hanging="360"/>
      </w:pPr>
    </w:lvl>
    <w:lvl w:ilvl="5" w:tplc="48090005" w:tentative="1">
      <w:start w:val="1"/>
      <w:numFmt w:val="lowerRoman"/>
      <w:lvlText w:val="%6."/>
      <w:lvlJc w:val="right"/>
      <w:pPr>
        <w:tabs>
          <w:tab w:val="num" w:pos="4320"/>
        </w:tabs>
        <w:ind w:left="4320" w:hanging="180"/>
      </w:pPr>
    </w:lvl>
    <w:lvl w:ilvl="6" w:tplc="48090001" w:tentative="1">
      <w:start w:val="1"/>
      <w:numFmt w:val="decimal"/>
      <w:lvlText w:val="%7."/>
      <w:lvlJc w:val="left"/>
      <w:pPr>
        <w:tabs>
          <w:tab w:val="num" w:pos="5040"/>
        </w:tabs>
        <w:ind w:left="5040" w:hanging="360"/>
      </w:pPr>
    </w:lvl>
    <w:lvl w:ilvl="7" w:tplc="48090003" w:tentative="1">
      <w:start w:val="1"/>
      <w:numFmt w:val="lowerLetter"/>
      <w:lvlText w:val="%8."/>
      <w:lvlJc w:val="left"/>
      <w:pPr>
        <w:tabs>
          <w:tab w:val="num" w:pos="5760"/>
        </w:tabs>
        <w:ind w:left="5760" w:hanging="360"/>
      </w:pPr>
    </w:lvl>
    <w:lvl w:ilvl="8" w:tplc="48090005" w:tentative="1">
      <w:start w:val="1"/>
      <w:numFmt w:val="lowerRoman"/>
      <w:lvlText w:val="%9."/>
      <w:lvlJc w:val="right"/>
      <w:pPr>
        <w:tabs>
          <w:tab w:val="num" w:pos="6480"/>
        </w:tabs>
        <w:ind w:left="6480" w:hanging="180"/>
      </w:pPr>
    </w:lvl>
  </w:abstractNum>
  <w:abstractNum w:abstractNumId="17" w15:restartNumberingAfterBreak="0">
    <w:nsid w:val="52CA544A"/>
    <w:multiLevelType w:val="singleLevel"/>
    <w:tmpl w:val="31B8A7BA"/>
    <w:lvl w:ilvl="0">
      <w:start w:val="1"/>
      <w:numFmt w:val="decimal"/>
      <w:pStyle w:val="references"/>
      <w:lvlText w:val="[%1]"/>
      <w:lvlJc w:val="left"/>
      <w:pPr>
        <w:tabs>
          <w:tab w:val="num" w:pos="567"/>
        </w:tabs>
        <w:ind w:left="567" w:hanging="567"/>
      </w:pPr>
      <w:rPr>
        <w:rFonts w:ascii="Times New Roman" w:hAnsi="Times New Roman" w:cs="Times New Roman" w:hint="default"/>
        <w:b w:val="0"/>
        <w:bCs w:val="0"/>
        <w:i w:val="0"/>
        <w:iCs w:val="0"/>
        <w:sz w:val="26"/>
        <w:szCs w:val="16"/>
      </w:rPr>
    </w:lvl>
  </w:abstractNum>
  <w:abstractNum w:abstractNumId="18" w15:restartNumberingAfterBreak="0">
    <w:nsid w:val="5FED59EE"/>
    <w:multiLevelType w:val="hybridMultilevel"/>
    <w:tmpl w:val="1FF8C354"/>
    <w:lvl w:ilvl="0" w:tplc="883837E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657D4875"/>
    <w:multiLevelType w:val="multilevel"/>
    <w:tmpl w:val="40F42B30"/>
    <w:styleLink w:val="UNSThesisChuong"/>
    <w:lvl w:ilvl="0">
      <w:start w:val="1"/>
      <w:numFmt w:val="decimal"/>
      <w:lvlText w:val="Chương %1"/>
      <w:lvlJc w:val="left"/>
      <w:pPr>
        <w:tabs>
          <w:tab w:val="num" w:pos="1701"/>
        </w:tabs>
        <w:ind w:left="0" w:firstLine="0"/>
      </w:pPr>
      <w:rPr>
        <w:rFonts w:ascii="Times New Roman" w:hAnsi="Times New Roman" w:hint="default"/>
        <w:b/>
        <w:sz w:val="32"/>
      </w:rPr>
    </w:lvl>
    <w:lvl w:ilvl="1">
      <w:start w:val="1"/>
      <w:numFmt w:val="decimal"/>
      <w:lvlText w:val="%1.%2"/>
      <w:lvlJc w:val="left"/>
      <w:pPr>
        <w:tabs>
          <w:tab w:val="num" w:pos="1134"/>
        </w:tabs>
        <w:ind w:left="0" w:firstLine="0"/>
      </w:pPr>
      <w:rPr>
        <w:rFonts w:hint="default"/>
        <w:b/>
        <w:i w:val="0"/>
      </w:rPr>
    </w:lvl>
    <w:lvl w:ilvl="2">
      <w:start w:val="1"/>
      <w:numFmt w:val="decimal"/>
      <w:lvlText w:val="%1.%2.%3"/>
      <w:lvlJc w:val="left"/>
      <w:pPr>
        <w:tabs>
          <w:tab w:val="num" w:pos="1418"/>
        </w:tabs>
        <w:ind w:left="0" w:firstLine="0"/>
      </w:pPr>
      <w:rPr>
        <w:rFonts w:hint="default"/>
        <w:b/>
        <w:i w:val="0"/>
        <w:sz w:val="26"/>
      </w:rPr>
    </w:lvl>
    <w:lvl w:ilvl="3">
      <w:start w:val="1"/>
      <w:numFmt w:val="decimal"/>
      <w:lvlText w:val="%1.%2.%3.%4"/>
      <w:lvlJc w:val="left"/>
      <w:pPr>
        <w:tabs>
          <w:tab w:val="num" w:pos="1701"/>
        </w:tabs>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69F07A6E"/>
    <w:multiLevelType w:val="hybridMultilevel"/>
    <w:tmpl w:val="6040E84E"/>
    <w:lvl w:ilvl="0" w:tplc="C30A0D32">
      <w:start w:val="1"/>
      <w:numFmt w:val="decimal"/>
      <w:pStyle w:val="Thuattoan"/>
      <w:lvlText w:val="%1)"/>
      <w:lvlJc w:val="left"/>
      <w:pPr>
        <w:tabs>
          <w:tab w:val="num" w:pos="1004"/>
        </w:tabs>
        <w:ind w:left="1004" w:hanging="360"/>
      </w:pPr>
      <w:rPr>
        <w:rFonts w:hint="default"/>
      </w:rPr>
    </w:lvl>
    <w:lvl w:ilvl="1" w:tplc="48090019">
      <w:start w:val="1"/>
      <w:numFmt w:val="lowerLetter"/>
      <w:lvlText w:val="%2."/>
      <w:lvlJc w:val="left"/>
      <w:pPr>
        <w:tabs>
          <w:tab w:val="num" w:pos="1724"/>
        </w:tabs>
        <w:ind w:left="1724" w:hanging="360"/>
      </w:pPr>
    </w:lvl>
    <w:lvl w:ilvl="2" w:tplc="4809001B" w:tentative="1">
      <w:start w:val="1"/>
      <w:numFmt w:val="lowerRoman"/>
      <w:lvlText w:val="%3."/>
      <w:lvlJc w:val="right"/>
      <w:pPr>
        <w:tabs>
          <w:tab w:val="num" w:pos="2444"/>
        </w:tabs>
        <w:ind w:left="2444" w:hanging="180"/>
      </w:pPr>
    </w:lvl>
    <w:lvl w:ilvl="3" w:tplc="4809000F" w:tentative="1">
      <w:start w:val="1"/>
      <w:numFmt w:val="decimal"/>
      <w:lvlText w:val="%4."/>
      <w:lvlJc w:val="left"/>
      <w:pPr>
        <w:tabs>
          <w:tab w:val="num" w:pos="3164"/>
        </w:tabs>
        <w:ind w:left="3164" w:hanging="360"/>
      </w:pPr>
    </w:lvl>
    <w:lvl w:ilvl="4" w:tplc="48090019" w:tentative="1">
      <w:start w:val="1"/>
      <w:numFmt w:val="lowerLetter"/>
      <w:lvlText w:val="%5."/>
      <w:lvlJc w:val="left"/>
      <w:pPr>
        <w:tabs>
          <w:tab w:val="num" w:pos="3884"/>
        </w:tabs>
        <w:ind w:left="3884" w:hanging="360"/>
      </w:pPr>
    </w:lvl>
    <w:lvl w:ilvl="5" w:tplc="4809001B" w:tentative="1">
      <w:start w:val="1"/>
      <w:numFmt w:val="lowerRoman"/>
      <w:lvlText w:val="%6."/>
      <w:lvlJc w:val="right"/>
      <w:pPr>
        <w:tabs>
          <w:tab w:val="num" w:pos="4604"/>
        </w:tabs>
        <w:ind w:left="4604" w:hanging="180"/>
      </w:pPr>
    </w:lvl>
    <w:lvl w:ilvl="6" w:tplc="4809000F" w:tentative="1">
      <w:start w:val="1"/>
      <w:numFmt w:val="decimal"/>
      <w:lvlText w:val="%7."/>
      <w:lvlJc w:val="left"/>
      <w:pPr>
        <w:tabs>
          <w:tab w:val="num" w:pos="5324"/>
        </w:tabs>
        <w:ind w:left="5324" w:hanging="360"/>
      </w:pPr>
    </w:lvl>
    <w:lvl w:ilvl="7" w:tplc="48090019" w:tentative="1">
      <w:start w:val="1"/>
      <w:numFmt w:val="lowerLetter"/>
      <w:lvlText w:val="%8."/>
      <w:lvlJc w:val="left"/>
      <w:pPr>
        <w:tabs>
          <w:tab w:val="num" w:pos="6044"/>
        </w:tabs>
        <w:ind w:left="6044" w:hanging="360"/>
      </w:pPr>
    </w:lvl>
    <w:lvl w:ilvl="8" w:tplc="4809001B" w:tentative="1">
      <w:start w:val="1"/>
      <w:numFmt w:val="lowerRoman"/>
      <w:lvlText w:val="%9."/>
      <w:lvlJc w:val="right"/>
      <w:pPr>
        <w:tabs>
          <w:tab w:val="num" w:pos="6764"/>
        </w:tabs>
        <w:ind w:left="6764" w:hanging="180"/>
      </w:pPr>
    </w:lvl>
  </w:abstractNum>
  <w:abstractNum w:abstractNumId="21" w15:restartNumberingAfterBreak="0">
    <w:nsid w:val="6C402C58"/>
    <w:multiLevelType w:val="hybridMultilevel"/>
    <w:tmpl w:val="D43466F4"/>
    <w:lvl w:ilvl="0" w:tplc="FFFFFFFF">
      <w:start w:val="1"/>
      <w:numFmt w:val="decimal"/>
      <w:pStyle w:val="figurecaption"/>
      <w:lvlText w:val="Hình %1. "/>
      <w:lvlJc w:val="left"/>
      <w:pPr>
        <w:tabs>
          <w:tab w:val="num" w:pos="720"/>
        </w:tabs>
        <w:ind w:left="0" w:firstLine="0"/>
      </w:pPr>
      <w:rPr>
        <w:rFonts w:ascii="Times New Roman" w:hAnsi="Times New Roman" w:cs="Times New Roman" w:hint="default"/>
        <w:b w:val="0"/>
        <w:bCs w:val="0"/>
        <w:i w:val="0"/>
        <w:iCs w:val="0"/>
        <w:color w:val="auto"/>
        <w:sz w:val="20"/>
        <w:szCs w:val="16"/>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2" w15:restartNumberingAfterBreak="0">
    <w:nsid w:val="6CD32DA8"/>
    <w:multiLevelType w:val="singleLevel"/>
    <w:tmpl w:val="89D66EA4"/>
    <w:lvl w:ilvl="0">
      <w:start w:val="1"/>
      <w:numFmt w:val="upperRoman"/>
      <w:pStyle w:val="tablehead"/>
      <w:lvlText w:val="Bảng %1. "/>
      <w:lvlJc w:val="left"/>
      <w:pPr>
        <w:tabs>
          <w:tab w:val="num" w:pos="1080"/>
        </w:tabs>
        <w:ind w:left="0" w:firstLine="0"/>
      </w:pPr>
      <w:rPr>
        <w:rFonts w:ascii="Times New Roman" w:hAnsi="Times New Roman" w:cs="Times New Roman" w:hint="default"/>
        <w:b w:val="0"/>
        <w:bCs w:val="0"/>
        <w:i w:val="0"/>
        <w:iCs w:val="0"/>
        <w:sz w:val="22"/>
        <w:szCs w:val="16"/>
      </w:rPr>
    </w:lvl>
  </w:abstractNum>
  <w:abstractNum w:abstractNumId="23" w15:restartNumberingAfterBreak="0">
    <w:nsid w:val="75E93B8F"/>
    <w:multiLevelType w:val="multilevel"/>
    <w:tmpl w:val="66926FCA"/>
    <w:lvl w:ilvl="0">
      <w:start w:val="1"/>
      <w:numFmt w:val="decimal"/>
      <w:pStyle w:val="Heading1"/>
      <w:lvlText w:val="Chương %1 ."/>
      <w:lvlJc w:val="left"/>
      <w:pPr>
        <w:tabs>
          <w:tab w:val="num" w:pos="567"/>
        </w:tabs>
        <w:ind w:left="0" w:firstLine="0"/>
      </w:pPr>
      <w:rPr>
        <w:rFonts w:ascii="Times New Roman" w:hAnsi="Times New Roman" w:hint="default"/>
        <w:b/>
        <w:i w:val="0"/>
        <w:sz w:val="32"/>
      </w:rPr>
    </w:lvl>
    <w:lvl w:ilvl="1">
      <w:start w:val="1"/>
      <w:numFmt w:val="decimal"/>
      <w:pStyle w:val="Heading2"/>
      <w:lvlText w:val="%1.%2"/>
      <w:lvlJc w:val="left"/>
      <w:pPr>
        <w:tabs>
          <w:tab w:val="num" w:pos="0"/>
        </w:tabs>
        <w:ind w:left="0" w:firstLine="0"/>
      </w:pPr>
      <w:rPr>
        <w:rFonts w:ascii="Times New Roman" w:hAnsi="Times New Roman" w:hint="default"/>
        <w:b/>
        <w:i w:val="0"/>
        <w:color w:val="auto"/>
        <w:sz w:val="28"/>
        <w:szCs w:val="28"/>
      </w:rPr>
    </w:lvl>
    <w:lvl w:ilvl="2">
      <w:start w:val="1"/>
      <w:numFmt w:val="decimal"/>
      <w:pStyle w:val="Heading3"/>
      <w:lvlText w:val="%1.%2.%3"/>
      <w:lvlJc w:val="left"/>
      <w:pPr>
        <w:tabs>
          <w:tab w:val="num" w:pos="113"/>
        </w:tabs>
        <w:ind w:left="0" w:firstLine="0"/>
      </w:pPr>
    </w:lvl>
    <w:lvl w:ilvl="3">
      <w:start w:val="1"/>
      <w:numFmt w:val="decimal"/>
      <w:pStyle w:val="Heading4"/>
      <w:suff w:val="space"/>
      <w:lvlText w:val="%1.%2.%3.%4"/>
      <w:lvlJc w:val="left"/>
      <w:pPr>
        <w:ind w:left="0" w:firstLine="0"/>
      </w:pPr>
      <w:rPr>
        <w:rFonts w:ascii="Times New Roman" w:hAnsi="Times New Roman" w:hint="default"/>
        <w:b/>
        <w:i/>
        <w:sz w:val="26"/>
        <w:szCs w:val="26"/>
      </w:rPr>
    </w:lvl>
    <w:lvl w:ilvl="4">
      <w:start w:val="1"/>
      <w:numFmt w:val="decimal"/>
      <w:pStyle w:val="Heading5"/>
      <w:lvlText w:val="%1.%2.%3.%4.%5"/>
      <w:lvlJc w:val="left"/>
      <w:pPr>
        <w:tabs>
          <w:tab w:val="num" w:pos="0"/>
        </w:tabs>
        <w:ind w:left="0" w:firstLine="0"/>
      </w:pPr>
      <w:rPr>
        <w:rFonts w:ascii="Times New Roman" w:hAnsi="Times New Roman" w:hint="default"/>
        <w:b/>
        <w:i w:val="0"/>
        <w:sz w:val="26"/>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24" w15:restartNumberingAfterBreak="0">
    <w:nsid w:val="7B3E54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7BA36049"/>
    <w:multiLevelType w:val="hybridMultilevel"/>
    <w:tmpl w:val="C5E68EE2"/>
    <w:lvl w:ilvl="0" w:tplc="5F6C3830">
      <w:start w:val="1"/>
      <w:numFmt w:val="bullet"/>
      <w:pStyle w:val="Bullet4"/>
      <w:lvlText w:val=""/>
      <w:lvlPicBulletId w:val="0"/>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E66A28"/>
    <w:multiLevelType w:val="hybridMultilevel"/>
    <w:tmpl w:val="4CD4B0C4"/>
    <w:lvl w:ilvl="0" w:tplc="1F02DAB8">
      <w:start w:val="1"/>
      <w:numFmt w:val="bullet"/>
      <w:pStyle w:val="Bulletnormal"/>
      <w:lvlText w:val=""/>
      <w:lvlJc w:val="righ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410468538">
    <w:abstractNumId w:val="2"/>
  </w:num>
  <w:num w:numId="2" w16cid:durableId="1190754500">
    <w:abstractNumId w:val="3"/>
  </w:num>
  <w:num w:numId="3" w16cid:durableId="466581600">
    <w:abstractNumId w:val="16"/>
  </w:num>
  <w:num w:numId="4" w16cid:durableId="1296327890">
    <w:abstractNumId w:val="4"/>
  </w:num>
  <w:num w:numId="5" w16cid:durableId="1647002690">
    <w:abstractNumId w:val="23"/>
  </w:num>
  <w:num w:numId="6" w16cid:durableId="876165417">
    <w:abstractNumId w:val="9"/>
  </w:num>
  <w:num w:numId="7" w16cid:durableId="875701349">
    <w:abstractNumId w:val="7"/>
  </w:num>
  <w:num w:numId="8" w16cid:durableId="972097808">
    <w:abstractNumId w:val="24"/>
  </w:num>
  <w:num w:numId="9" w16cid:durableId="275408766">
    <w:abstractNumId w:val="1"/>
  </w:num>
  <w:num w:numId="10" w16cid:durableId="726689814">
    <w:abstractNumId w:val="25"/>
  </w:num>
  <w:num w:numId="11" w16cid:durableId="1194269246">
    <w:abstractNumId w:val="20"/>
  </w:num>
  <w:num w:numId="12" w16cid:durableId="2004891384">
    <w:abstractNumId w:val="17"/>
  </w:num>
  <w:num w:numId="13" w16cid:durableId="1693338492">
    <w:abstractNumId w:val="21"/>
  </w:num>
  <w:num w:numId="14" w16cid:durableId="676659718">
    <w:abstractNumId w:val="13"/>
  </w:num>
  <w:num w:numId="15" w16cid:durableId="1689988565">
    <w:abstractNumId w:val="19"/>
  </w:num>
  <w:num w:numId="16" w16cid:durableId="1356884646">
    <w:abstractNumId w:val="15"/>
  </w:num>
  <w:num w:numId="17" w16cid:durableId="322272316">
    <w:abstractNumId w:val="22"/>
  </w:num>
  <w:num w:numId="18" w16cid:durableId="1291863488">
    <w:abstractNumId w:val="5"/>
  </w:num>
  <w:num w:numId="19" w16cid:durableId="718356866">
    <w:abstractNumId w:val="6"/>
  </w:num>
  <w:num w:numId="20" w16cid:durableId="1923099123">
    <w:abstractNumId w:val="12"/>
  </w:num>
  <w:num w:numId="21" w16cid:durableId="1638607777">
    <w:abstractNumId w:val="11"/>
  </w:num>
  <w:num w:numId="22" w16cid:durableId="2129279488">
    <w:abstractNumId w:val="26"/>
  </w:num>
  <w:num w:numId="23" w16cid:durableId="1853834302">
    <w:abstractNumId w:val="8"/>
  </w:num>
  <w:num w:numId="24" w16cid:durableId="570585346">
    <w:abstractNumId w:val="14"/>
  </w:num>
  <w:num w:numId="25" w16cid:durableId="179440221">
    <w:abstractNumId w:val="18"/>
  </w:num>
  <w:num w:numId="26" w16cid:durableId="711344585">
    <w:abstractNumId w:val="0"/>
  </w:num>
  <w:num w:numId="27" w16cid:durableId="947585523">
    <w:abstractNumId w:val="23"/>
  </w:num>
  <w:num w:numId="28" w16cid:durableId="67193941">
    <w:abstractNumId w:val="23"/>
    <w:lvlOverride w:ilvl="0">
      <w:startOverride w:val="3"/>
    </w:lvlOverride>
    <w:lvlOverride w:ilvl="1">
      <w:startOverride w:val="2"/>
    </w:lvlOverride>
    <w:lvlOverride w:ilvl="2">
      <w:startOverride w:val="8"/>
    </w:lvlOverride>
  </w:num>
  <w:num w:numId="29" w16cid:durableId="1036737492">
    <w:abstractNumId w:val="23"/>
  </w:num>
  <w:num w:numId="30" w16cid:durableId="1413702892">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278"/>
    <w:rsid w:val="000000EC"/>
    <w:rsid w:val="0000087A"/>
    <w:rsid w:val="000009AF"/>
    <w:rsid w:val="0000134F"/>
    <w:rsid w:val="00001ED8"/>
    <w:rsid w:val="00001F08"/>
    <w:rsid w:val="00002DA3"/>
    <w:rsid w:val="00003685"/>
    <w:rsid w:val="00003712"/>
    <w:rsid w:val="000037A4"/>
    <w:rsid w:val="00003CF9"/>
    <w:rsid w:val="00004E23"/>
    <w:rsid w:val="000050C0"/>
    <w:rsid w:val="00005547"/>
    <w:rsid w:val="000064C3"/>
    <w:rsid w:val="00006CB3"/>
    <w:rsid w:val="000070D6"/>
    <w:rsid w:val="000078C1"/>
    <w:rsid w:val="00007F93"/>
    <w:rsid w:val="000105E2"/>
    <w:rsid w:val="00010DA9"/>
    <w:rsid w:val="00011A04"/>
    <w:rsid w:val="00011BF4"/>
    <w:rsid w:val="0001232C"/>
    <w:rsid w:val="00012B57"/>
    <w:rsid w:val="00012CD9"/>
    <w:rsid w:val="00012E65"/>
    <w:rsid w:val="000132D2"/>
    <w:rsid w:val="00013317"/>
    <w:rsid w:val="000135E0"/>
    <w:rsid w:val="000141C7"/>
    <w:rsid w:val="000143D5"/>
    <w:rsid w:val="00014E59"/>
    <w:rsid w:val="0001542E"/>
    <w:rsid w:val="0001544D"/>
    <w:rsid w:val="0001564A"/>
    <w:rsid w:val="000156A2"/>
    <w:rsid w:val="00016265"/>
    <w:rsid w:val="000168AC"/>
    <w:rsid w:val="00016B07"/>
    <w:rsid w:val="00016E01"/>
    <w:rsid w:val="00016EB1"/>
    <w:rsid w:val="00016F44"/>
    <w:rsid w:val="00016F65"/>
    <w:rsid w:val="000170F2"/>
    <w:rsid w:val="0001711A"/>
    <w:rsid w:val="000177B3"/>
    <w:rsid w:val="00017E72"/>
    <w:rsid w:val="00017F9B"/>
    <w:rsid w:val="0002049F"/>
    <w:rsid w:val="000204C9"/>
    <w:rsid w:val="000205E7"/>
    <w:rsid w:val="00021063"/>
    <w:rsid w:val="00021CCB"/>
    <w:rsid w:val="0002251B"/>
    <w:rsid w:val="000229AB"/>
    <w:rsid w:val="00023383"/>
    <w:rsid w:val="000237F7"/>
    <w:rsid w:val="00024135"/>
    <w:rsid w:val="00024D4C"/>
    <w:rsid w:val="0002509F"/>
    <w:rsid w:val="00025221"/>
    <w:rsid w:val="000254E2"/>
    <w:rsid w:val="00025CE0"/>
    <w:rsid w:val="00026877"/>
    <w:rsid w:val="00026ADB"/>
    <w:rsid w:val="00027622"/>
    <w:rsid w:val="00027CDA"/>
    <w:rsid w:val="000307A7"/>
    <w:rsid w:val="00031A3A"/>
    <w:rsid w:val="00031BFF"/>
    <w:rsid w:val="00032E40"/>
    <w:rsid w:val="00032FD6"/>
    <w:rsid w:val="00033289"/>
    <w:rsid w:val="000333E1"/>
    <w:rsid w:val="00033C4F"/>
    <w:rsid w:val="00033E4D"/>
    <w:rsid w:val="000343CD"/>
    <w:rsid w:val="00035065"/>
    <w:rsid w:val="00035D3C"/>
    <w:rsid w:val="00035F80"/>
    <w:rsid w:val="00036419"/>
    <w:rsid w:val="00036427"/>
    <w:rsid w:val="000364F2"/>
    <w:rsid w:val="00036583"/>
    <w:rsid w:val="00036813"/>
    <w:rsid w:val="00036C9D"/>
    <w:rsid w:val="00036CCF"/>
    <w:rsid w:val="00036DF6"/>
    <w:rsid w:val="00040A77"/>
    <w:rsid w:val="00040DBD"/>
    <w:rsid w:val="00041178"/>
    <w:rsid w:val="00041D1F"/>
    <w:rsid w:val="0004456B"/>
    <w:rsid w:val="00044C24"/>
    <w:rsid w:val="000457F8"/>
    <w:rsid w:val="0004593F"/>
    <w:rsid w:val="00045AFC"/>
    <w:rsid w:val="00046311"/>
    <w:rsid w:val="000463DE"/>
    <w:rsid w:val="00046453"/>
    <w:rsid w:val="0004658A"/>
    <w:rsid w:val="000469D2"/>
    <w:rsid w:val="00046AB5"/>
    <w:rsid w:val="0004710C"/>
    <w:rsid w:val="000472FE"/>
    <w:rsid w:val="000473CC"/>
    <w:rsid w:val="0004765D"/>
    <w:rsid w:val="00047A58"/>
    <w:rsid w:val="0005034D"/>
    <w:rsid w:val="00050A7B"/>
    <w:rsid w:val="00050F29"/>
    <w:rsid w:val="00051555"/>
    <w:rsid w:val="000515D2"/>
    <w:rsid w:val="00051ED7"/>
    <w:rsid w:val="00052202"/>
    <w:rsid w:val="000523D5"/>
    <w:rsid w:val="00052648"/>
    <w:rsid w:val="000526AA"/>
    <w:rsid w:val="00052D4F"/>
    <w:rsid w:val="00053AEB"/>
    <w:rsid w:val="00053B06"/>
    <w:rsid w:val="00053D96"/>
    <w:rsid w:val="00053F18"/>
    <w:rsid w:val="0005452E"/>
    <w:rsid w:val="00054591"/>
    <w:rsid w:val="00054ABC"/>
    <w:rsid w:val="00054C83"/>
    <w:rsid w:val="000552BA"/>
    <w:rsid w:val="000552D8"/>
    <w:rsid w:val="000556A4"/>
    <w:rsid w:val="00055715"/>
    <w:rsid w:val="00056477"/>
    <w:rsid w:val="00056857"/>
    <w:rsid w:val="00056F99"/>
    <w:rsid w:val="00057106"/>
    <w:rsid w:val="00057699"/>
    <w:rsid w:val="000600C0"/>
    <w:rsid w:val="00060272"/>
    <w:rsid w:val="000607EB"/>
    <w:rsid w:val="00060D29"/>
    <w:rsid w:val="00061274"/>
    <w:rsid w:val="00061466"/>
    <w:rsid w:val="000617E6"/>
    <w:rsid w:val="00061E2C"/>
    <w:rsid w:val="00061F28"/>
    <w:rsid w:val="000624F9"/>
    <w:rsid w:val="00062994"/>
    <w:rsid w:val="000635EA"/>
    <w:rsid w:val="00063A3B"/>
    <w:rsid w:val="0006405E"/>
    <w:rsid w:val="000640FE"/>
    <w:rsid w:val="0006416F"/>
    <w:rsid w:val="00064466"/>
    <w:rsid w:val="000647C1"/>
    <w:rsid w:val="00064A9E"/>
    <w:rsid w:val="00064D0B"/>
    <w:rsid w:val="00064E36"/>
    <w:rsid w:val="0006503D"/>
    <w:rsid w:val="000651A0"/>
    <w:rsid w:val="00065776"/>
    <w:rsid w:val="00065BED"/>
    <w:rsid w:val="00065FA2"/>
    <w:rsid w:val="00066748"/>
    <w:rsid w:val="00066C11"/>
    <w:rsid w:val="00067BDB"/>
    <w:rsid w:val="0007005A"/>
    <w:rsid w:val="00070829"/>
    <w:rsid w:val="000716B9"/>
    <w:rsid w:val="000718AB"/>
    <w:rsid w:val="00071AE0"/>
    <w:rsid w:val="00071BB5"/>
    <w:rsid w:val="00071E8D"/>
    <w:rsid w:val="00072D10"/>
    <w:rsid w:val="00072D88"/>
    <w:rsid w:val="00073292"/>
    <w:rsid w:val="000733B6"/>
    <w:rsid w:val="00073590"/>
    <w:rsid w:val="0007483E"/>
    <w:rsid w:val="00074B4D"/>
    <w:rsid w:val="00075DAC"/>
    <w:rsid w:val="00076C4E"/>
    <w:rsid w:val="00076CA8"/>
    <w:rsid w:val="00077021"/>
    <w:rsid w:val="00080786"/>
    <w:rsid w:val="000808D7"/>
    <w:rsid w:val="00081047"/>
    <w:rsid w:val="00081758"/>
    <w:rsid w:val="000829F0"/>
    <w:rsid w:val="000832D2"/>
    <w:rsid w:val="000832D5"/>
    <w:rsid w:val="00083666"/>
    <w:rsid w:val="0008385A"/>
    <w:rsid w:val="00083ACC"/>
    <w:rsid w:val="00083BD7"/>
    <w:rsid w:val="00083FF7"/>
    <w:rsid w:val="000840ED"/>
    <w:rsid w:val="00084654"/>
    <w:rsid w:val="000852A0"/>
    <w:rsid w:val="00085D17"/>
    <w:rsid w:val="000865D1"/>
    <w:rsid w:val="00086642"/>
    <w:rsid w:val="0009103F"/>
    <w:rsid w:val="00091891"/>
    <w:rsid w:val="00091AD3"/>
    <w:rsid w:val="00093A95"/>
    <w:rsid w:val="00093D30"/>
    <w:rsid w:val="00093E35"/>
    <w:rsid w:val="000949C3"/>
    <w:rsid w:val="00094C7A"/>
    <w:rsid w:val="0009536D"/>
    <w:rsid w:val="00095D99"/>
    <w:rsid w:val="000961C0"/>
    <w:rsid w:val="0009624B"/>
    <w:rsid w:val="00096944"/>
    <w:rsid w:val="00096EFB"/>
    <w:rsid w:val="000975D7"/>
    <w:rsid w:val="0009785B"/>
    <w:rsid w:val="00097EB7"/>
    <w:rsid w:val="000A0599"/>
    <w:rsid w:val="000A156E"/>
    <w:rsid w:val="000A1909"/>
    <w:rsid w:val="000A202C"/>
    <w:rsid w:val="000A22C9"/>
    <w:rsid w:val="000A2664"/>
    <w:rsid w:val="000A2926"/>
    <w:rsid w:val="000A2AF4"/>
    <w:rsid w:val="000A2D05"/>
    <w:rsid w:val="000A3255"/>
    <w:rsid w:val="000A32B0"/>
    <w:rsid w:val="000A4719"/>
    <w:rsid w:val="000A4916"/>
    <w:rsid w:val="000A4DFB"/>
    <w:rsid w:val="000A5B2A"/>
    <w:rsid w:val="000A608A"/>
    <w:rsid w:val="000A60CF"/>
    <w:rsid w:val="000A614F"/>
    <w:rsid w:val="000A62DB"/>
    <w:rsid w:val="000A68DE"/>
    <w:rsid w:val="000A6905"/>
    <w:rsid w:val="000A6A57"/>
    <w:rsid w:val="000A6CEC"/>
    <w:rsid w:val="000B0DD8"/>
    <w:rsid w:val="000B170C"/>
    <w:rsid w:val="000B17C4"/>
    <w:rsid w:val="000B17F3"/>
    <w:rsid w:val="000B184F"/>
    <w:rsid w:val="000B24E2"/>
    <w:rsid w:val="000B2895"/>
    <w:rsid w:val="000B2BB6"/>
    <w:rsid w:val="000B39D9"/>
    <w:rsid w:val="000B4841"/>
    <w:rsid w:val="000B561D"/>
    <w:rsid w:val="000B5D98"/>
    <w:rsid w:val="000B7169"/>
    <w:rsid w:val="000B742E"/>
    <w:rsid w:val="000B7725"/>
    <w:rsid w:val="000C0FE0"/>
    <w:rsid w:val="000C10D3"/>
    <w:rsid w:val="000C1293"/>
    <w:rsid w:val="000C135F"/>
    <w:rsid w:val="000C1426"/>
    <w:rsid w:val="000C192F"/>
    <w:rsid w:val="000C1FBE"/>
    <w:rsid w:val="000C2090"/>
    <w:rsid w:val="000C2307"/>
    <w:rsid w:val="000C238A"/>
    <w:rsid w:val="000C34FA"/>
    <w:rsid w:val="000C3781"/>
    <w:rsid w:val="000C398F"/>
    <w:rsid w:val="000C3D73"/>
    <w:rsid w:val="000C4A7F"/>
    <w:rsid w:val="000C4E49"/>
    <w:rsid w:val="000C5082"/>
    <w:rsid w:val="000C5113"/>
    <w:rsid w:val="000C5776"/>
    <w:rsid w:val="000C5A0C"/>
    <w:rsid w:val="000C5F52"/>
    <w:rsid w:val="000C6223"/>
    <w:rsid w:val="000C6B92"/>
    <w:rsid w:val="000C6D17"/>
    <w:rsid w:val="000C6F92"/>
    <w:rsid w:val="000C71B6"/>
    <w:rsid w:val="000C721B"/>
    <w:rsid w:val="000C7553"/>
    <w:rsid w:val="000C7753"/>
    <w:rsid w:val="000C7CCA"/>
    <w:rsid w:val="000D0D92"/>
    <w:rsid w:val="000D1FB0"/>
    <w:rsid w:val="000D1FCC"/>
    <w:rsid w:val="000D2000"/>
    <w:rsid w:val="000D2B3A"/>
    <w:rsid w:val="000D44CE"/>
    <w:rsid w:val="000D467B"/>
    <w:rsid w:val="000D4837"/>
    <w:rsid w:val="000D499E"/>
    <w:rsid w:val="000D4B41"/>
    <w:rsid w:val="000D4EB0"/>
    <w:rsid w:val="000D4F9F"/>
    <w:rsid w:val="000D5F58"/>
    <w:rsid w:val="000D60ED"/>
    <w:rsid w:val="000D632A"/>
    <w:rsid w:val="000D648D"/>
    <w:rsid w:val="000D6594"/>
    <w:rsid w:val="000D764F"/>
    <w:rsid w:val="000D79EC"/>
    <w:rsid w:val="000E0035"/>
    <w:rsid w:val="000E0240"/>
    <w:rsid w:val="000E0A72"/>
    <w:rsid w:val="000E1A1E"/>
    <w:rsid w:val="000E1AC6"/>
    <w:rsid w:val="000E2661"/>
    <w:rsid w:val="000E2B77"/>
    <w:rsid w:val="000E2C7D"/>
    <w:rsid w:val="000E30A1"/>
    <w:rsid w:val="000E32EB"/>
    <w:rsid w:val="000E3A16"/>
    <w:rsid w:val="000E3F4D"/>
    <w:rsid w:val="000E469B"/>
    <w:rsid w:val="000E591B"/>
    <w:rsid w:val="000E5BAA"/>
    <w:rsid w:val="000E5C6A"/>
    <w:rsid w:val="000E5CDE"/>
    <w:rsid w:val="000E5E32"/>
    <w:rsid w:val="000E607A"/>
    <w:rsid w:val="000E63E8"/>
    <w:rsid w:val="000E655E"/>
    <w:rsid w:val="000E681E"/>
    <w:rsid w:val="000E6DBF"/>
    <w:rsid w:val="000E7952"/>
    <w:rsid w:val="000E7B35"/>
    <w:rsid w:val="000F0787"/>
    <w:rsid w:val="000F092A"/>
    <w:rsid w:val="000F0DF8"/>
    <w:rsid w:val="000F0FF4"/>
    <w:rsid w:val="000F1959"/>
    <w:rsid w:val="000F1C14"/>
    <w:rsid w:val="000F1CD7"/>
    <w:rsid w:val="000F3184"/>
    <w:rsid w:val="000F340C"/>
    <w:rsid w:val="000F34EE"/>
    <w:rsid w:val="000F463A"/>
    <w:rsid w:val="000F4797"/>
    <w:rsid w:val="000F4B10"/>
    <w:rsid w:val="000F5714"/>
    <w:rsid w:val="000F5878"/>
    <w:rsid w:val="000F67F0"/>
    <w:rsid w:val="000F73A0"/>
    <w:rsid w:val="000F759A"/>
    <w:rsid w:val="000F7721"/>
    <w:rsid w:val="000F776A"/>
    <w:rsid w:val="001004DA"/>
    <w:rsid w:val="0010091D"/>
    <w:rsid w:val="00100EBE"/>
    <w:rsid w:val="00101327"/>
    <w:rsid w:val="00101AF9"/>
    <w:rsid w:val="00101BD2"/>
    <w:rsid w:val="00101CF0"/>
    <w:rsid w:val="00102379"/>
    <w:rsid w:val="00102906"/>
    <w:rsid w:val="00102BDF"/>
    <w:rsid w:val="0010324C"/>
    <w:rsid w:val="00103C81"/>
    <w:rsid w:val="00103D4D"/>
    <w:rsid w:val="001040CB"/>
    <w:rsid w:val="00104500"/>
    <w:rsid w:val="00104552"/>
    <w:rsid w:val="00104EBD"/>
    <w:rsid w:val="001051DA"/>
    <w:rsid w:val="00105838"/>
    <w:rsid w:val="00106393"/>
    <w:rsid w:val="00110071"/>
    <w:rsid w:val="001103B6"/>
    <w:rsid w:val="00110585"/>
    <w:rsid w:val="00110629"/>
    <w:rsid w:val="00110B5D"/>
    <w:rsid w:val="00110C30"/>
    <w:rsid w:val="0011158A"/>
    <w:rsid w:val="001115C2"/>
    <w:rsid w:val="00112039"/>
    <w:rsid w:val="00112048"/>
    <w:rsid w:val="001128EE"/>
    <w:rsid w:val="00112AE8"/>
    <w:rsid w:val="00112B22"/>
    <w:rsid w:val="00113141"/>
    <w:rsid w:val="00113240"/>
    <w:rsid w:val="001133FF"/>
    <w:rsid w:val="0011432C"/>
    <w:rsid w:val="001150DC"/>
    <w:rsid w:val="0011573B"/>
    <w:rsid w:val="00115C2E"/>
    <w:rsid w:val="00116326"/>
    <w:rsid w:val="00116527"/>
    <w:rsid w:val="00116857"/>
    <w:rsid w:val="00116BE3"/>
    <w:rsid w:val="00116EB2"/>
    <w:rsid w:val="00117815"/>
    <w:rsid w:val="00120284"/>
    <w:rsid w:val="001206F8"/>
    <w:rsid w:val="00121252"/>
    <w:rsid w:val="00121274"/>
    <w:rsid w:val="00121629"/>
    <w:rsid w:val="00121967"/>
    <w:rsid w:val="001227F2"/>
    <w:rsid w:val="00122AAD"/>
    <w:rsid w:val="00122DC0"/>
    <w:rsid w:val="00123419"/>
    <w:rsid w:val="00124AE9"/>
    <w:rsid w:val="00124FE4"/>
    <w:rsid w:val="00125111"/>
    <w:rsid w:val="00125283"/>
    <w:rsid w:val="001261FF"/>
    <w:rsid w:val="00126F89"/>
    <w:rsid w:val="00127173"/>
    <w:rsid w:val="00127377"/>
    <w:rsid w:val="00127751"/>
    <w:rsid w:val="00130073"/>
    <w:rsid w:val="0013020D"/>
    <w:rsid w:val="001305AF"/>
    <w:rsid w:val="001306D6"/>
    <w:rsid w:val="0013148F"/>
    <w:rsid w:val="00131686"/>
    <w:rsid w:val="001320CE"/>
    <w:rsid w:val="00133D89"/>
    <w:rsid w:val="0013424A"/>
    <w:rsid w:val="00135424"/>
    <w:rsid w:val="001359D4"/>
    <w:rsid w:val="00140699"/>
    <w:rsid w:val="001407AD"/>
    <w:rsid w:val="00140993"/>
    <w:rsid w:val="00140C17"/>
    <w:rsid w:val="0014103A"/>
    <w:rsid w:val="001410C9"/>
    <w:rsid w:val="00141D41"/>
    <w:rsid w:val="00141E14"/>
    <w:rsid w:val="001420AB"/>
    <w:rsid w:val="00142824"/>
    <w:rsid w:val="0014288D"/>
    <w:rsid w:val="001429DF"/>
    <w:rsid w:val="00142D54"/>
    <w:rsid w:val="00142ECA"/>
    <w:rsid w:val="00143EE2"/>
    <w:rsid w:val="00144108"/>
    <w:rsid w:val="001446C7"/>
    <w:rsid w:val="00144BB1"/>
    <w:rsid w:val="00144EE3"/>
    <w:rsid w:val="00144F3A"/>
    <w:rsid w:val="00144F3B"/>
    <w:rsid w:val="001455AF"/>
    <w:rsid w:val="00145B5F"/>
    <w:rsid w:val="00145E38"/>
    <w:rsid w:val="00146558"/>
    <w:rsid w:val="001465DE"/>
    <w:rsid w:val="00146C19"/>
    <w:rsid w:val="001471A9"/>
    <w:rsid w:val="001474FD"/>
    <w:rsid w:val="00147699"/>
    <w:rsid w:val="001502E5"/>
    <w:rsid w:val="0015042C"/>
    <w:rsid w:val="00150516"/>
    <w:rsid w:val="0015063A"/>
    <w:rsid w:val="00150873"/>
    <w:rsid w:val="001512A0"/>
    <w:rsid w:val="00151E67"/>
    <w:rsid w:val="00152091"/>
    <w:rsid w:val="00153158"/>
    <w:rsid w:val="00153E62"/>
    <w:rsid w:val="001540A4"/>
    <w:rsid w:val="0015440D"/>
    <w:rsid w:val="00154505"/>
    <w:rsid w:val="00154AD8"/>
    <w:rsid w:val="00154CF5"/>
    <w:rsid w:val="00154E3F"/>
    <w:rsid w:val="00155485"/>
    <w:rsid w:val="00155F0C"/>
    <w:rsid w:val="00155FA7"/>
    <w:rsid w:val="0015689B"/>
    <w:rsid w:val="00156E59"/>
    <w:rsid w:val="00161052"/>
    <w:rsid w:val="001614FA"/>
    <w:rsid w:val="00161BF5"/>
    <w:rsid w:val="00161D21"/>
    <w:rsid w:val="00163109"/>
    <w:rsid w:val="001634DA"/>
    <w:rsid w:val="00163529"/>
    <w:rsid w:val="00163D1E"/>
    <w:rsid w:val="001640B5"/>
    <w:rsid w:val="0016436C"/>
    <w:rsid w:val="00164868"/>
    <w:rsid w:val="00164B00"/>
    <w:rsid w:val="0016557A"/>
    <w:rsid w:val="00165633"/>
    <w:rsid w:val="001665FD"/>
    <w:rsid w:val="00166A48"/>
    <w:rsid w:val="00166B31"/>
    <w:rsid w:val="00166F10"/>
    <w:rsid w:val="0016798B"/>
    <w:rsid w:val="00167F4A"/>
    <w:rsid w:val="00170A85"/>
    <w:rsid w:val="00170B1B"/>
    <w:rsid w:val="00170EA7"/>
    <w:rsid w:val="001710F6"/>
    <w:rsid w:val="001716CE"/>
    <w:rsid w:val="0017251C"/>
    <w:rsid w:val="0017254D"/>
    <w:rsid w:val="00172F39"/>
    <w:rsid w:val="0017381E"/>
    <w:rsid w:val="0017434B"/>
    <w:rsid w:val="001749A8"/>
    <w:rsid w:val="00174DC1"/>
    <w:rsid w:val="00175102"/>
    <w:rsid w:val="0017661D"/>
    <w:rsid w:val="00176D2E"/>
    <w:rsid w:val="0017761A"/>
    <w:rsid w:val="0018055E"/>
    <w:rsid w:val="00180D83"/>
    <w:rsid w:val="00181457"/>
    <w:rsid w:val="001815B7"/>
    <w:rsid w:val="00181AC7"/>
    <w:rsid w:val="00181C84"/>
    <w:rsid w:val="00181D3E"/>
    <w:rsid w:val="00182599"/>
    <w:rsid w:val="00182FFE"/>
    <w:rsid w:val="001838BF"/>
    <w:rsid w:val="00184B6A"/>
    <w:rsid w:val="00185203"/>
    <w:rsid w:val="001856C8"/>
    <w:rsid w:val="001858DD"/>
    <w:rsid w:val="0018593E"/>
    <w:rsid w:val="00185B6F"/>
    <w:rsid w:val="0018635C"/>
    <w:rsid w:val="00186482"/>
    <w:rsid w:val="001866DB"/>
    <w:rsid w:val="001866FC"/>
    <w:rsid w:val="001867FF"/>
    <w:rsid w:val="001869CD"/>
    <w:rsid w:val="00187707"/>
    <w:rsid w:val="00187BAF"/>
    <w:rsid w:val="00187F5A"/>
    <w:rsid w:val="001900C2"/>
    <w:rsid w:val="0019066D"/>
    <w:rsid w:val="00190DF2"/>
    <w:rsid w:val="00191C84"/>
    <w:rsid w:val="001925FF"/>
    <w:rsid w:val="00192944"/>
    <w:rsid w:val="001930DF"/>
    <w:rsid w:val="00194170"/>
    <w:rsid w:val="00194957"/>
    <w:rsid w:val="00195159"/>
    <w:rsid w:val="00195C24"/>
    <w:rsid w:val="00196BAE"/>
    <w:rsid w:val="00196DAA"/>
    <w:rsid w:val="00197014"/>
    <w:rsid w:val="001A1447"/>
    <w:rsid w:val="001A1C07"/>
    <w:rsid w:val="001A1F2A"/>
    <w:rsid w:val="001A2203"/>
    <w:rsid w:val="001A2A7A"/>
    <w:rsid w:val="001A3016"/>
    <w:rsid w:val="001A342B"/>
    <w:rsid w:val="001A377F"/>
    <w:rsid w:val="001A45C6"/>
    <w:rsid w:val="001A4ACF"/>
    <w:rsid w:val="001A5031"/>
    <w:rsid w:val="001A540E"/>
    <w:rsid w:val="001A57AC"/>
    <w:rsid w:val="001A5E55"/>
    <w:rsid w:val="001A664D"/>
    <w:rsid w:val="001A688B"/>
    <w:rsid w:val="001A6F29"/>
    <w:rsid w:val="001A74BA"/>
    <w:rsid w:val="001A7775"/>
    <w:rsid w:val="001A77F1"/>
    <w:rsid w:val="001B0592"/>
    <w:rsid w:val="001B135C"/>
    <w:rsid w:val="001B178E"/>
    <w:rsid w:val="001B1B4C"/>
    <w:rsid w:val="001B2010"/>
    <w:rsid w:val="001B2AA5"/>
    <w:rsid w:val="001B2CDD"/>
    <w:rsid w:val="001B2E24"/>
    <w:rsid w:val="001B3845"/>
    <w:rsid w:val="001B4656"/>
    <w:rsid w:val="001B4AC8"/>
    <w:rsid w:val="001B4E1B"/>
    <w:rsid w:val="001B4F89"/>
    <w:rsid w:val="001B5056"/>
    <w:rsid w:val="001B5081"/>
    <w:rsid w:val="001B5820"/>
    <w:rsid w:val="001B5FED"/>
    <w:rsid w:val="001B6343"/>
    <w:rsid w:val="001B6350"/>
    <w:rsid w:val="001B67B1"/>
    <w:rsid w:val="001B6FE1"/>
    <w:rsid w:val="001B7BB9"/>
    <w:rsid w:val="001C0424"/>
    <w:rsid w:val="001C045D"/>
    <w:rsid w:val="001C05B6"/>
    <w:rsid w:val="001C08C3"/>
    <w:rsid w:val="001C0B30"/>
    <w:rsid w:val="001C0C2D"/>
    <w:rsid w:val="001C118C"/>
    <w:rsid w:val="001C2347"/>
    <w:rsid w:val="001C266B"/>
    <w:rsid w:val="001C31F8"/>
    <w:rsid w:val="001C3766"/>
    <w:rsid w:val="001C4055"/>
    <w:rsid w:val="001C4945"/>
    <w:rsid w:val="001C49D6"/>
    <w:rsid w:val="001C4B91"/>
    <w:rsid w:val="001C5ACF"/>
    <w:rsid w:val="001C5BB5"/>
    <w:rsid w:val="001C5E26"/>
    <w:rsid w:val="001C6181"/>
    <w:rsid w:val="001C62A4"/>
    <w:rsid w:val="001C62AB"/>
    <w:rsid w:val="001C6F7F"/>
    <w:rsid w:val="001C7E1A"/>
    <w:rsid w:val="001C7F82"/>
    <w:rsid w:val="001D02CD"/>
    <w:rsid w:val="001D092A"/>
    <w:rsid w:val="001D0E20"/>
    <w:rsid w:val="001D1177"/>
    <w:rsid w:val="001D1C13"/>
    <w:rsid w:val="001D279E"/>
    <w:rsid w:val="001D2BC2"/>
    <w:rsid w:val="001D2CFB"/>
    <w:rsid w:val="001D2F96"/>
    <w:rsid w:val="001D31DE"/>
    <w:rsid w:val="001D3EA7"/>
    <w:rsid w:val="001D451D"/>
    <w:rsid w:val="001D4753"/>
    <w:rsid w:val="001D48BE"/>
    <w:rsid w:val="001D50DF"/>
    <w:rsid w:val="001D52FB"/>
    <w:rsid w:val="001D5C05"/>
    <w:rsid w:val="001D63B2"/>
    <w:rsid w:val="001D64D4"/>
    <w:rsid w:val="001D7ADD"/>
    <w:rsid w:val="001E0842"/>
    <w:rsid w:val="001E0EAB"/>
    <w:rsid w:val="001E11FD"/>
    <w:rsid w:val="001E1286"/>
    <w:rsid w:val="001E18A5"/>
    <w:rsid w:val="001E1C36"/>
    <w:rsid w:val="001E2C26"/>
    <w:rsid w:val="001E3205"/>
    <w:rsid w:val="001E3712"/>
    <w:rsid w:val="001E38F2"/>
    <w:rsid w:val="001E3AB6"/>
    <w:rsid w:val="001E3EAC"/>
    <w:rsid w:val="001E3FA8"/>
    <w:rsid w:val="001E420B"/>
    <w:rsid w:val="001E4925"/>
    <w:rsid w:val="001E4965"/>
    <w:rsid w:val="001E4C01"/>
    <w:rsid w:val="001E4D40"/>
    <w:rsid w:val="001E4FBC"/>
    <w:rsid w:val="001E5290"/>
    <w:rsid w:val="001E5446"/>
    <w:rsid w:val="001E5447"/>
    <w:rsid w:val="001E603E"/>
    <w:rsid w:val="001E6218"/>
    <w:rsid w:val="001E65EE"/>
    <w:rsid w:val="001E68C0"/>
    <w:rsid w:val="001E6B5B"/>
    <w:rsid w:val="001E6D4B"/>
    <w:rsid w:val="001E6EB2"/>
    <w:rsid w:val="001E706B"/>
    <w:rsid w:val="001E748F"/>
    <w:rsid w:val="001E7EA3"/>
    <w:rsid w:val="001F01D1"/>
    <w:rsid w:val="001F05DF"/>
    <w:rsid w:val="001F080D"/>
    <w:rsid w:val="001F0834"/>
    <w:rsid w:val="001F08DC"/>
    <w:rsid w:val="001F0C01"/>
    <w:rsid w:val="001F0F34"/>
    <w:rsid w:val="001F1198"/>
    <w:rsid w:val="001F1784"/>
    <w:rsid w:val="001F1B5B"/>
    <w:rsid w:val="001F1D70"/>
    <w:rsid w:val="001F1E7A"/>
    <w:rsid w:val="001F1F6C"/>
    <w:rsid w:val="001F3511"/>
    <w:rsid w:val="001F3961"/>
    <w:rsid w:val="001F3A2A"/>
    <w:rsid w:val="001F3AAF"/>
    <w:rsid w:val="001F3EDF"/>
    <w:rsid w:val="001F4513"/>
    <w:rsid w:val="001F5094"/>
    <w:rsid w:val="001F512F"/>
    <w:rsid w:val="001F517D"/>
    <w:rsid w:val="001F5426"/>
    <w:rsid w:val="001F544C"/>
    <w:rsid w:val="001F5795"/>
    <w:rsid w:val="001F5933"/>
    <w:rsid w:val="001F5FD1"/>
    <w:rsid w:val="001F6046"/>
    <w:rsid w:val="001F6050"/>
    <w:rsid w:val="001F651C"/>
    <w:rsid w:val="001F6619"/>
    <w:rsid w:val="001F6652"/>
    <w:rsid w:val="001F6A9A"/>
    <w:rsid w:val="001F6C55"/>
    <w:rsid w:val="001F6C60"/>
    <w:rsid w:val="001F7099"/>
    <w:rsid w:val="001F709F"/>
    <w:rsid w:val="00200171"/>
    <w:rsid w:val="00200262"/>
    <w:rsid w:val="0020027B"/>
    <w:rsid w:val="00200626"/>
    <w:rsid w:val="0020125E"/>
    <w:rsid w:val="0020128D"/>
    <w:rsid w:val="00201FAE"/>
    <w:rsid w:val="0020200D"/>
    <w:rsid w:val="002024C3"/>
    <w:rsid w:val="002033CA"/>
    <w:rsid w:val="00203401"/>
    <w:rsid w:val="00204AF1"/>
    <w:rsid w:val="00204D3E"/>
    <w:rsid w:val="00204F0B"/>
    <w:rsid w:val="002055D3"/>
    <w:rsid w:val="0020639B"/>
    <w:rsid w:val="00207034"/>
    <w:rsid w:val="002074B7"/>
    <w:rsid w:val="00207514"/>
    <w:rsid w:val="002075C1"/>
    <w:rsid w:val="002079EB"/>
    <w:rsid w:val="00207B7C"/>
    <w:rsid w:val="0021091D"/>
    <w:rsid w:val="00210FE3"/>
    <w:rsid w:val="00211BBA"/>
    <w:rsid w:val="00212373"/>
    <w:rsid w:val="00212795"/>
    <w:rsid w:val="00212EEA"/>
    <w:rsid w:val="00213F0B"/>
    <w:rsid w:val="00214FEF"/>
    <w:rsid w:val="002151B0"/>
    <w:rsid w:val="0021536E"/>
    <w:rsid w:val="0021539C"/>
    <w:rsid w:val="00216132"/>
    <w:rsid w:val="00216399"/>
    <w:rsid w:val="002170EC"/>
    <w:rsid w:val="002178F6"/>
    <w:rsid w:val="002179BE"/>
    <w:rsid w:val="00217DFB"/>
    <w:rsid w:val="00217E12"/>
    <w:rsid w:val="002205DA"/>
    <w:rsid w:val="00220986"/>
    <w:rsid w:val="002209FA"/>
    <w:rsid w:val="00221B9F"/>
    <w:rsid w:val="00222AE1"/>
    <w:rsid w:val="002232E5"/>
    <w:rsid w:val="00223B1B"/>
    <w:rsid w:val="002243D6"/>
    <w:rsid w:val="002245D4"/>
    <w:rsid w:val="00224882"/>
    <w:rsid w:val="00224948"/>
    <w:rsid w:val="00224B62"/>
    <w:rsid w:val="00224CFA"/>
    <w:rsid w:val="00225073"/>
    <w:rsid w:val="0022514C"/>
    <w:rsid w:val="002252A5"/>
    <w:rsid w:val="0022606D"/>
    <w:rsid w:val="002260DB"/>
    <w:rsid w:val="00226800"/>
    <w:rsid w:val="00226C00"/>
    <w:rsid w:val="00226DD7"/>
    <w:rsid w:val="00226F11"/>
    <w:rsid w:val="00226F98"/>
    <w:rsid w:val="00227129"/>
    <w:rsid w:val="00227610"/>
    <w:rsid w:val="002277EA"/>
    <w:rsid w:val="00227A53"/>
    <w:rsid w:val="00227AF4"/>
    <w:rsid w:val="00227EAC"/>
    <w:rsid w:val="0023018D"/>
    <w:rsid w:val="00230634"/>
    <w:rsid w:val="002312EC"/>
    <w:rsid w:val="00231358"/>
    <w:rsid w:val="002317DE"/>
    <w:rsid w:val="00231825"/>
    <w:rsid w:val="0023336C"/>
    <w:rsid w:val="00233EC0"/>
    <w:rsid w:val="002348EA"/>
    <w:rsid w:val="00234B39"/>
    <w:rsid w:val="00234F3E"/>
    <w:rsid w:val="00235C5B"/>
    <w:rsid w:val="002361C0"/>
    <w:rsid w:val="002362DA"/>
    <w:rsid w:val="002367AA"/>
    <w:rsid w:val="00236E56"/>
    <w:rsid w:val="00237278"/>
    <w:rsid w:val="00237E27"/>
    <w:rsid w:val="002400A3"/>
    <w:rsid w:val="00241314"/>
    <w:rsid w:val="002417CE"/>
    <w:rsid w:val="00241D3E"/>
    <w:rsid w:val="0024208E"/>
    <w:rsid w:val="00242108"/>
    <w:rsid w:val="00242DDA"/>
    <w:rsid w:val="0024343A"/>
    <w:rsid w:val="00243766"/>
    <w:rsid w:val="0024484D"/>
    <w:rsid w:val="00244CD9"/>
    <w:rsid w:val="00244ED7"/>
    <w:rsid w:val="002451A5"/>
    <w:rsid w:val="00245B52"/>
    <w:rsid w:val="00245C1D"/>
    <w:rsid w:val="002464AB"/>
    <w:rsid w:val="002466E8"/>
    <w:rsid w:val="00246754"/>
    <w:rsid w:val="00247191"/>
    <w:rsid w:val="0024722B"/>
    <w:rsid w:val="00247B2F"/>
    <w:rsid w:val="0025037E"/>
    <w:rsid w:val="0025066F"/>
    <w:rsid w:val="00250C81"/>
    <w:rsid w:val="00250D7B"/>
    <w:rsid w:val="00250EE2"/>
    <w:rsid w:val="00252597"/>
    <w:rsid w:val="00252700"/>
    <w:rsid w:val="00252C52"/>
    <w:rsid w:val="00252DAD"/>
    <w:rsid w:val="00252E38"/>
    <w:rsid w:val="00252E72"/>
    <w:rsid w:val="00252EB5"/>
    <w:rsid w:val="00253751"/>
    <w:rsid w:val="0025437B"/>
    <w:rsid w:val="00254F06"/>
    <w:rsid w:val="00254FE9"/>
    <w:rsid w:val="00255C7F"/>
    <w:rsid w:val="0025650F"/>
    <w:rsid w:val="0025690F"/>
    <w:rsid w:val="00256FCC"/>
    <w:rsid w:val="0025790F"/>
    <w:rsid w:val="00257BBB"/>
    <w:rsid w:val="00257BC5"/>
    <w:rsid w:val="002608D9"/>
    <w:rsid w:val="00260EAF"/>
    <w:rsid w:val="0026196A"/>
    <w:rsid w:val="002619F2"/>
    <w:rsid w:val="00261C7C"/>
    <w:rsid w:val="00261CEA"/>
    <w:rsid w:val="0026201B"/>
    <w:rsid w:val="0026204F"/>
    <w:rsid w:val="00262104"/>
    <w:rsid w:val="0026232E"/>
    <w:rsid w:val="00262352"/>
    <w:rsid w:val="00262450"/>
    <w:rsid w:val="00263EEA"/>
    <w:rsid w:val="002640FF"/>
    <w:rsid w:val="0026474B"/>
    <w:rsid w:val="00264A0D"/>
    <w:rsid w:val="00264C75"/>
    <w:rsid w:val="00265945"/>
    <w:rsid w:val="002659DC"/>
    <w:rsid w:val="002661B9"/>
    <w:rsid w:val="00266F2D"/>
    <w:rsid w:val="00267DEA"/>
    <w:rsid w:val="00270082"/>
    <w:rsid w:val="002702E8"/>
    <w:rsid w:val="002710E8"/>
    <w:rsid w:val="00271906"/>
    <w:rsid w:val="00272B92"/>
    <w:rsid w:val="00272DE5"/>
    <w:rsid w:val="0027325C"/>
    <w:rsid w:val="00273D96"/>
    <w:rsid w:val="00274759"/>
    <w:rsid w:val="002747FA"/>
    <w:rsid w:val="00274FBE"/>
    <w:rsid w:val="002751AF"/>
    <w:rsid w:val="00275303"/>
    <w:rsid w:val="00275BB1"/>
    <w:rsid w:val="00276074"/>
    <w:rsid w:val="00276434"/>
    <w:rsid w:val="00276B79"/>
    <w:rsid w:val="00276BBD"/>
    <w:rsid w:val="0027758C"/>
    <w:rsid w:val="0028158E"/>
    <w:rsid w:val="002816B3"/>
    <w:rsid w:val="0028177E"/>
    <w:rsid w:val="0028188F"/>
    <w:rsid w:val="00281A59"/>
    <w:rsid w:val="00281D82"/>
    <w:rsid w:val="002821A2"/>
    <w:rsid w:val="002821A3"/>
    <w:rsid w:val="0028299C"/>
    <w:rsid w:val="00282BE0"/>
    <w:rsid w:val="00283596"/>
    <w:rsid w:val="00283E4B"/>
    <w:rsid w:val="002841B7"/>
    <w:rsid w:val="00285119"/>
    <w:rsid w:val="0028523D"/>
    <w:rsid w:val="002855B2"/>
    <w:rsid w:val="0028580D"/>
    <w:rsid w:val="00285B31"/>
    <w:rsid w:val="00285BB0"/>
    <w:rsid w:val="00285E8A"/>
    <w:rsid w:val="00286CAF"/>
    <w:rsid w:val="00286D70"/>
    <w:rsid w:val="00286E83"/>
    <w:rsid w:val="002874E0"/>
    <w:rsid w:val="00292475"/>
    <w:rsid w:val="00292870"/>
    <w:rsid w:val="00292DBD"/>
    <w:rsid w:val="0029317C"/>
    <w:rsid w:val="00294403"/>
    <w:rsid w:val="002960B8"/>
    <w:rsid w:val="0029622B"/>
    <w:rsid w:val="002972C8"/>
    <w:rsid w:val="00297957"/>
    <w:rsid w:val="002A071A"/>
    <w:rsid w:val="002A0D00"/>
    <w:rsid w:val="002A147A"/>
    <w:rsid w:val="002A18AE"/>
    <w:rsid w:val="002A196D"/>
    <w:rsid w:val="002A1CDB"/>
    <w:rsid w:val="002A2A99"/>
    <w:rsid w:val="002A2BEA"/>
    <w:rsid w:val="002A3387"/>
    <w:rsid w:val="002A33E0"/>
    <w:rsid w:val="002A34B5"/>
    <w:rsid w:val="002A3687"/>
    <w:rsid w:val="002A3F87"/>
    <w:rsid w:val="002A4059"/>
    <w:rsid w:val="002A4C32"/>
    <w:rsid w:val="002A61F7"/>
    <w:rsid w:val="002A66AE"/>
    <w:rsid w:val="002A73D2"/>
    <w:rsid w:val="002A7AAF"/>
    <w:rsid w:val="002B0051"/>
    <w:rsid w:val="002B0384"/>
    <w:rsid w:val="002B0447"/>
    <w:rsid w:val="002B18B9"/>
    <w:rsid w:val="002B1AD0"/>
    <w:rsid w:val="002B1CC6"/>
    <w:rsid w:val="002B2183"/>
    <w:rsid w:val="002B2EE6"/>
    <w:rsid w:val="002B47DA"/>
    <w:rsid w:val="002B4848"/>
    <w:rsid w:val="002B4A65"/>
    <w:rsid w:val="002B4D49"/>
    <w:rsid w:val="002B4E7D"/>
    <w:rsid w:val="002B6269"/>
    <w:rsid w:val="002B737B"/>
    <w:rsid w:val="002C00A7"/>
    <w:rsid w:val="002C0989"/>
    <w:rsid w:val="002C0A54"/>
    <w:rsid w:val="002C0D2B"/>
    <w:rsid w:val="002C11EF"/>
    <w:rsid w:val="002C146E"/>
    <w:rsid w:val="002C162D"/>
    <w:rsid w:val="002C167B"/>
    <w:rsid w:val="002C18BB"/>
    <w:rsid w:val="002C1D87"/>
    <w:rsid w:val="002C242F"/>
    <w:rsid w:val="002C251D"/>
    <w:rsid w:val="002C297E"/>
    <w:rsid w:val="002C2A8C"/>
    <w:rsid w:val="002C2F89"/>
    <w:rsid w:val="002C31CC"/>
    <w:rsid w:val="002C33AE"/>
    <w:rsid w:val="002C39D2"/>
    <w:rsid w:val="002C40E5"/>
    <w:rsid w:val="002C4CAE"/>
    <w:rsid w:val="002C4FC4"/>
    <w:rsid w:val="002C5010"/>
    <w:rsid w:val="002C5097"/>
    <w:rsid w:val="002C5696"/>
    <w:rsid w:val="002C61AF"/>
    <w:rsid w:val="002C6652"/>
    <w:rsid w:val="002C6B41"/>
    <w:rsid w:val="002C73D3"/>
    <w:rsid w:val="002C79C6"/>
    <w:rsid w:val="002C7BA1"/>
    <w:rsid w:val="002C7DDA"/>
    <w:rsid w:val="002D07E6"/>
    <w:rsid w:val="002D0B1C"/>
    <w:rsid w:val="002D1604"/>
    <w:rsid w:val="002D16C0"/>
    <w:rsid w:val="002D1882"/>
    <w:rsid w:val="002D1944"/>
    <w:rsid w:val="002D1A3D"/>
    <w:rsid w:val="002D1A64"/>
    <w:rsid w:val="002D1B34"/>
    <w:rsid w:val="002D2722"/>
    <w:rsid w:val="002D30BC"/>
    <w:rsid w:val="002D32DD"/>
    <w:rsid w:val="002D381C"/>
    <w:rsid w:val="002D38DA"/>
    <w:rsid w:val="002D4785"/>
    <w:rsid w:val="002D4CAB"/>
    <w:rsid w:val="002D4D05"/>
    <w:rsid w:val="002D4ECD"/>
    <w:rsid w:val="002D51C1"/>
    <w:rsid w:val="002D5531"/>
    <w:rsid w:val="002D5A9E"/>
    <w:rsid w:val="002D64C1"/>
    <w:rsid w:val="002D6846"/>
    <w:rsid w:val="002D6AAF"/>
    <w:rsid w:val="002E0113"/>
    <w:rsid w:val="002E029A"/>
    <w:rsid w:val="002E0436"/>
    <w:rsid w:val="002E0686"/>
    <w:rsid w:val="002E0757"/>
    <w:rsid w:val="002E0B22"/>
    <w:rsid w:val="002E0BA3"/>
    <w:rsid w:val="002E1CBF"/>
    <w:rsid w:val="002E261B"/>
    <w:rsid w:val="002E2745"/>
    <w:rsid w:val="002E3D66"/>
    <w:rsid w:val="002E3DF0"/>
    <w:rsid w:val="002E46A2"/>
    <w:rsid w:val="002E4FAD"/>
    <w:rsid w:val="002E4FDE"/>
    <w:rsid w:val="002E5664"/>
    <w:rsid w:val="002E5E88"/>
    <w:rsid w:val="002E5FF2"/>
    <w:rsid w:val="002E61C3"/>
    <w:rsid w:val="002E7985"/>
    <w:rsid w:val="002E798E"/>
    <w:rsid w:val="002E7FFB"/>
    <w:rsid w:val="002F03A2"/>
    <w:rsid w:val="002F07BF"/>
    <w:rsid w:val="002F0CA0"/>
    <w:rsid w:val="002F1228"/>
    <w:rsid w:val="002F123C"/>
    <w:rsid w:val="002F1271"/>
    <w:rsid w:val="002F2E8D"/>
    <w:rsid w:val="002F3041"/>
    <w:rsid w:val="002F3835"/>
    <w:rsid w:val="002F3BBD"/>
    <w:rsid w:val="002F4A0E"/>
    <w:rsid w:val="002F4AD4"/>
    <w:rsid w:val="002F4D09"/>
    <w:rsid w:val="002F4D85"/>
    <w:rsid w:val="002F50F5"/>
    <w:rsid w:val="002F5254"/>
    <w:rsid w:val="002F727E"/>
    <w:rsid w:val="002F7885"/>
    <w:rsid w:val="00300FC8"/>
    <w:rsid w:val="00301490"/>
    <w:rsid w:val="00302D0E"/>
    <w:rsid w:val="0030300C"/>
    <w:rsid w:val="00303FB1"/>
    <w:rsid w:val="00304936"/>
    <w:rsid w:val="00304AD9"/>
    <w:rsid w:val="00304E2C"/>
    <w:rsid w:val="00305B65"/>
    <w:rsid w:val="00306103"/>
    <w:rsid w:val="0030629A"/>
    <w:rsid w:val="00306D74"/>
    <w:rsid w:val="003076E3"/>
    <w:rsid w:val="003105E3"/>
    <w:rsid w:val="003109B6"/>
    <w:rsid w:val="00310B65"/>
    <w:rsid w:val="00310C82"/>
    <w:rsid w:val="00310F29"/>
    <w:rsid w:val="0031280B"/>
    <w:rsid w:val="00312B7A"/>
    <w:rsid w:val="00313185"/>
    <w:rsid w:val="00313377"/>
    <w:rsid w:val="00313A40"/>
    <w:rsid w:val="00313AB2"/>
    <w:rsid w:val="003149B8"/>
    <w:rsid w:val="00314CEF"/>
    <w:rsid w:val="003151C2"/>
    <w:rsid w:val="003153FA"/>
    <w:rsid w:val="0031592B"/>
    <w:rsid w:val="00316390"/>
    <w:rsid w:val="003163A3"/>
    <w:rsid w:val="0031652B"/>
    <w:rsid w:val="00316711"/>
    <w:rsid w:val="0031697A"/>
    <w:rsid w:val="0031726A"/>
    <w:rsid w:val="00317995"/>
    <w:rsid w:val="0032089E"/>
    <w:rsid w:val="00321A2A"/>
    <w:rsid w:val="00321A67"/>
    <w:rsid w:val="00321A72"/>
    <w:rsid w:val="00321D21"/>
    <w:rsid w:val="00321E61"/>
    <w:rsid w:val="00322C63"/>
    <w:rsid w:val="00322D1B"/>
    <w:rsid w:val="00324615"/>
    <w:rsid w:val="00324CBD"/>
    <w:rsid w:val="00324DE4"/>
    <w:rsid w:val="00324FC7"/>
    <w:rsid w:val="00325CC9"/>
    <w:rsid w:val="00325FD3"/>
    <w:rsid w:val="00326C0C"/>
    <w:rsid w:val="00326D5E"/>
    <w:rsid w:val="00326E81"/>
    <w:rsid w:val="003275CA"/>
    <w:rsid w:val="00327DD1"/>
    <w:rsid w:val="00330929"/>
    <w:rsid w:val="00330FE9"/>
    <w:rsid w:val="003318DC"/>
    <w:rsid w:val="0033194C"/>
    <w:rsid w:val="003319D7"/>
    <w:rsid w:val="00331DB1"/>
    <w:rsid w:val="0033231B"/>
    <w:rsid w:val="003327B3"/>
    <w:rsid w:val="00332839"/>
    <w:rsid w:val="0033329A"/>
    <w:rsid w:val="003337CD"/>
    <w:rsid w:val="00333904"/>
    <w:rsid w:val="00334254"/>
    <w:rsid w:val="0033429F"/>
    <w:rsid w:val="003343C9"/>
    <w:rsid w:val="003345D7"/>
    <w:rsid w:val="00334B11"/>
    <w:rsid w:val="00334C8C"/>
    <w:rsid w:val="00334D23"/>
    <w:rsid w:val="00334ED3"/>
    <w:rsid w:val="003357F8"/>
    <w:rsid w:val="003358DA"/>
    <w:rsid w:val="00335B72"/>
    <w:rsid w:val="00337642"/>
    <w:rsid w:val="00337748"/>
    <w:rsid w:val="00337BBB"/>
    <w:rsid w:val="00340162"/>
    <w:rsid w:val="003401D2"/>
    <w:rsid w:val="003403EB"/>
    <w:rsid w:val="00340836"/>
    <w:rsid w:val="003413BA"/>
    <w:rsid w:val="00341C55"/>
    <w:rsid w:val="0034201D"/>
    <w:rsid w:val="003429A1"/>
    <w:rsid w:val="00343B24"/>
    <w:rsid w:val="00343D8E"/>
    <w:rsid w:val="00344D12"/>
    <w:rsid w:val="00345182"/>
    <w:rsid w:val="00345756"/>
    <w:rsid w:val="00345C88"/>
    <w:rsid w:val="003463F3"/>
    <w:rsid w:val="00346655"/>
    <w:rsid w:val="00346F1A"/>
    <w:rsid w:val="00347893"/>
    <w:rsid w:val="003500BB"/>
    <w:rsid w:val="003501E1"/>
    <w:rsid w:val="0035066D"/>
    <w:rsid w:val="00350D7C"/>
    <w:rsid w:val="003510C8"/>
    <w:rsid w:val="003514D1"/>
    <w:rsid w:val="00351A73"/>
    <w:rsid w:val="00352118"/>
    <w:rsid w:val="003524BB"/>
    <w:rsid w:val="003525BE"/>
    <w:rsid w:val="003530E0"/>
    <w:rsid w:val="00353360"/>
    <w:rsid w:val="003534A4"/>
    <w:rsid w:val="0035358E"/>
    <w:rsid w:val="003535EB"/>
    <w:rsid w:val="003539FE"/>
    <w:rsid w:val="003549EB"/>
    <w:rsid w:val="00354BC4"/>
    <w:rsid w:val="003559A1"/>
    <w:rsid w:val="00356021"/>
    <w:rsid w:val="00356244"/>
    <w:rsid w:val="003576BC"/>
    <w:rsid w:val="00357B04"/>
    <w:rsid w:val="00357EF7"/>
    <w:rsid w:val="003606EA"/>
    <w:rsid w:val="00360B43"/>
    <w:rsid w:val="0036193E"/>
    <w:rsid w:val="00361B4D"/>
    <w:rsid w:val="00362ACE"/>
    <w:rsid w:val="00362FB5"/>
    <w:rsid w:val="00363060"/>
    <w:rsid w:val="0036325F"/>
    <w:rsid w:val="0036338E"/>
    <w:rsid w:val="00364D63"/>
    <w:rsid w:val="00365200"/>
    <w:rsid w:val="00365527"/>
    <w:rsid w:val="00365A50"/>
    <w:rsid w:val="00365CCA"/>
    <w:rsid w:val="00365D6D"/>
    <w:rsid w:val="00366976"/>
    <w:rsid w:val="00366D0A"/>
    <w:rsid w:val="00367AB2"/>
    <w:rsid w:val="00367C8B"/>
    <w:rsid w:val="00367E9D"/>
    <w:rsid w:val="00370D39"/>
    <w:rsid w:val="00370F22"/>
    <w:rsid w:val="003715C7"/>
    <w:rsid w:val="00372A2B"/>
    <w:rsid w:val="003755C7"/>
    <w:rsid w:val="00376145"/>
    <w:rsid w:val="003762DA"/>
    <w:rsid w:val="00376379"/>
    <w:rsid w:val="00376A97"/>
    <w:rsid w:val="003770DE"/>
    <w:rsid w:val="0037722F"/>
    <w:rsid w:val="003775DC"/>
    <w:rsid w:val="00377B2D"/>
    <w:rsid w:val="00377F65"/>
    <w:rsid w:val="0038028D"/>
    <w:rsid w:val="00380385"/>
    <w:rsid w:val="003808F0"/>
    <w:rsid w:val="00380AA4"/>
    <w:rsid w:val="00380AF8"/>
    <w:rsid w:val="0038106F"/>
    <w:rsid w:val="003817C1"/>
    <w:rsid w:val="00381CAE"/>
    <w:rsid w:val="00382AF6"/>
    <w:rsid w:val="00382B3C"/>
    <w:rsid w:val="0038305C"/>
    <w:rsid w:val="0038308A"/>
    <w:rsid w:val="00383290"/>
    <w:rsid w:val="00383886"/>
    <w:rsid w:val="0038456D"/>
    <w:rsid w:val="00384652"/>
    <w:rsid w:val="00384CC7"/>
    <w:rsid w:val="00384F4F"/>
    <w:rsid w:val="00384F9C"/>
    <w:rsid w:val="00385130"/>
    <w:rsid w:val="0038520C"/>
    <w:rsid w:val="0038565B"/>
    <w:rsid w:val="00385846"/>
    <w:rsid w:val="00385E1D"/>
    <w:rsid w:val="003861A2"/>
    <w:rsid w:val="00386542"/>
    <w:rsid w:val="0038655F"/>
    <w:rsid w:val="003867F1"/>
    <w:rsid w:val="0038689E"/>
    <w:rsid w:val="0039041C"/>
    <w:rsid w:val="003904D9"/>
    <w:rsid w:val="00390B3E"/>
    <w:rsid w:val="00390E10"/>
    <w:rsid w:val="0039183F"/>
    <w:rsid w:val="00391AB0"/>
    <w:rsid w:val="003920CB"/>
    <w:rsid w:val="00392448"/>
    <w:rsid w:val="0039286E"/>
    <w:rsid w:val="0039368F"/>
    <w:rsid w:val="0039455F"/>
    <w:rsid w:val="00394560"/>
    <w:rsid w:val="00394703"/>
    <w:rsid w:val="00394739"/>
    <w:rsid w:val="003947E0"/>
    <w:rsid w:val="00394A2B"/>
    <w:rsid w:val="00395765"/>
    <w:rsid w:val="0039578F"/>
    <w:rsid w:val="00395B08"/>
    <w:rsid w:val="00396366"/>
    <w:rsid w:val="0039637A"/>
    <w:rsid w:val="00396967"/>
    <w:rsid w:val="00396C0B"/>
    <w:rsid w:val="003970E1"/>
    <w:rsid w:val="00397BEA"/>
    <w:rsid w:val="003A07DC"/>
    <w:rsid w:val="003A0E3A"/>
    <w:rsid w:val="003A115C"/>
    <w:rsid w:val="003A1232"/>
    <w:rsid w:val="003A15E2"/>
    <w:rsid w:val="003A18F3"/>
    <w:rsid w:val="003A1A54"/>
    <w:rsid w:val="003A21B5"/>
    <w:rsid w:val="003A222A"/>
    <w:rsid w:val="003A23BA"/>
    <w:rsid w:val="003A2835"/>
    <w:rsid w:val="003A3021"/>
    <w:rsid w:val="003A3271"/>
    <w:rsid w:val="003A38BB"/>
    <w:rsid w:val="003A492C"/>
    <w:rsid w:val="003A4E00"/>
    <w:rsid w:val="003A5B62"/>
    <w:rsid w:val="003A5BD2"/>
    <w:rsid w:val="003A5D92"/>
    <w:rsid w:val="003A5DC5"/>
    <w:rsid w:val="003A653C"/>
    <w:rsid w:val="003A65AC"/>
    <w:rsid w:val="003A6AB2"/>
    <w:rsid w:val="003A7498"/>
    <w:rsid w:val="003A76D5"/>
    <w:rsid w:val="003A7845"/>
    <w:rsid w:val="003A794E"/>
    <w:rsid w:val="003A7A10"/>
    <w:rsid w:val="003B0A7E"/>
    <w:rsid w:val="003B0AF1"/>
    <w:rsid w:val="003B0EBF"/>
    <w:rsid w:val="003B1423"/>
    <w:rsid w:val="003B1908"/>
    <w:rsid w:val="003B1B67"/>
    <w:rsid w:val="003B2940"/>
    <w:rsid w:val="003B3505"/>
    <w:rsid w:val="003B3E29"/>
    <w:rsid w:val="003B3E66"/>
    <w:rsid w:val="003B43A2"/>
    <w:rsid w:val="003B4DB8"/>
    <w:rsid w:val="003B51D2"/>
    <w:rsid w:val="003B5996"/>
    <w:rsid w:val="003B5FC1"/>
    <w:rsid w:val="003B69F8"/>
    <w:rsid w:val="003B733E"/>
    <w:rsid w:val="003B7D7B"/>
    <w:rsid w:val="003C003C"/>
    <w:rsid w:val="003C0320"/>
    <w:rsid w:val="003C04C3"/>
    <w:rsid w:val="003C06B0"/>
    <w:rsid w:val="003C0785"/>
    <w:rsid w:val="003C0E6E"/>
    <w:rsid w:val="003C16FE"/>
    <w:rsid w:val="003C1AA4"/>
    <w:rsid w:val="003C1B97"/>
    <w:rsid w:val="003C21BD"/>
    <w:rsid w:val="003C23C4"/>
    <w:rsid w:val="003C2769"/>
    <w:rsid w:val="003C27EF"/>
    <w:rsid w:val="003C2ACC"/>
    <w:rsid w:val="003C2D6E"/>
    <w:rsid w:val="003C47E6"/>
    <w:rsid w:val="003C4B01"/>
    <w:rsid w:val="003C4F1C"/>
    <w:rsid w:val="003C50A1"/>
    <w:rsid w:val="003C516D"/>
    <w:rsid w:val="003C5228"/>
    <w:rsid w:val="003C5305"/>
    <w:rsid w:val="003C5791"/>
    <w:rsid w:val="003C5874"/>
    <w:rsid w:val="003C65FD"/>
    <w:rsid w:val="003C6D14"/>
    <w:rsid w:val="003C76AA"/>
    <w:rsid w:val="003C7C34"/>
    <w:rsid w:val="003C7CCF"/>
    <w:rsid w:val="003D0172"/>
    <w:rsid w:val="003D020C"/>
    <w:rsid w:val="003D0A54"/>
    <w:rsid w:val="003D1240"/>
    <w:rsid w:val="003D1389"/>
    <w:rsid w:val="003D1885"/>
    <w:rsid w:val="003D19A7"/>
    <w:rsid w:val="003D1C50"/>
    <w:rsid w:val="003D2706"/>
    <w:rsid w:val="003D2811"/>
    <w:rsid w:val="003D2916"/>
    <w:rsid w:val="003D2C2D"/>
    <w:rsid w:val="003D317A"/>
    <w:rsid w:val="003D3C80"/>
    <w:rsid w:val="003D3D0C"/>
    <w:rsid w:val="003D430F"/>
    <w:rsid w:val="003D4762"/>
    <w:rsid w:val="003D49B7"/>
    <w:rsid w:val="003D4C12"/>
    <w:rsid w:val="003D4D82"/>
    <w:rsid w:val="003D4E3A"/>
    <w:rsid w:val="003D5114"/>
    <w:rsid w:val="003D5686"/>
    <w:rsid w:val="003D5BCD"/>
    <w:rsid w:val="003D6E36"/>
    <w:rsid w:val="003D70A1"/>
    <w:rsid w:val="003D7A72"/>
    <w:rsid w:val="003D7EA4"/>
    <w:rsid w:val="003E13C7"/>
    <w:rsid w:val="003E1645"/>
    <w:rsid w:val="003E1DD2"/>
    <w:rsid w:val="003E22FF"/>
    <w:rsid w:val="003E2478"/>
    <w:rsid w:val="003E3AFB"/>
    <w:rsid w:val="003E4440"/>
    <w:rsid w:val="003E4DBC"/>
    <w:rsid w:val="003E528F"/>
    <w:rsid w:val="003E5E5C"/>
    <w:rsid w:val="003E696B"/>
    <w:rsid w:val="003E6C85"/>
    <w:rsid w:val="003E6EA5"/>
    <w:rsid w:val="003E7031"/>
    <w:rsid w:val="003E7E67"/>
    <w:rsid w:val="003F00AB"/>
    <w:rsid w:val="003F09C5"/>
    <w:rsid w:val="003F0E93"/>
    <w:rsid w:val="003F1552"/>
    <w:rsid w:val="003F1905"/>
    <w:rsid w:val="003F2BFA"/>
    <w:rsid w:val="003F381F"/>
    <w:rsid w:val="003F3876"/>
    <w:rsid w:val="003F38BF"/>
    <w:rsid w:val="003F3DD4"/>
    <w:rsid w:val="003F3FBD"/>
    <w:rsid w:val="003F625D"/>
    <w:rsid w:val="003F6DB6"/>
    <w:rsid w:val="00400190"/>
    <w:rsid w:val="004003D8"/>
    <w:rsid w:val="004004A0"/>
    <w:rsid w:val="0040075E"/>
    <w:rsid w:val="004019E6"/>
    <w:rsid w:val="0040210B"/>
    <w:rsid w:val="004025C2"/>
    <w:rsid w:val="0040264A"/>
    <w:rsid w:val="004029F0"/>
    <w:rsid w:val="004040EF"/>
    <w:rsid w:val="004049F6"/>
    <w:rsid w:val="00406398"/>
    <w:rsid w:val="004065FB"/>
    <w:rsid w:val="00406B11"/>
    <w:rsid w:val="00407620"/>
    <w:rsid w:val="00407C0A"/>
    <w:rsid w:val="00407C74"/>
    <w:rsid w:val="00410262"/>
    <w:rsid w:val="004103DA"/>
    <w:rsid w:val="00410578"/>
    <w:rsid w:val="00410A69"/>
    <w:rsid w:val="00411206"/>
    <w:rsid w:val="00411441"/>
    <w:rsid w:val="00411719"/>
    <w:rsid w:val="00411B64"/>
    <w:rsid w:val="004124F9"/>
    <w:rsid w:val="004125C7"/>
    <w:rsid w:val="004129E0"/>
    <w:rsid w:val="00412B16"/>
    <w:rsid w:val="0041302E"/>
    <w:rsid w:val="004133C0"/>
    <w:rsid w:val="004136FA"/>
    <w:rsid w:val="0041586C"/>
    <w:rsid w:val="00415AE8"/>
    <w:rsid w:val="00416204"/>
    <w:rsid w:val="00416553"/>
    <w:rsid w:val="004201ED"/>
    <w:rsid w:val="00420519"/>
    <w:rsid w:val="004206FD"/>
    <w:rsid w:val="0042074E"/>
    <w:rsid w:val="00420DF8"/>
    <w:rsid w:val="00420E11"/>
    <w:rsid w:val="004217FA"/>
    <w:rsid w:val="00421C6F"/>
    <w:rsid w:val="00421E99"/>
    <w:rsid w:val="004220A5"/>
    <w:rsid w:val="00422146"/>
    <w:rsid w:val="00422C36"/>
    <w:rsid w:val="004230E3"/>
    <w:rsid w:val="004231E8"/>
    <w:rsid w:val="004236A8"/>
    <w:rsid w:val="00423A56"/>
    <w:rsid w:val="00423DAA"/>
    <w:rsid w:val="004243B1"/>
    <w:rsid w:val="00424701"/>
    <w:rsid w:val="004248A6"/>
    <w:rsid w:val="0042496B"/>
    <w:rsid w:val="00424CD0"/>
    <w:rsid w:val="0042525F"/>
    <w:rsid w:val="0042573D"/>
    <w:rsid w:val="00426341"/>
    <w:rsid w:val="004266E8"/>
    <w:rsid w:val="004267ED"/>
    <w:rsid w:val="00426A12"/>
    <w:rsid w:val="00426D6B"/>
    <w:rsid w:val="004273EA"/>
    <w:rsid w:val="004274CD"/>
    <w:rsid w:val="00427799"/>
    <w:rsid w:val="00427A66"/>
    <w:rsid w:val="00427CEC"/>
    <w:rsid w:val="004308DC"/>
    <w:rsid w:val="00430F79"/>
    <w:rsid w:val="00432463"/>
    <w:rsid w:val="004324A7"/>
    <w:rsid w:val="004327E6"/>
    <w:rsid w:val="00432FD8"/>
    <w:rsid w:val="004348E4"/>
    <w:rsid w:val="0043493B"/>
    <w:rsid w:val="00434977"/>
    <w:rsid w:val="004357C6"/>
    <w:rsid w:val="00435A34"/>
    <w:rsid w:val="00436139"/>
    <w:rsid w:val="004368A2"/>
    <w:rsid w:val="0043787E"/>
    <w:rsid w:val="004378F7"/>
    <w:rsid w:val="0044026A"/>
    <w:rsid w:val="00440BFA"/>
    <w:rsid w:val="004420A8"/>
    <w:rsid w:val="00442166"/>
    <w:rsid w:val="004422AE"/>
    <w:rsid w:val="00442422"/>
    <w:rsid w:val="004425A3"/>
    <w:rsid w:val="0044290A"/>
    <w:rsid w:val="004436BA"/>
    <w:rsid w:val="00443EC8"/>
    <w:rsid w:val="00445074"/>
    <w:rsid w:val="0044527A"/>
    <w:rsid w:val="00445774"/>
    <w:rsid w:val="00446ED1"/>
    <w:rsid w:val="00447166"/>
    <w:rsid w:val="0044746B"/>
    <w:rsid w:val="0044776B"/>
    <w:rsid w:val="00447A87"/>
    <w:rsid w:val="00447B72"/>
    <w:rsid w:val="004509EF"/>
    <w:rsid w:val="0045117D"/>
    <w:rsid w:val="004511A8"/>
    <w:rsid w:val="0045121F"/>
    <w:rsid w:val="00451C10"/>
    <w:rsid w:val="004520CD"/>
    <w:rsid w:val="0045249F"/>
    <w:rsid w:val="00452C99"/>
    <w:rsid w:val="00452CD2"/>
    <w:rsid w:val="004530FD"/>
    <w:rsid w:val="0045320D"/>
    <w:rsid w:val="00453D49"/>
    <w:rsid w:val="00453F7F"/>
    <w:rsid w:val="00454CCA"/>
    <w:rsid w:val="00454E2D"/>
    <w:rsid w:val="004553A0"/>
    <w:rsid w:val="00456756"/>
    <w:rsid w:val="00456F5C"/>
    <w:rsid w:val="00457B03"/>
    <w:rsid w:val="00457D2B"/>
    <w:rsid w:val="00457F55"/>
    <w:rsid w:val="00457F87"/>
    <w:rsid w:val="004603E2"/>
    <w:rsid w:val="00460509"/>
    <w:rsid w:val="00460542"/>
    <w:rsid w:val="00460CE5"/>
    <w:rsid w:val="00461B7B"/>
    <w:rsid w:val="00461C36"/>
    <w:rsid w:val="0046211C"/>
    <w:rsid w:val="0046212B"/>
    <w:rsid w:val="00462658"/>
    <w:rsid w:val="0046337A"/>
    <w:rsid w:val="00463664"/>
    <w:rsid w:val="00463FDB"/>
    <w:rsid w:val="004644C3"/>
    <w:rsid w:val="004649A2"/>
    <w:rsid w:val="00464A51"/>
    <w:rsid w:val="00464AC2"/>
    <w:rsid w:val="004655F0"/>
    <w:rsid w:val="004663BC"/>
    <w:rsid w:val="004668EE"/>
    <w:rsid w:val="00466DC2"/>
    <w:rsid w:val="004701D8"/>
    <w:rsid w:val="0047021B"/>
    <w:rsid w:val="00470926"/>
    <w:rsid w:val="0047126B"/>
    <w:rsid w:val="00471824"/>
    <w:rsid w:val="004720AA"/>
    <w:rsid w:val="004729CF"/>
    <w:rsid w:val="0047346D"/>
    <w:rsid w:val="00473AE8"/>
    <w:rsid w:val="004748CD"/>
    <w:rsid w:val="004749BB"/>
    <w:rsid w:val="00474A45"/>
    <w:rsid w:val="00475472"/>
    <w:rsid w:val="0047557C"/>
    <w:rsid w:val="00475F25"/>
    <w:rsid w:val="00476658"/>
    <w:rsid w:val="00476EE5"/>
    <w:rsid w:val="004772CB"/>
    <w:rsid w:val="0047766D"/>
    <w:rsid w:val="00477E05"/>
    <w:rsid w:val="00480562"/>
    <w:rsid w:val="00480DD9"/>
    <w:rsid w:val="004810CA"/>
    <w:rsid w:val="00481C71"/>
    <w:rsid w:val="00481D00"/>
    <w:rsid w:val="00482007"/>
    <w:rsid w:val="004839CC"/>
    <w:rsid w:val="00483D04"/>
    <w:rsid w:val="00483E7B"/>
    <w:rsid w:val="004841F3"/>
    <w:rsid w:val="00484FFA"/>
    <w:rsid w:val="00485366"/>
    <w:rsid w:val="00485503"/>
    <w:rsid w:val="004857DF"/>
    <w:rsid w:val="00485AE9"/>
    <w:rsid w:val="00485CAA"/>
    <w:rsid w:val="00485E42"/>
    <w:rsid w:val="00486AC0"/>
    <w:rsid w:val="00486DEC"/>
    <w:rsid w:val="00487273"/>
    <w:rsid w:val="0048743D"/>
    <w:rsid w:val="00487443"/>
    <w:rsid w:val="00487F45"/>
    <w:rsid w:val="00490087"/>
    <w:rsid w:val="00490FC0"/>
    <w:rsid w:val="004911B1"/>
    <w:rsid w:val="00491885"/>
    <w:rsid w:val="00491CCC"/>
    <w:rsid w:val="00491EED"/>
    <w:rsid w:val="00492B5B"/>
    <w:rsid w:val="00492CBC"/>
    <w:rsid w:val="00493349"/>
    <w:rsid w:val="004933FD"/>
    <w:rsid w:val="004934FA"/>
    <w:rsid w:val="00493A66"/>
    <w:rsid w:val="00493B74"/>
    <w:rsid w:val="0049536A"/>
    <w:rsid w:val="00496E03"/>
    <w:rsid w:val="00497304"/>
    <w:rsid w:val="004976AF"/>
    <w:rsid w:val="00497B82"/>
    <w:rsid w:val="00497F6A"/>
    <w:rsid w:val="004A08C6"/>
    <w:rsid w:val="004A0C27"/>
    <w:rsid w:val="004A2665"/>
    <w:rsid w:val="004A3184"/>
    <w:rsid w:val="004A3EF4"/>
    <w:rsid w:val="004A411E"/>
    <w:rsid w:val="004A537C"/>
    <w:rsid w:val="004A537E"/>
    <w:rsid w:val="004A5B7C"/>
    <w:rsid w:val="004A6407"/>
    <w:rsid w:val="004A6452"/>
    <w:rsid w:val="004A6AA0"/>
    <w:rsid w:val="004A70A6"/>
    <w:rsid w:val="004A71B6"/>
    <w:rsid w:val="004A73C3"/>
    <w:rsid w:val="004B0E0C"/>
    <w:rsid w:val="004B197E"/>
    <w:rsid w:val="004B1D47"/>
    <w:rsid w:val="004B1E90"/>
    <w:rsid w:val="004B2440"/>
    <w:rsid w:val="004B2871"/>
    <w:rsid w:val="004B2F54"/>
    <w:rsid w:val="004B30DF"/>
    <w:rsid w:val="004B37EE"/>
    <w:rsid w:val="004B3BF4"/>
    <w:rsid w:val="004B462F"/>
    <w:rsid w:val="004B4908"/>
    <w:rsid w:val="004B5B5F"/>
    <w:rsid w:val="004B5CC5"/>
    <w:rsid w:val="004B65F0"/>
    <w:rsid w:val="004B6DD1"/>
    <w:rsid w:val="004C0168"/>
    <w:rsid w:val="004C1683"/>
    <w:rsid w:val="004C182F"/>
    <w:rsid w:val="004C1DC5"/>
    <w:rsid w:val="004C241D"/>
    <w:rsid w:val="004C24D7"/>
    <w:rsid w:val="004C2706"/>
    <w:rsid w:val="004C2D97"/>
    <w:rsid w:val="004C2FAF"/>
    <w:rsid w:val="004C36AD"/>
    <w:rsid w:val="004C3736"/>
    <w:rsid w:val="004C3AF2"/>
    <w:rsid w:val="004C49E1"/>
    <w:rsid w:val="004C4DE4"/>
    <w:rsid w:val="004C4E55"/>
    <w:rsid w:val="004C66C0"/>
    <w:rsid w:val="004C6B5E"/>
    <w:rsid w:val="004C6E26"/>
    <w:rsid w:val="004C7499"/>
    <w:rsid w:val="004D0043"/>
    <w:rsid w:val="004D0A4E"/>
    <w:rsid w:val="004D11D8"/>
    <w:rsid w:val="004D20B0"/>
    <w:rsid w:val="004D22AB"/>
    <w:rsid w:val="004D2968"/>
    <w:rsid w:val="004D4B75"/>
    <w:rsid w:val="004D4DA0"/>
    <w:rsid w:val="004D5573"/>
    <w:rsid w:val="004D5A5F"/>
    <w:rsid w:val="004D642C"/>
    <w:rsid w:val="004D7C9C"/>
    <w:rsid w:val="004E0198"/>
    <w:rsid w:val="004E0239"/>
    <w:rsid w:val="004E0A68"/>
    <w:rsid w:val="004E16E5"/>
    <w:rsid w:val="004E1FF3"/>
    <w:rsid w:val="004E2037"/>
    <w:rsid w:val="004E22CD"/>
    <w:rsid w:val="004E2736"/>
    <w:rsid w:val="004E2B44"/>
    <w:rsid w:val="004E2C56"/>
    <w:rsid w:val="004E2F3E"/>
    <w:rsid w:val="004E2F5D"/>
    <w:rsid w:val="004E2FF9"/>
    <w:rsid w:val="004E303A"/>
    <w:rsid w:val="004E32C3"/>
    <w:rsid w:val="004E356D"/>
    <w:rsid w:val="004E3E54"/>
    <w:rsid w:val="004E5430"/>
    <w:rsid w:val="004E57F7"/>
    <w:rsid w:val="004E58A7"/>
    <w:rsid w:val="004E62CB"/>
    <w:rsid w:val="004E6358"/>
    <w:rsid w:val="004E6659"/>
    <w:rsid w:val="004E7E22"/>
    <w:rsid w:val="004E7FE7"/>
    <w:rsid w:val="004F02B7"/>
    <w:rsid w:val="004F065F"/>
    <w:rsid w:val="004F0BCB"/>
    <w:rsid w:val="004F11F0"/>
    <w:rsid w:val="004F1705"/>
    <w:rsid w:val="004F1C21"/>
    <w:rsid w:val="004F208E"/>
    <w:rsid w:val="004F2520"/>
    <w:rsid w:val="004F2F2F"/>
    <w:rsid w:val="004F34F6"/>
    <w:rsid w:val="004F3669"/>
    <w:rsid w:val="004F4577"/>
    <w:rsid w:val="004F489D"/>
    <w:rsid w:val="004F5169"/>
    <w:rsid w:val="004F533B"/>
    <w:rsid w:val="004F58DC"/>
    <w:rsid w:val="004F5C49"/>
    <w:rsid w:val="004F5D72"/>
    <w:rsid w:val="004F63A4"/>
    <w:rsid w:val="004F653D"/>
    <w:rsid w:val="004F68F4"/>
    <w:rsid w:val="004F69DA"/>
    <w:rsid w:val="004F71A1"/>
    <w:rsid w:val="004F7755"/>
    <w:rsid w:val="004F7CB3"/>
    <w:rsid w:val="004F7D6C"/>
    <w:rsid w:val="0050000C"/>
    <w:rsid w:val="0050022E"/>
    <w:rsid w:val="00500678"/>
    <w:rsid w:val="00501E71"/>
    <w:rsid w:val="00502274"/>
    <w:rsid w:val="005034F6"/>
    <w:rsid w:val="00503D8D"/>
    <w:rsid w:val="00504351"/>
    <w:rsid w:val="00504494"/>
    <w:rsid w:val="00505132"/>
    <w:rsid w:val="00505B35"/>
    <w:rsid w:val="00505E79"/>
    <w:rsid w:val="00506B89"/>
    <w:rsid w:val="00506C0E"/>
    <w:rsid w:val="00506C83"/>
    <w:rsid w:val="00506E8D"/>
    <w:rsid w:val="00507302"/>
    <w:rsid w:val="00507361"/>
    <w:rsid w:val="005107FD"/>
    <w:rsid w:val="00510C5B"/>
    <w:rsid w:val="0051135E"/>
    <w:rsid w:val="005114EB"/>
    <w:rsid w:val="0051177C"/>
    <w:rsid w:val="00512575"/>
    <w:rsid w:val="00512682"/>
    <w:rsid w:val="00512723"/>
    <w:rsid w:val="00512760"/>
    <w:rsid w:val="00513442"/>
    <w:rsid w:val="0051467C"/>
    <w:rsid w:val="00514814"/>
    <w:rsid w:val="005149B0"/>
    <w:rsid w:val="00514AC5"/>
    <w:rsid w:val="005160AB"/>
    <w:rsid w:val="0051712D"/>
    <w:rsid w:val="0051782E"/>
    <w:rsid w:val="00517EF6"/>
    <w:rsid w:val="0052000C"/>
    <w:rsid w:val="0052005F"/>
    <w:rsid w:val="005201BD"/>
    <w:rsid w:val="00521188"/>
    <w:rsid w:val="00521898"/>
    <w:rsid w:val="00521EC0"/>
    <w:rsid w:val="00521F39"/>
    <w:rsid w:val="00524C24"/>
    <w:rsid w:val="00525D35"/>
    <w:rsid w:val="00525DF4"/>
    <w:rsid w:val="00526B6E"/>
    <w:rsid w:val="00526FE2"/>
    <w:rsid w:val="0052758E"/>
    <w:rsid w:val="00527712"/>
    <w:rsid w:val="00527DC5"/>
    <w:rsid w:val="00527F98"/>
    <w:rsid w:val="00531387"/>
    <w:rsid w:val="005315D1"/>
    <w:rsid w:val="00531AA3"/>
    <w:rsid w:val="005324A8"/>
    <w:rsid w:val="005326DC"/>
    <w:rsid w:val="00532995"/>
    <w:rsid w:val="00533162"/>
    <w:rsid w:val="005331BF"/>
    <w:rsid w:val="00534604"/>
    <w:rsid w:val="0053527A"/>
    <w:rsid w:val="00535A0D"/>
    <w:rsid w:val="00536893"/>
    <w:rsid w:val="00536CEF"/>
    <w:rsid w:val="00536F9D"/>
    <w:rsid w:val="00537755"/>
    <w:rsid w:val="00537C3D"/>
    <w:rsid w:val="0054035A"/>
    <w:rsid w:val="00540548"/>
    <w:rsid w:val="00540B9D"/>
    <w:rsid w:val="00540E01"/>
    <w:rsid w:val="00540E7E"/>
    <w:rsid w:val="00540F80"/>
    <w:rsid w:val="00540FBD"/>
    <w:rsid w:val="00540FEB"/>
    <w:rsid w:val="00541F60"/>
    <w:rsid w:val="005427A9"/>
    <w:rsid w:val="00542FE3"/>
    <w:rsid w:val="0054314C"/>
    <w:rsid w:val="00543ACE"/>
    <w:rsid w:val="0054416E"/>
    <w:rsid w:val="00544CB8"/>
    <w:rsid w:val="005453A7"/>
    <w:rsid w:val="00545963"/>
    <w:rsid w:val="00545BE9"/>
    <w:rsid w:val="00545E90"/>
    <w:rsid w:val="0054624E"/>
    <w:rsid w:val="00546346"/>
    <w:rsid w:val="005478CB"/>
    <w:rsid w:val="00550FC2"/>
    <w:rsid w:val="00551573"/>
    <w:rsid w:val="00551793"/>
    <w:rsid w:val="00553064"/>
    <w:rsid w:val="005532FF"/>
    <w:rsid w:val="005537AC"/>
    <w:rsid w:val="00553A15"/>
    <w:rsid w:val="00553B44"/>
    <w:rsid w:val="00553EC2"/>
    <w:rsid w:val="005543AE"/>
    <w:rsid w:val="005552E1"/>
    <w:rsid w:val="00555669"/>
    <w:rsid w:val="00555712"/>
    <w:rsid w:val="00555C82"/>
    <w:rsid w:val="00555F1F"/>
    <w:rsid w:val="005560D1"/>
    <w:rsid w:val="005566FB"/>
    <w:rsid w:val="00556CC0"/>
    <w:rsid w:val="0055711F"/>
    <w:rsid w:val="00557381"/>
    <w:rsid w:val="00557804"/>
    <w:rsid w:val="0055797C"/>
    <w:rsid w:val="00560281"/>
    <w:rsid w:val="005605D3"/>
    <w:rsid w:val="00560B0C"/>
    <w:rsid w:val="00560FB3"/>
    <w:rsid w:val="00561219"/>
    <w:rsid w:val="005612B7"/>
    <w:rsid w:val="00561986"/>
    <w:rsid w:val="005621F5"/>
    <w:rsid w:val="005629B2"/>
    <w:rsid w:val="00562A53"/>
    <w:rsid w:val="0056305E"/>
    <w:rsid w:val="00563A64"/>
    <w:rsid w:val="00563BA2"/>
    <w:rsid w:val="00564607"/>
    <w:rsid w:val="00564B66"/>
    <w:rsid w:val="005655C0"/>
    <w:rsid w:val="00566021"/>
    <w:rsid w:val="00566406"/>
    <w:rsid w:val="005667D3"/>
    <w:rsid w:val="00566C3D"/>
    <w:rsid w:val="0056744E"/>
    <w:rsid w:val="00567AB5"/>
    <w:rsid w:val="00567B07"/>
    <w:rsid w:val="00570BA3"/>
    <w:rsid w:val="00571683"/>
    <w:rsid w:val="00571CF3"/>
    <w:rsid w:val="005720D5"/>
    <w:rsid w:val="0057226C"/>
    <w:rsid w:val="005728FC"/>
    <w:rsid w:val="00572CFE"/>
    <w:rsid w:val="00573040"/>
    <w:rsid w:val="005730AE"/>
    <w:rsid w:val="005732E1"/>
    <w:rsid w:val="00573909"/>
    <w:rsid w:val="00573AD9"/>
    <w:rsid w:val="00575F45"/>
    <w:rsid w:val="00576123"/>
    <w:rsid w:val="00576235"/>
    <w:rsid w:val="005770CD"/>
    <w:rsid w:val="00577449"/>
    <w:rsid w:val="00577D9D"/>
    <w:rsid w:val="0058091E"/>
    <w:rsid w:val="00581976"/>
    <w:rsid w:val="00581B38"/>
    <w:rsid w:val="0058311D"/>
    <w:rsid w:val="00583ECD"/>
    <w:rsid w:val="00583ED5"/>
    <w:rsid w:val="0058456C"/>
    <w:rsid w:val="005846B9"/>
    <w:rsid w:val="00584719"/>
    <w:rsid w:val="00584B53"/>
    <w:rsid w:val="00584B5E"/>
    <w:rsid w:val="00584FC7"/>
    <w:rsid w:val="0058505D"/>
    <w:rsid w:val="00585538"/>
    <w:rsid w:val="00585732"/>
    <w:rsid w:val="00585C50"/>
    <w:rsid w:val="005868DD"/>
    <w:rsid w:val="005869EE"/>
    <w:rsid w:val="005905D6"/>
    <w:rsid w:val="00590801"/>
    <w:rsid w:val="005909F5"/>
    <w:rsid w:val="00590BD4"/>
    <w:rsid w:val="00591A5D"/>
    <w:rsid w:val="005920B6"/>
    <w:rsid w:val="0059256B"/>
    <w:rsid w:val="0059272E"/>
    <w:rsid w:val="00592E71"/>
    <w:rsid w:val="00593481"/>
    <w:rsid w:val="0059371D"/>
    <w:rsid w:val="005940E0"/>
    <w:rsid w:val="00594D4B"/>
    <w:rsid w:val="00594F15"/>
    <w:rsid w:val="00595B05"/>
    <w:rsid w:val="00595B3A"/>
    <w:rsid w:val="00595C50"/>
    <w:rsid w:val="00597118"/>
    <w:rsid w:val="005973F6"/>
    <w:rsid w:val="00597B81"/>
    <w:rsid w:val="00597DEF"/>
    <w:rsid w:val="005A0511"/>
    <w:rsid w:val="005A160E"/>
    <w:rsid w:val="005A2A30"/>
    <w:rsid w:val="005A353D"/>
    <w:rsid w:val="005A3DA1"/>
    <w:rsid w:val="005A3DB5"/>
    <w:rsid w:val="005A3DE6"/>
    <w:rsid w:val="005A42CD"/>
    <w:rsid w:val="005A45F5"/>
    <w:rsid w:val="005A4B4A"/>
    <w:rsid w:val="005A4DA9"/>
    <w:rsid w:val="005A4EEB"/>
    <w:rsid w:val="005A516F"/>
    <w:rsid w:val="005A5E4B"/>
    <w:rsid w:val="005A6042"/>
    <w:rsid w:val="005A7BA3"/>
    <w:rsid w:val="005A7CF8"/>
    <w:rsid w:val="005A7DB8"/>
    <w:rsid w:val="005B006A"/>
    <w:rsid w:val="005B081E"/>
    <w:rsid w:val="005B0D8D"/>
    <w:rsid w:val="005B0F6B"/>
    <w:rsid w:val="005B12ED"/>
    <w:rsid w:val="005B249E"/>
    <w:rsid w:val="005B26ED"/>
    <w:rsid w:val="005B2FB3"/>
    <w:rsid w:val="005B3038"/>
    <w:rsid w:val="005B33C2"/>
    <w:rsid w:val="005B38E7"/>
    <w:rsid w:val="005B39ED"/>
    <w:rsid w:val="005B3F54"/>
    <w:rsid w:val="005B41DA"/>
    <w:rsid w:val="005B423C"/>
    <w:rsid w:val="005B4932"/>
    <w:rsid w:val="005B4AA6"/>
    <w:rsid w:val="005B5808"/>
    <w:rsid w:val="005B5A0F"/>
    <w:rsid w:val="005B5B1E"/>
    <w:rsid w:val="005B5EFD"/>
    <w:rsid w:val="005B6560"/>
    <w:rsid w:val="005B6FD0"/>
    <w:rsid w:val="005B7379"/>
    <w:rsid w:val="005B75DE"/>
    <w:rsid w:val="005B7D79"/>
    <w:rsid w:val="005B7E9A"/>
    <w:rsid w:val="005C0BB7"/>
    <w:rsid w:val="005C3381"/>
    <w:rsid w:val="005C33CE"/>
    <w:rsid w:val="005C3575"/>
    <w:rsid w:val="005C3D0F"/>
    <w:rsid w:val="005C42E7"/>
    <w:rsid w:val="005C4781"/>
    <w:rsid w:val="005C4B43"/>
    <w:rsid w:val="005C5448"/>
    <w:rsid w:val="005C54E1"/>
    <w:rsid w:val="005C5F17"/>
    <w:rsid w:val="005C6527"/>
    <w:rsid w:val="005C68F9"/>
    <w:rsid w:val="005C68FC"/>
    <w:rsid w:val="005C6BAB"/>
    <w:rsid w:val="005C73B8"/>
    <w:rsid w:val="005C7DB6"/>
    <w:rsid w:val="005D0784"/>
    <w:rsid w:val="005D0901"/>
    <w:rsid w:val="005D09C3"/>
    <w:rsid w:val="005D0A31"/>
    <w:rsid w:val="005D0AEA"/>
    <w:rsid w:val="005D1035"/>
    <w:rsid w:val="005D1059"/>
    <w:rsid w:val="005D141D"/>
    <w:rsid w:val="005D2245"/>
    <w:rsid w:val="005D229E"/>
    <w:rsid w:val="005D2866"/>
    <w:rsid w:val="005D28A8"/>
    <w:rsid w:val="005D2BC4"/>
    <w:rsid w:val="005D2E39"/>
    <w:rsid w:val="005D2F3C"/>
    <w:rsid w:val="005D3275"/>
    <w:rsid w:val="005D368E"/>
    <w:rsid w:val="005D3830"/>
    <w:rsid w:val="005D3ADC"/>
    <w:rsid w:val="005D3D0B"/>
    <w:rsid w:val="005D4155"/>
    <w:rsid w:val="005D4A1B"/>
    <w:rsid w:val="005D5111"/>
    <w:rsid w:val="005D56FD"/>
    <w:rsid w:val="005D5EC5"/>
    <w:rsid w:val="005D6381"/>
    <w:rsid w:val="005D63AF"/>
    <w:rsid w:val="005D644E"/>
    <w:rsid w:val="005D6482"/>
    <w:rsid w:val="005D6767"/>
    <w:rsid w:val="005D6EB8"/>
    <w:rsid w:val="005E0169"/>
    <w:rsid w:val="005E02A7"/>
    <w:rsid w:val="005E0971"/>
    <w:rsid w:val="005E0BD8"/>
    <w:rsid w:val="005E0F6B"/>
    <w:rsid w:val="005E0FBC"/>
    <w:rsid w:val="005E1103"/>
    <w:rsid w:val="005E11F5"/>
    <w:rsid w:val="005E12AA"/>
    <w:rsid w:val="005E12B7"/>
    <w:rsid w:val="005E1692"/>
    <w:rsid w:val="005E16FA"/>
    <w:rsid w:val="005E1924"/>
    <w:rsid w:val="005E1B0D"/>
    <w:rsid w:val="005E28BF"/>
    <w:rsid w:val="005E3EA1"/>
    <w:rsid w:val="005E5366"/>
    <w:rsid w:val="005E55C8"/>
    <w:rsid w:val="005E5B9C"/>
    <w:rsid w:val="005E5FFB"/>
    <w:rsid w:val="005E6499"/>
    <w:rsid w:val="005E6A6A"/>
    <w:rsid w:val="005E73FA"/>
    <w:rsid w:val="005E7490"/>
    <w:rsid w:val="005E79C9"/>
    <w:rsid w:val="005F00DD"/>
    <w:rsid w:val="005F0286"/>
    <w:rsid w:val="005F0740"/>
    <w:rsid w:val="005F0CC1"/>
    <w:rsid w:val="005F0DA1"/>
    <w:rsid w:val="005F1406"/>
    <w:rsid w:val="005F18D5"/>
    <w:rsid w:val="005F1C43"/>
    <w:rsid w:val="005F3168"/>
    <w:rsid w:val="005F3173"/>
    <w:rsid w:val="005F31F5"/>
    <w:rsid w:val="005F38A6"/>
    <w:rsid w:val="005F3B19"/>
    <w:rsid w:val="005F3C71"/>
    <w:rsid w:val="005F548E"/>
    <w:rsid w:val="005F570C"/>
    <w:rsid w:val="005F580C"/>
    <w:rsid w:val="005F5C72"/>
    <w:rsid w:val="005F5E6E"/>
    <w:rsid w:val="005F6416"/>
    <w:rsid w:val="005F6520"/>
    <w:rsid w:val="005F6598"/>
    <w:rsid w:val="005F6A27"/>
    <w:rsid w:val="005F7EA3"/>
    <w:rsid w:val="00600377"/>
    <w:rsid w:val="006003C8"/>
    <w:rsid w:val="00600637"/>
    <w:rsid w:val="006022B2"/>
    <w:rsid w:val="006024C7"/>
    <w:rsid w:val="00602522"/>
    <w:rsid w:val="00603781"/>
    <w:rsid w:val="006039BF"/>
    <w:rsid w:val="00604FB1"/>
    <w:rsid w:val="00605024"/>
    <w:rsid w:val="0060505B"/>
    <w:rsid w:val="00605B14"/>
    <w:rsid w:val="00605B8F"/>
    <w:rsid w:val="00605D49"/>
    <w:rsid w:val="006062A3"/>
    <w:rsid w:val="0060667C"/>
    <w:rsid w:val="00607661"/>
    <w:rsid w:val="00610DAA"/>
    <w:rsid w:val="006113CC"/>
    <w:rsid w:val="00611553"/>
    <w:rsid w:val="00611D37"/>
    <w:rsid w:val="006121BA"/>
    <w:rsid w:val="0061366D"/>
    <w:rsid w:val="006142D5"/>
    <w:rsid w:val="006149F4"/>
    <w:rsid w:val="00614D8C"/>
    <w:rsid w:val="00615D1A"/>
    <w:rsid w:val="0061618F"/>
    <w:rsid w:val="006162FD"/>
    <w:rsid w:val="00616441"/>
    <w:rsid w:val="006165D6"/>
    <w:rsid w:val="00616799"/>
    <w:rsid w:val="00616B2E"/>
    <w:rsid w:val="00616EC7"/>
    <w:rsid w:val="00616EE2"/>
    <w:rsid w:val="0061722F"/>
    <w:rsid w:val="00617244"/>
    <w:rsid w:val="00617BAC"/>
    <w:rsid w:val="00617C53"/>
    <w:rsid w:val="00617DB8"/>
    <w:rsid w:val="00617EB2"/>
    <w:rsid w:val="00620469"/>
    <w:rsid w:val="00621092"/>
    <w:rsid w:val="006211E0"/>
    <w:rsid w:val="006224CF"/>
    <w:rsid w:val="00622C8F"/>
    <w:rsid w:val="00622CE3"/>
    <w:rsid w:val="006239C2"/>
    <w:rsid w:val="00623CEF"/>
    <w:rsid w:val="00624167"/>
    <w:rsid w:val="0062469A"/>
    <w:rsid w:val="00624F26"/>
    <w:rsid w:val="00625107"/>
    <w:rsid w:val="006251BF"/>
    <w:rsid w:val="006254A4"/>
    <w:rsid w:val="0062569A"/>
    <w:rsid w:val="00625E44"/>
    <w:rsid w:val="0062687A"/>
    <w:rsid w:val="00626E70"/>
    <w:rsid w:val="00626F72"/>
    <w:rsid w:val="00627078"/>
    <w:rsid w:val="00627A20"/>
    <w:rsid w:val="00627CAC"/>
    <w:rsid w:val="00627EAA"/>
    <w:rsid w:val="00630130"/>
    <w:rsid w:val="00630BE0"/>
    <w:rsid w:val="00630D28"/>
    <w:rsid w:val="00630D30"/>
    <w:rsid w:val="006311FE"/>
    <w:rsid w:val="0063175B"/>
    <w:rsid w:val="00631D9C"/>
    <w:rsid w:val="00631EB1"/>
    <w:rsid w:val="006322CB"/>
    <w:rsid w:val="0063299A"/>
    <w:rsid w:val="00632DB5"/>
    <w:rsid w:val="00633202"/>
    <w:rsid w:val="006333B6"/>
    <w:rsid w:val="00633CD8"/>
    <w:rsid w:val="006345FD"/>
    <w:rsid w:val="0063474B"/>
    <w:rsid w:val="006353E1"/>
    <w:rsid w:val="00636EBC"/>
    <w:rsid w:val="0063713D"/>
    <w:rsid w:val="00637698"/>
    <w:rsid w:val="00637C25"/>
    <w:rsid w:val="00637CA3"/>
    <w:rsid w:val="00637E1F"/>
    <w:rsid w:val="006401A2"/>
    <w:rsid w:val="0064083E"/>
    <w:rsid w:val="00641193"/>
    <w:rsid w:val="006413CC"/>
    <w:rsid w:val="006414AC"/>
    <w:rsid w:val="006414E5"/>
    <w:rsid w:val="006424E3"/>
    <w:rsid w:val="00642DE0"/>
    <w:rsid w:val="00642F50"/>
    <w:rsid w:val="00643760"/>
    <w:rsid w:val="00645E42"/>
    <w:rsid w:val="00645F9F"/>
    <w:rsid w:val="006463FA"/>
    <w:rsid w:val="0064664E"/>
    <w:rsid w:val="00646A7F"/>
    <w:rsid w:val="006500FF"/>
    <w:rsid w:val="006502FE"/>
    <w:rsid w:val="00650353"/>
    <w:rsid w:val="00650F34"/>
    <w:rsid w:val="00651603"/>
    <w:rsid w:val="00651C58"/>
    <w:rsid w:val="006524A8"/>
    <w:rsid w:val="006525C6"/>
    <w:rsid w:val="00652D2B"/>
    <w:rsid w:val="00653673"/>
    <w:rsid w:val="00653689"/>
    <w:rsid w:val="00653CF7"/>
    <w:rsid w:val="0065468E"/>
    <w:rsid w:val="00654D97"/>
    <w:rsid w:val="00654F4D"/>
    <w:rsid w:val="0065574F"/>
    <w:rsid w:val="00655E41"/>
    <w:rsid w:val="00656204"/>
    <w:rsid w:val="00656F84"/>
    <w:rsid w:val="00657BEC"/>
    <w:rsid w:val="00660A59"/>
    <w:rsid w:val="00660C37"/>
    <w:rsid w:val="00660E4A"/>
    <w:rsid w:val="00661109"/>
    <w:rsid w:val="00661251"/>
    <w:rsid w:val="00661564"/>
    <w:rsid w:val="00662825"/>
    <w:rsid w:val="0066283F"/>
    <w:rsid w:val="00662E51"/>
    <w:rsid w:val="006630B6"/>
    <w:rsid w:val="006633C9"/>
    <w:rsid w:val="0066364E"/>
    <w:rsid w:val="0066427B"/>
    <w:rsid w:val="00664EB7"/>
    <w:rsid w:val="0066524A"/>
    <w:rsid w:val="00665367"/>
    <w:rsid w:val="0066543A"/>
    <w:rsid w:val="00665909"/>
    <w:rsid w:val="00665F28"/>
    <w:rsid w:val="00666F62"/>
    <w:rsid w:val="00667284"/>
    <w:rsid w:val="00667645"/>
    <w:rsid w:val="00667FB3"/>
    <w:rsid w:val="006705E5"/>
    <w:rsid w:val="0067080B"/>
    <w:rsid w:val="00670E95"/>
    <w:rsid w:val="006713A0"/>
    <w:rsid w:val="00671850"/>
    <w:rsid w:val="00671C81"/>
    <w:rsid w:val="00671E9E"/>
    <w:rsid w:val="0067268D"/>
    <w:rsid w:val="00672BC7"/>
    <w:rsid w:val="006733B7"/>
    <w:rsid w:val="00673514"/>
    <w:rsid w:val="006741B4"/>
    <w:rsid w:val="00675B50"/>
    <w:rsid w:val="00676476"/>
    <w:rsid w:val="00676550"/>
    <w:rsid w:val="00676738"/>
    <w:rsid w:val="006767CC"/>
    <w:rsid w:val="00676B96"/>
    <w:rsid w:val="006770DB"/>
    <w:rsid w:val="00680073"/>
    <w:rsid w:val="0068007F"/>
    <w:rsid w:val="006800E6"/>
    <w:rsid w:val="0068043E"/>
    <w:rsid w:val="00680C6D"/>
    <w:rsid w:val="00680FC7"/>
    <w:rsid w:val="006815D8"/>
    <w:rsid w:val="006817BD"/>
    <w:rsid w:val="0068198F"/>
    <w:rsid w:val="00681BB9"/>
    <w:rsid w:val="0068202C"/>
    <w:rsid w:val="00682B34"/>
    <w:rsid w:val="00682C88"/>
    <w:rsid w:val="00682FD5"/>
    <w:rsid w:val="00683085"/>
    <w:rsid w:val="00683150"/>
    <w:rsid w:val="006834A7"/>
    <w:rsid w:val="00683FE6"/>
    <w:rsid w:val="00684468"/>
    <w:rsid w:val="00685083"/>
    <w:rsid w:val="006851EE"/>
    <w:rsid w:val="006857D0"/>
    <w:rsid w:val="00685DB2"/>
    <w:rsid w:val="0068671D"/>
    <w:rsid w:val="00686D57"/>
    <w:rsid w:val="006879F3"/>
    <w:rsid w:val="00687B68"/>
    <w:rsid w:val="00687D24"/>
    <w:rsid w:val="00687D26"/>
    <w:rsid w:val="0069059E"/>
    <w:rsid w:val="00690E38"/>
    <w:rsid w:val="00690E5D"/>
    <w:rsid w:val="006915D4"/>
    <w:rsid w:val="00691CAB"/>
    <w:rsid w:val="00692300"/>
    <w:rsid w:val="00692739"/>
    <w:rsid w:val="00692E9F"/>
    <w:rsid w:val="00693945"/>
    <w:rsid w:val="00694057"/>
    <w:rsid w:val="006942B5"/>
    <w:rsid w:val="00694631"/>
    <w:rsid w:val="0069464C"/>
    <w:rsid w:val="006948DC"/>
    <w:rsid w:val="00695529"/>
    <w:rsid w:val="00695624"/>
    <w:rsid w:val="006960F1"/>
    <w:rsid w:val="0069696F"/>
    <w:rsid w:val="00696CA7"/>
    <w:rsid w:val="006970B7"/>
    <w:rsid w:val="00697B2C"/>
    <w:rsid w:val="00697DA4"/>
    <w:rsid w:val="006A0193"/>
    <w:rsid w:val="006A02E5"/>
    <w:rsid w:val="006A07F3"/>
    <w:rsid w:val="006A0E4B"/>
    <w:rsid w:val="006A1FA1"/>
    <w:rsid w:val="006A2088"/>
    <w:rsid w:val="006A20C2"/>
    <w:rsid w:val="006A2766"/>
    <w:rsid w:val="006A284F"/>
    <w:rsid w:val="006A3A63"/>
    <w:rsid w:val="006A43A0"/>
    <w:rsid w:val="006A48B9"/>
    <w:rsid w:val="006A4B33"/>
    <w:rsid w:val="006A5631"/>
    <w:rsid w:val="006A59ED"/>
    <w:rsid w:val="006A60B6"/>
    <w:rsid w:val="006A64F6"/>
    <w:rsid w:val="006A6EC1"/>
    <w:rsid w:val="006A7128"/>
    <w:rsid w:val="006B029E"/>
    <w:rsid w:val="006B0A6A"/>
    <w:rsid w:val="006B0C34"/>
    <w:rsid w:val="006B0FE4"/>
    <w:rsid w:val="006B17EB"/>
    <w:rsid w:val="006B20F1"/>
    <w:rsid w:val="006B28C0"/>
    <w:rsid w:val="006B2DCE"/>
    <w:rsid w:val="006B2F38"/>
    <w:rsid w:val="006B3420"/>
    <w:rsid w:val="006B3612"/>
    <w:rsid w:val="006B4498"/>
    <w:rsid w:val="006B45D8"/>
    <w:rsid w:val="006B4BD4"/>
    <w:rsid w:val="006B4C3C"/>
    <w:rsid w:val="006B4EB4"/>
    <w:rsid w:val="006B6B2E"/>
    <w:rsid w:val="006B7C79"/>
    <w:rsid w:val="006C083F"/>
    <w:rsid w:val="006C09F7"/>
    <w:rsid w:val="006C1784"/>
    <w:rsid w:val="006C1929"/>
    <w:rsid w:val="006C197A"/>
    <w:rsid w:val="006C1DCC"/>
    <w:rsid w:val="006C1FE1"/>
    <w:rsid w:val="006C22C4"/>
    <w:rsid w:val="006C2E66"/>
    <w:rsid w:val="006C3873"/>
    <w:rsid w:val="006C3CC0"/>
    <w:rsid w:val="006C3D6D"/>
    <w:rsid w:val="006C43CB"/>
    <w:rsid w:val="006C45D8"/>
    <w:rsid w:val="006C4A3A"/>
    <w:rsid w:val="006C4A51"/>
    <w:rsid w:val="006C50B7"/>
    <w:rsid w:val="006C51FF"/>
    <w:rsid w:val="006C5C6D"/>
    <w:rsid w:val="006C667E"/>
    <w:rsid w:val="006C70A8"/>
    <w:rsid w:val="006C72B6"/>
    <w:rsid w:val="006D01E4"/>
    <w:rsid w:val="006D02FF"/>
    <w:rsid w:val="006D0991"/>
    <w:rsid w:val="006D13DF"/>
    <w:rsid w:val="006D141F"/>
    <w:rsid w:val="006D154E"/>
    <w:rsid w:val="006D21C5"/>
    <w:rsid w:val="006D29D2"/>
    <w:rsid w:val="006D2B2D"/>
    <w:rsid w:val="006D2DBD"/>
    <w:rsid w:val="006D2DD2"/>
    <w:rsid w:val="006D4CD1"/>
    <w:rsid w:val="006D5137"/>
    <w:rsid w:val="006D5662"/>
    <w:rsid w:val="006D5C7E"/>
    <w:rsid w:val="006D6499"/>
    <w:rsid w:val="006D6A6E"/>
    <w:rsid w:val="006D74DF"/>
    <w:rsid w:val="006D7AD0"/>
    <w:rsid w:val="006D7DE9"/>
    <w:rsid w:val="006E00B8"/>
    <w:rsid w:val="006E0376"/>
    <w:rsid w:val="006E0F51"/>
    <w:rsid w:val="006E0F5E"/>
    <w:rsid w:val="006E13E4"/>
    <w:rsid w:val="006E1E77"/>
    <w:rsid w:val="006E31E7"/>
    <w:rsid w:val="006E33AA"/>
    <w:rsid w:val="006E3475"/>
    <w:rsid w:val="006E3784"/>
    <w:rsid w:val="006E37FC"/>
    <w:rsid w:val="006E3D60"/>
    <w:rsid w:val="006E4215"/>
    <w:rsid w:val="006E5414"/>
    <w:rsid w:val="006E6234"/>
    <w:rsid w:val="006E64E3"/>
    <w:rsid w:val="006E69F7"/>
    <w:rsid w:val="006E7748"/>
    <w:rsid w:val="006E788E"/>
    <w:rsid w:val="006E78AF"/>
    <w:rsid w:val="006E7FC9"/>
    <w:rsid w:val="006F17CE"/>
    <w:rsid w:val="006F1B03"/>
    <w:rsid w:val="006F2889"/>
    <w:rsid w:val="006F2B0A"/>
    <w:rsid w:val="006F31E6"/>
    <w:rsid w:val="006F3BBF"/>
    <w:rsid w:val="006F426C"/>
    <w:rsid w:val="006F4A32"/>
    <w:rsid w:val="006F5089"/>
    <w:rsid w:val="006F536F"/>
    <w:rsid w:val="006F6200"/>
    <w:rsid w:val="006F6941"/>
    <w:rsid w:val="006F6B75"/>
    <w:rsid w:val="006F74F1"/>
    <w:rsid w:val="00700740"/>
    <w:rsid w:val="00700A10"/>
    <w:rsid w:val="00700AC0"/>
    <w:rsid w:val="00700D3D"/>
    <w:rsid w:val="00701488"/>
    <w:rsid w:val="007029CE"/>
    <w:rsid w:val="00702CC7"/>
    <w:rsid w:val="00702D46"/>
    <w:rsid w:val="00702D9C"/>
    <w:rsid w:val="00703446"/>
    <w:rsid w:val="00703769"/>
    <w:rsid w:val="007044A3"/>
    <w:rsid w:val="00704B20"/>
    <w:rsid w:val="00705028"/>
    <w:rsid w:val="00706B75"/>
    <w:rsid w:val="00707197"/>
    <w:rsid w:val="00707BA9"/>
    <w:rsid w:val="00710687"/>
    <w:rsid w:val="007106FC"/>
    <w:rsid w:val="00710C75"/>
    <w:rsid w:val="00710E58"/>
    <w:rsid w:val="00710E76"/>
    <w:rsid w:val="00711371"/>
    <w:rsid w:val="00711710"/>
    <w:rsid w:val="0071171F"/>
    <w:rsid w:val="00712734"/>
    <w:rsid w:val="00712B34"/>
    <w:rsid w:val="00712B3C"/>
    <w:rsid w:val="007136D5"/>
    <w:rsid w:val="00714687"/>
    <w:rsid w:val="00714ECC"/>
    <w:rsid w:val="00715BA3"/>
    <w:rsid w:val="00716609"/>
    <w:rsid w:val="00716944"/>
    <w:rsid w:val="00716E63"/>
    <w:rsid w:val="00717102"/>
    <w:rsid w:val="007171B9"/>
    <w:rsid w:val="007173B2"/>
    <w:rsid w:val="00717514"/>
    <w:rsid w:val="00717533"/>
    <w:rsid w:val="007178A6"/>
    <w:rsid w:val="00717DBF"/>
    <w:rsid w:val="00720567"/>
    <w:rsid w:val="00720932"/>
    <w:rsid w:val="00721021"/>
    <w:rsid w:val="007213FF"/>
    <w:rsid w:val="007214B7"/>
    <w:rsid w:val="00721BAB"/>
    <w:rsid w:val="00722A94"/>
    <w:rsid w:val="00723AC2"/>
    <w:rsid w:val="007240D6"/>
    <w:rsid w:val="00724333"/>
    <w:rsid w:val="00724511"/>
    <w:rsid w:val="00724A22"/>
    <w:rsid w:val="007255FF"/>
    <w:rsid w:val="00725809"/>
    <w:rsid w:val="00725B00"/>
    <w:rsid w:val="00725B37"/>
    <w:rsid w:val="00725FA5"/>
    <w:rsid w:val="0072616F"/>
    <w:rsid w:val="0072636E"/>
    <w:rsid w:val="007270EA"/>
    <w:rsid w:val="007270FA"/>
    <w:rsid w:val="0073053B"/>
    <w:rsid w:val="00730A9E"/>
    <w:rsid w:val="00730B22"/>
    <w:rsid w:val="00730B4E"/>
    <w:rsid w:val="007311E1"/>
    <w:rsid w:val="007313AA"/>
    <w:rsid w:val="007319BC"/>
    <w:rsid w:val="00731BF8"/>
    <w:rsid w:val="00732A4D"/>
    <w:rsid w:val="00733093"/>
    <w:rsid w:val="00733311"/>
    <w:rsid w:val="00733B39"/>
    <w:rsid w:val="00733CD8"/>
    <w:rsid w:val="00733D1B"/>
    <w:rsid w:val="00734688"/>
    <w:rsid w:val="00735045"/>
    <w:rsid w:val="007361BB"/>
    <w:rsid w:val="00736283"/>
    <w:rsid w:val="00736320"/>
    <w:rsid w:val="00736740"/>
    <w:rsid w:val="00736963"/>
    <w:rsid w:val="00736BFF"/>
    <w:rsid w:val="00737AC6"/>
    <w:rsid w:val="00737D8C"/>
    <w:rsid w:val="00740299"/>
    <w:rsid w:val="007408C5"/>
    <w:rsid w:val="007408EB"/>
    <w:rsid w:val="00740C7B"/>
    <w:rsid w:val="00740DFC"/>
    <w:rsid w:val="007413B6"/>
    <w:rsid w:val="00741787"/>
    <w:rsid w:val="007417D1"/>
    <w:rsid w:val="007418A6"/>
    <w:rsid w:val="00743529"/>
    <w:rsid w:val="00743777"/>
    <w:rsid w:val="00743836"/>
    <w:rsid w:val="00743A16"/>
    <w:rsid w:val="0074425E"/>
    <w:rsid w:val="0074510C"/>
    <w:rsid w:val="007454CE"/>
    <w:rsid w:val="00745B43"/>
    <w:rsid w:val="00745CED"/>
    <w:rsid w:val="00746217"/>
    <w:rsid w:val="00746414"/>
    <w:rsid w:val="00746741"/>
    <w:rsid w:val="00746BB7"/>
    <w:rsid w:val="00746C78"/>
    <w:rsid w:val="00746ECC"/>
    <w:rsid w:val="00746EE3"/>
    <w:rsid w:val="007473F0"/>
    <w:rsid w:val="0074740E"/>
    <w:rsid w:val="0075006C"/>
    <w:rsid w:val="00751601"/>
    <w:rsid w:val="00751BD7"/>
    <w:rsid w:val="0075220F"/>
    <w:rsid w:val="00752C5F"/>
    <w:rsid w:val="00752CA0"/>
    <w:rsid w:val="007536D5"/>
    <w:rsid w:val="00753974"/>
    <w:rsid w:val="00753B38"/>
    <w:rsid w:val="00754468"/>
    <w:rsid w:val="00754717"/>
    <w:rsid w:val="0075471F"/>
    <w:rsid w:val="00754AA1"/>
    <w:rsid w:val="0075557D"/>
    <w:rsid w:val="007556C9"/>
    <w:rsid w:val="00755C9D"/>
    <w:rsid w:val="00755CB6"/>
    <w:rsid w:val="00756E5E"/>
    <w:rsid w:val="00756FEE"/>
    <w:rsid w:val="007572B1"/>
    <w:rsid w:val="00757577"/>
    <w:rsid w:val="00757615"/>
    <w:rsid w:val="00757BE9"/>
    <w:rsid w:val="00760238"/>
    <w:rsid w:val="00761106"/>
    <w:rsid w:val="007611A6"/>
    <w:rsid w:val="00761B84"/>
    <w:rsid w:val="00761B9B"/>
    <w:rsid w:val="00761CE3"/>
    <w:rsid w:val="00762DA1"/>
    <w:rsid w:val="00762F5F"/>
    <w:rsid w:val="0076375E"/>
    <w:rsid w:val="007637D7"/>
    <w:rsid w:val="00763A91"/>
    <w:rsid w:val="00763AC7"/>
    <w:rsid w:val="00763E00"/>
    <w:rsid w:val="007645AC"/>
    <w:rsid w:val="00764D40"/>
    <w:rsid w:val="00765579"/>
    <w:rsid w:val="00765AEE"/>
    <w:rsid w:val="00766BC3"/>
    <w:rsid w:val="0076704B"/>
    <w:rsid w:val="0077097B"/>
    <w:rsid w:val="00770CEA"/>
    <w:rsid w:val="00771076"/>
    <w:rsid w:val="00771294"/>
    <w:rsid w:val="0077136E"/>
    <w:rsid w:val="0077160E"/>
    <w:rsid w:val="00773055"/>
    <w:rsid w:val="0077325F"/>
    <w:rsid w:val="00773A41"/>
    <w:rsid w:val="007740DE"/>
    <w:rsid w:val="00775CB0"/>
    <w:rsid w:val="007765B1"/>
    <w:rsid w:val="00776A6F"/>
    <w:rsid w:val="00776B1C"/>
    <w:rsid w:val="00781455"/>
    <w:rsid w:val="00781F5E"/>
    <w:rsid w:val="00782B9B"/>
    <w:rsid w:val="00783623"/>
    <w:rsid w:val="007838C6"/>
    <w:rsid w:val="00783C20"/>
    <w:rsid w:val="0078488F"/>
    <w:rsid w:val="00784956"/>
    <w:rsid w:val="00784AA9"/>
    <w:rsid w:val="00784F0C"/>
    <w:rsid w:val="00784F36"/>
    <w:rsid w:val="007857DF"/>
    <w:rsid w:val="00785B6B"/>
    <w:rsid w:val="00785F62"/>
    <w:rsid w:val="00786432"/>
    <w:rsid w:val="00786A8D"/>
    <w:rsid w:val="00786E24"/>
    <w:rsid w:val="0078742D"/>
    <w:rsid w:val="00787994"/>
    <w:rsid w:val="00787C47"/>
    <w:rsid w:val="0079005D"/>
    <w:rsid w:val="0079015B"/>
    <w:rsid w:val="0079054A"/>
    <w:rsid w:val="00791408"/>
    <w:rsid w:val="00791836"/>
    <w:rsid w:val="007928F8"/>
    <w:rsid w:val="00792D58"/>
    <w:rsid w:val="007935C5"/>
    <w:rsid w:val="007937B4"/>
    <w:rsid w:val="00793867"/>
    <w:rsid w:val="00793A43"/>
    <w:rsid w:val="007940CD"/>
    <w:rsid w:val="00794429"/>
    <w:rsid w:val="00794F64"/>
    <w:rsid w:val="00795D21"/>
    <w:rsid w:val="00796CB5"/>
    <w:rsid w:val="00796D73"/>
    <w:rsid w:val="00796FD5"/>
    <w:rsid w:val="007978AC"/>
    <w:rsid w:val="00797C1E"/>
    <w:rsid w:val="00797FD6"/>
    <w:rsid w:val="007A0075"/>
    <w:rsid w:val="007A029A"/>
    <w:rsid w:val="007A0E58"/>
    <w:rsid w:val="007A0F66"/>
    <w:rsid w:val="007A11C5"/>
    <w:rsid w:val="007A126A"/>
    <w:rsid w:val="007A1B00"/>
    <w:rsid w:val="007A2633"/>
    <w:rsid w:val="007A33BA"/>
    <w:rsid w:val="007A3A2E"/>
    <w:rsid w:val="007A528F"/>
    <w:rsid w:val="007A62CC"/>
    <w:rsid w:val="007A7131"/>
    <w:rsid w:val="007A7231"/>
    <w:rsid w:val="007A72B7"/>
    <w:rsid w:val="007A783D"/>
    <w:rsid w:val="007B024B"/>
    <w:rsid w:val="007B0BB0"/>
    <w:rsid w:val="007B0BB1"/>
    <w:rsid w:val="007B0C96"/>
    <w:rsid w:val="007B0E34"/>
    <w:rsid w:val="007B0EFD"/>
    <w:rsid w:val="007B0F06"/>
    <w:rsid w:val="007B1278"/>
    <w:rsid w:val="007B132F"/>
    <w:rsid w:val="007B170C"/>
    <w:rsid w:val="007B1849"/>
    <w:rsid w:val="007B1A3B"/>
    <w:rsid w:val="007B1C42"/>
    <w:rsid w:val="007B1C64"/>
    <w:rsid w:val="007B1D5B"/>
    <w:rsid w:val="007B2149"/>
    <w:rsid w:val="007B2233"/>
    <w:rsid w:val="007B22F0"/>
    <w:rsid w:val="007B2D9B"/>
    <w:rsid w:val="007B2F1A"/>
    <w:rsid w:val="007B311B"/>
    <w:rsid w:val="007B32C4"/>
    <w:rsid w:val="007B335F"/>
    <w:rsid w:val="007B4A97"/>
    <w:rsid w:val="007B61C1"/>
    <w:rsid w:val="007B64CE"/>
    <w:rsid w:val="007B6A1C"/>
    <w:rsid w:val="007B6C01"/>
    <w:rsid w:val="007B6FFA"/>
    <w:rsid w:val="007B7570"/>
    <w:rsid w:val="007B7647"/>
    <w:rsid w:val="007C032B"/>
    <w:rsid w:val="007C0429"/>
    <w:rsid w:val="007C088B"/>
    <w:rsid w:val="007C1555"/>
    <w:rsid w:val="007C17A4"/>
    <w:rsid w:val="007C1F3F"/>
    <w:rsid w:val="007C2A8C"/>
    <w:rsid w:val="007C2DE0"/>
    <w:rsid w:val="007C2DE5"/>
    <w:rsid w:val="007C30BD"/>
    <w:rsid w:val="007C3552"/>
    <w:rsid w:val="007C3717"/>
    <w:rsid w:val="007C43B1"/>
    <w:rsid w:val="007C480F"/>
    <w:rsid w:val="007C5261"/>
    <w:rsid w:val="007C57DE"/>
    <w:rsid w:val="007C5D7E"/>
    <w:rsid w:val="007C6185"/>
    <w:rsid w:val="007C6C07"/>
    <w:rsid w:val="007C70EE"/>
    <w:rsid w:val="007C7442"/>
    <w:rsid w:val="007C7B50"/>
    <w:rsid w:val="007D0B1A"/>
    <w:rsid w:val="007D0F3F"/>
    <w:rsid w:val="007D121D"/>
    <w:rsid w:val="007D2726"/>
    <w:rsid w:val="007D275E"/>
    <w:rsid w:val="007D2816"/>
    <w:rsid w:val="007D2CC5"/>
    <w:rsid w:val="007D3154"/>
    <w:rsid w:val="007D35FE"/>
    <w:rsid w:val="007D3E64"/>
    <w:rsid w:val="007D3F22"/>
    <w:rsid w:val="007D410F"/>
    <w:rsid w:val="007D414B"/>
    <w:rsid w:val="007D4D1D"/>
    <w:rsid w:val="007D6222"/>
    <w:rsid w:val="007D6A78"/>
    <w:rsid w:val="007D6C5B"/>
    <w:rsid w:val="007D7D32"/>
    <w:rsid w:val="007E000E"/>
    <w:rsid w:val="007E02B9"/>
    <w:rsid w:val="007E0B68"/>
    <w:rsid w:val="007E1CF9"/>
    <w:rsid w:val="007E24ED"/>
    <w:rsid w:val="007E3085"/>
    <w:rsid w:val="007E395D"/>
    <w:rsid w:val="007E397C"/>
    <w:rsid w:val="007E3A86"/>
    <w:rsid w:val="007E4232"/>
    <w:rsid w:val="007E449E"/>
    <w:rsid w:val="007E45FC"/>
    <w:rsid w:val="007E4A6E"/>
    <w:rsid w:val="007E4E9C"/>
    <w:rsid w:val="007E5136"/>
    <w:rsid w:val="007E5D0C"/>
    <w:rsid w:val="007E63DF"/>
    <w:rsid w:val="007E665B"/>
    <w:rsid w:val="007E684B"/>
    <w:rsid w:val="007E6B83"/>
    <w:rsid w:val="007E787F"/>
    <w:rsid w:val="007E79DB"/>
    <w:rsid w:val="007E7BDF"/>
    <w:rsid w:val="007F095C"/>
    <w:rsid w:val="007F12A6"/>
    <w:rsid w:val="007F13A1"/>
    <w:rsid w:val="007F1695"/>
    <w:rsid w:val="007F246C"/>
    <w:rsid w:val="007F2646"/>
    <w:rsid w:val="007F32C5"/>
    <w:rsid w:val="007F38D9"/>
    <w:rsid w:val="007F3EAD"/>
    <w:rsid w:val="007F4194"/>
    <w:rsid w:val="007F42E1"/>
    <w:rsid w:val="007F4309"/>
    <w:rsid w:val="007F479D"/>
    <w:rsid w:val="007F482C"/>
    <w:rsid w:val="007F4CEE"/>
    <w:rsid w:val="007F5349"/>
    <w:rsid w:val="007F6697"/>
    <w:rsid w:val="007F7439"/>
    <w:rsid w:val="007F787C"/>
    <w:rsid w:val="007F7880"/>
    <w:rsid w:val="007F7CB9"/>
    <w:rsid w:val="00800064"/>
    <w:rsid w:val="008006A5"/>
    <w:rsid w:val="008009A0"/>
    <w:rsid w:val="00800EBD"/>
    <w:rsid w:val="0080179C"/>
    <w:rsid w:val="0080202C"/>
    <w:rsid w:val="008027EE"/>
    <w:rsid w:val="008028A5"/>
    <w:rsid w:val="00803207"/>
    <w:rsid w:val="008037B4"/>
    <w:rsid w:val="00803BB7"/>
    <w:rsid w:val="00804B13"/>
    <w:rsid w:val="00804BBD"/>
    <w:rsid w:val="00805424"/>
    <w:rsid w:val="0080559B"/>
    <w:rsid w:val="00806E44"/>
    <w:rsid w:val="00807C3B"/>
    <w:rsid w:val="00807C4A"/>
    <w:rsid w:val="00807DD4"/>
    <w:rsid w:val="00807DF3"/>
    <w:rsid w:val="008102DB"/>
    <w:rsid w:val="008102F4"/>
    <w:rsid w:val="00810312"/>
    <w:rsid w:val="0081035E"/>
    <w:rsid w:val="008106F6"/>
    <w:rsid w:val="00810CEE"/>
    <w:rsid w:val="00811C75"/>
    <w:rsid w:val="0081264E"/>
    <w:rsid w:val="00812EB1"/>
    <w:rsid w:val="008156A9"/>
    <w:rsid w:val="00816BA2"/>
    <w:rsid w:val="00817218"/>
    <w:rsid w:val="008179EB"/>
    <w:rsid w:val="00821697"/>
    <w:rsid w:val="00821992"/>
    <w:rsid w:val="00822CD6"/>
    <w:rsid w:val="00822D30"/>
    <w:rsid w:val="008231D0"/>
    <w:rsid w:val="008238E8"/>
    <w:rsid w:val="00823CFE"/>
    <w:rsid w:val="008246C2"/>
    <w:rsid w:val="00824BA5"/>
    <w:rsid w:val="00824C5C"/>
    <w:rsid w:val="00825525"/>
    <w:rsid w:val="008255BD"/>
    <w:rsid w:val="008261EC"/>
    <w:rsid w:val="00826B30"/>
    <w:rsid w:val="00826B56"/>
    <w:rsid w:val="008270A3"/>
    <w:rsid w:val="00827D88"/>
    <w:rsid w:val="00827DD0"/>
    <w:rsid w:val="00827F26"/>
    <w:rsid w:val="008304AD"/>
    <w:rsid w:val="0083124B"/>
    <w:rsid w:val="008317DD"/>
    <w:rsid w:val="00831844"/>
    <w:rsid w:val="00831FCF"/>
    <w:rsid w:val="008334F3"/>
    <w:rsid w:val="008336B6"/>
    <w:rsid w:val="008343F3"/>
    <w:rsid w:val="008348E4"/>
    <w:rsid w:val="00834FC6"/>
    <w:rsid w:val="008353E6"/>
    <w:rsid w:val="00835720"/>
    <w:rsid w:val="008358C8"/>
    <w:rsid w:val="0083646A"/>
    <w:rsid w:val="00836BCD"/>
    <w:rsid w:val="008373C7"/>
    <w:rsid w:val="008379D1"/>
    <w:rsid w:val="008407F7"/>
    <w:rsid w:val="00841219"/>
    <w:rsid w:val="00841983"/>
    <w:rsid w:val="00841D9F"/>
    <w:rsid w:val="0084201D"/>
    <w:rsid w:val="00842743"/>
    <w:rsid w:val="008428A7"/>
    <w:rsid w:val="00843422"/>
    <w:rsid w:val="00843DB8"/>
    <w:rsid w:val="008441E6"/>
    <w:rsid w:val="008442D2"/>
    <w:rsid w:val="00844388"/>
    <w:rsid w:val="008443C9"/>
    <w:rsid w:val="00844880"/>
    <w:rsid w:val="00844BFA"/>
    <w:rsid w:val="00845315"/>
    <w:rsid w:val="00845DC8"/>
    <w:rsid w:val="00845EF9"/>
    <w:rsid w:val="00846505"/>
    <w:rsid w:val="0084664D"/>
    <w:rsid w:val="00846CD4"/>
    <w:rsid w:val="00847540"/>
    <w:rsid w:val="008476A6"/>
    <w:rsid w:val="008500E6"/>
    <w:rsid w:val="008501C6"/>
    <w:rsid w:val="00850739"/>
    <w:rsid w:val="00850992"/>
    <w:rsid w:val="00850D5A"/>
    <w:rsid w:val="008513AB"/>
    <w:rsid w:val="0085161D"/>
    <w:rsid w:val="00852280"/>
    <w:rsid w:val="00852FDE"/>
    <w:rsid w:val="0085329A"/>
    <w:rsid w:val="00854182"/>
    <w:rsid w:val="008541EA"/>
    <w:rsid w:val="00854541"/>
    <w:rsid w:val="0085474C"/>
    <w:rsid w:val="00855323"/>
    <w:rsid w:val="008559BB"/>
    <w:rsid w:val="00855CF8"/>
    <w:rsid w:val="0085656B"/>
    <w:rsid w:val="00856A38"/>
    <w:rsid w:val="00856EA9"/>
    <w:rsid w:val="00857CE5"/>
    <w:rsid w:val="00860CDB"/>
    <w:rsid w:val="0086115F"/>
    <w:rsid w:val="00862278"/>
    <w:rsid w:val="00862584"/>
    <w:rsid w:val="00862997"/>
    <w:rsid w:val="00863D3D"/>
    <w:rsid w:val="008649D6"/>
    <w:rsid w:val="0086501E"/>
    <w:rsid w:val="008653D4"/>
    <w:rsid w:val="008656D0"/>
    <w:rsid w:val="00865C97"/>
    <w:rsid w:val="00866DD7"/>
    <w:rsid w:val="00867218"/>
    <w:rsid w:val="008677AF"/>
    <w:rsid w:val="008711CC"/>
    <w:rsid w:val="008715AA"/>
    <w:rsid w:val="00871732"/>
    <w:rsid w:val="0087224C"/>
    <w:rsid w:val="0087228D"/>
    <w:rsid w:val="008725D9"/>
    <w:rsid w:val="00872948"/>
    <w:rsid w:val="00872E13"/>
    <w:rsid w:val="00873E7C"/>
    <w:rsid w:val="00874004"/>
    <w:rsid w:val="00874BAD"/>
    <w:rsid w:val="0087639C"/>
    <w:rsid w:val="008767B8"/>
    <w:rsid w:val="00876BE9"/>
    <w:rsid w:val="00876C6B"/>
    <w:rsid w:val="008773F6"/>
    <w:rsid w:val="00877478"/>
    <w:rsid w:val="008774D8"/>
    <w:rsid w:val="0087777E"/>
    <w:rsid w:val="00877A14"/>
    <w:rsid w:val="00880045"/>
    <w:rsid w:val="00881FB6"/>
    <w:rsid w:val="00882325"/>
    <w:rsid w:val="00882904"/>
    <w:rsid w:val="00882959"/>
    <w:rsid w:val="00882BFC"/>
    <w:rsid w:val="00882C69"/>
    <w:rsid w:val="008830E1"/>
    <w:rsid w:val="008833BC"/>
    <w:rsid w:val="00883AC8"/>
    <w:rsid w:val="00884362"/>
    <w:rsid w:val="008846B8"/>
    <w:rsid w:val="00884D1C"/>
    <w:rsid w:val="008857D5"/>
    <w:rsid w:val="00885AB5"/>
    <w:rsid w:val="00885D3E"/>
    <w:rsid w:val="00885DAB"/>
    <w:rsid w:val="00885FEE"/>
    <w:rsid w:val="00886315"/>
    <w:rsid w:val="008865EA"/>
    <w:rsid w:val="008866EB"/>
    <w:rsid w:val="008866F7"/>
    <w:rsid w:val="00886CCD"/>
    <w:rsid w:val="00886D38"/>
    <w:rsid w:val="008909BD"/>
    <w:rsid w:val="00890AE0"/>
    <w:rsid w:val="00890F3F"/>
    <w:rsid w:val="00890FA0"/>
    <w:rsid w:val="00891365"/>
    <w:rsid w:val="008917B5"/>
    <w:rsid w:val="00891BDD"/>
    <w:rsid w:val="00891F6B"/>
    <w:rsid w:val="008932E0"/>
    <w:rsid w:val="00893368"/>
    <w:rsid w:val="008933B6"/>
    <w:rsid w:val="00893AA8"/>
    <w:rsid w:val="00893AB8"/>
    <w:rsid w:val="00894060"/>
    <w:rsid w:val="0089508D"/>
    <w:rsid w:val="008956FD"/>
    <w:rsid w:val="008957B6"/>
    <w:rsid w:val="0089689E"/>
    <w:rsid w:val="008969F4"/>
    <w:rsid w:val="00896A56"/>
    <w:rsid w:val="00896D08"/>
    <w:rsid w:val="008975A9"/>
    <w:rsid w:val="00897A7C"/>
    <w:rsid w:val="008A00FC"/>
    <w:rsid w:val="008A08DE"/>
    <w:rsid w:val="008A0A08"/>
    <w:rsid w:val="008A0DC6"/>
    <w:rsid w:val="008A1B2A"/>
    <w:rsid w:val="008A1C55"/>
    <w:rsid w:val="008A1EAE"/>
    <w:rsid w:val="008A2303"/>
    <w:rsid w:val="008A24AC"/>
    <w:rsid w:val="008A2E40"/>
    <w:rsid w:val="008A2F52"/>
    <w:rsid w:val="008A350F"/>
    <w:rsid w:val="008A358F"/>
    <w:rsid w:val="008A3747"/>
    <w:rsid w:val="008A38B7"/>
    <w:rsid w:val="008A3E6C"/>
    <w:rsid w:val="008A5179"/>
    <w:rsid w:val="008A5C34"/>
    <w:rsid w:val="008A5FAA"/>
    <w:rsid w:val="008A61CB"/>
    <w:rsid w:val="008A6382"/>
    <w:rsid w:val="008A6961"/>
    <w:rsid w:val="008A6F40"/>
    <w:rsid w:val="008A7BD1"/>
    <w:rsid w:val="008A7DD3"/>
    <w:rsid w:val="008B1104"/>
    <w:rsid w:val="008B1312"/>
    <w:rsid w:val="008B1761"/>
    <w:rsid w:val="008B1D05"/>
    <w:rsid w:val="008B1FEA"/>
    <w:rsid w:val="008B2625"/>
    <w:rsid w:val="008B31DC"/>
    <w:rsid w:val="008B3975"/>
    <w:rsid w:val="008B3BFA"/>
    <w:rsid w:val="008B3EDD"/>
    <w:rsid w:val="008B4B1A"/>
    <w:rsid w:val="008B537E"/>
    <w:rsid w:val="008B544F"/>
    <w:rsid w:val="008B54C1"/>
    <w:rsid w:val="008B62B1"/>
    <w:rsid w:val="008B6398"/>
    <w:rsid w:val="008B6C4A"/>
    <w:rsid w:val="008B7847"/>
    <w:rsid w:val="008B7AF8"/>
    <w:rsid w:val="008C0A6D"/>
    <w:rsid w:val="008C10A1"/>
    <w:rsid w:val="008C110E"/>
    <w:rsid w:val="008C1721"/>
    <w:rsid w:val="008C1C5D"/>
    <w:rsid w:val="008C1DEB"/>
    <w:rsid w:val="008C2334"/>
    <w:rsid w:val="008C2702"/>
    <w:rsid w:val="008C39BD"/>
    <w:rsid w:val="008C3F89"/>
    <w:rsid w:val="008C40A4"/>
    <w:rsid w:val="008C4852"/>
    <w:rsid w:val="008C4FC7"/>
    <w:rsid w:val="008C5B3F"/>
    <w:rsid w:val="008C6C4A"/>
    <w:rsid w:val="008C7178"/>
    <w:rsid w:val="008C75F7"/>
    <w:rsid w:val="008C7E55"/>
    <w:rsid w:val="008D017F"/>
    <w:rsid w:val="008D0218"/>
    <w:rsid w:val="008D024C"/>
    <w:rsid w:val="008D076B"/>
    <w:rsid w:val="008D0AA0"/>
    <w:rsid w:val="008D0B23"/>
    <w:rsid w:val="008D0CC2"/>
    <w:rsid w:val="008D0F7F"/>
    <w:rsid w:val="008D10E3"/>
    <w:rsid w:val="008D1856"/>
    <w:rsid w:val="008D1F11"/>
    <w:rsid w:val="008D1F81"/>
    <w:rsid w:val="008D210A"/>
    <w:rsid w:val="008D2192"/>
    <w:rsid w:val="008D2DAB"/>
    <w:rsid w:val="008D3010"/>
    <w:rsid w:val="008D3455"/>
    <w:rsid w:val="008D36CE"/>
    <w:rsid w:val="008D3B3C"/>
    <w:rsid w:val="008D43D1"/>
    <w:rsid w:val="008D4BC8"/>
    <w:rsid w:val="008D4C26"/>
    <w:rsid w:val="008D5143"/>
    <w:rsid w:val="008D53C3"/>
    <w:rsid w:val="008D5AEB"/>
    <w:rsid w:val="008D5CB4"/>
    <w:rsid w:val="008D5F08"/>
    <w:rsid w:val="008D6265"/>
    <w:rsid w:val="008D6424"/>
    <w:rsid w:val="008D660D"/>
    <w:rsid w:val="008D6E2C"/>
    <w:rsid w:val="008D793D"/>
    <w:rsid w:val="008D7FA5"/>
    <w:rsid w:val="008E01F2"/>
    <w:rsid w:val="008E051F"/>
    <w:rsid w:val="008E0ADF"/>
    <w:rsid w:val="008E0C56"/>
    <w:rsid w:val="008E1A99"/>
    <w:rsid w:val="008E1EA3"/>
    <w:rsid w:val="008E2398"/>
    <w:rsid w:val="008E287A"/>
    <w:rsid w:val="008E2A17"/>
    <w:rsid w:val="008E2B3B"/>
    <w:rsid w:val="008E2B6E"/>
    <w:rsid w:val="008E2F77"/>
    <w:rsid w:val="008E3FD1"/>
    <w:rsid w:val="008E40C5"/>
    <w:rsid w:val="008E4683"/>
    <w:rsid w:val="008E5472"/>
    <w:rsid w:val="008E5799"/>
    <w:rsid w:val="008E59CB"/>
    <w:rsid w:val="008E5AAB"/>
    <w:rsid w:val="008E5AE2"/>
    <w:rsid w:val="008E5CF5"/>
    <w:rsid w:val="008E5D80"/>
    <w:rsid w:val="008E66DF"/>
    <w:rsid w:val="008E68BB"/>
    <w:rsid w:val="008E6C54"/>
    <w:rsid w:val="008E7286"/>
    <w:rsid w:val="008E72B7"/>
    <w:rsid w:val="008F005E"/>
    <w:rsid w:val="008F0683"/>
    <w:rsid w:val="008F1499"/>
    <w:rsid w:val="008F1BD5"/>
    <w:rsid w:val="008F2323"/>
    <w:rsid w:val="008F26EE"/>
    <w:rsid w:val="008F2819"/>
    <w:rsid w:val="008F3089"/>
    <w:rsid w:val="008F3534"/>
    <w:rsid w:val="008F377C"/>
    <w:rsid w:val="008F4009"/>
    <w:rsid w:val="008F4403"/>
    <w:rsid w:val="008F495E"/>
    <w:rsid w:val="008F5028"/>
    <w:rsid w:val="008F527E"/>
    <w:rsid w:val="008F554D"/>
    <w:rsid w:val="008F55BE"/>
    <w:rsid w:val="008F571F"/>
    <w:rsid w:val="008F604C"/>
    <w:rsid w:val="008F6531"/>
    <w:rsid w:val="008F666A"/>
    <w:rsid w:val="008F6D27"/>
    <w:rsid w:val="008F6DC0"/>
    <w:rsid w:val="008F6E72"/>
    <w:rsid w:val="008F71C7"/>
    <w:rsid w:val="008F798F"/>
    <w:rsid w:val="00900108"/>
    <w:rsid w:val="009007AD"/>
    <w:rsid w:val="009023D6"/>
    <w:rsid w:val="00902A79"/>
    <w:rsid w:val="00902FEC"/>
    <w:rsid w:val="009038A5"/>
    <w:rsid w:val="00903F21"/>
    <w:rsid w:val="00904642"/>
    <w:rsid w:val="0090496C"/>
    <w:rsid w:val="0090540D"/>
    <w:rsid w:val="00906131"/>
    <w:rsid w:val="009064D0"/>
    <w:rsid w:val="00906A23"/>
    <w:rsid w:val="00906F00"/>
    <w:rsid w:val="00906F4D"/>
    <w:rsid w:val="0091010D"/>
    <w:rsid w:val="0091012F"/>
    <w:rsid w:val="009115D9"/>
    <w:rsid w:val="00912091"/>
    <w:rsid w:val="009122F0"/>
    <w:rsid w:val="00912368"/>
    <w:rsid w:val="00912C79"/>
    <w:rsid w:val="00912D6E"/>
    <w:rsid w:val="00913A0D"/>
    <w:rsid w:val="00913E3F"/>
    <w:rsid w:val="00914432"/>
    <w:rsid w:val="00914AEC"/>
    <w:rsid w:val="00914BEA"/>
    <w:rsid w:val="00914BFB"/>
    <w:rsid w:val="00915528"/>
    <w:rsid w:val="009160CB"/>
    <w:rsid w:val="009163DF"/>
    <w:rsid w:val="00917724"/>
    <w:rsid w:val="009177C8"/>
    <w:rsid w:val="009207F4"/>
    <w:rsid w:val="00921922"/>
    <w:rsid w:val="00922931"/>
    <w:rsid w:val="00922964"/>
    <w:rsid w:val="00922C63"/>
    <w:rsid w:val="009230BD"/>
    <w:rsid w:val="00923CF9"/>
    <w:rsid w:val="0092407D"/>
    <w:rsid w:val="00924333"/>
    <w:rsid w:val="00924608"/>
    <w:rsid w:val="0092476A"/>
    <w:rsid w:val="009249D6"/>
    <w:rsid w:val="00924CC1"/>
    <w:rsid w:val="00924E0B"/>
    <w:rsid w:val="009250E0"/>
    <w:rsid w:val="00925478"/>
    <w:rsid w:val="009259C0"/>
    <w:rsid w:val="00925AF4"/>
    <w:rsid w:val="00925C52"/>
    <w:rsid w:val="00926178"/>
    <w:rsid w:val="0092662D"/>
    <w:rsid w:val="009268A8"/>
    <w:rsid w:val="00927763"/>
    <w:rsid w:val="00927988"/>
    <w:rsid w:val="00927C4A"/>
    <w:rsid w:val="009300F5"/>
    <w:rsid w:val="0093080C"/>
    <w:rsid w:val="00931113"/>
    <w:rsid w:val="00931593"/>
    <w:rsid w:val="00931D6C"/>
    <w:rsid w:val="00932F59"/>
    <w:rsid w:val="00933390"/>
    <w:rsid w:val="009340D9"/>
    <w:rsid w:val="009341B5"/>
    <w:rsid w:val="00935797"/>
    <w:rsid w:val="00935EEC"/>
    <w:rsid w:val="0093676A"/>
    <w:rsid w:val="009374ED"/>
    <w:rsid w:val="009378BE"/>
    <w:rsid w:val="00937993"/>
    <w:rsid w:val="00940405"/>
    <w:rsid w:val="00940B6B"/>
    <w:rsid w:val="00941818"/>
    <w:rsid w:val="00941A3E"/>
    <w:rsid w:val="00941AC3"/>
    <w:rsid w:val="00941C42"/>
    <w:rsid w:val="00941E5C"/>
    <w:rsid w:val="009420A1"/>
    <w:rsid w:val="0094249D"/>
    <w:rsid w:val="00943531"/>
    <w:rsid w:val="00943D44"/>
    <w:rsid w:val="00943DAC"/>
    <w:rsid w:val="00944239"/>
    <w:rsid w:val="00944C74"/>
    <w:rsid w:val="00944CF4"/>
    <w:rsid w:val="0094557D"/>
    <w:rsid w:val="00945F2E"/>
    <w:rsid w:val="00946047"/>
    <w:rsid w:val="00946099"/>
    <w:rsid w:val="00946495"/>
    <w:rsid w:val="009465D2"/>
    <w:rsid w:val="00946647"/>
    <w:rsid w:val="00946AA1"/>
    <w:rsid w:val="00946DEE"/>
    <w:rsid w:val="0094704D"/>
    <w:rsid w:val="0094742B"/>
    <w:rsid w:val="00947C57"/>
    <w:rsid w:val="00947EC1"/>
    <w:rsid w:val="00947FCF"/>
    <w:rsid w:val="009500EA"/>
    <w:rsid w:val="00950843"/>
    <w:rsid w:val="0095095F"/>
    <w:rsid w:val="009509BB"/>
    <w:rsid w:val="00951900"/>
    <w:rsid w:val="00951D51"/>
    <w:rsid w:val="00952146"/>
    <w:rsid w:val="00952B30"/>
    <w:rsid w:val="00952BA5"/>
    <w:rsid w:val="00952BA7"/>
    <w:rsid w:val="00952E03"/>
    <w:rsid w:val="0095458E"/>
    <w:rsid w:val="00954713"/>
    <w:rsid w:val="00954AB5"/>
    <w:rsid w:val="009551FC"/>
    <w:rsid w:val="00955FC8"/>
    <w:rsid w:val="0095709A"/>
    <w:rsid w:val="00957112"/>
    <w:rsid w:val="00957918"/>
    <w:rsid w:val="0096035C"/>
    <w:rsid w:val="00960DD4"/>
    <w:rsid w:val="0096149E"/>
    <w:rsid w:val="00961911"/>
    <w:rsid w:val="009619DA"/>
    <w:rsid w:val="0096207D"/>
    <w:rsid w:val="00962E9A"/>
    <w:rsid w:val="00963294"/>
    <w:rsid w:val="00964233"/>
    <w:rsid w:val="00964836"/>
    <w:rsid w:val="00964873"/>
    <w:rsid w:val="009654BD"/>
    <w:rsid w:val="009655FC"/>
    <w:rsid w:val="009663BD"/>
    <w:rsid w:val="00966678"/>
    <w:rsid w:val="00966E91"/>
    <w:rsid w:val="009670CE"/>
    <w:rsid w:val="00967443"/>
    <w:rsid w:val="009676D1"/>
    <w:rsid w:val="0097000C"/>
    <w:rsid w:val="009700F1"/>
    <w:rsid w:val="0097030C"/>
    <w:rsid w:val="0097168A"/>
    <w:rsid w:val="009716FA"/>
    <w:rsid w:val="0097171D"/>
    <w:rsid w:val="00972171"/>
    <w:rsid w:val="00972570"/>
    <w:rsid w:val="0097274E"/>
    <w:rsid w:val="00973E6B"/>
    <w:rsid w:val="00973E95"/>
    <w:rsid w:val="00975181"/>
    <w:rsid w:val="009755B1"/>
    <w:rsid w:val="0097562E"/>
    <w:rsid w:val="00975E21"/>
    <w:rsid w:val="009767A7"/>
    <w:rsid w:val="009767E4"/>
    <w:rsid w:val="00976DCA"/>
    <w:rsid w:val="009806E5"/>
    <w:rsid w:val="009806F7"/>
    <w:rsid w:val="00980791"/>
    <w:rsid w:val="009818DC"/>
    <w:rsid w:val="0098213D"/>
    <w:rsid w:val="009825F0"/>
    <w:rsid w:val="00983515"/>
    <w:rsid w:val="009835A5"/>
    <w:rsid w:val="00983FC6"/>
    <w:rsid w:val="0098422F"/>
    <w:rsid w:val="009849F6"/>
    <w:rsid w:val="00985035"/>
    <w:rsid w:val="00985BC1"/>
    <w:rsid w:val="00985C2B"/>
    <w:rsid w:val="00986201"/>
    <w:rsid w:val="00986286"/>
    <w:rsid w:val="00986569"/>
    <w:rsid w:val="00987374"/>
    <w:rsid w:val="009879F0"/>
    <w:rsid w:val="00987CB6"/>
    <w:rsid w:val="009904C0"/>
    <w:rsid w:val="009908E4"/>
    <w:rsid w:val="00991846"/>
    <w:rsid w:val="00991CFC"/>
    <w:rsid w:val="0099302E"/>
    <w:rsid w:val="009934C6"/>
    <w:rsid w:val="0099371C"/>
    <w:rsid w:val="00993863"/>
    <w:rsid w:val="00993D97"/>
    <w:rsid w:val="009940F9"/>
    <w:rsid w:val="00994745"/>
    <w:rsid w:val="00995AF2"/>
    <w:rsid w:val="009960BC"/>
    <w:rsid w:val="00996700"/>
    <w:rsid w:val="009967A7"/>
    <w:rsid w:val="00996B23"/>
    <w:rsid w:val="00996D4A"/>
    <w:rsid w:val="00997065"/>
    <w:rsid w:val="009970FB"/>
    <w:rsid w:val="009A06AD"/>
    <w:rsid w:val="009A0D36"/>
    <w:rsid w:val="009A12FF"/>
    <w:rsid w:val="009A1C2B"/>
    <w:rsid w:val="009A1EE8"/>
    <w:rsid w:val="009A36CB"/>
    <w:rsid w:val="009A3B77"/>
    <w:rsid w:val="009A442D"/>
    <w:rsid w:val="009A490F"/>
    <w:rsid w:val="009A53DF"/>
    <w:rsid w:val="009A6AEE"/>
    <w:rsid w:val="009A6C55"/>
    <w:rsid w:val="009A7384"/>
    <w:rsid w:val="009A7536"/>
    <w:rsid w:val="009A7755"/>
    <w:rsid w:val="009A7DDD"/>
    <w:rsid w:val="009B0502"/>
    <w:rsid w:val="009B0C60"/>
    <w:rsid w:val="009B114B"/>
    <w:rsid w:val="009B1192"/>
    <w:rsid w:val="009B16D1"/>
    <w:rsid w:val="009B2009"/>
    <w:rsid w:val="009B3497"/>
    <w:rsid w:val="009B3762"/>
    <w:rsid w:val="009B3777"/>
    <w:rsid w:val="009B37CE"/>
    <w:rsid w:val="009B3991"/>
    <w:rsid w:val="009B3CAD"/>
    <w:rsid w:val="009B3D96"/>
    <w:rsid w:val="009B4014"/>
    <w:rsid w:val="009B4267"/>
    <w:rsid w:val="009B467B"/>
    <w:rsid w:val="009B4884"/>
    <w:rsid w:val="009B4CA6"/>
    <w:rsid w:val="009B4DC4"/>
    <w:rsid w:val="009B4E79"/>
    <w:rsid w:val="009B513A"/>
    <w:rsid w:val="009B55E1"/>
    <w:rsid w:val="009B5758"/>
    <w:rsid w:val="009B72A4"/>
    <w:rsid w:val="009B72D8"/>
    <w:rsid w:val="009B7539"/>
    <w:rsid w:val="009B7B03"/>
    <w:rsid w:val="009C1083"/>
    <w:rsid w:val="009C18EC"/>
    <w:rsid w:val="009C22FB"/>
    <w:rsid w:val="009C22FE"/>
    <w:rsid w:val="009C3233"/>
    <w:rsid w:val="009C377A"/>
    <w:rsid w:val="009C387C"/>
    <w:rsid w:val="009C4261"/>
    <w:rsid w:val="009C48CD"/>
    <w:rsid w:val="009C528D"/>
    <w:rsid w:val="009C575C"/>
    <w:rsid w:val="009C5AAD"/>
    <w:rsid w:val="009C5C89"/>
    <w:rsid w:val="009C6402"/>
    <w:rsid w:val="009C67A6"/>
    <w:rsid w:val="009C6DDD"/>
    <w:rsid w:val="009C6F74"/>
    <w:rsid w:val="009C79AD"/>
    <w:rsid w:val="009C7D13"/>
    <w:rsid w:val="009D0057"/>
    <w:rsid w:val="009D0817"/>
    <w:rsid w:val="009D0A42"/>
    <w:rsid w:val="009D0E31"/>
    <w:rsid w:val="009D2957"/>
    <w:rsid w:val="009D2A91"/>
    <w:rsid w:val="009D2AF0"/>
    <w:rsid w:val="009D2BE4"/>
    <w:rsid w:val="009D4236"/>
    <w:rsid w:val="009D5135"/>
    <w:rsid w:val="009D5DCF"/>
    <w:rsid w:val="009D5F20"/>
    <w:rsid w:val="009D6064"/>
    <w:rsid w:val="009D700F"/>
    <w:rsid w:val="009E06E9"/>
    <w:rsid w:val="009E0868"/>
    <w:rsid w:val="009E0D29"/>
    <w:rsid w:val="009E1281"/>
    <w:rsid w:val="009E2A2D"/>
    <w:rsid w:val="009E3876"/>
    <w:rsid w:val="009E44B4"/>
    <w:rsid w:val="009E4841"/>
    <w:rsid w:val="009E4A9D"/>
    <w:rsid w:val="009E4E5C"/>
    <w:rsid w:val="009E5336"/>
    <w:rsid w:val="009E5473"/>
    <w:rsid w:val="009E56A4"/>
    <w:rsid w:val="009E5AE8"/>
    <w:rsid w:val="009E699E"/>
    <w:rsid w:val="009E730C"/>
    <w:rsid w:val="009E7950"/>
    <w:rsid w:val="009F1106"/>
    <w:rsid w:val="009F1816"/>
    <w:rsid w:val="009F18B5"/>
    <w:rsid w:val="009F2389"/>
    <w:rsid w:val="009F23DE"/>
    <w:rsid w:val="009F281C"/>
    <w:rsid w:val="009F2F15"/>
    <w:rsid w:val="009F33AA"/>
    <w:rsid w:val="009F34BA"/>
    <w:rsid w:val="009F34F7"/>
    <w:rsid w:val="009F38C7"/>
    <w:rsid w:val="009F47F9"/>
    <w:rsid w:val="009F4DE5"/>
    <w:rsid w:val="009F50F1"/>
    <w:rsid w:val="009F556C"/>
    <w:rsid w:val="009F5C78"/>
    <w:rsid w:val="009F70A2"/>
    <w:rsid w:val="009F7570"/>
    <w:rsid w:val="009F7B27"/>
    <w:rsid w:val="00A00394"/>
    <w:rsid w:val="00A019EC"/>
    <w:rsid w:val="00A01F6A"/>
    <w:rsid w:val="00A01FF7"/>
    <w:rsid w:val="00A024FD"/>
    <w:rsid w:val="00A028BA"/>
    <w:rsid w:val="00A043AF"/>
    <w:rsid w:val="00A0494C"/>
    <w:rsid w:val="00A05952"/>
    <w:rsid w:val="00A05DE9"/>
    <w:rsid w:val="00A05DF6"/>
    <w:rsid w:val="00A06049"/>
    <w:rsid w:val="00A06CC2"/>
    <w:rsid w:val="00A078C4"/>
    <w:rsid w:val="00A07C89"/>
    <w:rsid w:val="00A101DF"/>
    <w:rsid w:val="00A113D7"/>
    <w:rsid w:val="00A11533"/>
    <w:rsid w:val="00A11D82"/>
    <w:rsid w:val="00A13445"/>
    <w:rsid w:val="00A137F3"/>
    <w:rsid w:val="00A13974"/>
    <w:rsid w:val="00A13D4A"/>
    <w:rsid w:val="00A1466C"/>
    <w:rsid w:val="00A1469B"/>
    <w:rsid w:val="00A14B32"/>
    <w:rsid w:val="00A15225"/>
    <w:rsid w:val="00A15A36"/>
    <w:rsid w:val="00A160DC"/>
    <w:rsid w:val="00A1626F"/>
    <w:rsid w:val="00A16BAF"/>
    <w:rsid w:val="00A17ACD"/>
    <w:rsid w:val="00A17B72"/>
    <w:rsid w:val="00A17BBA"/>
    <w:rsid w:val="00A203C8"/>
    <w:rsid w:val="00A20872"/>
    <w:rsid w:val="00A20A2D"/>
    <w:rsid w:val="00A2101A"/>
    <w:rsid w:val="00A21098"/>
    <w:rsid w:val="00A2117B"/>
    <w:rsid w:val="00A21706"/>
    <w:rsid w:val="00A22510"/>
    <w:rsid w:val="00A22610"/>
    <w:rsid w:val="00A22BA2"/>
    <w:rsid w:val="00A234F8"/>
    <w:rsid w:val="00A23972"/>
    <w:rsid w:val="00A2458E"/>
    <w:rsid w:val="00A24783"/>
    <w:rsid w:val="00A2534E"/>
    <w:rsid w:val="00A25AEF"/>
    <w:rsid w:val="00A2609A"/>
    <w:rsid w:val="00A260BA"/>
    <w:rsid w:val="00A26290"/>
    <w:rsid w:val="00A26A5C"/>
    <w:rsid w:val="00A26B3A"/>
    <w:rsid w:val="00A27074"/>
    <w:rsid w:val="00A272B8"/>
    <w:rsid w:val="00A2747F"/>
    <w:rsid w:val="00A27B15"/>
    <w:rsid w:val="00A30DAC"/>
    <w:rsid w:val="00A31BC9"/>
    <w:rsid w:val="00A32142"/>
    <w:rsid w:val="00A32779"/>
    <w:rsid w:val="00A3278D"/>
    <w:rsid w:val="00A33E0F"/>
    <w:rsid w:val="00A34857"/>
    <w:rsid w:val="00A3489E"/>
    <w:rsid w:val="00A349B4"/>
    <w:rsid w:val="00A34EBB"/>
    <w:rsid w:val="00A35A28"/>
    <w:rsid w:val="00A363B6"/>
    <w:rsid w:val="00A369C7"/>
    <w:rsid w:val="00A36BEF"/>
    <w:rsid w:val="00A40024"/>
    <w:rsid w:val="00A4055E"/>
    <w:rsid w:val="00A41242"/>
    <w:rsid w:val="00A41CCA"/>
    <w:rsid w:val="00A425B3"/>
    <w:rsid w:val="00A425B9"/>
    <w:rsid w:val="00A4291E"/>
    <w:rsid w:val="00A437BF"/>
    <w:rsid w:val="00A44868"/>
    <w:rsid w:val="00A44CFA"/>
    <w:rsid w:val="00A44EFF"/>
    <w:rsid w:val="00A45D3B"/>
    <w:rsid w:val="00A45E95"/>
    <w:rsid w:val="00A45FA8"/>
    <w:rsid w:val="00A45FD6"/>
    <w:rsid w:val="00A464C0"/>
    <w:rsid w:val="00A46A5D"/>
    <w:rsid w:val="00A46AB1"/>
    <w:rsid w:val="00A47E5D"/>
    <w:rsid w:val="00A50588"/>
    <w:rsid w:val="00A512E4"/>
    <w:rsid w:val="00A52F0D"/>
    <w:rsid w:val="00A5367B"/>
    <w:rsid w:val="00A5371D"/>
    <w:rsid w:val="00A54292"/>
    <w:rsid w:val="00A54ADA"/>
    <w:rsid w:val="00A5500E"/>
    <w:rsid w:val="00A55FE4"/>
    <w:rsid w:val="00A565E7"/>
    <w:rsid w:val="00A56C0F"/>
    <w:rsid w:val="00A57643"/>
    <w:rsid w:val="00A576F6"/>
    <w:rsid w:val="00A60999"/>
    <w:rsid w:val="00A610C6"/>
    <w:rsid w:val="00A617C9"/>
    <w:rsid w:val="00A6199B"/>
    <w:rsid w:val="00A61B1D"/>
    <w:rsid w:val="00A62B84"/>
    <w:rsid w:val="00A6478D"/>
    <w:rsid w:val="00A64D15"/>
    <w:rsid w:val="00A654A6"/>
    <w:rsid w:val="00A655A8"/>
    <w:rsid w:val="00A6583C"/>
    <w:rsid w:val="00A65F6B"/>
    <w:rsid w:val="00A66AB3"/>
    <w:rsid w:val="00A67226"/>
    <w:rsid w:val="00A6763C"/>
    <w:rsid w:val="00A67A04"/>
    <w:rsid w:val="00A67F34"/>
    <w:rsid w:val="00A701A6"/>
    <w:rsid w:val="00A7038C"/>
    <w:rsid w:val="00A706F7"/>
    <w:rsid w:val="00A70CAE"/>
    <w:rsid w:val="00A711E0"/>
    <w:rsid w:val="00A71C3E"/>
    <w:rsid w:val="00A71E5B"/>
    <w:rsid w:val="00A72931"/>
    <w:rsid w:val="00A72FC7"/>
    <w:rsid w:val="00A7482D"/>
    <w:rsid w:val="00A74BF3"/>
    <w:rsid w:val="00A75205"/>
    <w:rsid w:val="00A75904"/>
    <w:rsid w:val="00A759BE"/>
    <w:rsid w:val="00A77E90"/>
    <w:rsid w:val="00A80958"/>
    <w:rsid w:val="00A80F19"/>
    <w:rsid w:val="00A810CF"/>
    <w:rsid w:val="00A81A6F"/>
    <w:rsid w:val="00A81A7E"/>
    <w:rsid w:val="00A836E1"/>
    <w:rsid w:val="00A8386B"/>
    <w:rsid w:val="00A848E0"/>
    <w:rsid w:val="00A84C10"/>
    <w:rsid w:val="00A84F96"/>
    <w:rsid w:val="00A859D4"/>
    <w:rsid w:val="00A859FC"/>
    <w:rsid w:val="00A85FF1"/>
    <w:rsid w:val="00A8653C"/>
    <w:rsid w:val="00A865A3"/>
    <w:rsid w:val="00A8674A"/>
    <w:rsid w:val="00A867BE"/>
    <w:rsid w:val="00A869CB"/>
    <w:rsid w:val="00A87827"/>
    <w:rsid w:val="00A879E4"/>
    <w:rsid w:val="00A87D9A"/>
    <w:rsid w:val="00A87F12"/>
    <w:rsid w:val="00A910CD"/>
    <w:rsid w:val="00A91855"/>
    <w:rsid w:val="00A92243"/>
    <w:rsid w:val="00A924A9"/>
    <w:rsid w:val="00A92604"/>
    <w:rsid w:val="00A92B68"/>
    <w:rsid w:val="00A93184"/>
    <w:rsid w:val="00A932A4"/>
    <w:rsid w:val="00A94B6D"/>
    <w:rsid w:val="00A94F89"/>
    <w:rsid w:val="00A95101"/>
    <w:rsid w:val="00A9519F"/>
    <w:rsid w:val="00A9525E"/>
    <w:rsid w:val="00A952BB"/>
    <w:rsid w:val="00A95D8D"/>
    <w:rsid w:val="00A96A7B"/>
    <w:rsid w:val="00A96C74"/>
    <w:rsid w:val="00A96E2E"/>
    <w:rsid w:val="00A9776B"/>
    <w:rsid w:val="00A97B91"/>
    <w:rsid w:val="00AA008B"/>
    <w:rsid w:val="00AA09FA"/>
    <w:rsid w:val="00AA0CC9"/>
    <w:rsid w:val="00AA11B0"/>
    <w:rsid w:val="00AA1856"/>
    <w:rsid w:val="00AA20E2"/>
    <w:rsid w:val="00AA2C6B"/>
    <w:rsid w:val="00AA2D14"/>
    <w:rsid w:val="00AA2D48"/>
    <w:rsid w:val="00AA36BE"/>
    <w:rsid w:val="00AA370D"/>
    <w:rsid w:val="00AA3906"/>
    <w:rsid w:val="00AA3A58"/>
    <w:rsid w:val="00AA3D5F"/>
    <w:rsid w:val="00AA407D"/>
    <w:rsid w:val="00AA4860"/>
    <w:rsid w:val="00AA4971"/>
    <w:rsid w:val="00AA4F40"/>
    <w:rsid w:val="00AA51DC"/>
    <w:rsid w:val="00AA57D7"/>
    <w:rsid w:val="00AA5E99"/>
    <w:rsid w:val="00AA6625"/>
    <w:rsid w:val="00AA6B33"/>
    <w:rsid w:val="00AA73F7"/>
    <w:rsid w:val="00AA7F62"/>
    <w:rsid w:val="00AB0BBC"/>
    <w:rsid w:val="00AB0FA9"/>
    <w:rsid w:val="00AB0FCD"/>
    <w:rsid w:val="00AB2336"/>
    <w:rsid w:val="00AB2894"/>
    <w:rsid w:val="00AB34AD"/>
    <w:rsid w:val="00AB3906"/>
    <w:rsid w:val="00AB5700"/>
    <w:rsid w:val="00AB61DA"/>
    <w:rsid w:val="00AB6517"/>
    <w:rsid w:val="00AB6615"/>
    <w:rsid w:val="00AB6EA5"/>
    <w:rsid w:val="00AB7089"/>
    <w:rsid w:val="00AB7929"/>
    <w:rsid w:val="00AB7F37"/>
    <w:rsid w:val="00AC031F"/>
    <w:rsid w:val="00AC0A64"/>
    <w:rsid w:val="00AC1B5F"/>
    <w:rsid w:val="00AC2C1C"/>
    <w:rsid w:val="00AC2C98"/>
    <w:rsid w:val="00AC34DD"/>
    <w:rsid w:val="00AC374B"/>
    <w:rsid w:val="00AC3916"/>
    <w:rsid w:val="00AC3A79"/>
    <w:rsid w:val="00AC3EE4"/>
    <w:rsid w:val="00AC4035"/>
    <w:rsid w:val="00AC41B7"/>
    <w:rsid w:val="00AC47F7"/>
    <w:rsid w:val="00AC4EDE"/>
    <w:rsid w:val="00AC50A8"/>
    <w:rsid w:val="00AC5232"/>
    <w:rsid w:val="00AC5A97"/>
    <w:rsid w:val="00AC5B42"/>
    <w:rsid w:val="00AC5CA0"/>
    <w:rsid w:val="00AC5E0D"/>
    <w:rsid w:val="00AC5E93"/>
    <w:rsid w:val="00AC6332"/>
    <w:rsid w:val="00AC6559"/>
    <w:rsid w:val="00AC6E14"/>
    <w:rsid w:val="00AC78B6"/>
    <w:rsid w:val="00AC7D63"/>
    <w:rsid w:val="00AD069B"/>
    <w:rsid w:val="00AD0A7E"/>
    <w:rsid w:val="00AD0E49"/>
    <w:rsid w:val="00AD0E7E"/>
    <w:rsid w:val="00AD0ECF"/>
    <w:rsid w:val="00AD1126"/>
    <w:rsid w:val="00AD159C"/>
    <w:rsid w:val="00AD1C18"/>
    <w:rsid w:val="00AD1E29"/>
    <w:rsid w:val="00AD1ED6"/>
    <w:rsid w:val="00AD2149"/>
    <w:rsid w:val="00AD271C"/>
    <w:rsid w:val="00AD2ABC"/>
    <w:rsid w:val="00AD2BEC"/>
    <w:rsid w:val="00AD3A96"/>
    <w:rsid w:val="00AD3F6B"/>
    <w:rsid w:val="00AD416E"/>
    <w:rsid w:val="00AD5720"/>
    <w:rsid w:val="00AD5835"/>
    <w:rsid w:val="00AD5D97"/>
    <w:rsid w:val="00AD5FCE"/>
    <w:rsid w:val="00AD6199"/>
    <w:rsid w:val="00AD63F5"/>
    <w:rsid w:val="00AD6C37"/>
    <w:rsid w:val="00AD6C67"/>
    <w:rsid w:val="00AD762A"/>
    <w:rsid w:val="00AD7C16"/>
    <w:rsid w:val="00AD7F12"/>
    <w:rsid w:val="00AE12B5"/>
    <w:rsid w:val="00AE1758"/>
    <w:rsid w:val="00AE1FEC"/>
    <w:rsid w:val="00AE23CE"/>
    <w:rsid w:val="00AE23E6"/>
    <w:rsid w:val="00AE290D"/>
    <w:rsid w:val="00AE3834"/>
    <w:rsid w:val="00AE3C6B"/>
    <w:rsid w:val="00AE4362"/>
    <w:rsid w:val="00AE4B6F"/>
    <w:rsid w:val="00AE4FB9"/>
    <w:rsid w:val="00AE5A6D"/>
    <w:rsid w:val="00AE5AA7"/>
    <w:rsid w:val="00AE5BD5"/>
    <w:rsid w:val="00AE662D"/>
    <w:rsid w:val="00AE66FB"/>
    <w:rsid w:val="00AE6803"/>
    <w:rsid w:val="00AE6D45"/>
    <w:rsid w:val="00AE6FFD"/>
    <w:rsid w:val="00AE7609"/>
    <w:rsid w:val="00AE7758"/>
    <w:rsid w:val="00AE7EE0"/>
    <w:rsid w:val="00AF02BE"/>
    <w:rsid w:val="00AF0630"/>
    <w:rsid w:val="00AF151A"/>
    <w:rsid w:val="00AF38F5"/>
    <w:rsid w:val="00AF48F6"/>
    <w:rsid w:val="00AF58C8"/>
    <w:rsid w:val="00AF5A3F"/>
    <w:rsid w:val="00AF6436"/>
    <w:rsid w:val="00AF6E0A"/>
    <w:rsid w:val="00AF74B4"/>
    <w:rsid w:val="00B0076B"/>
    <w:rsid w:val="00B0159B"/>
    <w:rsid w:val="00B01642"/>
    <w:rsid w:val="00B02A80"/>
    <w:rsid w:val="00B033D4"/>
    <w:rsid w:val="00B03816"/>
    <w:rsid w:val="00B03DD0"/>
    <w:rsid w:val="00B03E89"/>
    <w:rsid w:val="00B04325"/>
    <w:rsid w:val="00B04411"/>
    <w:rsid w:val="00B0537B"/>
    <w:rsid w:val="00B054D9"/>
    <w:rsid w:val="00B05A55"/>
    <w:rsid w:val="00B05AA5"/>
    <w:rsid w:val="00B06872"/>
    <w:rsid w:val="00B07023"/>
    <w:rsid w:val="00B0733B"/>
    <w:rsid w:val="00B07DF7"/>
    <w:rsid w:val="00B11C93"/>
    <w:rsid w:val="00B1255B"/>
    <w:rsid w:val="00B12FE1"/>
    <w:rsid w:val="00B13997"/>
    <w:rsid w:val="00B13E02"/>
    <w:rsid w:val="00B13E16"/>
    <w:rsid w:val="00B14222"/>
    <w:rsid w:val="00B14281"/>
    <w:rsid w:val="00B14962"/>
    <w:rsid w:val="00B151FC"/>
    <w:rsid w:val="00B1526D"/>
    <w:rsid w:val="00B15715"/>
    <w:rsid w:val="00B15722"/>
    <w:rsid w:val="00B15793"/>
    <w:rsid w:val="00B15C98"/>
    <w:rsid w:val="00B1673F"/>
    <w:rsid w:val="00B16C0D"/>
    <w:rsid w:val="00B179B4"/>
    <w:rsid w:val="00B17F57"/>
    <w:rsid w:val="00B201E6"/>
    <w:rsid w:val="00B20946"/>
    <w:rsid w:val="00B21686"/>
    <w:rsid w:val="00B219C7"/>
    <w:rsid w:val="00B22121"/>
    <w:rsid w:val="00B22D84"/>
    <w:rsid w:val="00B2339F"/>
    <w:rsid w:val="00B246FF"/>
    <w:rsid w:val="00B247AE"/>
    <w:rsid w:val="00B24C13"/>
    <w:rsid w:val="00B26C50"/>
    <w:rsid w:val="00B30188"/>
    <w:rsid w:val="00B31122"/>
    <w:rsid w:val="00B31875"/>
    <w:rsid w:val="00B319FC"/>
    <w:rsid w:val="00B3254D"/>
    <w:rsid w:val="00B32ED5"/>
    <w:rsid w:val="00B3384C"/>
    <w:rsid w:val="00B338E7"/>
    <w:rsid w:val="00B347B4"/>
    <w:rsid w:val="00B34D8D"/>
    <w:rsid w:val="00B3583D"/>
    <w:rsid w:val="00B35907"/>
    <w:rsid w:val="00B35D58"/>
    <w:rsid w:val="00B360B2"/>
    <w:rsid w:val="00B36568"/>
    <w:rsid w:val="00B37E15"/>
    <w:rsid w:val="00B40DF8"/>
    <w:rsid w:val="00B411AC"/>
    <w:rsid w:val="00B41647"/>
    <w:rsid w:val="00B41694"/>
    <w:rsid w:val="00B41C30"/>
    <w:rsid w:val="00B41FE6"/>
    <w:rsid w:val="00B426FD"/>
    <w:rsid w:val="00B42A22"/>
    <w:rsid w:val="00B431FF"/>
    <w:rsid w:val="00B43A3C"/>
    <w:rsid w:val="00B44A3B"/>
    <w:rsid w:val="00B44B51"/>
    <w:rsid w:val="00B44EFC"/>
    <w:rsid w:val="00B45172"/>
    <w:rsid w:val="00B4534D"/>
    <w:rsid w:val="00B45AB0"/>
    <w:rsid w:val="00B45BC5"/>
    <w:rsid w:val="00B45FA4"/>
    <w:rsid w:val="00B46184"/>
    <w:rsid w:val="00B47FF6"/>
    <w:rsid w:val="00B5008E"/>
    <w:rsid w:val="00B5013E"/>
    <w:rsid w:val="00B501FA"/>
    <w:rsid w:val="00B5025F"/>
    <w:rsid w:val="00B50EFB"/>
    <w:rsid w:val="00B5145F"/>
    <w:rsid w:val="00B516D8"/>
    <w:rsid w:val="00B517D6"/>
    <w:rsid w:val="00B519B9"/>
    <w:rsid w:val="00B51EDB"/>
    <w:rsid w:val="00B521B4"/>
    <w:rsid w:val="00B52F9D"/>
    <w:rsid w:val="00B530AD"/>
    <w:rsid w:val="00B53133"/>
    <w:rsid w:val="00B5360E"/>
    <w:rsid w:val="00B53788"/>
    <w:rsid w:val="00B54235"/>
    <w:rsid w:val="00B545CC"/>
    <w:rsid w:val="00B549CD"/>
    <w:rsid w:val="00B54A18"/>
    <w:rsid w:val="00B54A7A"/>
    <w:rsid w:val="00B54C1D"/>
    <w:rsid w:val="00B55EDD"/>
    <w:rsid w:val="00B5644F"/>
    <w:rsid w:val="00B56941"/>
    <w:rsid w:val="00B56CF0"/>
    <w:rsid w:val="00B56DAA"/>
    <w:rsid w:val="00B57168"/>
    <w:rsid w:val="00B57A17"/>
    <w:rsid w:val="00B60864"/>
    <w:rsid w:val="00B60B93"/>
    <w:rsid w:val="00B60E78"/>
    <w:rsid w:val="00B61864"/>
    <w:rsid w:val="00B61882"/>
    <w:rsid w:val="00B61CC2"/>
    <w:rsid w:val="00B6254B"/>
    <w:rsid w:val="00B62560"/>
    <w:rsid w:val="00B6272D"/>
    <w:rsid w:val="00B62A08"/>
    <w:rsid w:val="00B637CE"/>
    <w:rsid w:val="00B63912"/>
    <w:rsid w:val="00B640B4"/>
    <w:rsid w:val="00B6443F"/>
    <w:rsid w:val="00B64683"/>
    <w:rsid w:val="00B646C9"/>
    <w:rsid w:val="00B64769"/>
    <w:rsid w:val="00B64B2A"/>
    <w:rsid w:val="00B64D7C"/>
    <w:rsid w:val="00B6564D"/>
    <w:rsid w:val="00B65A6F"/>
    <w:rsid w:val="00B66057"/>
    <w:rsid w:val="00B669C9"/>
    <w:rsid w:val="00B66A62"/>
    <w:rsid w:val="00B67037"/>
    <w:rsid w:val="00B702E2"/>
    <w:rsid w:val="00B7102F"/>
    <w:rsid w:val="00B710CC"/>
    <w:rsid w:val="00B71305"/>
    <w:rsid w:val="00B716B7"/>
    <w:rsid w:val="00B71704"/>
    <w:rsid w:val="00B7322E"/>
    <w:rsid w:val="00B7326E"/>
    <w:rsid w:val="00B732F2"/>
    <w:rsid w:val="00B73907"/>
    <w:rsid w:val="00B747C7"/>
    <w:rsid w:val="00B748AB"/>
    <w:rsid w:val="00B7497C"/>
    <w:rsid w:val="00B74CB6"/>
    <w:rsid w:val="00B7514D"/>
    <w:rsid w:val="00B752F7"/>
    <w:rsid w:val="00B75893"/>
    <w:rsid w:val="00B75A1D"/>
    <w:rsid w:val="00B75C66"/>
    <w:rsid w:val="00B765A8"/>
    <w:rsid w:val="00B76828"/>
    <w:rsid w:val="00B76C42"/>
    <w:rsid w:val="00B7763F"/>
    <w:rsid w:val="00B80AF1"/>
    <w:rsid w:val="00B81159"/>
    <w:rsid w:val="00B813A7"/>
    <w:rsid w:val="00B81532"/>
    <w:rsid w:val="00B8181C"/>
    <w:rsid w:val="00B81EB2"/>
    <w:rsid w:val="00B820E2"/>
    <w:rsid w:val="00B822D5"/>
    <w:rsid w:val="00B82896"/>
    <w:rsid w:val="00B82CD7"/>
    <w:rsid w:val="00B8335D"/>
    <w:rsid w:val="00B84196"/>
    <w:rsid w:val="00B842AA"/>
    <w:rsid w:val="00B85059"/>
    <w:rsid w:val="00B85100"/>
    <w:rsid w:val="00B852AD"/>
    <w:rsid w:val="00B8563C"/>
    <w:rsid w:val="00B86D06"/>
    <w:rsid w:val="00B86EC0"/>
    <w:rsid w:val="00B871D8"/>
    <w:rsid w:val="00B87D59"/>
    <w:rsid w:val="00B87F85"/>
    <w:rsid w:val="00B90CE7"/>
    <w:rsid w:val="00B90CF9"/>
    <w:rsid w:val="00B9133F"/>
    <w:rsid w:val="00B92B4E"/>
    <w:rsid w:val="00B92BA7"/>
    <w:rsid w:val="00B93839"/>
    <w:rsid w:val="00B93A68"/>
    <w:rsid w:val="00B93AA9"/>
    <w:rsid w:val="00B93EB3"/>
    <w:rsid w:val="00B93F96"/>
    <w:rsid w:val="00B95FBE"/>
    <w:rsid w:val="00B9687C"/>
    <w:rsid w:val="00B96AEF"/>
    <w:rsid w:val="00B96C51"/>
    <w:rsid w:val="00B975F3"/>
    <w:rsid w:val="00B97801"/>
    <w:rsid w:val="00B97F47"/>
    <w:rsid w:val="00BA0112"/>
    <w:rsid w:val="00BA0B99"/>
    <w:rsid w:val="00BA0BAD"/>
    <w:rsid w:val="00BA0D15"/>
    <w:rsid w:val="00BA1B5E"/>
    <w:rsid w:val="00BA1DE8"/>
    <w:rsid w:val="00BA1DF8"/>
    <w:rsid w:val="00BA2055"/>
    <w:rsid w:val="00BA4F70"/>
    <w:rsid w:val="00BA517A"/>
    <w:rsid w:val="00BA53A4"/>
    <w:rsid w:val="00BA564D"/>
    <w:rsid w:val="00BA5E37"/>
    <w:rsid w:val="00BA6509"/>
    <w:rsid w:val="00BA6EB2"/>
    <w:rsid w:val="00BA79EB"/>
    <w:rsid w:val="00BA7D66"/>
    <w:rsid w:val="00BB21A7"/>
    <w:rsid w:val="00BB2225"/>
    <w:rsid w:val="00BB244F"/>
    <w:rsid w:val="00BB262E"/>
    <w:rsid w:val="00BB2744"/>
    <w:rsid w:val="00BB2D07"/>
    <w:rsid w:val="00BB36D9"/>
    <w:rsid w:val="00BB39DB"/>
    <w:rsid w:val="00BB3C47"/>
    <w:rsid w:val="00BB4184"/>
    <w:rsid w:val="00BB4374"/>
    <w:rsid w:val="00BB443E"/>
    <w:rsid w:val="00BB4700"/>
    <w:rsid w:val="00BB48CB"/>
    <w:rsid w:val="00BB52C5"/>
    <w:rsid w:val="00BB602E"/>
    <w:rsid w:val="00BB6504"/>
    <w:rsid w:val="00BB73A9"/>
    <w:rsid w:val="00BB747F"/>
    <w:rsid w:val="00BB7CBC"/>
    <w:rsid w:val="00BB7DFC"/>
    <w:rsid w:val="00BC0182"/>
    <w:rsid w:val="00BC03F2"/>
    <w:rsid w:val="00BC0512"/>
    <w:rsid w:val="00BC060D"/>
    <w:rsid w:val="00BC083E"/>
    <w:rsid w:val="00BC124C"/>
    <w:rsid w:val="00BC1697"/>
    <w:rsid w:val="00BC18A7"/>
    <w:rsid w:val="00BC1CEC"/>
    <w:rsid w:val="00BC28AF"/>
    <w:rsid w:val="00BC3236"/>
    <w:rsid w:val="00BC373D"/>
    <w:rsid w:val="00BC398B"/>
    <w:rsid w:val="00BC39D7"/>
    <w:rsid w:val="00BC415A"/>
    <w:rsid w:val="00BC43C2"/>
    <w:rsid w:val="00BC4628"/>
    <w:rsid w:val="00BC46E1"/>
    <w:rsid w:val="00BC520E"/>
    <w:rsid w:val="00BC5A28"/>
    <w:rsid w:val="00BC68E4"/>
    <w:rsid w:val="00BC6B74"/>
    <w:rsid w:val="00BC6BA8"/>
    <w:rsid w:val="00BC6D12"/>
    <w:rsid w:val="00BC6DE8"/>
    <w:rsid w:val="00BC7ED8"/>
    <w:rsid w:val="00BC7EE9"/>
    <w:rsid w:val="00BD046F"/>
    <w:rsid w:val="00BD28B3"/>
    <w:rsid w:val="00BD2D5D"/>
    <w:rsid w:val="00BD2E36"/>
    <w:rsid w:val="00BD3537"/>
    <w:rsid w:val="00BD43C5"/>
    <w:rsid w:val="00BD5BED"/>
    <w:rsid w:val="00BD5E7B"/>
    <w:rsid w:val="00BD6164"/>
    <w:rsid w:val="00BD61F0"/>
    <w:rsid w:val="00BD6FD7"/>
    <w:rsid w:val="00BD7CD3"/>
    <w:rsid w:val="00BE0037"/>
    <w:rsid w:val="00BE0459"/>
    <w:rsid w:val="00BE05B5"/>
    <w:rsid w:val="00BE213F"/>
    <w:rsid w:val="00BE2261"/>
    <w:rsid w:val="00BE22E4"/>
    <w:rsid w:val="00BE253C"/>
    <w:rsid w:val="00BE366C"/>
    <w:rsid w:val="00BE39A1"/>
    <w:rsid w:val="00BE39E7"/>
    <w:rsid w:val="00BE41D9"/>
    <w:rsid w:val="00BE44A3"/>
    <w:rsid w:val="00BE4ADF"/>
    <w:rsid w:val="00BE4FF6"/>
    <w:rsid w:val="00BE5024"/>
    <w:rsid w:val="00BE5622"/>
    <w:rsid w:val="00BE5BE0"/>
    <w:rsid w:val="00BE621F"/>
    <w:rsid w:val="00BE63F1"/>
    <w:rsid w:val="00BE6A2C"/>
    <w:rsid w:val="00BE7014"/>
    <w:rsid w:val="00BE7755"/>
    <w:rsid w:val="00BE783A"/>
    <w:rsid w:val="00BE78FB"/>
    <w:rsid w:val="00BE7E58"/>
    <w:rsid w:val="00BF02C1"/>
    <w:rsid w:val="00BF0360"/>
    <w:rsid w:val="00BF0433"/>
    <w:rsid w:val="00BF05BC"/>
    <w:rsid w:val="00BF199E"/>
    <w:rsid w:val="00BF2B39"/>
    <w:rsid w:val="00BF3084"/>
    <w:rsid w:val="00BF31D0"/>
    <w:rsid w:val="00BF34B2"/>
    <w:rsid w:val="00BF3D72"/>
    <w:rsid w:val="00BF4E63"/>
    <w:rsid w:val="00BF5110"/>
    <w:rsid w:val="00BF5630"/>
    <w:rsid w:val="00BF5705"/>
    <w:rsid w:val="00BF5741"/>
    <w:rsid w:val="00BF5822"/>
    <w:rsid w:val="00BF6578"/>
    <w:rsid w:val="00BF6D7D"/>
    <w:rsid w:val="00C0004A"/>
    <w:rsid w:val="00C00347"/>
    <w:rsid w:val="00C00AEE"/>
    <w:rsid w:val="00C01A21"/>
    <w:rsid w:val="00C01F04"/>
    <w:rsid w:val="00C02290"/>
    <w:rsid w:val="00C02329"/>
    <w:rsid w:val="00C028C2"/>
    <w:rsid w:val="00C03E04"/>
    <w:rsid w:val="00C03E47"/>
    <w:rsid w:val="00C043BC"/>
    <w:rsid w:val="00C0480A"/>
    <w:rsid w:val="00C04B39"/>
    <w:rsid w:val="00C04CAF"/>
    <w:rsid w:val="00C04EE6"/>
    <w:rsid w:val="00C0539B"/>
    <w:rsid w:val="00C05AC0"/>
    <w:rsid w:val="00C064B5"/>
    <w:rsid w:val="00C06C85"/>
    <w:rsid w:val="00C06E54"/>
    <w:rsid w:val="00C101BF"/>
    <w:rsid w:val="00C107EE"/>
    <w:rsid w:val="00C11372"/>
    <w:rsid w:val="00C11CAD"/>
    <w:rsid w:val="00C12BBA"/>
    <w:rsid w:val="00C13A81"/>
    <w:rsid w:val="00C13C74"/>
    <w:rsid w:val="00C14045"/>
    <w:rsid w:val="00C149B7"/>
    <w:rsid w:val="00C14D45"/>
    <w:rsid w:val="00C14EB8"/>
    <w:rsid w:val="00C15B74"/>
    <w:rsid w:val="00C1640B"/>
    <w:rsid w:val="00C16917"/>
    <w:rsid w:val="00C173B8"/>
    <w:rsid w:val="00C173E3"/>
    <w:rsid w:val="00C17842"/>
    <w:rsid w:val="00C179A8"/>
    <w:rsid w:val="00C17A3F"/>
    <w:rsid w:val="00C20050"/>
    <w:rsid w:val="00C20BD1"/>
    <w:rsid w:val="00C20C48"/>
    <w:rsid w:val="00C20FAE"/>
    <w:rsid w:val="00C20FDB"/>
    <w:rsid w:val="00C20FFD"/>
    <w:rsid w:val="00C21B77"/>
    <w:rsid w:val="00C222CB"/>
    <w:rsid w:val="00C22B51"/>
    <w:rsid w:val="00C24144"/>
    <w:rsid w:val="00C255D0"/>
    <w:rsid w:val="00C25644"/>
    <w:rsid w:val="00C307DC"/>
    <w:rsid w:val="00C30934"/>
    <w:rsid w:val="00C310F8"/>
    <w:rsid w:val="00C3126B"/>
    <w:rsid w:val="00C31BE6"/>
    <w:rsid w:val="00C31DE4"/>
    <w:rsid w:val="00C31F16"/>
    <w:rsid w:val="00C328AC"/>
    <w:rsid w:val="00C33CFB"/>
    <w:rsid w:val="00C34417"/>
    <w:rsid w:val="00C34998"/>
    <w:rsid w:val="00C35158"/>
    <w:rsid w:val="00C35425"/>
    <w:rsid w:val="00C35549"/>
    <w:rsid w:val="00C3570C"/>
    <w:rsid w:val="00C35952"/>
    <w:rsid w:val="00C3609E"/>
    <w:rsid w:val="00C36156"/>
    <w:rsid w:val="00C363BC"/>
    <w:rsid w:val="00C363CC"/>
    <w:rsid w:val="00C36753"/>
    <w:rsid w:val="00C36D54"/>
    <w:rsid w:val="00C3725F"/>
    <w:rsid w:val="00C37EA9"/>
    <w:rsid w:val="00C409A7"/>
    <w:rsid w:val="00C41B1A"/>
    <w:rsid w:val="00C420C0"/>
    <w:rsid w:val="00C424F8"/>
    <w:rsid w:val="00C42B74"/>
    <w:rsid w:val="00C42E96"/>
    <w:rsid w:val="00C43589"/>
    <w:rsid w:val="00C44560"/>
    <w:rsid w:val="00C44788"/>
    <w:rsid w:val="00C44A37"/>
    <w:rsid w:val="00C44CF3"/>
    <w:rsid w:val="00C44D8B"/>
    <w:rsid w:val="00C4650A"/>
    <w:rsid w:val="00C4668B"/>
    <w:rsid w:val="00C46E10"/>
    <w:rsid w:val="00C47220"/>
    <w:rsid w:val="00C475BD"/>
    <w:rsid w:val="00C47DA0"/>
    <w:rsid w:val="00C47E56"/>
    <w:rsid w:val="00C502B8"/>
    <w:rsid w:val="00C504AE"/>
    <w:rsid w:val="00C50BBD"/>
    <w:rsid w:val="00C50C45"/>
    <w:rsid w:val="00C51017"/>
    <w:rsid w:val="00C52274"/>
    <w:rsid w:val="00C52671"/>
    <w:rsid w:val="00C52AB1"/>
    <w:rsid w:val="00C52C2C"/>
    <w:rsid w:val="00C52D3E"/>
    <w:rsid w:val="00C5333D"/>
    <w:rsid w:val="00C53640"/>
    <w:rsid w:val="00C53663"/>
    <w:rsid w:val="00C543C8"/>
    <w:rsid w:val="00C54853"/>
    <w:rsid w:val="00C54F36"/>
    <w:rsid w:val="00C55CB1"/>
    <w:rsid w:val="00C5715B"/>
    <w:rsid w:val="00C5761A"/>
    <w:rsid w:val="00C6017B"/>
    <w:rsid w:val="00C60F38"/>
    <w:rsid w:val="00C6151D"/>
    <w:rsid w:val="00C625FD"/>
    <w:rsid w:val="00C62BCC"/>
    <w:rsid w:val="00C63492"/>
    <w:rsid w:val="00C63606"/>
    <w:rsid w:val="00C6457E"/>
    <w:rsid w:val="00C646E7"/>
    <w:rsid w:val="00C64770"/>
    <w:rsid w:val="00C65592"/>
    <w:rsid w:val="00C65D9F"/>
    <w:rsid w:val="00C660DC"/>
    <w:rsid w:val="00C671D0"/>
    <w:rsid w:val="00C67AC1"/>
    <w:rsid w:val="00C70EAB"/>
    <w:rsid w:val="00C714B6"/>
    <w:rsid w:val="00C71E29"/>
    <w:rsid w:val="00C72E99"/>
    <w:rsid w:val="00C73AE5"/>
    <w:rsid w:val="00C73B40"/>
    <w:rsid w:val="00C73B81"/>
    <w:rsid w:val="00C73B95"/>
    <w:rsid w:val="00C73C99"/>
    <w:rsid w:val="00C7424A"/>
    <w:rsid w:val="00C742B1"/>
    <w:rsid w:val="00C74330"/>
    <w:rsid w:val="00C746A3"/>
    <w:rsid w:val="00C753E5"/>
    <w:rsid w:val="00C75A21"/>
    <w:rsid w:val="00C7680E"/>
    <w:rsid w:val="00C76893"/>
    <w:rsid w:val="00C774C1"/>
    <w:rsid w:val="00C775EE"/>
    <w:rsid w:val="00C777F4"/>
    <w:rsid w:val="00C801B6"/>
    <w:rsid w:val="00C81317"/>
    <w:rsid w:val="00C82243"/>
    <w:rsid w:val="00C82272"/>
    <w:rsid w:val="00C82A85"/>
    <w:rsid w:val="00C835C5"/>
    <w:rsid w:val="00C83B36"/>
    <w:rsid w:val="00C84114"/>
    <w:rsid w:val="00C85700"/>
    <w:rsid w:val="00C86C0E"/>
    <w:rsid w:val="00C86D6F"/>
    <w:rsid w:val="00C87022"/>
    <w:rsid w:val="00C87365"/>
    <w:rsid w:val="00C87850"/>
    <w:rsid w:val="00C87C0E"/>
    <w:rsid w:val="00C904D1"/>
    <w:rsid w:val="00C907DA"/>
    <w:rsid w:val="00C9091A"/>
    <w:rsid w:val="00C90B63"/>
    <w:rsid w:val="00C90C6E"/>
    <w:rsid w:val="00C91F81"/>
    <w:rsid w:val="00C923C2"/>
    <w:rsid w:val="00C9298A"/>
    <w:rsid w:val="00C92C96"/>
    <w:rsid w:val="00C93307"/>
    <w:rsid w:val="00C93A6F"/>
    <w:rsid w:val="00C94413"/>
    <w:rsid w:val="00C94793"/>
    <w:rsid w:val="00C94AB8"/>
    <w:rsid w:val="00C961BB"/>
    <w:rsid w:val="00C96705"/>
    <w:rsid w:val="00C96808"/>
    <w:rsid w:val="00C96ABD"/>
    <w:rsid w:val="00C96B28"/>
    <w:rsid w:val="00C971CF"/>
    <w:rsid w:val="00C97ADA"/>
    <w:rsid w:val="00CA00EE"/>
    <w:rsid w:val="00CA05F8"/>
    <w:rsid w:val="00CA0B6F"/>
    <w:rsid w:val="00CA12BF"/>
    <w:rsid w:val="00CA14CA"/>
    <w:rsid w:val="00CA1C09"/>
    <w:rsid w:val="00CA1DBE"/>
    <w:rsid w:val="00CA1E92"/>
    <w:rsid w:val="00CA2090"/>
    <w:rsid w:val="00CA2EA0"/>
    <w:rsid w:val="00CA30FA"/>
    <w:rsid w:val="00CA366F"/>
    <w:rsid w:val="00CA4209"/>
    <w:rsid w:val="00CA4885"/>
    <w:rsid w:val="00CA4CCD"/>
    <w:rsid w:val="00CA58A3"/>
    <w:rsid w:val="00CA5D1A"/>
    <w:rsid w:val="00CA608E"/>
    <w:rsid w:val="00CA6C3C"/>
    <w:rsid w:val="00CA6F15"/>
    <w:rsid w:val="00CA750F"/>
    <w:rsid w:val="00CA7AB3"/>
    <w:rsid w:val="00CA7B8B"/>
    <w:rsid w:val="00CB016F"/>
    <w:rsid w:val="00CB0319"/>
    <w:rsid w:val="00CB1BB6"/>
    <w:rsid w:val="00CB207F"/>
    <w:rsid w:val="00CB242F"/>
    <w:rsid w:val="00CB31C0"/>
    <w:rsid w:val="00CB3227"/>
    <w:rsid w:val="00CB3D11"/>
    <w:rsid w:val="00CB4300"/>
    <w:rsid w:val="00CB4332"/>
    <w:rsid w:val="00CB49F9"/>
    <w:rsid w:val="00CB6740"/>
    <w:rsid w:val="00CB6E11"/>
    <w:rsid w:val="00CB6ED5"/>
    <w:rsid w:val="00CB75BE"/>
    <w:rsid w:val="00CB7B79"/>
    <w:rsid w:val="00CB7C14"/>
    <w:rsid w:val="00CC04D6"/>
    <w:rsid w:val="00CC1A58"/>
    <w:rsid w:val="00CC1E10"/>
    <w:rsid w:val="00CC2070"/>
    <w:rsid w:val="00CC21C8"/>
    <w:rsid w:val="00CC24C9"/>
    <w:rsid w:val="00CC2BDB"/>
    <w:rsid w:val="00CC2D19"/>
    <w:rsid w:val="00CC2F16"/>
    <w:rsid w:val="00CC3627"/>
    <w:rsid w:val="00CC4656"/>
    <w:rsid w:val="00CC5513"/>
    <w:rsid w:val="00CC5676"/>
    <w:rsid w:val="00CC568F"/>
    <w:rsid w:val="00CC5DDB"/>
    <w:rsid w:val="00CC6615"/>
    <w:rsid w:val="00CC6A5E"/>
    <w:rsid w:val="00CC6A94"/>
    <w:rsid w:val="00CC71A9"/>
    <w:rsid w:val="00CC72C3"/>
    <w:rsid w:val="00CC747A"/>
    <w:rsid w:val="00CC7C8D"/>
    <w:rsid w:val="00CC7F5F"/>
    <w:rsid w:val="00CD00B1"/>
    <w:rsid w:val="00CD0127"/>
    <w:rsid w:val="00CD09D5"/>
    <w:rsid w:val="00CD0B50"/>
    <w:rsid w:val="00CD0C24"/>
    <w:rsid w:val="00CD13A5"/>
    <w:rsid w:val="00CD2725"/>
    <w:rsid w:val="00CD2B8F"/>
    <w:rsid w:val="00CD2CB5"/>
    <w:rsid w:val="00CD2D22"/>
    <w:rsid w:val="00CD2F31"/>
    <w:rsid w:val="00CD33D6"/>
    <w:rsid w:val="00CD3A44"/>
    <w:rsid w:val="00CD3AF5"/>
    <w:rsid w:val="00CD3C3E"/>
    <w:rsid w:val="00CD45DA"/>
    <w:rsid w:val="00CD48B9"/>
    <w:rsid w:val="00CD59FC"/>
    <w:rsid w:val="00CD5E43"/>
    <w:rsid w:val="00CD6342"/>
    <w:rsid w:val="00CD6739"/>
    <w:rsid w:val="00CD7F8E"/>
    <w:rsid w:val="00CE043B"/>
    <w:rsid w:val="00CE09B8"/>
    <w:rsid w:val="00CE0AAA"/>
    <w:rsid w:val="00CE10E8"/>
    <w:rsid w:val="00CE1504"/>
    <w:rsid w:val="00CE1ACB"/>
    <w:rsid w:val="00CE1D6D"/>
    <w:rsid w:val="00CE2065"/>
    <w:rsid w:val="00CE2305"/>
    <w:rsid w:val="00CE23B2"/>
    <w:rsid w:val="00CE23C9"/>
    <w:rsid w:val="00CE2637"/>
    <w:rsid w:val="00CE2933"/>
    <w:rsid w:val="00CE2C3E"/>
    <w:rsid w:val="00CE3038"/>
    <w:rsid w:val="00CE4185"/>
    <w:rsid w:val="00CE5055"/>
    <w:rsid w:val="00CE5B29"/>
    <w:rsid w:val="00CE5B64"/>
    <w:rsid w:val="00CE5D7F"/>
    <w:rsid w:val="00CE6013"/>
    <w:rsid w:val="00CE63D1"/>
    <w:rsid w:val="00CE6871"/>
    <w:rsid w:val="00CE697D"/>
    <w:rsid w:val="00CE6A1B"/>
    <w:rsid w:val="00CE6F1C"/>
    <w:rsid w:val="00CE71E1"/>
    <w:rsid w:val="00CE7329"/>
    <w:rsid w:val="00CE7522"/>
    <w:rsid w:val="00CE7967"/>
    <w:rsid w:val="00CE7A6D"/>
    <w:rsid w:val="00CE7F69"/>
    <w:rsid w:val="00CF0304"/>
    <w:rsid w:val="00CF132D"/>
    <w:rsid w:val="00CF139A"/>
    <w:rsid w:val="00CF15BD"/>
    <w:rsid w:val="00CF2B9C"/>
    <w:rsid w:val="00CF305D"/>
    <w:rsid w:val="00CF30F4"/>
    <w:rsid w:val="00CF3381"/>
    <w:rsid w:val="00CF3D7D"/>
    <w:rsid w:val="00CF3E6D"/>
    <w:rsid w:val="00CF4F8F"/>
    <w:rsid w:val="00CF5529"/>
    <w:rsid w:val="00CF56F9"/>
    <w:rsid w:val="00CF6C1F"/>
    <w:rsid w:val="00CF77DA"/>
    <w:rsid w:val="00D000B8"/>
    <w:rsid w:val="00D004A0"/>
    <w:rsid w:val="00D00B0E"/>
    <w:rsid w:val="00D00D33"/>
    <w:rsid w:val="00D00EB2"/>
    <w:rsid w:val="00D010E8"/>
    <w:rsid w:val="00D0171F"/>
    <w:rsid w:val="00D02547"/>
    <w:rsid w:val="00D02591"/>
    <w:rsid w:val="00D02716"/>
    <w:rsid w:val="00D02AE9"/>
    <w:rsid w:val="00D0384B"/>
    <w:rsid w:val="00D041C7"/>
    <w:rsid w:val="00D04E43"/>
    <w:rsid w:val="00D055F7"/>
    <w:rsid w:val="00D05AA5"/>
    <w:rsid w:val="00D05FBC"/>
    <w:rsid w:val="00D06661"/>
    <w:rsid w:val="00D06ADF"/>
    <w:rsid w:val="00D06F9C"/>
    <w:rsid w:val="00D0733A"/>
    <w:rsid w:val="00D0741D"/>
    <w:rsid w:val="00D07760"/>
    <w:rsid w:val="00D10223"/>
    <w:rsid w:val="00D10567"/>
    <w:rsid w:val="00D10E93"/>
    <w:rsid w:val="00D10EBC"/>
    <w:rsid w:val="00D10F2D"/>
    <w:rsid w:val="00D11651"/>
    <w:rsid w:val="00D11B28"/>
    <w:rsid w:val="00D11CCC"/>
    <w:rsid w:val="00D12001"/>
    <w:rsid w:val="00D1244E"/>
    <w:rsid w:val="00D12A13"/>
    <w:rsid w:val="00D12B71"/>
    <w:rsid w:val="00D12F27"/>
    <w:rsid w:val="00D140B0"/>
    <w:rsid w:val="00D14818"/>
    <w:rsid w:val="00D14A8E"/>
    <w:rsid w:val="00D14E1D"/>
    <w:rsid w:val="00D1509E"/>
    <w:rsid w:val="00D1511A"/>
    <w:rsid w:val="00D15256"/>
    <w:rsid w:val="00D1533C"/>
    <w:rsid w:val="00D15C63"/>
    <w:rsid w:val="00D15F25"/>
    <w:rsid w:val="00D16088"/>
    <w:rsid w:val="00D16ECB"/>
    <w:rsid w:val="00D17889"/>
    <w:rsid w:val="00D17ABC"/>
    <w:rsid w:val="00D212FF"/>
    <w:rsid w:val="00D223D8"/>
    <w:rsid w:val="00D22620"/>
    <w:rsid w:val="00D2433E"/>
    <w:rsid w:val="00D24374"/>
    <w:rsid w:val="00D244BE"/>
    <w:rsid w:val="00D246BD"/>
    <w:rsid w:val="00D24869"/>
    <w:rsid w:val="00D2493F"/>
    <w:rsid w:val="00D25638"/>
    <w:rsid w:val="00D25960"/>
    <w:rsid w:val="00D25ADA"/>
    <w:rsid w:val="00D25C35"/>
    <w:rsid w:val="00D26246"/>
    <w:rsid w:val="00D265B0"/>
    <w:rsid w:val="00D266D7"/>
    <w:rsid w:val="00D267C4"/>
    <w:rsid w:val="00D275F4"/>
    <w:rsid w:val="00D27780"/>
    <w:rsid w:val="00D27C18"/>
    <w:rsid w:val="00D300E0"/>
    <w:rsid w:val="00D3012B"/>
    <w:rsid w:val="00D30ABB"/>
    <w:rsid w:val="00D3112A"/>
    <w:rsid w:val="00D313A7"/>
    <w:rsid w:val="00D31B04"/>
    <w:rsid w:val="00D32149"/>
    <w:rsid w:val="00D32321"/>
    <w:rsid w:val="00D3250E"/>
    <w:rsid w:val="00D32717"/>
    <w:rsid w:val="00D32907"/>
    <w:rsid w:val="00D3320A"/>
    <w:rsid w:val="00D34ABE"/>
    <w:rsid w:val="00D34BD7"/>
    <w:rsid w:val="00D3517D"/>
    <w:rsid w:val="00D359B0"/>
    <w:rsid w:val="00D35DBB"/>
    <w:rsid w:val="00D3620D"/>
    <w:rsid w:val="00D36E98"/>
    <w:rsid w:val="00D3722F"/>
    <w:rsid w:val="00D373DB"/>
    <w:rsid w:val="00D3764C"/>
    <w:rsid w:val="00D37932"/>
    <w:rsid w:val="00D40835"/>
    <w:rsid w:val="00D41EE4"/>
    <w:rsid w:val="00D4231A"/>
    <w:rsid w:val="00D42349"/>
    <w:rsid w:val="00D42B8B"/>
    <w:rsid w:val="00D42FE7"/>
    <w:rsid w:val="00D43373"/>
    <w:rsid w:val="00D43539"/>
    <w:rsid w:val="00D43822"/>
    <w:rsid w:val="00D43DAB"/>
    <w:rsid w:val="00D4428A"/>
    <w:rsid w:val="00D44AAF"/>
    <w:rsid w:val="00D451C0"/>
    <w:rsid w:val="00D4520F"/>
    <w:rsid w:val="00D45DD5"/>
    <w:rsid w:val="00D45E61"/>
    <w:rsid w:val="00D46703"/>
    <w:rsid w:val="00D46B16"/>
    <w:rsid w:val="00D46E69"/>
    <w:rsid w:val="00D46F0A"/>
    <w:rsid w:val="00D476F3"/>
    <w:rsid w:val="00D47715"/>
    <w:rsid w:val="00D4787B"/>
    <w:rsid w:val="00D47989"/>
    <w:rsid w:val="00D50A4C"/>
    <w:rsid w:val="00D50AE5"/>
    <w:rsid w:val="00D51A6E"/>
    <w:rsid w:val="00D52225"/>
    <w:rsid w:val="00D52C50"/>
    <w:rsid w:val="00D52CF4"/>
    <w:rsid w:val="00D52D58"/>
    <w:rsid w:val="00D52E0F"/>
    <w:rsid w:val="00D530A8"/>
    <w:rsid w:val="00D53B0E"/>
    <w:rsid w:val="00D53D5D"/>
    <w:rsid w:val="00D5448B"/>
    <w:rsid w:val="00D544E7"/>
    <w:rsid w:val="00D54681"/>
    <w:rsid w:val="00D54737"/>
    <w:rsid w:val="00D54ABB"/>
    <w:rsid w:val="00D54B37"/>
    <w:rsid w:val="00D55A24"/>
    <w:rsid w:val="00D55AC8"/>
    <w:rsid w:val="00D566A6"/>
    <w:rsid w:val="00D56F15"/>
    <w:rsid w:val="00D57787"/>
    <w:rsid w:val="00D57A97"/>
    <w:rsid w:val="00D6057F"/>
    <w:rsid w:val="00D6072B"/>
    <w:rsid w:val="00D60FC4"/>
    <w:rsid w:val="00D61216"/>
    <w:rsid w:val="00D61782"/>
    <w:rsid w:val="00D61BF6"/>
    <w:rsid w:val="00D61E76"/>
    <w:rsid w:val="00D61F33"/>
    <w:rsid w:val="00D62777"/>
    <w:rsid w:val="00D628A7"/>
    <w:rsid w:val="00D629FE"/>
    <w:rsid w:val="00D62BCD"/>
    <w:rsid w:val="00D6324D"/>
    <w:rsid w:val="00D635F2"/>
    <w:rsid w:val="00D63906"/>
    <w:rsid w:val="00D64443"/>
    <w:rsid w:val="00D6471A"/>
    <w:rsid w:val="00D64942"/>
    <w:rsid w:val="00D64AA9"/>
    <w:rsid w:val="00D651C6"/>
    <w:rsid w:val="00D67136"/>
    <w:rsid w:val="00D67690"/>
    <w:rsid w:val="00D67E1F"/>
    <w:rsid w:val="00D70442"/>
    <w:rsid w:val="00D7092B"/>
    <w:rsid w:val="00D70CF5"/>
    <w:rsid w:val="00D7123F"/>
    <w:rsid w:val="00D71676"/>
    <w:rsid w:val="00D71788"/>
    <w:rsid w:val="00D7229A"/>
    <w:rsid w:val="00D72ACC"/>
    <w:rsid w:val="00D72B2B"/>
    <w:rsid w:val="00D72CA5"/>
    <w:rsid w:val="00D732C4"/>
    <w:rsid w:val="00D73718"/>
    <w:rsid w:val="00D756A2"/>
    <w:rsid w:val="00D75749"/>
    <w:rsid w:val="00D75DE4"/>
    <w:rsid w:val="00D767B1"/>
    <w:rsid w:val="00D76D76"/>
    <w:rsid w:val="00D80078"/>
    <w:rsid w:val="00D804BA"/>
    <w:rsid w:val="00D808A2"/>
    <w:rsid w:val="00D80D42"/>
    <w:rsid w:val="00D81E55"/>
    <w:rsid w:val="00D8205F"/>
    <w:rsid w:val="00D8244D"/>
    <w:rsid w:val="00D82956"/>
    <w:rsid w:val="00D832BA"/>
    <w:rsid w:val="00D83ACA"/>
    <w:rsid w:val="00D8411C"/>
    <w:rsid w:val="00D841C1"/>
    <w:rsid w:val="00D847C8"/>
    <w:rsid w:val="00D84938"/>
    <w:rsid w:val="00D84C87"/>
    <w:rsid w:val="00D85323"/>
    <w:rsid w:val="00D858C5"/>
    <w:rsid w:val="00D85F27"/>
    <w:rsid w:val="00D8634B"/>
    <w:rsid w:val="00D863ED"/>
    <w:rsid w:val="00D8657A"/>
    <w:rsid w:val="00D86ADE"/>
    <w:rsid w:val="00D873F3"/>
    <w:rsid w:val="00D87ABD"/>
    <w:rsid w:val="00D90253"/>
    <w:rsid w:val="00D90B7E"/>
    <w:rsid w:val="00D90E3E"/>
    <w:rsid w:val="00D91341"/>
    <w:rsid w:val="00D9137A"/>
    <w:rsid w:val="00D919B6"/>
    <w:rsid w:val="00D921DD"/>
    <w:rsid w:val="00D92228"/>
    <w:rsid w:val="00D9232A"/>
    <w:rsid w:val="00D9256A"/>
    <w:rsid w:val="00D9267B"/>
    <w:rsid w:val="00D92759"/>
    <w:rsid w:val="00D9298B"/>
    <w:rsid w:val="00D92BEE"/>
    <w:rsid w:val="00D93095"/>
    <w:rsid w:val="00D932BB"/>
    <w:rsid w:val="00D9331E"/>
    <w:rsid w:val="00D93648"/>
    <w:rsid w:val="00D936B7"/>
    <w:rsid w:val="00D937F4"/>
    <w:rsid w:val="00D93CFC"/>
    <w:rsid w:val="00D9471D"/>
    <w:rsid w:val="00D9482E"/>
    <w:rsid w:val="00D954E2"/>
    <w:rsid w:val="00D956E9"/>
    <w:rsid w:val="00D95848"/>
    <w:rsid w:val="00D95978"/>
    <w:rsid w:val="00D95EE6"/>
    <w:rsid w:val="00D9696A"/>
    <w:rsid w:val="00D97035"/>
    <w:rsid w:val="00D9758A"/>
    <w:rsid w:val="00D975F6"/>
    <w:rsid w:val="00D97864"/>
    <w:rsid w:val="00D97F48"/>
    <w:rsid w:val="00D97F78"/>
    <w:rsid w:val="00DA0156"/>
    <w:rsid w:val="00DA1219"/>
    <w:rsid w:val="00DA16C9"/>
    <w:rsid w:val="00DA230C"/>
    <w:rsid w:val="00DA246B"/>
    <w:rsid w:val="00DA2491"/>
    <w:rsid w:val="00DA3E57"/>
    <w:rsid w:val="00DA43E5"/>
    <w:rsid w:val="00DA458D"/>
    <w:rsid w:val="00DA49A7"/>
    <w:rsid w:val="00DA4FAF"/>
    <w:rsid w:val="00DA5214"/>
    <w:rsid w:val="00DA5624"/>
    <w:rsid w:val="00DA60FE"/>
    <w:rsid w:val="00DA620E"/>
    <w:rsid w:val="00DA636F"/>
    <w:rsid w:val="00DA690A"/>
    <w:rsid w:val="00DA7337"/>
    <w:rsid w:val="00DA797C"/>
    <w:rsid w:val="00DA7ED0"/>
    <w:rsid w:val="00DB0036"/>
    <w:rsid w:val="00DB0EC4"/>
    <w:rsid w:val="00DB10D8"/>
    <w:rsid w:val="00DB1238"/>
    <w:rsid w:val="00DB1557"/>
    <w:rsid w:val="00DB15A1"/>
    <w:rsid w:val="00DB1F43"/>
    <w:rsid w:val="00DB1FCE"/>
    <w:rsid w:val="00DB2D01"/>
    <w:rsid w:val="00DB2F06"/>
    <w:rsid w:val="00DB3472"/>
    <w:rsid w:val="00DB3E28"/>
    <w:rsid w:val="00DB470D"/>
    <w:rsid w:val="00DB4724"/>
    <w:rsid w:val="00DB4995"/>
    <w:rsid w:val="00DB4B9E"/>
    <w:rsid w:val="00DB5114"/>
    <w:rsid w:val="00DB572D"/>
    <w:rsid w:val="00DB5A72"/>
    <w:rsid w:val="00DB61A7"/>
    <w:rsid w:val="00DB6244"/>
    <w:rsid w:val="00DB6DC5"/>
    <w:rsid w:val="00DB73BC"/>
    <w:rsid w:val="00DB760A"/>
    <w:rsid w:val="00DB7AC1"/>
    <w:rsid w:val="00DB7B12"/>
    <w:rsid w:val="00DC0040"/>
    <w:rsid w:val="00DC0498"/>
    <w:rsid w:val="00DC1406"/>
    <w:rsid w:val="00DC14FC"/>
    <w:rsid w:val="00DC2429"/>
    <w:rsid w:val="00DC2EE5"/>
    <w:rsid w:val="00DC344E"/>
    <w:rsid w:val="00DC3578"/>
    <w:rsid w:val="00DC37C7"/>
    <w:rsid w:val="00DC387D"/>
    <w:rsid w:val="00DC5638"/>
    <w:rsid w:val="00DC5BFB"/>
    <w:rsid w:val="00DC6183"/>
    <w:rsid w:val="00DC6A0A"/>
    <w:rsid w:val="00DC6C4C"/>
    <w:rsid w:val="00DC6F4D"/>
    <w:rsid w:val="00DC74C0"/>
    <w:rsid w:val="00DC778E"/>
    <w:rsid w:val="00DC7A5E"/>
    <w:rsid w:val="00DD00AF"/>
    <w:rsid w:val="00DD080E"/>
    <w:rsid w:val="00DD190C"/>
    <w:rsid w:val="00DD1B26"/>
    <w:rsid w:val="00DD1E18"/>
    <w:rsid w:val="00DD38A6"/>
    <w:rsid w:val="00DD43DD"/>
    <w:rsid w:val="00DD4F2F"/>
    <w:rsid w:val="00DD595D"/>
    <w:rsid w:val="00DD59C9"/>
    <w:rsid w:val="00DD65A9"/>
    <w:rsid w:val="00DD6FC4"/>
    <w:rsid w:val="00DD734C"/>
    <w:rsid w:val="00DD7B22"/>
    <w:rsid w:val="00DE1052"/>
    <w:rsid w:val="00DE1158"/>
    <w:rsid w:val="00DE13ED"/>
    <w:rsid w:val="00DE1487"/>
    <w:rsid w:val="00DE1A31"/>
    <w:rsid w:val="00DE1F84"/>
    <w:rsid w:val="00DE2393"/>
    <w:rsid w:val="00DE2615"/>
    <w:rsid w:val="00DE29C6"/>
    <w:rsid w:val="00DE2E8E"/>
    <w:rsid w:val="00DE34E6"/>
    <w:rsid w:val="00DE3C21"/>
    <w:rsid w:val="00DE4892"/>
    <w:rsid w:val="00DE49B0"/>
    <w:rsid w:val="00DE53C9"/>
    <w:rsid w:val="00DE6B67"/>
    <w:rsid w:val="00DE6D2C"/>
    <w:rsid w:val="00DE749A"/>
    <w:rsid w:val="00DE792F"/>
    <w:rsid w:val="00DE7A57"/>
    <w:rsid w:val="00DF0D93"/>
    <w:rsid w:val="00DF0DE4"/>
    <w:rsid w:val="00DF0E5D"/>
    <w:rsid w:val="00DF146F"/>
    <w:rsid w:val="00DF17B1"/>
    <w:rsid w:val="00DF184C"/>
    <w:rsid w:val="00DF1A5C"/>
    <w:rsid w:val="00DF21A3"/>
    <w:rsid w:val="00DF2466"/>
    <w:rsid w:val="00DF26D1"/>
    <w:rsid w:val="00DF2E81"/>
    <w:rsid w:val="00DF32C3"/>
    <w:rsid w:val="00DF4267"/>
    <w:rsid w:val="00DF47C5"/>
    <w:rsid w:val="00DF4C65"/>
    <w:rsid w:val="00DF4ECA"/>
    <w:rsid w:val="00DF4F4D"/>
    <w:rsid w:val="00DF5260"/>
    <w:rsid w:val="00DF538A"/>
    <w:rsid w:val="00DF573D"/>
    <w:rsid w:val="00DF57DE"/>
    <w:rsid w:val="00DF5B02"/>
    <w:rsid w:val="00DF6A23"/>
    <w:rsid w:val="00DF6E95"/>
    <w:rsid w:val="00E000BD"/>
    <w:rsid w:val="00E0049C"/>
    <w:rsid w:val="00E00B24"/>
    <w:rsid w:val="00E00DBF"/>
    <w:rsid w:val="00E00E5D"/>
    <w:rsid w:val="00E011B9"/>
    <w:rsid w:val="00E0171A"/>
    <w:rsid w:val="00E0188A"/>
    <w:rsid w:val="00E01B82"/>
    <w:rsid w:val="00E01BFD"/>
    <w:rsid w:val="00E026DE"/>
    <w:rsid w:val="00E02799"/>
    <w:rsid w:val="00E02CCC"/>
    <w:rsid w:val="00E02E13"/>
    <w:rsid w:val="00E02EE7"/>
    <w:rsid w:val="00E03E5C"/>
    <w:rsid w:val="00E045CF"/>
    <w:rsid w:val="00E04989"/>
    <w:rsid w:val="00E057CD"/>
    <w:rsid w:val="00E05D72"/>
    <w:rsid w:val="00E05FC0"/>
    <w:rsid w:val="00E06182"/>
    <w:rsid w:val="00E063D3"/>
    <w:rsid w:val="00E06CD9"/>
    <w:rsid w:val="00E06F14"/>
    <w:rsid w:val="00E073A2"/>
    <w:rsid w:val="00E10043"/>
    <w:rsid w:val="00E1051E"/>
    <w:rsid w:val="00E10820"/>
    <w:rsid w:val="00E10F52"/>
    <w:rsid w:val="00E1136D"/>
    <w:rsid w:val="00E11451"/>
    <w:rsid w:val="00E11697"/>
    <w:rsid w:val="00E12450"/>
    <w:rsid w:val="00E1247D"/>
    <w:rsid w:val="00E12F7E"/>
    <w:rsid w:val="00E130B7"/>
    <w:rsid w:val="00E13620"/>
    <w:rsid w:val="00E1366A"/>
    <w:rsid w:val="00E13D3F"/>
    <w:rsid w:val="00E13D5F"/>
    <w:rsid w:val="00E14056"/>
    <w:rsid w:val="00E140E1"/>
    <w:rsid w:val="00E14443"/>
    <w:rsid w:val="00E1446C"/>
    <w:rsid w:val="00E14A6B"/>
    <w:rsid w:val="00E14C95"/>
    <w:rsid w:val="00E14F2D"/>
    <w:rsid w:val="00E1558B"/>
    <w:rsid w:val="00E1558D"/>
    <w:rsid w:val="00E155B0"/>
    <w:rsid w:val="00E157C9"/>
    <w:rsid w:val="00E15C8E"/>
    <w:rsid w:val="00E15CFC"/>
    <w:rsid w:val="00E15E57"/>
    <w:rsid w:val="00E162B4"/>
    <w:rsid w:val="00E168C8"/>
    <w:rsid w:val="00E16BA6"/>
    <w:rsid w:val="00E16BB6"/>
    <w:rsid w:val="00E16DAB"/>
    <w:rsid w:val="00E16FD8"/>
    <w:rsid w:val="00E1720F"/>
    <w:rsid w:val="00E1727A"/>
    <w:rsid w:val="00E175E5"/>
    <w:rsid w:val="00E205B0"/>
    <w:rsid w:val="00E2193E"/>
    <w:rsid w:val="00E21DD4"/>
    <w:rsid w:val="00E22B01"/>
    <w:rsid w:val="00E232CA"/>
    <w:rsid w:val="00E23639"/>
    <w:rsid w:val="00E23939"/>
    <w:rsid w:val="00E24F1D"/>
    <w:rsid w:val="00E24FE0"/>
    <w:rsid w:val="00E26063"/>
    <w:rsid w:val="00E263A4"/>
    <w:rsid w:val="00E2649C"/>
    <w:rsid w:val="00E26A00"/>
    <w:rsid w:val="00E26C23"/>
    <w:rsid w:val="00E30172"/>
    <w:rsid w:val="00E3020B"/>
    <w:rsid w:val="00E30A6A"/>
    <w:rsid w:val="00E30B22"/>
    <w:rsid w:val="00E311BA"/>
    <w:rsid w:val="00E313C0"/>
    <w:rsid w:val="00E3158F"/>
    <w:rsid w:val="00E31638"/>
    <w:rsid w:val="00E31A37"/>
    <w:rsid w:val="00E320D8"/>
    <w:rsid w:val="00E32A96"/>
    <w:rsid w:val="00E32E63"/>
    <w:rsid w:val="00E33495"/>
    <w:rsid w:val="00E34269"/>
    <w:rsid w:val="00E34533"/>
    <w:rsid w:val="00E349C1"/>
    <w:rsid w:val="00E35CE0"/>
    <w:rsid w:val="00E36A1A"/>
    <w:rsid w:val="00E36B3A"/>
    <w:rsid w:val="00E37ECD"/>
    <w:rsid w:val="00E402A2"/>
    <w:rsid w:val="00E404A0"/>
    <w:rsid w:val="00E407BA"/>
    <w:rsid w:val="00E40CD7"/>
    <w:rsid w:val="00E41204"/>
    <w:rsid w:val="00E4133C"/>
    <w:rsid w:val="00E414A3"/>
    <w:rsid w:val="00E41627"/>
    <w:rsid w:val="00E421FD"/>
    <w:rsid w:val="00E42D06"/>
    <w:rsid w:val="00E4407A"/>
    <w:rsid w:val="00E45426"/>
    <w:rsid w:val="00E45B43"/>
    <w:rsid w:val="00E45F9C"/>
    <w:rsid w:val="00E46138"/>
    <w:rsid w:val="00E46A10"/>
    <w:rsid w:val="00E46AAA"/>
    <w:rsid w:val="00E46ECF"/>
    <w:rsid w:val="00E47109"/>
    <w:rsid w:val="00E47165"/>
    <w:rsid w:val="00E47A9D"/>
    <w:rsid w:val="00E47BE8"/>
    <w:rsid w:val="00E50344"/>
    <w:rsid w:val="00E50638"/>
    <w:rsid w:val="00E5077D"/>
    <w:rsid w:val="00E50FA8"/>
    <w:rsid w:val="00E5170B"/>
    <w:rsid w:val="00E5195A"/>
    <w:rsid w:val="00E51E6E"/>
    <w:rsid w:val="00E51E8B"/>
    <w:rsid w:val="00E52892"/>
    <w:rsid w:val="00E5361B"/>
    <w:rsid w:val="00E54AE6"/>
    <w:rsid w:val="00E5514B"/>
    <w:rsid w:val="00E55193"/>
    <w:rsid w:val="00E55592"/>
    <w:rsid w:val="00E558D8"/>
    <w:rsid w:val="00E55A5B"/>
    <w:rsid w:val="00E55BE6"/>
    <w:rsid w:val="00E55CFC"/>
    <w:rsid w:val="00E55E5A"/>
    <w:rsid w:val="00E5639D"/>
    <w:rsid w:val="00E5652C"/>
    <w:rsid w:val="00E56640"/>
    <w:rsid w:val="00E56B5C"/>
    <w:rsid w:val="00E57D43"/>
    <w:rsid w:val="00E60BF9"/>
    <w:rsid w:val="00E60C63"/>
    <w:rsid w:val="00E614D7"/>
    <w:rsid w:val="00E62BFA"/>
    <w:rsid w:val="00E62D2C"/>
    <w:rsid w:val="00E631AF"/>
    <w:rsid w:val="00E635D2"/>
    <w:rsid w:val="00E636CE"/>
    <w:rsid w:val="00E63C8B"/>
    <w:rsid w:val="00E63D15"/>
    <w:rsid w:val="00E64E78"/>
    <w:rsid w:val="00E6521F"/>
    <w:rsid w:val="00E65CE3"/>
    <w:rsid w:val="00E65E11"/>
    <w:rsid w:val="00E664FA"/>
    <w:rsid w:val="00E66EDF"/>
    <w:rsid w:val="00E67C44"/>
    <w:rsid w:val="00E67CCC"/>
    <w:rsid w:val="00E67F46"/>
    <w:rsid w:val="00E70170"/>
    <w:rsid w:val="00E705F5"/>
    <w:rsid w:val="00E70638"/>
    <w:rsid w:val="00E70B6B"/>
    <w:rsid w:val="00E717CC"/>
    <w:rsid w:val="00E722EA"/>
    <w:rsid w:val="00E7287B"/>
    <w:rsid w:val="00E72D6D"/>
    <w:rsid w:val="00E739A5"/>
    <w:rsid w:val="00E745E8"/>
    <w:rsid w:val="00E74FE3"/>
    <w:rsid w:val="00E7503F"/>
    <w:rsid w:val="00E75788"/>
    <w:rsid w:val="00E75CF0"/>
    <w:rsid w:val="00E766EB"/>
    <w:rsid w:val="00E768B9"/>
    <w:rsid w:val="00E768FA"/>
    <w:rsid w:val="00E76A40"/>
    <w:rsid w:val="00E76D3B"/>
    <w:rsid w:val="00E76D52"/>
    <w:rsid w:val="00E76F44"/>
    <w:rsid w:val="00E7717E"/>
    <w:rsid w:val="00E77518"/>
    <w:rsid w:val="00E8031E"/>
    <w:rsid w:val="00E8136A"/>
    <w:rsid w:val="00E818F1"/>
    <w:rsid w:val="00E81B40"/>
    <w:rsid w:val="00E83541"/>
    <w:rsid w:val="00E8371A"/>
    <w:rsid w:val="00E83732"/>
    <w:rsid w:val="00E83AFC"/>
    <w:rsid w:val="00E83C38"/>
    <w:rsid w:val="00E83DB5"/>
    <w:rsid w:val="00E84335"/>
    <w:rsid w:val="00E84397"/>
    <w:rsid w:val="00E84412"/>
    <w:rsid w:val="00E85A03"/>
    <w:rsid w:val="00E861BF"/>
    <w:rsid w:val="00E86267"/>
    <w:rsid w:val="00E866C3"/>
    <w:rsid w:val="00E86A60"/>
    <w:rsid w:val="00E874FB"/>
    <w:rsid w:val="00E8757A"/>
    <w:rsid w:val="00E87680"/>
    <w:rsid w:val="00E87DAB"/>
    <w:rsid w:val="00E906F5"/>
    <w:rsid w:val="00E908D6"/>
    <w:rsid w:val="00E90B79"/>
    <w:rsid w:val="00E917EE"/>
    <w:rsid w:val="00E91C6D"/>
    <w:rsid w:val="00E91D7D"/>
    <w:rsid w:val="00E92986"/>
    <w:rsid w:val="00E93951"/>
    <w:rsid w:val="00E94612"/>
    <w:rsid w:val="00E9476F"/>
    <w:rsid w:val="00E956B4"/>
    <w:rsid w:val="00E95CCB"/>
    <w:rsid w:val="00E95F7E"/>
    <w:rsid w:val="00E96E89"/>
    <w:rsid w:val="00E96ED0"/>
    <w:rsid w:val="00E96FA9"/>
    <w:rsid w:val="00E97DD6"/>
    <w:rsid w:val="00EA01DD"/>
    <w:rsid w:val="00EA07D1"/>
    <w:rsid w:val="00EA08E8"/>
    <w:rsid w:val="00EA0E3A"/>
    <w:rsid w:val="00EA1CCE"/>
    <w:rsid w:val="00EA1F37"/>
    <w:rsid w:val="00EA2103"/>
    <w:rsid w:val="00EA2183"/>
    <w:rsid w:val="00EA3061"/>
    <w:rsid w:val="00EA411A"/>
    <w:rsid w:val="00EA4DE8"/>
    <w:rsid w:val="00EA4E73"/>
    <w:rsid w:val="00EA51FF"/>
    <w:rsid w:val="00EA5457"/>
    <w:rsid w:val="00EA5A68"/>
    <w:rsid w:val="00EA670A"/>
    <w:rsid w:val="00EA6B1B"/>
    <w:rsid w:val="00EA6D58"/>
    <w:rsid w:val="00EA7444"/>
    <w:rsid w:val="00EA7454"/>
    <w:rsid w:val="00EA7532"/>
    <w:rsid w:val="00EA78F5"/>
    <w:rsid w:val="00EA7AFC"/>
    <w:rsid w:val="00EA7BCD"/>
    <w:rsid w:val="00EA7E2F"/>
    <w:rsid w:val="00EB0B61"/>
    <w:rsid w:val="00EB13B0"/>
    <w:rsid w:val="00EB1822"/>
    <w:rsid w:val="00EB1C7B"/>
    <w:rsid w:val="00EB1C86"/>
    <w:rsid w:val="00EB1E7D"/>
    <w:rsid w:val="00EB2AE7"/>
    <w:rsid w:val="00EB3BDF"/>
    <w:rsid w:val="00EB3C9E"/>
    <w:rsid w:val="00EB41BB"/>
    <w:rsid w:val="00EB41C5"/>
    <w:rsid w:val="00EB45BE"/>
    <w:rsid w:val="00EB4FD2"/>
    <w:rsid w:val="00EB5C04"/>
    <w:rsid w:val="00EB5EFB"/>
    <w:rsid w:val="00EB63A3"/>
    <w:rsid w:val="00EB64F7"/>
    <w:rsid w:val="00EB6E8C"/>
    <w:rsid w:val="00EB7197"/>
    <w:rsid w:val="00EB74B3"/>
    <w:rsid w:val="00EB785C"/>
    <w:rsid w:val="00EB7910"/>
    <w:rsid w:val="00EB7D56"/>
    <w:rsid w:val="00EC002A"/>
    <w:rsid w:val="00EC0703"/>
    <w:rsid w:val="00EC0887"/>
    <w:rsid w:val="00EC09B3"/>
    <w:rsid w:val="00EC12A6"/>
    <w:rsid w:val="00EC1485"/>
    <w:rsid w:val="00EC1616"/>
    <w:rsid w:val="00EC473E"/>
    <w:rsid w:val="00EC5E96"/>
    <w:rsid w:val="00EC5F7C"/>
    <w:rsid w:val="00EC6153"/>
    <w:rsid w:val="00EC720D"/>
    <w:rsid w:val="00EC74F0"/>
    <w:rsid w:val="00EC7985"/>
    <w:rsid w:val="00ED00EB"/>
    <w:rsid w:val="00ED0215"/>
    <w:rsid w:val="00ED0902"/>
    <w:rsid w:val="00ED09E8"/>
    <w:rsid w:val="00ED0F2F"/>
    <w:rsid w:val="00ED12C6"/>
    <w:rsid w:val="00ED14B8"/>
    <w:rsid w:val="00ED1CF4"/>
    <w:rsid w:val="00ED1E80"/>
    <w:rsid w:val="00ED3673"/>
    <w:rsid w:val="00ED4211"/>
    <w:rsid w:val="00ED4EFB"/>
    <w:rsid w:val="00ED5256"/>
    <w:rsid w:val="00ED61FD"/>
    <w:rsid w:val="00ED63D3"/>
    <w:rsid w:val="00ED680A"/>
    <w:rsid w:val="00ED6960"/>
    <w:rsid w:val="00ED6D0B"/>
    <w:rsid w:val="00ED7154"/>
    <w:rsid w:val="00ED79F6"/>
    <w:rsid w:val="00ED7BA6"/>
    <w:rsid w:val="00ED7E1C"/>
    <w:rsid w:val="00EE0062"/>
    <w:rsid w:val="00EE0198"/>
    <w:rsid w:val="00EE0693"/>
    <w:rsid w:val="00EE102A"/>
    <w:rsid w:val="00EE14E8"/>
    <w:rsid w:val="00EE1FBF"/>
    <w:rsid w:val="00EE20AC"/>
    <w:rsid w:val="00EE2857"/>
    <w:rsid w:val="00EE285E"/>
    <w:rsid w:val="00EE2DB6"/>
    <w:rsid w:val="00EE2EAA"/>
    <w:rsid w:val="00EE30AA"/>
    <w:rsid w:val="00EE3341"/>
    <w:rsid w:val="00EE36C5"/>
    <w:rsid w:val="00EE398B"/>
    <w:rsid w:val="00EE42F3"/>
    <w:rsid w:val="00EE5085"/>
    <w:rsid w:val="00EE5204"/>
    <w:rsid w:val="00EE587B"/>
    <w:rsid w:val="00EE5C9B"/>
    <w:rsid w:val="00EE5DA1"/>
    <w:rsid w:val="00EE691A"/>
    <w:rsid w:val="00EE701E"/>
    <w:rsid w:val="00EE7BD6"/>
    <w:rsid w:val="00EE7FBF"/>
    <w:rsid w:val="00EF0D8F"/>
    <w:rsid w:val="00EF1130"/>
    <w:rsid w:val="00EF1481"/>
    <w:rsid w:val="00EF1B63"/>
    <w:rsid w:val="00EF1E34"/>
    <w:rsid w:val="00EF2F0D"/>
    <w:rsid w:val="00EF2FBF"/>
    <w:rsid w:val="00EF32A1"/>
    <w:rsid w:val="00EF36B9"/>
    <w:rsid w:val="00EF388F"/>
    <w:rsid w:val="00EF3939"/>
    <w:rsid w:val="00EF39FC"/>
    <w:rsid w:val="00EF3F7F"/>
    <w:rsid w:val="00EF4ABD"/>
    <w:rsid w:val="00EF4FEA"/>
    <w:rsid w:val="00EF50D1"/>
    <w:rsid w:val="00EF5C8C"/>
    <w:rsid w:val="00EF6208"/>
    <w:rsid w:val="00EF77A9"/>
    <w:rsid w:val="00EF7A39"/>
    <w:rsid w:val="00EF7B63"/>
    <w:rsid w:val="00EF7FB6"/>
    <w:rsid w:val="00F00023"/>
    <w:rsid w:val="00F00876"/>
    <w:rsid w:val="00F00B7F"/>
    <w:rsid w:val="00F01037"/>
    <w:rsid w:val="00F0132C"/>
    <w:rsid w:val="00F01832"/>
    <w:rsid w:val="00F018F6"/>
    <w:rsid w:val="00F01E33"/>
    <w:rsid w:val="00F0279A"/>
    <w:rsid w:val="00F02FD4"/>
    <w:rsid w:val="00F02FF9"/>
    <w:rsid w:val="00F03390"/>
    <w:rsid w:val="00F04690"/>
    <w:rsid w:val="00F04AAD"/>
    <w:rsid w:val="00F0512D"/>
    <w:rsid w:val="00F06115"/>
    <w:rsid w:val="00F06513"/>
    <w:rsid w:val="00F0681B"/>
    <w:rsid w:val="00F06CF5"/>
    <w:rsid w:val="00F074D2"/>
    <w:rsid w:val="00F07664"/>
    <w:rsid w:val="00F078D0"/>
    <w:rsid w:val="00F078EF"/>
    <w:rsid w:val="00F103A3"/>
    <w:rsid w:val="00F1084C"/>
    <w:rsid w:val="00F10D12"/>
    <w:rsid w:val="00F1191E"/>
    <w:rsid w:val="00F127C4"/>
    <w:rsid w:val="00F13282"/>
    <w:rsid w:val="00F13930"/>
    <w:rsid w:val="00F13B35"/>
    <w:rsid w:val="00F14121"/>
    <w:rsid w:val="00F14A82"/>
    <w:rsid w:val="00F151A7"/>
    <w:rsid w:val="00F151B8"/>
    <w:rsid w:val="00F1591C"/>
    <w:rsid w:val="00F1592A"/>
    <w:rsid w:val="00F16586"/>
    <w:rsid w:val="00F16675"/>
    <w:rsid w:val="00F17140"/>
    <w:rsid w:val="00F1721E"/>
    <w:rsid w:val="00F172DF"/>
    <w:rsid w:val="00F17EFF"/>
    <w:rsid w:val="00F17F33"/>
    <w:rsid w:val="00F2061C"/>
    <w:rsid w:val="00F20742"/>
    <w:rsid w:val="00F20A33"/>
    <w:rsid w:val="00F21A47"/>
    <w:rsid w:val="00F21A74"/>
    <w:rsid w:val="00F21BCA"/>
    <w:rsid w:val="00F2223A"/>
    <w:rsid w:val="00F2286D"/>
    <w:rsid w:val="00F229CA"/>
    <w:rsid w:val="00F22A42"/>
    <w:rsid w:val="00F22B76"/>
    <w:rsid w:val="00F235A8"/>
    <w:rsid w:val="00F235C4"/>
    <w:rsid w:val="00F239B8"/>
    <w:rsid w:val="00F23D27"/>
    <w:rsid w:val="00F23FCC"/>
    <w:rsid w:val="00F24178"/>
    <w:rsid w:val="00F2444B"/>
    <w:rsid w:val="00F24523"/>
    <w:rsid w:val="00F24837"/>
    <w:rsid w:val="00F24FF9"/>
    <w:rsid w:val="00F25359"/>
    <w:rsid w:val="00F25F48"/>
    <w:rsid w:val="00F25F67"/>
    <w:rsid w:val="00F25FD5"/>
    <w:rsid w:val="00F260CC"/>
    <w:rsid w:val="00F263DC"/>
    <w:rsid w:val="00F2657B"/>
    <w:rsid w:val="00F26635"/>
    <w:rsid w:val="00F27851"/>
    <w:rsid w:val="00F27942"/>
    <w:rsid w:val="00F27951"/>
    <w:rsid w:val="00F27A50"/>
    <w:rsid w:val="00F27D0E"/>
    <w:rsid w:val="00F30072"/>
    <w:rsid w:val="00F304B0"/>
    <w:rsid w:val="00F30D96"/>
    <w:rsid w:val="00F30E49"/>
    <w:rsid w:val="00F31137"/>
    <w:rsid w:val="00F3140E"/>
    <w:rsid w:val="00F31413"/>
    <w:rsid w:val="00F32AB6"/>
    <w:rsid w:val="00F3345C"/>
    <w:rsid w:val="00F33514"/>
    <w:rsid w:val="00F338B3"/>
    <w:rsid w:val="00F33BAA"/>
    <w:rsid w:val="00F35392"/>
    <w:rsid w:val="00F353EB"/>
    <w:rsid w:val="00F35F11"/>
    <w:rsid w:val="00F36B36"/>
    <w:rsid w:val="00F36B4B"/>
    <w:rsid w:val="00F36CD5"/>
    <w:rsid w:val="00F37035"/>
    <w:rsid w:val="00F372C3"/>
    <w:rsid w:val="00F3794E"/>
    <w:rsid w:val="00F414B0"/>
    <w:rsid w:val="00F41590"/>
    <w:rsid w:val="00F417D7"/>
    <w:rsid w:val="00F41D90"/>
    <w:rsid w:val="00F41F42"/>
    <w:rsid w:val="00F42030"/>
    <w:rsid w:val="00F423FC"/>
    <w:rsid w:val="00F44074"/>
    <w:rsid w:val="00F4485B"/>
    <w:rsid w:val="00F44A00"/>
    <w:rsid w:val="00F44A4C"/>
    <w:rsid w:val="00F44DD2"/>
    <w:rsid w:val="00F45F25"/>
    <w:rsid w:val="00F4715E"/>
    <w:rsid w:val="00F47663"/>
    <w:rsid w:val="00F47B8B"/>
    <w:rsid w:val="00F500B1"/>
    <w:rsid w:val="00F52575"/>
    <w:rsid w:val="00F52BA8"/>
    <w:rsid w:val="00F52E4D"/>
    <w:rsid w:val="00F53852"/>
    <w:rsid w:val="00F53EB5"/>
    <w:rsid w:val="00F543A1"/>
    <w:rsid w:val="00F54C90"/>
    <w:rsid w:val="00F555F8"/>
    <w:rsid w:val="00F55A94"/>
    <w:rsid w:val="00F56A65"/>
    <w:rsid w:val="00F56CB7"/>
    <w:rsid w:val="00F56DC4"/>
    <w:rsid w:val="00F573B0"/>
    <w:rsid w:val="00F5765F"/>
    <w:rsid w:val="00F57717"/>
    <w:rsid w:val="00F57951"/>
    <w:rsid w:val="00F57B77"/>
    <w:rsid w:val="00F600DB"/>
    <w:rsid w:val="00F60479"/>
    <w:rsid w:val="00F60DEE"/>
    <w:rsid w:val="00F60FA9"/>
    <w:rsid w:val="00F612EE"/>
    <w:rsid w:val="00F620C8"/>
    <w:rsid w:val="00F621DC"/>
    <w:rsid w:val="00F62E4E"/>
    <w:rsid w:val="00F62F93"/>
    <w:rsid w:val="00F6318A"/>
    <w:rsid w:val="00F6395F"/>
    <w:rsid w:val="00F63E56"/>
    <w:rsid w:val="00F64777"/>
    <w:rsid w:val="00F64E86"/>
    <w:rsid w:val="00F64F86"/>
    <w:rsid w:val="00F658BF"/>
    <w:rsid w:val="00F665E6"/>
    <w:rsid w:val="00F66C77"/>
    <w:rsid w:val="00F66EB2"/>
    <w:rsid w:val="00F67299"/>
    <w:rsid w:val="00F70362"/>
    <w:rsid w:val="00F709B6"/>
    <w:rsid w:val="00F70B70"/>
    <w:rsid w:val="00F711CF"/>
    <w:rsid w:val="00F71221"/>
    <w:rsid w:val="00F71482"/>
    <w:rsid w:val="00F715FE"/>
    <w:rsid w:val="00F720DB"/>
    <w:rsid w:val="00F72B41"/>
    <w:rsid w:val="00F72EFB"/>
    <w:rsid w:val="00F73537"/>
    <w:rsid w:val="00F73C5B"/>
    <w:rsid w:val="00F73EEE"/>
    <w:rsid w:val="00F7527E"/>
    <w:rsid w:val="00F7528D"/>
    <w:rsid w:val="00F75C21"/>
    <w:rsid w:val="00F75D1A"/>
    <w:rsid w:val="00F76092"/>
    <w:rsid w:val="00F7621F"/>
    <w:rsid w:val="00F76298"/>
    <w:rsid w:val="00F76615"/>
    <w:rsid w:val="00F76991"/>
    <w:rsid w:val="00F773C1"/>
    <w:rsid w:val="00F777B0"/>
    <w:rsid w:val="00F810CC"/>
    <w:rsid w:val="00F811A8"/>
    <w:rsid w:val="00F815DB"/>
    <w:rsid w:val="00F81EF8"/>
    <w:rsid w:val="00F82835"/>
    <w:rsid w:val="00F8370B"/>
    <w:rsid w:val="00F8381F"/>
    <w:rsid w:val="00F83B49"/>
    <w:rsid w:val="00F8406E"/>
    <w:rsid w:val="00F8466F"/>
    <w:rsid w:val="00F84AE0"/>
    <w:rsid w:val="00F8533A"/>
    <w:rsid w:val="00F85A0D"/>
    <w:rsid w:val="00F87628"/>
    <w:rsid w:val="00F90C27"/>
    <w:rsid w:val="00F910FE"/>
    <w:rsid w:val="00F9117C"/>
    <w:rsid w:val="00F91AD0"/>
    <w:rsid w:val="00F91F87"/>
    <w:rsid w:val="00F9304C"/>
    <w:rsid w:val="00F9310D"/>
    <w:rsid w:val="00F95445"/>
    <w:rsid w:val="00F95E6E"/>
    <w:rsid w:val="00F96BAD"/>
    <w:rsid w:val="00F96D4D"/>
    <w:rsid w:val="00F975D4"/>
    <w:rsid w:val="00F977E5"/>
    <w:rsid w:val="00F97BED"/>
    <w:rsid w:val="00FA0084"/>
    <w:rsid w:val="00FA025E"/>
    <w:rsid w:val="00FA05D0"/>
    <w:rsid w:val="00FA065F"/>
    <w:rsid w:val="00FA0EAD"/>
    <w:rsid w:val="00FA0EFB"/>
    <w:rsid w:val="00FA2309"/>
    <w:rsid w:val="00FA281F"/>
    <w:rsid w:val="00FA28A3"/>
    <w:rsid w:val="00FA2E7F"/>
    <w:rsid w:val="00FA2FEA"/>
    <w:rsid w:val="00FA34FB"/>
    <w:rsid w:val="00FA3822"/>
    <w:rsid w:val="00FA3BDA"/>
    <w:rsid w:val="00FA3D62"/>
    <w:rsid w:val="00FA47F0"/>
    <w:rsid w:val="00FA4E28"/>
    <w:rsid w:val="00FA5DAF"/>
    <w:rsid w:val="00FA6496"/>
    <w:rsid w:val="00FA71C0"/>
    <w:rsid w:val="00FA746F"/>
    <w:rsid w:val="00FA7553"/>
    <w:rsid w:val="00FA7FCD"/>
    <w:rsid w:val="00FB0647"/>
    <w:rsid w:val="00FB0A38"/>
    <w:rsid w:val="00FB0AAB"/>
    <w:rsid w:val="00FB13B1"/>
    <w:rsid w:val="00FB175B"/>
    <w:rsid w:val="00FB1E1B"/>
    <w:rsid w:val="00FB2054"/>
    <w:rsid w:val="00FB2CD8"/>
    <w:rsid w:val="00FB3BC4"/>
    <w:rsid w:val="00FB40B1"/>
    <w:rsid w:val="00FB4440"/>
    <w:rsid w:val="00FB498D"/>
    <w:rsid w:val="00FB4A03"/>
    <w:rsid w:val="00FB4B99"/>
    <w:rsid w:val="00FB4F9E"/>
    <w:rsid w:val="00FB5AC7"/>
    <w:rsid w:val="00FB5E46"/>
    <w:rsid w:val="00FB5F57"/>
    <w:rsid w:val="00FB60A1"/>
    <w:rsid w:val="00FB63CD"/>
    <w:rsid w:val="00FB63D1"/>
    <w:rsid w:val="00FB6456"/>
    <w:rsid w:val="00FB6ABB"/>
    <w:rsid w:val="00FB6E17"/>
    <w:rsid w:val="00FB6E51"/>
    <w:rsid w:val="00FB74BE"/>
    <w:rsid w:val="00FB7638"/>
    <w:rsid w:val="00FC004F"/>
    <w:rsid w:val="00FC0234"/>
    <w:rsid w:val="00FC0886"/>
    <w:rsid w:val="00FC0B4B"/>
    <w:rsid w:val="00FC0D53"/>
    <w:rsid w:val="00FC12D8"/>
    <w:rsid w:val="00FC19A3"/>
    <w:rsid w:val="00FC1C64"/>
    <w:rsid w:val="00FC1C80"/>
    <w:rsid w:val="00FC2F20"/>
    <w:rsid w:val="00FC34D0"/>
    <w:rsid w:val="00FC3943"/>
    <w:rsid w:val="00FC3973"/>
    <w:rsid w:val="00FC3C29"/>
    <w:rsid w:val="00FC3C45"/>
    <w:rsid w:val="00FC5893"/>
    <w:rsid w:val="00FC5AD3"/>
    <w:rsid w:val="00FC5F18"/>
    <w:rsid w:val="00FC5F7E"/>
    <w:rsid w:val="00FC6088"/>
    <w:rsid w:val="00FC61F5"/>
    <w:rsid w:val="00FC6A74"/>
    <w:rsid w:val="00FC7420"/>
    <w:rsid w:val="00FC75A8"/>
    <w:rsid w:val="00FD00CE"/>
    <w:rsid w:val="00FD014A"/>
    <w:rsid w:val="00FD0196"/>
    <w:rsid w:val="00FD028E"/>
    <w:rsid w:val="00FD0600"/>
    <w:rsid w:val="00FD1086"/>
    <w:rsid w:val="00FD1264"/>
    <w:rsid w:val="00FD1357"/>
    <w:rsid w:val="00FD18A3"/>
    <w:rsid w:val="00FD1ADA"/>
    <w:rsid w:val="00FD2228"/>
    <w:rsid w:val="00FD3C4A"/>
    <w:rsid w:val="00FD4326"/>
    <w:rsid w:val="00FD461D"/>
    <w:rsid w:val="00FD470D"/>
    <w:rsid w:val="00FD47B9"/>
    <w:rsid w:val="00FD4DC5"/>
    <w:rsid w:val="00FD5A07"/>
    <w:rsid w:val="00FD6604"/>
    <w:rsid w:val="00FD67A0"/>
    <w:rsid w:val="00FD6C06"/>
    <w:rsid w:val="00FD6FE4"/>
    <w:rsid w:val="00FD7246"/>
    <w:rsid w:val="00FD74B9"/>
    <w:rsid w:val="00FD74F6"/>
    <w:rsid w:val="00FD78D2"/>
    <w:rsid w:val="00FD7C19"/>
    <w:rsid w:val="00FE0555"/>
    <w:rsid w:val="00FE06FB"/>
    <w:rsid w:val="00FE0BAD"/>
    <w:rsid w:val="00FE0CF3"/>
    <w:rsid w:val="00FE1343"/>
    <w:rsid w:val="00FE1922"/>
    <w:rsid w:val="00FE20E9"/>
    <w:rsid w:val="00FE3297"/>
    <w:rsid w:val="00FE3D9A"/>
    <w:rsid w:val="00FE3DF5"/>
    <w:rsid w:val="00FE3F3F"/>
    <w:rsid w:val="00FE45E4"/>
    <w:rsid w:val="00FE45FE"/>
    <w:rsid w:val="00FE48C0"/>
    <w:rsid w:val="00FE4A9B"/>
    <w:rsid w:val="00FE4AEF"/>
    <w:rsid w:val="00FE4DE0"/>
    <w:rsid w:val="00FE53A7"/>
    <w:rsid w:val="00FE5C04"/>
    <w:rsid w:val="00FE607D"/>
    <w:rsid w:val="00FE60E3"/>
    <w:rsid w:val="00FE60F1"/>
    <w:rsid w:val="00FE67C6"/>
    <w:rsid w:val="00FE7D3B"/>
    <w:rsid w:val="00FF0035"/>
    <w:rsid w:val="00FF08C8"/>
    <w:rsid w:val="00FF110B"/>
    <w:rsid w:val="00FF135D"/>
    <w:rsid w:val="00FF1D65"/>
    <w:rsid w:val="00FF2566"/>
    <w:rsid w:val="00FF270A"/>
    <w:rsid w:val="00FF2CD3"/>
    <w:rsid w:val="00FF33C0"/>
    <w:rsid w:val="00FF375B"/>
    <w:rsid w:val="00FF37C4"/>
    <w:rsid w:val="00FF482C"/>
    <w:rsid w:val="00FF5106"/>
    <w:rsid w:val="00FF52CC"/>
    <w:rsid w:val="00FF57DF"/>
    <w:rsid w:val="00FF5876"/>
    <w:rsid w:val="00FF5A58"/>
    <w:rsid w:val="00FF5FD6"/>
    <w:rsid w:val="00FF6047"/>
    <w:rsid w:val="00FF6400"/>
    <w:rsid w:val="00FF6477"/>
    <w:rsid w:val="00FF64D1"/>
    <w:rsid w:val="00FF67F9"/>
    <w:rsid w:val="00FF6FB6"/>
    <w:rsid w:val="00FF73D5"/>
    <w:rsid w:val="00FF7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9B3D52"/>
  <w15:docId w15:val="{9F560AFD-4DE3-4B8D-8CCA-D5635A5F2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before="60" w:line="360" w:lineRule="auto"/>
        <w:ind w:firstLine="562"/>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0C5B"/>
    <w:rPr>
      <w:sz w:val="26"/>
      <w:szCs w:val="26"/>
    </w:rPr>
  </w:style>
  <w:style w:type="paragraph" w:styleId="Heading1">
    <w:name w:val="heading 1"/>
    <w:basedOn w:val="Normal"/>
    <w:next w:val="Normal"/>
    <w:link w:val="Heading1Char"/>
    <w:qFormat/>
    <w:rsid w:val="00A9525E"/>
    <w:pPr>
      <w:keepNext/>
      <w:numPr>
        <w:numId w:val="5"/>
      </w:numPr>
      <w:spacing w:before="0" w:after="840"/>
      <w:jc w:val="center"/>
      <w:outlineLvl w:val="0"/>
    </w:pPr>
    <w:rPr>
      <w:rFonts w:cs="Arial"/>
      <w:b/>
      <w:bCs/>
      <w:kern w:val="32"/>
      <w:sz w:val="36"/>
      <w:szCs w:val="32"/>
    </w:rPr>
  </w:style>
  <w:style w:type="paragraph" w:styleId="Heading2">
    <w:name w:val="heading 2"/>
    <w:basedOn w:val="Normal"/>
    <w:next w:val="Normal"/>
    <w:link w:val="Heading2Char"/>
    <w:qFormat/>
    <w:rsid w:val="00B41C30"/>
    <w:pPr>
      <w:keepNext/>
      <w:numPr>
        <w:ilvl w:val="1"/>
        <w:numId w:val="5"/>
      </w:numPr>
      <w:spacing w:before="240" w:after="120"/>
      <w:outlineLvl w:val="1"/>
    </w:pPr>
    <w:rPr>
      <w:rFonts w:cs="Arial"/>
      <w:b/>
      <w:bCs/>
      <w:iCs/>
      <w:caps/>
      <w:sz w:val="28"/>
      <w:szCs w:val="28"/>
    </w:rPr>
  </w:style>
  <w:style w:type="paragraph" w:styleId="Heading3">
    <w:name w:val="heading 3"/>
    <w:basedOn w:val="Normal"/>
    <w:next w:val="Normal"/>
    <w:link w:val="Heading3Char"/>
    <w:autoRedefine/>
    <w:qFormat/>
    <w:rsid w:val="00675B50"/>
    <w:pPr>
      <w:keepNext/>
      <w:numPr>
        <w:ilvl w:val="2"/>
        <w:numId w:val="5"/>
      </w:numPr>
      <w:spacing w:before="240" w:after="60"/>
      <w:outlineLvl w:val="2"/>
    </w:pPr>
    <w:rPr>
      <w:rFonts w:eastAsia="MS Mincho" w:cs="Arial"/>
      <w:b/>
      <w:bCs/>
      <w:lang w:eastAsia="ja-JP"/>
    </w:rPr>
  </w:style>
  <w:style w:type="paragraph" w:styleId="Heading4">
    <w:name w:val="heading 4"/>
    <w:basedOn w:val="Normal"/>
    <w:next w:val="Normal"/>
    <w:qFormat/>
    <w:rsid w:val="00FF1D65"/>
    <w:pPr>
      <w:keepNext/>
      <w:numPr>
        <w:ilvl w:val="3"/>
        <w:numId w:val="5"/>
      </w:numPr>
      <w:spacing w:before="240" w:after="60"/>
      <w:outlineLvl w:val="3"/>
    </w:pPr>
    <w:rPr>
      <w:rFonts w:eastAsia="MS Mincho"/>
      <w:b/>
      <w:bCs/>
      <w:i/>
      <w:szCs w:val="28"/>
      <w:lang w:eastAsia="ja-JP"/>
    </w:rPr>
  </w:style>
  <w:style w:type="paragraph" w:styleId="Heading5">
    <w:name w:val="heading 5"/>
    <w:basedOn w:val="Normal"/>
    <w:next w:val="Normal"/>
    <w:rsid w:val="00800EBD"/>
    <w:pPr>
      <w:keepNext/>
      <w:numPr>
        <w:ilvl w:val="4"/>
        <w:numId w:val="5"/>
      </w:numPr>
      <w:jc w:val="center"/>
      <w:outlineLvl w:val="4"/>
    </w:pPr>
    <w:rPr>
      <w:b/>
      <w:sz w:val="32"/>
      <w:szCs w:val="32"/>
    </w:rPr>
  </w:style>
  <w:style w:type="paragraph" w:styleId="Heading6">
    <w:name w:val="heading 6"/>
    <w:basedOn w:val="Normal"/>
    <w:next w:val="Normal"/>
    <w:qFormat/>
    <w:rsid w:val="00BB6504"/>
    <w:pPr>
      <w:keepNext/>
      <w:jc w:val="center"/>
      <w:outlineLvl w:val="5"/>
    </w:pPr>
    <w:rPr>
      <w:b/>
      <w:sz w:val="28"/>
      <w:szCs w:val="32"/>
    </w:rPr>
  </w:style>
  <w:style w:type="paragraph" w:styleId="Heading7">
    <w:name w:val="heading 7"/>
    <w:basedOn w:val="Normal"/>
    <w:next w:val="Normal"/>
    <w:qFormat/>
    <w:rsid w:val="00BB6504"/>
    <w:pPr>
      <w:keepNext/>
      <w:outlineLvl w:val="6"/>
    </w:pPr>
    <w:rPr>
      <w:b/>
      <w:bCs/>
      <w:iCs/>
      <w:noProof/>
      <w:lang w:bidi="th-TH"/>
    </w:rPr>
  </w:style>
  <w:style w:type="paragraph" w:styleId="Heading8">
    <w:name w:val="heading 8"/>
    <w:basedOn w:val="Normal"/>
    <w:next w:val="Normal"/>
    <w:link w:val="Heading8Char"/>
    <w:rsid w:val="00BB6504"/>
    <w:pPr>
      <w:spacing w:before="240" w:after="60"/>
      <w:outlineLvl w:val="7"/>
    </w:pPr>
    <w:rPr>
      <w:rFonts w:ascii="Calibri" w:hAnsi="Calibri"/>
      <w:i/>
      <w:iCs/>
      <w:sz w:val="24"/>
      <w:szCs w:val="24"/>
    </w:rPr>
  </w:style>
  <w:style w:type="paragraph" w:styleId="Heading9">
    <w:name w:val="heading 9"/>
    <w:basedOn w:val="Normal"/>
    <w:next w:val="Normal"/>
    <w:link w:val="Heading9Char"/>
    <w:rsid w:val="00BB6504"/>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525E"/>
    <w:rPr>
      <w:rFonts w:cs="Arial"/>
      <w:b/>
      <w:bCs/>
      <w:kern w:val="32"/>
      <w:sz w:val="36"/>
      <w:szCs w:val="32"/>
    </w:rPr>
  </w:style>
  <w:style w:type="paragraph" w:customStyle="1" w:styleId="Subtitle1">
    <w:name w:val="Subtitle1"/>
    <w:basedOn w:val="Normal"/>
    <w:next w:val="normaltext"/>
    <w:rsid w:val="001F6652"/>
    <w:pPr>
      <w:numPr>
        <w:numId w:val="2"/>
      </w:numPr>
      <w:tabs>
        <w:tab w:val="clear" w:pos="1080"/>
      </w:tabs>
      <w:ind w:left="720" w:hanging="720"/>
    </w:pPr>
    <w:rPr>
      <w:b/>
    </w:rPr>
  </w:style>
  <w:style w:type="paragraph" w:styleId="TOC5">
    <w:name w:val="toc 5"/>
    <w:basedOn w:val="Normal"/>
    <w:next w:val="Normal"/>
    <w:autoRedefine/>
    <w:semiHidden/>
    <w:rsid w:val="004D22AB"/>
    <w:pPr>
      <w:ind w:left="960"/>
    </w:pPr>
    <w:rPr>
      <w:sz w:val="24"/>
      <w:szCs w:val="24"/>
      <w:lang w:val="en-SG" w:eastAsia="en-SG"/>
    </w:rPr>
  </w:style>
  <w:style w:type="paragraph" w:styleId="Header">
    <w:name w:val="header"/>
    <w:basedOn w:val="Normal"/>
    <w:link w:val="HeaderChar"/>
    <w:uiPriority w:val="99"/>
    <w:rsid w:val="00FD2228"/>
    <w:pPr>
      <w:tabs>
        <w:tab w:val="center" w:pos="4320"/>
        <w:tab w:val="right" w:pos="8640"/>
      </w:tabs>
    </w:pPr>
  </w:style>
  <w:style w:type="paragraph" w:styleId="Footer">
    <w:name w:val="footer"/>
    <w:basedOn w:val="Normal"/>
    <w:link w:val="FooterChar"/>
    <w:uiPriority w:val="99"/>
    <w:rsid w:val="00FD2228"/>
    <w:pPr>
      <w:tabs>
        <w:tab w:val="center" w:pos="4320"/>
        <w:tab w:val="right" w:pos="8640"/>
      </w:tabs>
    </w:pPr>
  </w:style>
  <w:style w:type="character" w:styleId="PageNumber">
    <w:name w:val="page number"/>
    <w:basedOn w:val="DefaultParagraphFont"/>
    <w:rsid w:val="00FD2228"/>
  </w:style>
  <w:style w:type="paragraph" w:styleId="TOC6">
    <w:name w:val="toc 6"/>
    <w:basedOn w:val="Normal"/>
    <w:next w:val="Normal"/>
    <w:autoRedefine/>
    <w:semiHidden/>
    <w:rsid w:val="004D22AB"/>
    <w:pPr>
      <w:ind w:left="1200"/>
    </w:pPr>
    <w:rPr>
      <w:sz w:val="24"/>
      <w:szCs w:val="24"/>
      <w:lang w:val="en-SG" w:eastAsia="en-SG"/>
    </w:rPr>
  </w:style>
  <w:style w:type="paragraph" w:styleId="TOC7">
    <w:name w:val="toc 7"/>
    <w:basedOn w:val="Normal"/>
    <w:next w:val="Normal"/>
    <w:autoRedefine/>
    <w:semiHidden/>
    <w:rsid w:val="004D22AB"/>
    <w:pPr>
      <w:ind w:left="1440"/>
    </w:pPr>
    <w:rPr>
      <w:sz w:val="24"/>
      <w:szCs w:val="24"/>
      <w:lang w:val="en-SG" w:eastAsia="en-SG"/>
    </w:rPr>
  </w:style>
  <w:style w:type="paragraph" w:styleId="TOC1">
    <w:name w:val="toc 1"/>
    <w:basedOn w:val="Normal"/>
    <w:next w:val="Normal"/>
    <w:autoRedefine/>
    <w:uiPriority w:val="39"/>
    <w:rsid w:val="00DB10D8"/>
    <w:pPr>
      <w:tabs>
        <w:tab w:val="right" w:leader="dot" w:pos="8780"/>
      </w:tabs>
    </w:pPr>
    <w:rPr>
      <w:sz w:val="30"/>
    </w:rPr>
  </w:style>
  <w:style w:type="paragraph" w:styleId="TOC2">
    <w:name w:val="toc 2"/>
    <w:basedOn w:val="Normal"/>
    <w:next w:val="Normal"/>
    <w:autoRedefine/>
    <w:uiPriority w:val="39"/>
    <w:rsid w:val="00712B34"/>
    <w:pPr>
      <w:tabs>
        <w:tab w:val="left" w:pos="960"/>
        <w:tab w:val="right" w:leader="dot" w:pos="8780"/>
      </w:tabs>
      <w:ind w:left="240"/>
    </w:pPr>
  </w:style>
  <w:style w:type="character" w:styleId="Hyperlink">
    <w:name w:val="Hyperlink"/>
    <w:basedOn w:val="DefaultParagraphFont"/>
    <w:uiPriority w:val="99"/>
    <w:rsid w:val="00E55193"/>
    <w:rPr>
      <w:color w:val="0000FF"/>
      <w:u w:val="single"/>
    </w:rPr>
  </w:style>
  <w:style w:type="paragraph" w:styleId="TOC3">
    <w:name w:val="toc 3"/>
    <w:basedOn w:val="Normal"/>
    <w:next w:val="Normal"/>
    <w:autoRedefine/>
    <w:uiPriority w:val="39"/>
    <w:rsid w:val="00C82243"/>
    <w:pPr>
      <w:tabs>
        <w:tab w:val="left" w:pos="1440"/>
        <w:tab w:val="right" w:leader="dot" w:pos="8780"/>
      </w:tabs>
      <w:ind w:left="480"/>
    </w:pPr>
  </w:style>
  <w:style w:type="paragraph" w:styleId="BodyTextIndent3">
    <w:name w:val="Body Text Indent 3"/>
    <w:basedOn w:val="Normal"/>
    <w:rsid w:val="008830E1"/>
    <w:pPr>
      <w:ind w:left="720"/>
    </w:pPr>
    <w:rPr>
      <w:rFonts w:ascii="VNI-Times" w:hAnsi="VNI-Times"/>
      <w:szCs w:val="20"/>
    </w:rPr>
  </w:style>
  <w:style w:type="paragraph" w:styleId="TOC4">
    <w:name w:val="toc 4"/>
    <w:basedOn w:val="Normal"/>
    <w:next w:val="Normal"/>
    <w:autoRedefine/>
    <w:semiHidden/>
    <w:rsid w:val="005728FC"/>
    <w:pPr>
      <w:ind w:left="720"/>
    </w:pPr>
    <w:rPr>
      <w:i/>
    </w:rPr>
  </w:style>
  <w:style w:type="paragraph" w:styleId="BodyText">
    <w:name w:val="Body Text"/>
    <w:basedOn w:val="Normal"/>
    <w:link w:val="BodyTextChar1"/>
    <w:rsid w:val="00061274"/>
    <w:pPr>
      <w:spacing w:after="120"/>
    </w:pPr>
  </w:style>
  <w:style w:type="paragraph" w:customStyle="1" w:styleId="Style1">
    <w:name w:val="Style1"/>
    <w:basedOn w:val="Heading4"/>
    <w:rsid w:val="00061274"/>
    <w:pPr>
      <w:numPr>
        <w:ilvl w:val="1"/>
        <w:numId w:val="1"/>
      </w:numPr>
    </w:pPr>
    <w:rPr>
      <w:u w:val="single"/>
    </w:rPr>
  </w:style>
  <w:style w:type="paragraph" w:styleId="Title">
    <w:name w:val="Title"/>
    <w:basedOn w:val="Normal"/>
    <w:link w:val="TitleChar"/>
    <w:qFormat/>
    <w:rsid w:val="007C5261"/>
    <w:pPr>
      <w:spacing w:before="120" w:after="480"/>
      <w:ind w:firstLine="0"/>
      <w:jc w:val="center"/>
    </w:pPr>
    <w:rPr>
      <w:b/>
      <w:sz w:val="36"/>
      <w:szCs w:val="20"/>
    </w:rPr>
  </w:style>
  <w:style w:type="table" w:styleId="TableGrid">
    <w:name w:val="Table Grid"/>
    <w:basedOn w:val="TableNormal"/>
    <w:rsid w:val="00BC3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rsid w:val="00106393"/>
    <w:pPr>
      <w:spacing w:after="120" w:line="480" w:lineRule="auto"/>
      <w:ind w:left="283"/>
    </w:pPr>
  </w:style>
  <w:style w:type="paragraph" w:styleId="BodyText2">
    <w:name w:val="Body Text 2"/>
    <w:basedOn w:val="Normal"/>
    <w:rsid w:val="00730B22"/>
    <w:pPr>
      <w:spacing w:after="120" w:line="480" w:lineRule="auto"/>
    </w:pPr>
  </w:style>
  <w:style w:type="paragraph" w:styleId="NormalWeb">
    <w:name w:val="Normal (Web)"/>
    <w:basedOn w:val="Normal"/>
    <w:uiPriority w:val="99"/>
    <w:rsid w:val="006E788E"/>
    <w:pPr>
      <w:spacing w:before="100" w:beforeAutospacing="1" w:after="100" w:afterAutospacing="1"/>
    </w:pPr>
    <w:rPr>
      <w:sz w:val="24"/>
      <w:szCs w:val="24"/>
    </w:rPr>
  </w:style>
  <w:style w:type="paragraph" w:styleId="TableofFigures">
    <w:name w:val="table of figures"/>
    <w:basedOn w:val="Normal"/>
    <w:next w:val="Normal"/>
    <w:uiPriority w:val="99"/>
    <w:rsid w:val="00E13D5F"/>
    <w:pPr>
      <w:ind w:firstLine="0"/>
    </w:pPr>
  </w:style>
  <w:style w:type="character" w:customStyle="1" w:styleId="normal021">
    <w:name w:val="normal_021"/>
    <w:basedOn w:val="DefaultParagraphFont"/>
    <w:rsid w:val="00E175E5"/>
    <w:rPr>
      <w:rFonts w:ascii="Verdana" w:hAnsi="Verdana" w:hint="default"/>
      <w:b/>
      <w:bCs/>
      <w:strike w:val="0"/>
      <w:dstrike w:val="0"/>
      <w:color w:val="808080"/>
      <w:sz w:val="15"/>
      <w:szCs w:val="15"/>
      <w:u w:val="none"/>
      <w:effect w:val="none"/>
    </w:rPr>
  </w:style>
  <w:style w:type="character" w:customStyle="1" w:styleId="normal011">
    <w:name w:val="normal011"/>
    <w:basedOn w:val="DefaultParagraphFont"/>
    <w:rsid w:val="00E175E5"/>
    <w:rPr>
      <w:rFonts w:ascii="Verdana" w:hAnsi="Verdana" w:hint="default"/>
      <w:strike w:val="0"/>
      <w:dstrike w:val="0"/>
      <w:sz w:val="17"/>
      <w:szCs w:val="17"/>
      <w:u w:val="none"/>
      <w:effect w:val="none"/>
    </w:rPr>
  </w:style>
  <w:style w:type="character" w:styleId="Strong">
    <w:name w:val="Strong"/>
    <w:basedOn w:val="DefaultParagraphFont"/>
    <w:qFormat/>
    <w:rsid w:val="0020128D"/>
    <w:rPr>
      <w:b/>
      <w:bCs/>
    </w:rPr>
  </w:style>
  <w:style w:type="paragraph" w:styleId="Caption">
    <w:name w:val="caption"/>
    <w:aliases w:val="Hinh"/>
    <w:basedOn w:val="Normal"/>
    <w:next w:val="Normal"/>
    <w:qFormat/>
    <w:rsid w:val="006B6B2E"/>
    <w:pPr>
      <w:spacing w:before="240"/>
      <w:ind w:firstLine="0"/>
      <w:jc w:val="center"/>
    </w:pPr>
    <w:rPr>
      <w:bCs/>
      <w:i/>
      <w:szCs w:val="20"/>
    </w:rPr>
  </w:style>
  <w:style w:type="paragraph" w:customStyle="1" w:styleId="StyleCaptionCentered">
    <w:name w:val="Style Caption + Centered"/>
    <w:basedOn w:val="Caption"/>
    <w:rsid w:val="007D6222"/>
  </w:style>
  <w:style w:type="paragraph" w:customStyle="1" w:styleId="StyleCaptionCentered1">
    <w:name w:val="Style Caption + Centered1"/>
    <w:basedOn w:val="Caption"/>
    <w:autoRedefine/>
    <w:rsid w:val="007D6222"/>
  </w:style>
  <w:style w:type="paragraph" w:customStyle="1" w:styleId="StyleCaption13ptCenteredLinespacing15lines">
    <w:name w:val="Style Caption + 13 pt Centered Line spacing:  1.5 lines"/>
    <w:basedOn w:val="Caption"/>
    <w:autoRedefine/>
    <w:rsid w:val="007D6222"/>
  </w:style>
  <w:style w:type="paragraph" w:styleId="BodyTextIndent">
    <w:name w:val="Body Text Indent"/>
    <w:basedOn w:val="Normal"/>
    <w:link w:val="BodyTextIndentChar"/>
    <w:rsid w:val="003C21BD"/>
    <w:pPr>
      <w:ind w:firstLine="720"/>
    </w:pPr>
    <w:rPr>
      <w:i/>
    </w:rPr>
  </w:style>
  <w:style w:type="paragraph" w:customStyle="1" w:styleId="Ml2">
    <w:name w:val="Ml_2"/>
    <w:basedOn w:val="Normal"/>
    <w:rsid w:val="00A879E4"/>
    <w:pPr>
      <w:numPr>
        <w:numId w:val="3"/>
      </w:numPr>
      <w:spacing w:before="100" w:beforeAutospacing="1" w:after="100" w:afterAutospacing="1"/>
    </w:pPr>
    <w:rPr>
      <w:b/>
      <w:sz w:val="24"/>
      <w:szCs w:val="24"/>
    </w:rPr>
  </w:style>
  <w:style w:type="paragraph" w:customStyle="1" w:styleId="Ml3">
    <w:name w:val="Ml_3"/>
    <w:basedOn w:val="Normal"/>
    <w:link w:val="Ml3Char"/>
    <w:rsid w:val="00A879E4"/>
    <w:pPr>
      <w:numPr>
        <w:ilvl w:val="1"/>
        <w:numId w:val="3"/>
      </w:numPr>
      <w:tabs>
        <w:tab w:val="left" w:pos="1250"/>
      </w:tabs>
      <w:spacing w:before="100" w:beforeAutospacing="1" w:after="100" w:afterAutospacing="1"/>
    </w:pPr>
    <w:rPr>
      <w:i/>
      <w:sz w:val="24"/>
      <w:szCs w:val="24"/>
    </w:rPr>
  </w:style>
  <w:style w:type="paragraph" w:customStyle="1" w:styleId="StyleIIIIII">
    <w:name w:val="Style_I_II_III"/>
    <w:basedOn w:val="Header"/>
    <w:rsid w:val="00A879E4"/>
    <w:pPr>
      <w:numPr>
        <w:numId w:val="4"/>
      </w:numPr>
      <w:tabs>
        <w:tab w:val="clear" w:pos="4320"/>
        <w:tab w:val="clear" w:pos="8640"/>
      </w:tabs>
      <w:spacing w:before="100" w:beforeAutospacing="1" w:after="100" w:afterAutospacing="1"/>
    </w:pPr>
    <w:rPr>
      <w:b/>
      <w:bCs/>
      <w:sz w:val="24"/>
      <w:szCs w:val="24"/>
    </w:rPr>
  </w:style>
  <w:style w:type="paragraph" w:customStyle="1" w:styleId="Style123">
    <w:name w:val="Style_1_2_3"/>
    <w:basedOn w:val="StyleIIIIII"/>
    <w:rsid w:val="00A879E4"/>
    <w:pPr>
      <w:numPr>
        <w:ilvl w:val="1"/>
      </w:numPr>
      <w:tabs>
        <w:tab w:val="left" w:pos="480"/>
      </w:tabs>
    </w:pPr>
    <w:rPr>
      <w:b w:val="0"/>
      <w:u w:val="single"/>
    </w:rPr>
  </w:style>
  <w:style w:type="paragraph" w:customStyle="1" w:styleId="Styleabc">
    <w:name w:val="Style_a_b_c"/>
    <w:basedOn w:val="Style123"/>
    <w:rsid w:val="00A879E4"/>
    <w:pPr>
      <w:numPr>
        <w:ilvl w:val="2"/>
      </w:numPr>
    </w:pPr>
    <w:rPr>
      <w:i/>
      <w:u w:val="none"/>
    </w:rPr>
  </w:style>
  <w:style w:type="paragraph" w:customStyle="1" w:styleId="StyleNormal">
    <w:name w:val="Style_Normal"/>
    <w:basedOn w:val="Styleabc"/>
    <w:rsid w:val="00A879E4"/>
    <w:pPr>
      <w:numPr>
        <w:ilvl w:val="3"/>
      </w:numPr>
      <w:tabs>
        <w:tab w:val="clear" w:pos="480"/>
        <w:tab w:val="left" w:pos="2040"/>
      </w:tabs>
    </w:pPr>
    <w:rPr>
      <w:i w:val="0"/>
    </w:rPr>
  </w:style>
  <w:style w:type="character" w:customStyle="1" w:styleId="Ml3Char">
    <w:name w:val="Ml_3 Char"/>
    <w:basedOn w:val="DefaultParagraphFont"/>
    <w:link w:val="Ml3"/>
    <w:rsid w:val="00A879E4"/>
    <w:rPr>
      <w:i/>
      <w:sz w:val="24"/>
      <w:szCs w:val="24"/>
    </w:rPr>
  </w:style>
  <w:style w:type="paragraph" w:styleId="TOC8">
    <w:name w:val="toc 8"/>
    <w:basedOn w:val="Normal"/>
    <w:next w:val="Normal"/>
    <w:autoRedefine/>
    <w:semiHidden/>
    <w:rsid w:val="004D22AB"/>
    <w:pPr>
      <w:ind w:left="1680"/>
    </w:pPr>
    <w:rPr>
      <w:sz w:val="24"/>
      <w:szCs w:val="24"/>
      <w:lang w:val="en-SG" w:eastAsia="en-SG"/>
    </w:rPr>
  </w:style>
  <w:style w:type="paragraph" w:styleId="TOC9">
    <w:name w:val="toc 9"/>
    <w:basedOn w:val="Normal"/>
    <w:next w:val="Normal"/>
    <w:autoRedefine/>
    <w:semiHidden/>
    <w:rsid w:val="004D22AB"/>
    <w:pPr>
      <w:ind w:left="1920"/>
    </w:pPr>
    <w:rPr>
      <w:sz w:val="24"/>
      <w:szCs w:val="24"/>
      <w:lang w:val="en-SG" w:eastAsia="en-SG"/>
    </w:rPr>
  </w:style>
  <w:style w:type="paragraph" w:customStyle="1" w:styleId="HinhVe">
    <w:name w:val="HinhVe"/>
    <w:basedOn w:val="Normal"/>
    <w:rsid w:val="00E766EB"/>
    <w:pPr>
      <w:spacing w:before="100" w:beforeAutospacing="1" w:after="100" w:afterAutospacing="1"/>
      <w:jc w:val="center"/>
    </w:pPr>
  </w:style>
  <w:style w:type="paragraph" w:styleId="BodyText3">
    <w:name w:val="Body Text 3"/>
    <w:basedOn w:val="Normal"/>
    <w:link w:val="BodyText3Char"/>
    <w:rsid w:val="003F3FBD"/>
    <w:rPr>
      <w:rFonts w:cs="Arial"/>
      <w:sz w:val="48"/>
      <w:szCs w:val="48"/>
      <w:lang w:bidi="th-TH"/>
    </w:rPr>
  </w:style>
  <w:style w:type="character" w:styleId="FollowedHyperlink">
    <w:name w:val="FollowedHyperlink"/>
    <w:basedOn w:val="DefaultParagraphFont"/>
    <w:rsid w:val="00B545CC"/>
    <w:rPr>
      <w:color w:val="800080"/>
      <w:u w:val="single"/>
    </w:rPr>
  </w:style>
  <w:style w:type="character" w:customStyle="1" w:styleId="bold021">
    <w:name w:val="bold021"/>
    <w:basedOn w:val="DefaultParagraphFont"/>
    <w:rsid w:val="00B545CC"/>
    <w:rPr>
      <w:rFonts w:ascii="Verdana" w:hAnsi="Verdana" w:hint="default"/>
      <w:b/>
      <w:bCs/>
      <w:strike w:val="0"/>
      <w:dstrike w:val="0"/>
      <w:color w:val="CC3333"/>
      <w:sz w:val="17"/>
      <w:szCs w:val="17"/>
      <w:u w:val="none"/>
      <w:effect w:val="none"/>
    </w:rPr>
  </w:style>
  <w:style w:type="character" w:styleId="Emphasis">
    <w:name w:val="Emphasis"/>
    <w:basedOn w:val="DefaultParagraphFont"/>
    <w:qFormat/>
    <w:rsid w:val="00B545CC"/>
    <w:rPr>
      <w:i/>
      <w:iCs/>
    </w:rPr>
  </w:style>
  <w:style w:type="character" w:customStyle="1" w:styleId="titlecontent1">
    <w:name w:val="title_content1"/>
    <w:basedOn w:val="DefaultParagraphFont"/>
    <w:rsid w:val="00B545CC"/>
    <w:rPr>
      <w:rFonts w:ascii="Verdana" w:hAnsi="Verdana" w:hint="default"/>
      <w:b/>
      <w:bCs/>
      <w:strike w:val="0"/>
      <w:dstrike w:val="0"/>
      <w:color w:val="BB6721"/>
      <w:spacing w:val="0"/>
      <w:sz w:val="18"/>
      <w:szCs w:val="18"/>
      <w:u w:val="none"/>
      <w:effect w:val="none"/>
    </w:rPr>
  </w:style>
  <w:style w:type="paragraph" w:customStyle="1" w:styleId="normaltext">
    <w:name w:val="normal_text"/>
    <w:basedOn w:val="Normal"/>
    <w:rsid w:val="00B545CC"/>
    <w:pPr>
      <w:spacing w:before="100" w:beforeAutospacing="1" w:after="100" w:afterAutospacing="1"/>
    </w:pPr>
    <w:rPr>
      <w:rFonts w:ascii="Verdana" w:hAnsi="Verdana"/>
      <w:sz w:val="17"/>
      <w:szCs w:val="17"/>
      <w:lang w:bidi="th-TH"/>
    </w:rPr>
  </w:style>
  <w:style w:type="character" w:customStyle="1" w:styleId="style41">
    <w:name w:val="style41"/>
    <w:basedOn w:val="DefaultParagraphFont"/>
    <w:rsid w:val="00B545CC"/>
    <w:rPr>
      <w:b/>
      <w:bCs/>
      <w:sz w:val="24"/>
      <w:szCs w:val="24"/>
    </w:rPr>
  </w:style>
  <w:style w:type="paragraph" w:styleId="z-TopofForm">
    <w:name w:val="HTML Top of Form"/>
    <w:basedOn w:val="Normal"/>
    <w:next w:val="Normal"/>
    <w:hidden/>
    <w:rsid w:val="00B545CC"/>
    <w:pPr>
      <w:pBdr>
        <w:bottom w:val="single" w:sz="6" w:space="1" w:color="auto"/>
      </w:pBdr>
      <w:jc w:val="center"/>
    </w:pPr>
    <w:rPr>
      <w:rFonts w:ascii="Arial" w:hAnsi="Arial"/>
      <w:vanish/>
      <w:sz w:val="16"/>
      <w:szCs w:val="16"/>
      <w:lang w:bidi="th-TH"/>
    </w:rPr>
  </w:style>
  <w:style w:type="paragraph" w:styleId="z-BottomofForm">
    <w:name w:val="HTML Bottom of Form"/>
    <w:basedOn w:val="Normal"/>
    <w:next w:val="Normal"/>
    <w:hidden/>
    <w:rsid w:val="00B545CC"/>
    <w:pPr>
      <w:pBdr>
        <w:top w:val="single" w:sz="6" w:space="1" w:color="auto"/>
      </w:pBdr>
      <w:jc w:val="center"/>
    </w:pPr>
    <w:rPr>
      <w:rFonts w:ascii="Arial" w:hAnsi="Arial"/>
      <w:vanish/>
      <w:sz w:val="16"/>
      <w:szCs w:val="16"/>
      <w:lang w:bidi="th-TH"/>
    </w:rPr>
  </w:style>
  <w:style w:type="character" w:customStyle="1" w:styleId="footer1">
    <w:name w:val="footer1"/>
    <w:basedOn w:val="DefaultParagraphFont"/>
    <w:rsid w:val="00B545CC"/>
    <w:rPr>
      <w:rFonts w:ascii="Arial" w:hAnsi="Arial" w:hint="default"/>
      <w:strike w:val="0"/>
      <w:dstrike w:val="0"/>
      <w:color w:val="000000"/>
      <w:sz w:val="15"/>
      <w:szCs w:val="15"/>
      <w:u w:val="none"/>
      <w:effect w:val="none"/>
    </w:rPr>
  </w:style>
  <w:style w:type="paragraph" w:customStyle="1" w:styleId="tahoma-pa">
    <w:name w:val="tahoma-pa"/>
    <w:basedOn w:val="Normal"/>
    <w:rsid w:val="00B545CC"/>
    <w:pPr>
      <w:spacing w:before="100" w:beforeAutospacing="1" w:after="100" w:afterAutospacing="1"/>
    </w:pPr>
    <w:rPr>
      <w:sz w:val="24"/>
      <w:szCs w:val="24"/>
    </w:rPr>
  </w:style>
  <w:style w:type="paragraph" w:styleId="BalloonText">
    <w:name w:val="Balloon Text"/>
    <w:basedOn w:val="Normal"/>
    <w:semiHidden/>
    <w:rsid w:val="00A9519F"/>
    <w:rPr>
      <w:rFonts w:ascii="Tahoma" w:hAnsi="Tahoma" w:cs="Tahoma"/>
      <w:sz w:val="16"/>
      <w:szCs w:val="16"/>
    </w:rPr>
  </w:style>
  <w:style w:type="character" w:customStyle="1" w:styleId="Heading3Char">
    <w:name w:val="Heading 3 Char"/>
    <w:basedOn w:val="DefaultParagraphFont"/>
    <w:link w:val="Heading3"/>
    <w:rsid w:val="00675B50"/>
    <w:rPr>
      <w:rFonts w:eastAsia="MS Mincho" w:cs="Arial"/>
      <w:b/>
      <w:bCs/>
      <w:sz w:val="26"/>
      <w:szCs w:val="26"/>
      <w:lang w:eastAsia="ja-JP"/>
    </w:rPr>
  </w:style>
  <w:style w:type="character" w:customStyle="1" w:styleId="Heading8Char">
    <w:name w:val="Heading 8 Char"/>
    <w:basedOn w:val="DefaultParagraphFont"/>
    <w:link w:val="Heading8"/>
    <w:rsid w:val="00775CB0"/>
    <w:rPr>
      <w:rFonts w:ascii="Calibri" w:hAnsi="Calibri"/>
      <w:i/>
      <w:iCs/>
      <w:sz w:val="24"/>
      <w:szCs w:val="24"/>
    </w:rPr>
  </w:style>
  <w:style w:type="character" w:customStyle="1" w:styleId="Heading9Char">
    <w:name w:val="Heading 9 Char"/>
    <w:basedOn w:val="DefaultParagraphFont"/>
    <w:link w:val="Heading9"/>
    <w:rsid w:val="00775CB0"/>
    <w:rPr>
      <w:rFonts w:ascii="Cambria" w:hAnsi="Cambria"/>
      <w:sz w:val="22"/>
      <w:szCs w:val="22"/>
    </w:rPr>
  </w:style>
  <w:style w:type="character" w:customStyle="1" w:styleId="BodyTextIndentChar">
    <w:name w:val="Body Text Indent Char"/>
    <w:basedOn w:val="DefaultParagraphFont"/>
    <w:link w:val="BodyTextIndent"/>
    <w:locked/>
    <w:rsid w:val="000457F8"/>
    <w:rPr>
      <w:i/>
      <w:sz w:val="26"/>
      <w:szCs w:val="26"/>
    </w:rPr>
  </w:style>
  <w:style w:type="character" w:customStyle="1" w:styleId="TitleChar">
    <w:name w:val="Title Char"/>
    <w:basedOn w:val="DefaultParagraphFont"/>
    <w:link w:val="Title"/>
    <w:locked/>
    <w:rsid w:val="007C5261"/>
    <w:rPr>
      <w:b/>
      <w:sz w:val="36"/>
    </w:rPr>
  </w:style>
  <w:style w:type="character" w:customStyle="1" w:styleId="Heading2Char">
    <w:name w:val="Heading 2 Char"/>
    <w:basedOn w:val="DefaultParagraphFont"/>
    <w:link w:val="Heading2"/>
    <w:locked/>
    <w:rsid w:val="00B41C30"/>
    <w:rPr>
      <w:rFonts w:cs="Arial"/>
      <w:b/>
      <w:bCs/>
      <w:iCs/>
      <w:caps/>
      <w:sz w:val="28"/>
      <w:szCs w:val="28"/>
    </w:rPr>
  </w:style>
  <w:style w:type="character" w:customStyle="1" w:styleId="BodyText3Char">
    <w:name w:val="Body Text 3 Char"/>
    <w:basedOn w:val="DefaultParagraphFont"/>
    <w:link w:val="BodyText3"/>
    <w:locked/>
    <w:rsid w:val="001640B5"/>
    <w:rPr>
      <w:rFonts w:cs="Arial"/>
      <w:sz w:val="48"/>
      <w:szCs w:val="48"/>
      <w:lang w:bidi="th-TH"/>
    </w:rPr>
  </w:style>
  <w:style w:type="character" w:customStyle="1" w:styleId="FooterChar">
    <w:name w:val="Footer Char"/>
    <w:basedOn w:val="DefaultParagraphFont"/>
    <w:link w:val="Footer"/>
    <w:uiPriority w:val="99"/>
    <w:locked/>
    <w:rsid w:val="001640B5"/>
    <w:rPr>
      <w:sz w:val="26"/>
      <w:szCs w:val="26"/>
    </w:rPr>
  </w:style>
  <w:style w:type="character" w:customStyle="1" w:styleId="BodyTextChar1">
    <w:name w:val="Body Text Char1"/>
    <w:basedOn w:val="DefaultParagraphFont"/>
    <w:link w:val="BodyText"/>
    <w:locked/>
    <w:rsid w:val="001640B5"/>
    <w:rPr>
      <w:sz w:val="26"/>
      <w:szCs w:val="26"/>
    </w:rPr>
  </w:style>
  <w:style w:type="paragraph" w:styleId="ListParagraph">
    <w:name w:val="List Paragraph"/>
    <w:basedOn w:val="Normal"/>
    <w:uiPriority w:val="34"/>
    <w:qFormat/>
    <w:rsid w:val="0056305E"/>
    <w:pPr>
      <w:numPr>
        <w:numId w:val="20"/>
      </w:numPr>
    </w:pPr>
    <w:rPr>
      <w:b/>
    </w:rPr>
  </w:style>
  <w:style w:type="numbering" w:styleId="1ai">
    <w:name w:val="Outline List 1"/>
    <w:basedOn w:val="NoList"/>
    <w:rsid w:val="009163DF"/>
    <w:pPr>
      <w:numPr>
        <w:numId w:val="8"/>
      </w:numPr>
    </w:pPr>
  </w:style>
  <w:style w:type="numbering" w:styleId="ArticleSection">
    <w:name w:val="Outline List 3"/>
    <w:basedOn w:val="NoList"/>
    <w:rsid w:val="009163DF"/>
    <w:pPr>
      <w:numPr>
        <w:numId w:val="9"/>
      </w:numPr>
    </w:pPr>
  </w:style>
  <w:style w:type="numbering" w:styleId="111111">
    <w:name w:val="Outline List 2"/>
    <w:aliases w:val="III.1"/>
    <w:basedOn w:val="NoList"/>
    <w:rsid w:val="009163DF"/>
    <w:pPr>
      <w:numPr>
        <w:numId w:val="7"/>
      </w:numPr>
    </w:pPr>
  </w:style>
  <w:style w:type="paragraph" w:customStyle="1" w:styleId="Style">
    <w:name w:val="Style"/>
    <w:basedOn w:val="Heading1"/>
    <w:rsid w:val="009163DF"/>
    <w:pPr>
      <w:numPr>
        <w:numId w:val="0"/>
      </w:numPr>
      <w:tabs>
        <w:tab w:val="num" w:pos="360"/>
      </w:tabs>
      <w:ind w:left="360" w:hanging="360"/>
    </w:pPr>
    <w:rPr>
      <w:rFonts w:cs="Times New Roman"/>
      <w:szCs w:val="20"/>
    </w:rPr>
  </w:style>
  <w:style w:type="paragraph" w:customStyle="1" w:styleId="CoverTitle">
    <w:name w:val="Cover_Title"/>
    <w:basedOn w:val="Heading1"/>
    <w:link w:val="CoverTitleChar"/>
    <w:rsid w:val="00B87F85"/>
    <w:pPr>
      <w:numPr>
        <w:numId w:val="0"/>
      </w:numPr>
      <w:spacing w:after="240"/>
      <w:ind w:left="431"/>
    </w:pPr>
  </w:style>
  <w:style w:type="paragraph" w:customStyle="1" w:styleId="Bullet4">
    <w:name w:val="Bullet4"/>
    <w:basedOn w:val="Normal"/>
    <w:rsid w:val="007173B2"/>
    <w:pPr>
      <w:numPr>
        <w:numId w:val="10"/>
      </w:numPr>
      <w:spacing w:before="120" w:after="60"/>
      <w:ind w:left="714" w:hanging="357"/>
    </w:pPr>
    <w:rPr>
      <w:rFonts w:eastAsia="MS Mincho"/>
      <w:b/>
    </w:rPr>
  </w:style>
  <w:style w:type="paragraph" w:customStyle="1" w:styleId="Bullet5">
    <w:name w:val="Bullet5"/>
    <w:basedOn w:val="Normal"/>
    <w:rsid w:val="00EB7910"/>
    <w:pPr>
      <w:numPr>
        <w:numId w:val="6"/>
      </w:numPr>
    </w:pPr>
    <w:rPr>
      <w:szCs w:val="24"/>
      <w:lang w:val="fr-FR"/>
    </w:rPr>
  </w:style>
  <w:style w:type="paragraph" w:customStyle="1" w:styleId="Cover1">
    <w:name w:val="Cover 1"/>
    <w:basedOn w:val="Normal"/>
    <w:rsid w:val="00FD00CE"/>
    <w:pPr>
      <w:jc w:val="center"/>
    </w:pPr>
    <w:rPr>
      <w:rFonts w:ascii="Tahoma" w:hAnsi="Tahoma"/>
      <w:b/>
      <w:bCs/>
      <w:szCs w:val="20"/>
    </w:rPr>
  </w:style>
  <w:style w:type="paragraph" w:customStyle="1" w:styleId="Cover2">
    <w:name w:val="Cover 2"/>
    <w:basedOn w:val="Normal"/>
    <w:rsid w:val="00BB3C47"/>
    <w:pPr>
      <w:jc w:val="center"/>
    </w:pPr>
    <w:rPr>
      <w:rFonts w:ascii="Arial" w:hAnsi="Arial"/>
      <w:b/>
      <w:bCs/>
      <w:sz w:val="32"/>
      <w:szCs w:val="20"/>
    </w:rPr>
  </w:style>
  <w:style w:type="paragraph" w:customStyle="1" w:styleId="Cover3">
    <w:name w:val="Cover 3"/>
    <w:basedOn w:val="Normal"/>
    <w:rsid w:val="003A653C"/>
    <w:pPr>
      <w:ind w:left="284" w:right="284"/>
      <w:jc w:val="center"/>
    </w:pPr>
    <w:rPr>
      <w:rFonts w:ascii="Arial" w:hAnsi="Arial"/>
      <w:b/>
      <w:bCs/>
      <w:sz w:val="40"/>
      <w:szCs w:val="20"/>
    </w:rPr>
  </w:style>
  <w:style w:type="paragraph" w:customStyle="1" w:styleId="Cover4">
    <w:name w:val="Cover 4"/>
    <w:basedOn w:val="Normal"/>
    <w:rsid w:val="00FD00CE"/>
    <w:pPr>
      <w:jc w:val="center"/>
    </w:pPr>
    <w:rPr>
      <w:b/>
      <w:bCs/>
      <w:sz w:val="28"/>
      <w:szCs w:val="20"/>
    </w:rPr>
  </w:style>
  <w:style w:type="paragraph" w:customStyle="1" w:styleId="Cover6">
    <w:name w:val="Cover 6"/>
    <w:basedOn w:val="Cover2"/>
    <w:rsid w:val="00FD00CE"/>
    <w:pPr>
      <w:jc w:val="left"/>
    </w:pPr>
  </w:style>
  <w:style w:type="paragraph" w:customStyle="1" w:styleId="cover7">
    <w:name w:val="cover 7"/>
    <w:basedOn w:val="Normal"/>
    <w:rsid w:val="00FD00CE"/>
    <w:rPr>
      <w:rFonts w:ascii="Tahoma" w:hAnsi="Tahoma"/>
      <w:b/>
      <w:bCs/>
      <w:szCs w:val="20"/>
    </w:rPr>
  </w:style>
  <w:style w:type="paragraph" w:customStyle="1" w:styleId="Gachngang">
    <w:name w:val="Gachngang"/>
    <w:basedOn w:val="Normal"/>
    <w:rsid w:val="00C35158"/>
    <w:pPr>
      <w:pBdr>
        <w:top w:val="single" w:sz="4" w:space="1" w:color="auto"/>
      </w:pBdr>
    </w:pPr>
    <w:rPr>
      <w:rFonts w:eastAsia="MS Mincho"/>
      <w:szCs w:val="24"/>
      <w:lang w:eastAsia="ja-JP"/>
    </w:rPr>
  </w:style>
  <w:style w:type="paragraph" w:customStyle="1" w:styleId="Tomtat">
    <w:name w:val="Tom_tat"/>
    <w:basedOn w:val="Normal"/>
    <w:rsid w:val="00850D5A"/>
    <w:pPr>
      <w:tabs>
        <w:tab w:val="left" w:pos="567"/>
        <w:tab w:val="left" w:pos="1134"/>
      </w:tabs>
      <w:ind w:left="1418" w:hanging="1418"/>
    </w:pPr>
    <w:rPr>
      <w:rFonts w:eastAsia="MS Mincho"/>
      <w:szCs w:val="24"/>
      <w:lang w:eastAsia="ja-JP"/>
    </w:rPr>
  </w:style>
  <w:style w:type="paragraph" w:customStyle="1" w:styleId="MTDisplayEquation">
    <w:name w:val="MTDisplayEquation"/>
    <w:basedOn w:val="Normal"/>
    <w:next w:val="Normal"/>
    <w:rsid w:val="00D97035"/>
    <w:pPr>
      <w:tabs>
        <w:tab w:val="center" w:pos="4400"/>
        <w:tab w:val="right" w:pos="8800"/>
      </w:tabs>
    </w:pPr>
  </w:style>
  <w:style w:type="paragraph" w:customStyle="1" w:styleId="Thuattoan">
    <w:name w:val="Thuat_toan"/>
    <w:basedOn w:val="Normal"/>
    <w:link w:val="ThuattoanChar"/>
    <w:rsid w:val="00EF1481"/>
    <w:pPr>
      <w:numPr>
        <w:numId w:val="11"/>
      </w:numPr>
    </w:pPr>
  </w:style>
  <w:style w:type="paragraph" w:customStyle="1" w:styleId="references">
    <w:name w:val="references"/>
    <w:link w:val="referencesChar"/>
    <w:rsid w:val="005149B0"/>
    <w:pPr>
      <w:numPr>
        <w:numId w:val="12"/>
      </w:numPr>
      <w:spacing w:after="50"/>
    </w:pPr>
    <w:rPr>
      <w:rFonts w:eastAsia="MS Mincho"/>
      <w:noProof/>
      <w:sz w:val="26"/>
      <w:szCs w:val="16"/>
    </w:rPr>
  </w:style>
  <w:style w:type="paragraph" w:customStyle="1" w:styleId="figurecaption">
    <w:name w:val="figure caption"/>
    <w:rsid w:val="001D1C13"/>
    <w:pPr>
      <w:numPr>
        <w:numId w:val="13"/>
      </w:numPr>
      <w:tabs>
        <w:tab w:val="clear" w:pos="720"/>
        <w:tab w:val="left" w:pos="851"/>
      </w:tabs>
      <w:spacing w:before="80" w:after="200"/>
      <w:jc w:val="center"/>
    </w:pPr>
    <w:rPr>
      <w:noProof/>
      <w:szCs w:val="16"/>
    </w:rPr>
  </w:style>
  <w:style w:type="paragraph" w:customStyle="1" w:styleId="equation">
    <w:name w:val="equation"/>
    <w:basedOn w:val="Normal"/>
    <w:link w:val="equationChar"/>
    <w:rsid w:val="0020027B"/>
    <w:pPr>
      <w:tabs>
        <w:tab w:val="center" w:pos="4536"/>
        <w:tab w:val="right" w:pos="8789"/>
      </w:tabs>
      <w:spacing w:before="240" w:after="240" w:line="216" w:lineRule="auto"/>
      <w:ind w:firstLine="0"/>
      <w:jc w:val="center"/>
    </w:pPr>
    <w:rPr>
      <w:rFonts w:ascii="Symbol" w:hAnsi="Symbol" w:cs="Symbol"/>
      <w:sz w:val="24"/>
      <w:szCs w:val="20"/>
    </w:rPr>
  </w:style>
  <w:style w:type="character" w:customStyle="1" w:styleId="BodyTextChar">
    <w:name w:val="Body Text Char"/>
    <w:basedOn w:val="DefaultParagraphFont"/>
    <w:rsid w:val="00ED0215"/>
    <w:rPr>
      <w:spacing w:val="-1"/>
      <w:lang w:val="en-US" w:eastAsia="en-US" w:bidi="ar-SA"/>
    </w:rPr>
  </w:style>
  <w:style w:type="character" w:customStyle="1" w:styleId="equationChar">
    <w:name w:val="equation Char"/>
    <w:basedOn w:val="DefaultParagraphFont"/>
    <w:link w:val="equation"/>
    <w:rsid w:val="0020027B"/>
    <w:rPr>
      <w:rFonts w:ascii="Symbol" w:hAnsi="Symbol" w:cs="Symbol"/>
      <w:sz w:val="24"/>
      <w:lang w:val="en-US" w:eastAsia="en-US" w:bidi="ar-SA"/>
    </w:rPr>
  </w:style>
  <w:style w:type="paragraph" w:customStyle="1" w:styleId="step">
    <w:name w:val="step"/>
    <w:basedOn w:val="Normal"/>
    <w:rsid w:val="006851EE"/>
    <w:pPr>
      <w:numPr>
        <w:numId w:val="14"/>
      </w:numPr>
      <w:spacing w:after="120" w:line="228" w:lineRule="auto"/>
    </w:pPr>
    <w:rPr>
      <w:spacing w:val="-1"/>
      <w:sz w:val="20"/>
      <w:szCs w:val="20"/>
    </w:rPr>
  </w:style>
  <w:style w:type="character" w:customStyle="1" w:styleId="ThuattoanChar">
    <w:name w:val="Thuat_toan Char"/>
    <w:basedOn w:val="DefaultParagraphFont"/>
    <w:link w:val="Thuattoan"/>
    <w:rsid w:val="00BB36D9"/>
    <w:rPr>
      <w:sz w:val="26"/>
      <w:szCs w:val="26"/>
    </w:rPr>
  </w:style>
  <w:style w:type="paragraph" w:customStyle="1" w:styleId="tablecolsubhead">
    <w:name w:val="table col subhead"/>
    <w:basedOn w:val="Normal"/>
    <w:rsid w:val="009B4267"/>
    <w:pPr>
      <w:spacing w:line="240" w:lineRule="auto"/>
      <w:ind w:firstLine="0"/>
      <w:jc w:val="center"/>
    </w:pPr>
    <w:rPr>
      <w:b/>
      <w:bCs/>
      <w:i/>
      <w:iCs/>
      <w:sz w:val="15"/>
      <w:szCs w:val="15"/>
    </w:rPr>
  </w:style>
  <w:style w:type="paragraph" w:customStyle="1" w:styleId="LVNormal">
    <w:name w:val="LV_Normal"/>
    <w:basedOn w:val="Normal"/>
    <w:link w:val="LVNormalChar"/>
    <w:rsid w:val="00BE5BE0"/>
    <w:pPr>
      <w:spacing w:before="120" w:after="120" w:line="240" w:lineRule="auto"/>
      <w:ind w:firstLine="0"/>
      <w:jc w:val="left"/>
    </w:pPr>
    <w:rPr>
      <w:rFonts w:eastAsia="MS Mincho"/>
      <w:szCs w:val="24"/>
      <w:lang w:eastAsia="ja-JP"/>
    </w:rPr>
  </w:style>
  <w:style w:type="numbering" w:customStyle="1" w:styleId="UNSThesisChuong">
    <w:name w:val="UNSThesis_Chuong"/>
    <w:basedOn w:val="NoList"/>
    <w:rsid w:val="00271906"/>
    <w:pPr>
      <w:numPr>
        <w:numId w:val="15"/>
      </w:numPr>
    </w:pPr>
  </w:style>
  <w:style w:type="paragraph" w:customStyle="1" w:styleId="bulletlist">
    <w:name w:val="bullet list"/>
    <w:basedOn w:val="BodyText"/>
    <w:rsid w:val="009B4DC4"/>
    <w:pPr>
      <w:numPr>
        <w:numId w:val="16"/>
      </w:numPr>
    </w:pPr>
    <w:rPr>
      <w:spacing w:val="-1"/>
      <w:szCs w:val="20"/>
    </w:rPr>
  </w:style>
  <w:style w:type="paragraph" w:customStyle="1" w:styleId="tablehead">
    <w:name w:val="table head"/>
    <w:rsid w:val="00C149B7"/>
    <w:pPr>
      <w:numPr>
        <w:numId w:val="17"/>
      </w:numPr>
      <w:spacing w:before="240" w:after="120" w:line="216" w:lineRule="auto"/>
      <w:jc w:val="center"/>
    </w:pPr>
    <w:rPr>
      <w:noProof/>
      <w:sz w:val="22"/>
      <w:szCs w:val="16"/>
    </w:rPr>
  </w:style>
  <w:style w:type="paragraph" w:customStyle="1" w:styleId="tablecolhead">
    <w:name w:val="table col head"/>
    <w:basedOn w:val="Normal"/>
    <w:rsid w:val="00F60DEE"/>
    <w:pPr>
      <w:spacing w:after="60" w:line="240" w:lineRule="auto"/>
      <w:ind w:firstLine="0"/>
      <w:jc w:val="center"/>
    </w:pPr>
    <w:rPr>
      <w:b/>
      <w:bCs/>
      <w:sz w:val="24"/>
      <w:szCs w:val="16"/>
    </w:rPr>
  </w:style>
  <w:style w:type="paragraph" w:customStyle="1" w:styleId="tablecopy">
    <w:name w:val="table copy"/>
    <w:rsid w:val="00346F1A"/>
    <w:pPr>
      <w:spacing w:after="60"/>
    </w:pPr>
    <w:rPr>
      <w:noProof/>
      <w:sz w:val="24"/>
      <w:szCs w:val="16"/>
    </w:rPr>
  </w:style>
  <w:style w:type="character" w:styleId="LineNumber">
    <w:name w:val="line number"/>
    <w:rsid w:val="00F42030"/>
  </w:style>
  <w:style w:type="character" w:customStyle="1" w:styleId="mediumb-text1">
    <w:name w:val="mediumb-text1"/>
    <w:basedOn w:val="DefaultParagraphFont"/>
    <w:rsid w:val="00792D58"/>
    <w:rPr>
      <w:rFonts w:ascii="Arial" w:hAnsi="Arial" w:cs="Arial" w:hint="default"/>
      <w:b/>
      <w:bCs/>
      <w:color w:val="000000"/>
      <w:sz w:val="24"/>
      <w:szCs w:val="24"/>
    </w:rPr>
  </w:style>
  <w:style w:type="paragraph" w:customStyle="1" w:styleId="NormalParagraphIndent">
    <w:name w:val="Normal Paragraph Indent"/>
    <w:basedOn w:val="Normal"/>
    <w:rsid w:val="00A07C89"/>
    <w:pPr>
      <w:spacing w:before="120"/>
      <w:ind w:firstLine="720"/>
    </w:pPr>
    <w:rPr>
      <w:szCs w:val="20"/>
    </w:rPr>
  </w:style>
  <w:style w:type="paragraph" w:styleId="DocumentMap">
    <w:name w:val="Document Map"/>
    <w:basedOn w:val="Normal"/>
    <w:semiHidden/>
    <w:rsid w:val="005A42CD"/>
    <w:pPr>
      <w:shd w:val="clear" w:color="auto" w:fill="000080"/>
    </w:pPr>
    <w:rPr>
      <w:rFonts w:ascii="Tahoma" w:hAnsi="Tahoma" w:cs="Tahoma"/>
      <w:sz w:val="20"/>
      <w:szCs w:val="20"/>
    </w:rPr>
  </w:style>
  <w:style w:type="paragraph" w:customStyle="1" w:styleId="TLTK">
    <w:name w:val="TLTK"/>
    <w:basedOn w:val="CoverTitle"/>
    <w:link w:val="TLTKChar"/>
    <w:rsid w:val="00C94793"/>
  </w:style>
  <w:style w:type="character" w:customStyle="1" w:styleId="CoverTitleChar">
    <w:name w:val="Cover_Title Char"/>
    <w:basedOn w:val="Heading1Char"/>
    <w:link w:val="CoverTitle"/>
    <w:rsid w:val="00C94793"/>
    <w:rPr>
      <w:rFonts w:cs="Arial"/>
      <w:b/>
      <w:bCs/>
      <w:kern w:val="32"/>
      <w:sz w:val="36"/>
      <w:szCs w:val="32"/>
    </w:rPr>
  </w:style>
  <w:style w:type="character" w:customStyle="1" w:styleId="TLTKChar">
    <w:name w:val="TLTK Char"/>
    <w:basedOn w:val="CoverTitleChar"/>
    <w:link w:val="TLTK"/>
    <w:rsid w:val="00C94793"/>
    <w:rPr>
      <w:rFonts w:cs="Arial"/>
      <w:b/>
      <w:bCs/>
      <w:kern w:val="32"/>
      <w:sz w:val="36"/>
      <w:szCs w:val="32"/>
    </w:rPr>
  </w:style>
  <w:style w:type="paragraph" w:customStyle="1" w:styleId="Noidung">
    <w:name w:val="Noidung"/>
    <w:basedOn w:val="Normal"/>
    <w:link w:val="NoidungChar"/>
    <w:rsid w:val="00DA49A7"/>
    <w:pPr>
      <w:ind w:firstLine="397"/>
    </w:pPr>
    <w:rPr>
      <w:szCs w:val="20"/>
    </w:rPr>
  </w:style>
  <w:style w:type="character" w:customStyle="1" w:styleId="NoidungChar">
    <w:name w:val="Noidung Char"/>
    <w:basedOn w:val="DefaultParagraphFont"/>
    <w:link w:val="Noidung"/>
    <w:rsid w:val="00DA49A7"/>
    <w:rPr>
      <w:sz w:val="26"/>
    </w:rPr>
  </w:style>
  <w:style w:type="paragraph" w:customStyle="1" w:styleId="LVThuattoan">
    <w:name w:val="LV_Thuattoan"/>
    <w:basedOn w:val="LVNormal"/>
    <w:link w:val="LVThuattoanChar"/>
    <w:rsid w:val="00842743"/>
    <w:pPr>
      <w:spacing w:before="0" w:after="0" w:line="276" w:lineRule="auto"/>
    </w:pPr>
    <w:rPr>
      <w:rFonts w:ascii="Arial Unicode MS" w:hAnsi="Arial Unicode MS"/>
      <w:sz w:val="22"/>
    </w:rPr>
  </w:style>
  <w:style w:type="character" w:customStyle="1" w:styleId="LVNormalChar">
    <w:name w:val="LV_Normal Char"/>
    <w:basedOn w:val="DefaultParagraphFont"/>
    <w:link w:val="LVNormal"/>
    <w:rsid w:val="00BE5BE0"/>
    <w:rPr>
      <w:rFonts w:eastAsia="MS Mincho"/>
      <w:sz w:val="26"/>
      <w:szCs w:val="24"/>
      <w:lang w:eastAsia="ja-JP"/>
    </w:rPr>
  </w:style>
  <w:style w:type="character" w:customStyle="1" w:styleId="LVThuattoanChar">
    <w:name w:val="LV_Thuattoan Char"/>
    <w:basedOn w:val="LVNormalChar"/>
    <w:link w:val="LVThuattoan"/>
    <w:rsid w:val="00842743"/>
    <w:rPr>
      <w:rFonts w:ascii="Arial Unicode MS" w:eastAsia="MS Mincho" w:hAnsi="Arial Unicode MS"/>
      <w:sz w:val="22"/>
      <w:szCs w:val="24"/>
      <w:lang w:eastAsia="ja-JP"/>
    </w:rPr>
  </w:style>
  <w:style w:type="character" w:styleId="IntenseEmphasis">
    <w:name w:val="Intense Emphasis"/>
    <w:basedOn w:val="DefaultParagraphFont"/>
    <w:uiPriority w:val="21"/>
    <w:rsid w:val="00661251"/>
    <w:rPr>
      <w:b/>
      <w:bCs/>
      <w:i/>
      <w:iCs/>
      <w:color w:val="4F81BD" w:themeColor="accent1"/>
    </w:rPr>
  </w:style>
  <w:style w:type="character" w:styleId="SubtleReference">
    <w:name w:val="Subtle Reference"/>
    <w:basedOn w:val="DefaultParagraphFont"/>
    <w:uiPriority w:val="31"/>
    <w:rsid w:val="00661251"/>
    <w:rPr>
      <w:smallCaps/>
      <w:color w:val="C0504D" w:themeColor="accent2"/>
      <w:u w:val="single"/>
    </w:rPr>
  </w:style>
  <w:style w:type="character" w:styleId="SubtleEmphasis">
    <w:name w:val="Subtle Emphasis"/>
    <w:basedOn w:val="DefaultParagraphFont"/>
    <w:uiPriority w:val="19"/>
    <w:rsid w:val="00661251"/>
    <w:rPr>
      <w:i/>
      <w:iCs/>
      <w:color w:val="808080" w:themeColor="text1" w:themeTint="7F"/>
    </w:rPr>
  </w:style>
  <w:style w:type="paragraph" w:customStyle="1" w:styleId="numbereditem">
    <w:name w:val="numbered item"/>
    <w:basedOn w:val="Normal"/>
    <w:rsid w:val="0039286E"/>
    <w:pPr>
      <w:numPr>
        <w:numId w:val="19"/>
      </w:numPr>
      <w:overflowPunct w:val="0"/>
      <w:autoSpaceDE w:val="0"/>
      <w:autoSpaceDN w:val="0"/>
      <w:adjustRightInd w:val="0"/>
      <w:spacing w:before="120" w:after="120" w:line="240" w:lineRule="exact"/>
      <w:contextualSpacing/>
      <w:textAlignment w:val="baseline"/>
    </w:pPr>
    <w:rPr>
      <w:sz w:val="20"/>
      <w:szCs w:val="20"/>
      <w:lang w:eastAsia="de-DE"/>
    </w:rPr>
  </w:style>
  <w:style w:type="numbering" w:customStyle="1" w:styleId="StyleBulleted">
    <w:name w:val="Style Bulleted"/>
    <w:basedOn w:val="NoList"/>
    <w:rsid w:val="001A57AC"/>
    <w:pPr>
      <w:numPr>
        <w:numId w:val="21"/>
      </w:numPr>
    </w:pPr>
  </w:style>
  <w:style w:type="paragraph" w:customStyle="1" w:styleId="programcode">
    <w:name w:val="programcode"/>
    <w:basedOn w:val="Normal"/>
    <w:rsid w:val="00831844"/>
    <w:pPr>
      <w:tabs>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20" w:after="120" w:line="240" w:lineRule="exact"/>
      <w:ind w:left="227" w:firstLine="0"/>
      <w:contextualSpacing/>
      <w:jc w:val="left"/>
      <w:textAlignment w:val="baseline"/>
    </w:pPr>
    <w:rPr>
      <w:rFonts w:ascii="Courier" w:hAnsi="Courier"/>
      <w:sz w:val="20"/>
      <w:szCs w:val="20"/>
      <w:lang w:eastAsia="de-DE"/>
    </w:rPr>
  </w:style>
  <w:style w:type="paragraph" w:customStyle="1" w:styleId="Bulletnormal">
    <w:name w:val="Bullet_normal"/>
    <w:basedOn w:val="Normal"/>
    <w:link w:val="BulletnormalChar"/>
    <w:qFormat/>
    <w:rsid w:val="00207034"/>
    <w:pPr>
      <w:numPr>
        <w:numId w:val="22"/>
      </w:numPr>
    </w:pPr>
  </w:style>
  <w:style w:type="character" w:customStyle="1" w:styleId="BulletnormalChar">
    <w:name w:val="Bullet_normal Char"/>
    <w:basedOn w:val="DefaultParagraphFont"/>
    <w:link w:val="Bulletnormal"/>
    <w:rsid w:val="00207034"/>
    <w:rPr>
      <w:sz w:val="26"/>
      <w:szCs w:val="26"/>
    </w:rPr>
  </w:style>
  <w:style w:type="paragraph" w:customStyle="1" w:styleId="Stylenormal0">
    <w:name w:val="Style_normal"/>
    <w:basedOn w:val="Normal"/>
    <w:rsid w:val="00FF6477"/>
    <w:pPr>
      <w:ind w:firstLine="0"/>
      <w:jc w:val="center"/>
    </w:pPr>
    <w:rPr>
      <w:szCs w:val="24"/>
      <w:lang w:val="en-GB"/>
    </w:rPr>
  </w:style>
  <w:style w:type="paragraph" w:styleId="Bibliography">
    <w:name w:val="Bibliography"/>
    <w:basedOn w:val="Normal"/>
    <w:next w:val="Normal"/>
    <w:uiPriority w:val="37"/>
    <w:unhideWhenUsed/>
    <w:rsid w:val="007F13A1"/>
  </w:style>
  <w:style w:type="character" w:customStyle="1" w:styleId="gt-icon-text1">
    <w:name w:val="gt-icon-text1"/>
    <w:basedOn w:val="DefaultParagraphFont"/>
    <w:rsid w:val="0024722B"/>
  </w:style>
  <w:style w:type="character" w:customStyle="1" w:styleId="HeaderChar">
    <w:name w:val="Header Char"/>
    <w:basedOn w:val="DefaultParagraphFont"/>
    <w:link w:val="Header"/>
    <w:uiPriority w:val="99"/>
    <w:rsid w:val="004308DC"/>
    <w:rPr>
      <w:sz w:val="26"/>
      <w:szCs w:val="26"/>
    </w:rPr>
  </w:style>
  <w:style w:type="paragraph" w:styleId="TOCHeading">
    <w:name w:val="TOC Heading"/>
    <w:basedOn w:val="Heading1"/>
    <w:next w:val="Normal"/>
    <w:uiPriority w:val="39"/>
    <w:unhideWhenUsed/>
    <w:rsid w:val="00CC2D19"/>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PlaceholderText">
    <w:name w:val="Placeholder Text"/>
    <w:basedOn w:val="DefaultParagraphFont"/>
    <w:uiPriority w:val="99"/>
    <w:semiHidden/>
    <w:rsid w:val="00FA3BDA"/>
    <w:rPr>
      <w:color w:val="808080"/>
    </w:rPr>
  </w:style>
  <w:style w:type="table" w:styleId="MediumGrid1-Accent5">
    <w:name w:val="Medium Grid 1 Accent 5"/>
    <w:basedOn w:val="TableNormal"/>
    <w:uiPriority w:val="67"/>
    <w:rsid w:val="00CF3D7D"/>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LeftNormal">
    <w:name w:val="Left_Normal"/>
    <w:basedOn w:val="Normal"/>
    <w:link w:val="LeftNormalChar"/>
    <w:qFormat/>
    <w:rsid w:val="009716FA"/>
    <w:pPr>
      <w:widowControl w:val="0"/>
      <w:ind w:firstLine="0"/>
    </w:pPr>
  </w:style>
  <w:style w:type="character" w:customStyle="1" w:styleId="LeftNormalChar">
    <w:name w:val="Left_Normal Char"/>
    <w:basedOn w:val="DefaultParagraphFont"/>
    <w:link w:val="LeftNormal"/>
    <w:rsid w:val="009716FA"/>
    <w:rPr>
      <w:sz w:val="26"/>
      <w:szCs w:val="26"/>
    </w:rPr>
  </w:style>
  <w:style w:type="paragraph" w:customStyle="1" w:styleId="Normaltext0">
    <w:name w:val="Normal text"/>
    <w:basedOn w:val="Normal"/>
    <w:link w:val="NormaltextChar"/>
    <w:rsid w:val="009716FA"/>
    <w:pPr>
      <w:spacing w:before="120" w:after="120"/>
      <w:ind w:firstLine="0"/>
    </w:pPr>
    <w:rPr>
      <w:rFonts w:eastAsia="MS Mincho"/>
      <w:szCs w:val="24"/>
      <w:lang w:eastAsia="ja-JP"/>
    </w:rPr>
  </w:style>
  <w:style w:type="character" w:customStyle="1" w:styleId="NormaltextChar">
    <w:name w:val="Normal text Char"/>
    <w:basedOn w:val="DefaultParagraphFont"/>
    <w:link w:val="Normaltext0"/>
    <w:rsid w:val="009716FA"/>
    <w:rPr>
      <w:rFonts w:eastAsia="MS Mincho"/>
      <w:sz w:val="26"/>
      <w:szCs w:val="24"/>
      <w:lang w:eastAsia="ja-JP"/>
    </w:rPr>
  </w:style>
  <w:style w:type="paragraph" w:customStyle="1" w:styleId="Reference">
    <w:name w:val="Reference"/>
    <w:basedOn w:val="references"/>
    <w:link w:val="ReferenceChar"/>
    <w:qFormat/>
    <w:rsid w:val="009716FA"/>
  </w:style>
  <w:style w:type="character" w:customStyle="1" w:styleId="referencesChar">
    <w:name w:val="references Char"/>
    <w:basedOn w:val="DefaultParagraphFont"/>
    <w:link w:val="references"/>
    <w:rsid w:val="009716FA"/>
    <w:rPr>
      <w:rFonts w:eastAsia="MS Mincho"/>
      <w:noProof/>
      <w:sz w:val="26"/>
      <w:szCs w:val="16"/>
    </w:rPr>
  </w:style>
  <w:style w:type="character" w:customStyle="1" w:styleId="ReferenceChar">
    <w:name w:val="Reference Char"/>
    <w:basedOn w:val="referencesChar"/>
    <w:link w:val="Reference"/>
    <w:rsid w:val="009716FA"/>
    <w:rPr>
      <w:rFonts w:eastAsia="MS Mincho"/>
      <w:noProof/>
      <w:sz w:val="26"/>
      <w:szCs w:val="16"/>
    </w:rPr>
  </w:style>
  <w:style w:type="character" w:styleId="UnresolvedMention">
    <w:name w:val="Unresolved Mention"/>
    <w:basedOn w:val="DefaultParagraphFont"/>
    <w:uiPriority w:val="99"/>
    <w:semiHidden/>
    <w:unhideWhenUsed/>
    <w:rsid w:val="008D3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6479">
      <w:bodyDiv w:val="1"/>
      <w:marLeft w:val="0"/>
      <w:marRight w:val="0"/>
      <w:marTop w:val="0"/>
      <w:marBottom w:val="0"/>
      <w:divBdr>
        <w:top w:val="none" w:sz="0" w:space="0" w:color="auto"/>
        <w:left w:val="none" w:sz="0" w:space="0" w:color="auto"/>
        <w:bottom w:val="none" w:sz="0" w:space="0" w:color="auto"/>
        <w:right w:val="none" w:sz="0" w:space="0" w:color="auto"/>
      </w:divBdr>
    </w:div>
    <w:div w:id="79257482">
      <w:bodyDiv w:val="1"/>
      <w:marLeft w:val="0"/>
      <w:marRight w:val="0"/>
      <w:marTop w:val="0"/>
      <w:marBottom w:val="0"/>
      <w:divBdr>
        <w:top w:val="none" w:sz="0" w:space="0" w:color="auto"/>
        <w:left w:val="none" w:sz="0" w:space="0" w:color="auto"/>
        <w:bottom w:val="none" w:sz="0" w:space="0" w:color="auto"/>
        <w:right w:val="none" w:sz="0" w:space="0" w:color="auto"/>
      </w:divBdr>
      <w:divsChild>
        <w:div w:id="726731176">
          <w:marLeft w:val="0"/>
          <w:marRight w:val="0"/>
          <w:marTop w:val="0"/>
          <w:marBottom w:val="0"/>
          <w:divBdr>
            <w:top w:val="none" w:sz="0" w:space="0" w:color="auto"/>
            <w:left w:val="none" w:sz="0" w:space="0" w:color="auto"/>
            <w:bottom w:val="none" w:sz="0" w:space="0" w:color="auto"/>
            <w:right w:val="none" w:sz="0" w:space="0" w:color="auto"/>
          </w:divBdr>
          <w:divsChild>
            <w:div w:id="12697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5644">
      <w:bodyDiv w:val="1"/>
      <w:marLeft w:val="0"/>
      <w:marRight w:val="0"/>
      <w:marTop w:val="0"/>
      <w:marBottom w:val="0"/>
      <w:divBdr>
        <w:top w:val="none" w:sz="0" w:space="0" w:color="auto"/>
        <w:left w:val="none" w:sz="0" w:space="0" w:color="auto"/>
        <w:bottom w:val="none" w:sz="0" w:space="0" w:color="auto"/>
        <w:right w:val="none" w:sz="0" w:space="0" w:color="auto"/>
      </w:divBdr>
      <w:divsChild>
        <w:div w:id="2027511504">
          <w:marLeft w:val="0"/>
          <w:marRight w:val="0"/>
          <w:marTop w:val="0"/>
          <w:marBottom w:val="0"/>
          <w:divBdr>
            <w:top w:val="none" w:sz="0" w:space="0" w:color="auto"/>
            <w:left w:val="none" w:sz="0" w:space="0" w:color="auto"/>
            <w:bottom w:val="none" w:sz="0" w:space="0" w:color="auto"/>
            <w:right w:val="none" w:sz="0" w:space="0" w:color="auto"/>
          </w:divBdr>
          <w:divsChild>
            <w:div w:id="98455923">
              <w:marLeft w:val="0"/>
              <w:marRight w:val="0"/>
              <w:marTop w:val="0"/>
              <w:marBottom w:val="0"/>
              <w:divBdr>
                <w:top w:val="none" w:sz="0" w:space="0" w:color="auto"/>
                <w:left w:val="none" w:sz="0" w:space="0" w:color="auto"/>
                <w:bottom w:val="none" w:sz="0" w:space="0" w:color="auto"/>
                <w:right w:val="none" w:sz="0" w:space="0" w:color="auto"/>
              </w:divBdr>
            </w:div>
            <w:div w:id="356197677">
              <w:marLeft w:val="0"/>
              <w:marRight w:val="0"/>
              <w:marTop w:val="0"/>
              <w:marBottom w:val="0"/>
              <w:divBdr>
                <w:top w:val="none" w:sz="0" w:space="0" w:color="auto"/>
                <w:left w:val="none" w:sz="0" w:space="0" w:color="auto"/>
                <w:bottom w:val="none" w:sz="0" w:space="0" w:color="auto"/>
                <w:right w:val="none" w:sz="0" w:space="0" w:color="auto"/>
              </w:divBdr>
            </w:div>
            <w:div w:id="366027720">
              <w:marLeft w:val="0"/>
              <w:marRight w:val="0"/>
              <w:marTop w:val="0"/>
              <w:marBottom w:val="0"/>
              <w:divBdr>
                <w:top w:val="none" w:sz="0" w:space="0" w:color="auto"/>
                <w:left w:val="none" w:sz="0" w:space="0" w:color="auto"/>
                <w:bottom w:val="none" w:sz="0" w:space="0" w:color="auto"/>
                <w:right w:val="none" w:sz="0" w:space="0" w:color="auto"/>
              </w:divBdr>
            </w:div>
            <w:div w:id="412318450">
              <w:marLeft w:val="0"/>
              <w:marRight w:val="0"/>
              <w:marTop w:val="0"/>
              <w:marBottom w:val="0"/>
              <w:divBdr>
                <w:top w:val="none" w:sz="0" w:space="0" w:color="auto"/>
                <w:left w:val="none" w:sz="0" w:space="0" w:color="auto"/>
                <w:bottom w:val="none" w:sz="0" w:space="0" w:color="auto"/>
                <w:right w:val="none" w:sz="0" w:space="0" w:color="auto"/>
              </w:divBdr>
            </w:div>
            <w:div w:id="593787873">
              <w:marLeft w:val="0"/>
              <w:marRight w:val="0"/>
              <w:marTop w:val="0"/>
              <w:marBottom w:val="0"/>
              <w:divBdr>
                <w:top w:val="none" w:sz="0" w:space="0" w:color="auto"/>
                <w:left w:val="none" w:sz="0" w:space="0" w:color="auto"/>
                <w:bottom w:val="none" w:sz="0" w:space="0" w:color="auto"/>
                <w:right w:val="none" w:sz="0" w:space="0" w:color="auto"/>
              </w:divBdr>
            </w:div>
            <w:div w:id="707952391">
              <w:marLeft w:val="0"/>
              <w:marRight w:val="0"/>
              <w:marTop w:val="0"/>
              <w:marBottom w:val="0"/>
              <w:divBdr>
                <w:top w:val="none" w:sz="0" w:space="0" w:color="auto"/>
                <w:left w:val="none" w:sz="0" w:space="0" w:color="auto"/>
                <w:bottom w:val="none" w:sz="0" w:space="0" w:color="auto"/>
                <w:right w:val="none" w:sz="0" w:space="0" w:color="auto"/>
              </w:divBdr>
            </w:div>
            <w:div w:id="821434612">
              <w:marLeft w:val="0"/>
              <w:marRight w:val="0"/>
              <w:marTop w:val="0"/>
              <w:marBottom w:val="0"/>
              <w:divBdr>
                <w:top w:val="none" w:sz="0" w:space="0" w:color="auto"/>
                <w:left w:val="none" w:sz="0" w:space="0" w:color="auto"/>
                <w:bottom w:val="none" w:sz="0" w:space="0" w:color="auto"/>
                <w:right w:val="none" w:sz="0" w:space="0" w:color="auto"/>
              </w:divBdr>
            </w:div>
            <w:div w:id="1389376797">
              <w:marLeft w:val="0"/>
              <w:marRight w:val="0"/>
              <w:marTop w:val="0"/>
              <w:marBottom w:val="0"/>
              <w:divBdr>
                <w:top w:val="none" w:sz="0" w:space="0" w:color="auto"/>
                <w:left w:val="none" w:sz="0" w:space="0" w:color="auto"/>
                <w:bottom w:val="none" w:sz="0" w:space="0" w:color="auto"/>
                <w:right w:val="none" w:sz="0" w:space="0" w:color="auto"/>
              </w:divBdr>
            </w:div>
            <w:div w:id="1399590253">
              <w:marLeft w:val="0"/>
              <w:marRight w:val="0"/>
              <w:marTop w:val="0"/>
              <w:marBottom w:val="0"/>
              <w:divBdr>
                <w:top w:val="none" w:sz="0" w:space="0" w:color="auto"/>
                <w:left w:val="none" w:sz="0" w:space="0" w:color="auto"/>
                <w:bottom w:val="none" w:sz="0" w:space="0" w:color="auto"/>
                <w:right w:val="none" w:sz="0" w:space="0" w:color="auto"/>
              </w:divBdr>
            </w:div>
            <w:div w:id="1461194023">
              <w:marLeft w:val="0"/>
              <w:marRight w:val="0"/>
              <w:marTop w:val="0"/>
              <w:marBottom w:val="0"/>
              <w:divBdr>
                <w:top w:val="none" w:sz="0" w:space="0" w:color="auto"/>
                <w:left w:val="none" w:sz="0" w:space="0" w:color="auto"/>
                <w:bottom w:val="none" w:sz="0" w:space="0" w:color="auto"/>
                <w:right w:val="none" w:sz="0" w:space="0" w:color="auto"/>
              </w:divBdr>
            </w:div>
            <w:div w:id="1616474464">
              <w:marLeft w:val="0"/>
              <w:marRight w:val="0"/>
              <w:marTop w:val="0"/>
              <w:marBottom w:val="0"/>
              <w:divBdr>
                <w:top w:val="none" w:sz="0" w:space="0" w:color="auto"/>
                <w:left w:val="none" w:sz="0" w:space="0" w:color="auto"/>
                <w:bottom w:val="none" w:sz="0" w:space="0" w:color="auto"/>
                <w:right w:val="none" w:sz="0" w:space="0" w:color="auto"/>
              </w:divBdr>
            </w:div>
            <w:div w:id="17299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18">
      <w:bodyDiv w:val="1"/>
      <w:marLeft w:val="0"/>
      <w:marRight w:val="0"/>
      <w:marTop w:val="0"/>
      <w:marBottom w:val="0"/>
      <w:divBdr>
        <w:top w:val="none" w:sz="0" w:space="0" w:color="auto"/>
        <w:left w:val="none" w:sz="0" w:space="0" w:color="auto"/>
        <w:bottom w:val="none" w:sz="0" w:space="0" w:color="auto"/>
        <w:right w:val="none" w:sz="0" w:space="0" w:color="auto"/>
      </w:divBdr>
      <w:divsChild>
        <w:div w:id="252665923">
          <w:marLeft w:val="0"/>
          <w:marRight w:val="0"/>
          <w:marTop w:val="0"/>
          <w:marBottom w:val="0"/>
          <w:divBdr>
            <w:top w:val="none" w:sz="0" w:space="0" w:color="auto"/>
            <w:left w:val="none" w:sz="0" w:space="0" w:color="auto"/>
            <w:bottom w:val="none" w:sz="0" w:space="0" w:color="auto"/>
            <w:right w:val="none" w:sz="0" w:space="0" w:color="auto"/>
          </w:divBdr>
        </w:div>
      </w:divsChild>
    </w:div>
    <w:div w:id="168568738">
      <w:bodyDiv w:val="1"/>
      <w:marLeft w:val="0"/>
      <w:marRight w:val="0"/>
      <w:marTop w:val="0"/>
      <w:marBottom w:val="0"/>
      <w:divBdr>
        <w:top w:val="none" w:sz="0" w:space="0" w:color="auto"/>
        <w:left w:val="none" w:sz="0" w:space="0" w:color="auto"/>
        <w:bottom w:val="none" w:sz="0" w:space="0" w:color="auto"/>
        <w:right w:val="none" w:sz="0" w:space="0" w:color="auto"/>
      </w:divBdr>
      <w:divsChild>
        <w:div w:id="1003824571">
          <w:marLeft w:val="0"/>
          <w:marRight w:val="0"/>
          <w:marTop w:val="0"/>
          <w:marBottom w:val="0"/>
          <w:divBdr>
            <w:top w:val="none" w:sz="0" w:space="0" w:color="auto"/>
            <w:left w:val="none" w:sz="0" w:space="0" w:color="auto"/>
            <w:bottom w:val="none" w:sz="0" w:space="0" w:color="auto"/>
            <w:right w:val="none" w:sz="0" w:space="0" w:color="auto"/>
          </w:divBdr>
          <w:divsChild>
            <w:div w:id="83848244">
              <w:marLeft w:val="0"/>
              <w:marRight w:val="0"/>
              <w:marTop w:val="0"/>
              <w:marBottom w:val="0"/>
              <w:divBdr>
                <w:top w:val="none" w:sz="0" w:space="0" w:color="auto"/>
                <w:left w:val="none" w:sz="0" w:space="0" w:color="auto"/>
                <w:bottom w:val="none" w:sz="0" w:space="0" w:color="auto"/>
                <w:right w:val="none" w:sz="0" w:space="0" w:color="auto"/>
              </w:divBdr>
              <w:divsChild>
                <w:div w:id="1191185432">
                  <w:marLeft w:val="0"/>
                  <w:marRight w:val="0"/>
                  <w:marTop w:val="0"/>
                  <w:marBottom w:val="0"/>
                  <w:divBdr>
                    <w:top w:val="none" w:sz="0" w:space="0" w:color="auto"/>
                    <w:left w:val="none" w:sz="0" w:space="0" w:color="auto"/>
                    <w:bottom w:val="none" w:sz="0" w:space="0" w:color="auto"/>
                    <w:right w:val="none" w:sz="0" w:space="0" w:color="auto"/>
                  </w:divBdr>
                  <w:divsChild>
                    <w:div w:id="50928120">
                      <w:marLeft w:val="0"/>
                      <w:marRight w:val="0"/>
                      <w:marTop w:val="0"/>
                      <w:marBottom w:val="0"/>
                      <w:divBdr>
                        <w:top w:val="none" w:sz="0" w:space="0" w:color="auto"/>
                        <w:left w:val="none" w:sz="0" w:space="0" w:color="auto"/>
                        <w:bottom w:val="none" w:sz="0" w:space="0" w:color="auto"/>
                        <w:right w:val="none" w:sz="0" w:space="0" w:color="auto"/>
                      </w:divBdr>
                      <w:divsChild>
                        <w:div w:id="908346319">
                          <w:marLeft w:val="0"/>
                          <w:marRight w:val="0"/>
                          <w:marTop w:val="0"/>
                          <w:marBottom w:val="0"/>
                          <w:divBdr>
                            <w:top w:val="none" w:sz="0" w:space="0" w:color="auto"/>
                            <w:left w:val="none" w:sz="0" w:space="0" w:color="auto"/>
                            <w:bottom w:val="none" w:sz="0" w:space="0" w:color="auto"/>
                            <w:right w:val="none" w:sz="0" w:space="0" w:color="auto"/>
                          </w:divBdr>
                          <w:divsChild>
                            <w:div w:id="876888584">
                              <w:marLeft w:val="0"/>
                              <w:marRight w:val="0"/>
                              <w:marTop w:val="0"/>
                              <w:marBottom w:val="0"/>
                              <w:divBdr>
                                <w:top w:val="none" w:sz="0" w:space="0" w:color="auto"/>
                                <w:left w:val="none" w:sz="0" w:space="0" w:color="auto"/>
                                <w:bottom w:val="none" w:sz="0" w:space="0" w:color="auto"/>
                                <w:right w:val="none" w:sz="0" w:space="0" w:color="auto"/>
                              </w:divBdr>
                            </w:div>
                          </w:divsChild>
                        </w:div>
                        <w:div w:id="1034232572">
                          <w:marLeft w:val="0"/>
                          <w:marRight w:val="0"/>
                          <w:marTop w:val="0"/>
                          <w:marBottom w:val="0"/>
                          <w:divBdr>
                            <w:top w:val="none" w:sz="0" w:space="0" w:color="auto"/>
                            <w:left w:val="none" w:sz="0" w:space="0" w:color="auto"/>
                            <w:bottom w:val="none" w:sz="0" w:space="0" w:color="auto"/>
                            <w:right w:val="none" w:sz="0" w:space="0" w:color="auto"/>
                          </w:divBdr>
                          <w:divsChild>
                            <w:div w:id="633487710">
                              <w:marLeft w:val="0"/>
                              <w:marRight w:val="0"/>
                              <w:marTop w:val="0"/>
                              <w:marBottom w:val="0"/>
                              <w:divBdr>
                                <w:top w:val="none" w:sz="0" w:space="0" w:color="auto"/>
                                <w:left w:val="none" w:sz="0" w:space="0" w:color="auto"/>
                                <w:bottom w:val="none" w:sz="0" w:space="0" w:color="auto"/>
                                <w:right w:val="none" w:sz="0" w:space="0" w:color="auto"/>
                              </w:divBdr>
                              <w:divsChild>
                                <w:div w:id="615138930">
                                  <w:marLeft w:val="0"/>
                                  <w:marRight w:val="0"/>
                                  <w:marTop w:val="0"/>
                                  <w:marBottom w:val="0"/>
                                  <w:divBdr>
                                    <w:top w:val="none" w:sz="0" w:space="0" w:color="auto"/>
                                    <w:left w:val="none" w:sz="0" w:space="0" w:color="auto"/>
                                    <w:bottom w:val="none" w:sz="0" w:space="0" w:color="auto"/>
                                    <w:right w:val="none" w:sz="0" w:space="0" w:color="auto"/>
                                  </w:divBdr>
                                  <w:divsChild>
                                    <w:div w:id="1995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994">
                              <w:marLeft w:val="0"/>
                              <w:marRight w:val="0"/>
                              <w:marTop w:val="0"/>
                              <w:marBottom w:val="0"/>
                              <w:divBdr>
                                <w:top w:val="none" w:sz="0" w:space="0" w:color="auto"/>
                                <w:left w:val="none" w:sz="0" w:space="0" w:color="auto"/>
                                <w:bottom w:val="none" w:sz="0" w:space="0" w:color="auto"/>
                                <w:right w:val="none" w:sz="0" w:space="0" w:color="auto"/>
                              </w:divBdr>
                            </w:div>
                            <w:div w:id="956445197">
                              <w:marLeft w:val="0"/>
                              <w:marRight w:val="0"/>
                              <w:marTop w:val="97"/>
                              <w:marBottom w:val="0"/>
                              <w:divBdr>
                                <w:top w:val="none" w:sz="0" w:space="0" w:color="auto"/>
                                <w:left w:val="none" w:sz="0" w:space="0" w:color="auto"/>
                                <w:bottom w:val="none" w:sz="0" w:space="0" w:color="auto"/>
                                <w:right w:val="none" w:sz="0" w:space="0" w:color="auto"/>
                              </w:divBdr>
                              <w:divsChild>
                                <w:div w:id="919562716">
                                  <w:marLeft w:val="0"/>
                                  <w:marRight w:val="240"/>
                                  <w:marTop w:val="0"/>
                                  <w:marBottom w:val="0"/>
                                  <w:divBdr>
                                    <w:top w:val="none" w:sz="0" w:space="0" w:color="auto"/>
                                    <w:left w:val="none" w:sz="0" w:space="0" w:color="auto"/>
                                    <w:bottom w:val="none" w:sz="0" w:space="0" w:color="auto"/>
                                    <w:right w:val="none" w:sz="0" w:space="0" w:color="auto"/>
                                  </w:divBdr>
                                </w:div>
                                <w:div w:id="1303655205">
                                  <w:marLeft w:val="0"/>
                                  <w:marRight w:val="240"/>
                                  <w:marTop w:val="0"/>
                                  <w:marBottom w:val="0"/>
                                  <w:divBdr>
                                    <w:top w:val="none" w:sz="0" w:space="0" w:color="auto"/>
                                    <w:left w:val="none" w:sz="0" w:space="0" w:color="auto"/>
                                    <w:bottom w:val="none" w:sz="0" w:space="0" w:color="auto"/>
                                    <w:right w:val="none" w:sz="0" w:space="0" w:color="auto"/>
                                  </w:divBdr>
                                </w:div>
                              </w:divsChild>
                            </w:div>
                            <w:div w:id="1521234789">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64785">
      <w:bodyDiv w:val="1"/>
      <w:marLeft w:val="0"/>
      <w:marRight w:val="0"/>
      <w:marTop w:val="0"/>
      <w:marBottom w:val="0"/>
      <w:divBdr>
        <w:top w:val="none" w:sz="0" w:space="0" w:color="auto"/>
        <w:left w:val="none" w:sz="0" w:space="0" w:color="auto"/>
        <w:bottom w:val="none" w:sz="0" w:space="0" w:color="auto"/>
        <w:right w:val="none" w:sz="0" w:space="0" w:color="auto"/>
      </w:divBdr>
      <w:divsChild>
        <w:div w:id="1235428969">
          <w:marLeft w:val="0"/>
          <w:marRight w:val="0"/>
          <w:marTop w:val="0"/>
          <w:marBottom w:val="0"/>
          <w:divBdr>
            <w:top w:val="none" w:sz="0" w:space="0" w:color="auto"/>
            <w:left w:val="none" w:sz="0" w:space="0" w:color="auto"/>
            <w:bottom w:val="none" w:sz="0" w:space="0" w:color="auto"/>
            <w:right w:val="none" w:sz="0" w:space="0" w:color="auto"/>
          </w:divBdr>
          <w:divsChild>
            <w:div w:id="250046337">
              <w:marLeft w:val="0"/>
              <w:marRight w:val="0"/>
              <w:marTop w:val="0"/>
              <w:marBottom w:val="0"/>
              <w:divBdr>
                <w:top w:val="none" w:sz="0" w:space="0" w:color="auto"/>
                <w:left w:val="none" w:sz="0" w:space="0" w:color="auto"/>
                <w:bottom w:val="none" w:sz="0" w:space="0" w:color="auto"/>
                <w:right w:val="none" w:sz="0" w:space="0" w:color="auto"/>
              </w:divBdr>
            </w:div>
            <w:div w:id="649098811">
              <w:marLeft w:val="0"/>
              <w:marRight w:val="0"/>
              <w:marTop w:val="0"/>
              <w:marBottom w:val="0"/>
              <w:divBdr>
                <w:top w:val="none" w:sz="0" w:space="0" w:color="auto"/>
                <w:left w:val="none" w:sz="0" w:space="0" w:color="auto"/>
                <w:bottom w:val="none" w:sz="0" w:space="0" w:color="auto"/>
                <w:right w:val="none" w:sz="0" w:space="0" w:color="auto"/>
              </w:divBdr>
            </w:div>
            <w:div w:id="777142186">
              <w:marLeft w:val="0"/>
              <w:marRight w:val="0"/>
              <w:marTop w:val="0"/>
              <w:marBottom w:val="0"/>
              <w:divBdr>
                <w:top w:val="none" w:sz="0" w:space="0" w:color="auto"/>
                <w:left w:val="none" w:sz="0" w:space="0" w:color="auto"/>
                <w:bottom w:val="none" w:sz="0" w:space="0" w:color="auto"/>
                <w:right w:val="none" w:sz="0" w:space="0" w:color="auto"/>
              </w:divBdr>
            </w:div>
            <w:div w:id="1059548853">
              <w:marLeft w:val="0"/>
              <w:marRight w:val="0"/>
              <w:marTop w:val="0"/>
              <w:marBottom w:val="0"/>
              <w:divBdr>
                <w:top w:val="none" w:sz="0" w:space="0" w:color="auto"/>
                <w:left w:val="none" w:sz="0" w:space="0" w:color="auto"/>
                <w:bottom w:val="none" w:sz="0" w:space="0" w:color="auto"/>
                <w:right w:val="none" w:sz="0" w:space="0" w:color="auto"/>
              </w:divBdr>
            </w:div>
            <w:div w:id="1092506928">
              <w:marLeft w:val="0"/>
              <w:marRight w:val="0"/>
              <w:marTop w:val="0"/>
              <w:marBottom w:val="0"/>
              <w:divBdr>
                <w:top w:val="none" w:sz="0" w:space="0" w:color="auto"/>
                <w:left w:val="none" w:sz="0" w:space="0" w:color="auto"/>
                <w:bottom w:val="none" w:sz="0" w:space="0" w:color="auto"/>
                <w:right w:val="none" w:sz="0" w:space="0" w:color="auto"/>
              </w:divBdr>
            </w:div>
            <w:div w:id="1100223780">
              <w:marLeft w:val="0"/>
              <w:marRight w:val="0"/>
              <w:marTop w:val="0"/>
              <w:marBottom w:val="0"/>
              <w:divBdr>
                <w:top w:val="none" w:sz="0" w:space="0" w:color="auto"/>
                <w:left w:val="none" w:sz="0" w:space="0" w:color="auto"/>
                <w:bottom w:val="none" w:sz="0" w:space="0" w:color="auto"/>
                <w:right w:val="none" w:sz="0" w:space="0" w:color="auto"/>
              </w:divBdr>
            </w:div>
            <w:div w:id="1140726084">
              <w:marLeft w:val="0"/>
              <w:marRight w:val="0"/>
              <w:marTop w:val="0"/>
              <w:marBottom w:val="0"/>
              <w:divBdr>
                <w:top w:val="none" w:sz="0" w:space="0" w:color="auto"/>
                <w:left w:val="none" w:sz="0" w:space="0" w:color="auto"/>
                <w:bottom w:val="none" w:sz="0" w:space="0" w:color="auto"/>
                <w:right w:val="none" w:sz="0" w:space="0" w:color="auto"/>
              </w:divBdr>
            </w:div>
            <w:div w:id="1479035474">
              <w:marLeft w:val="0"/>
              <w:marRight w:val="0"/>
              <w:marTop w:val="0"/>
              <w:marBottom w:val="0"/>
              <w:divBdr>
                <w:top w:val="none" w:sz="0" w:space="0" w:color="auto"/>
                <w:left w:val="none" w:sz="0" w:space="0" w:color="auto"/>
                <w:bottom w:val="none" w:sz="0" w:space="0" w:color="auto"/>
                <w:right w:val="none" w:sz="0" w:space="0" w:color="auto"/>
              </w:divBdr>
            </w:div>
            <w:div w:id="1552882041">
              <w:marLeft w:val="0"/>
              <w:marRight w:val="0"/>
              <w:marTop w:val="0"/>
              <w:marBottom w:val="0"/>
              <w:divBdr>
                <w:top w:val="none" w:sz="0" w:space="0" w:color="auto"/>
                <w:left w:val="none" w:sz="0" w:space="0" w:color="auto"/>
                <w:bottom w:val="none" w:sz="0" w:space="0" w:color="auto"/>
                <w:right w:val="none" w:sz="0" w:space="0" w:color="auto"/>
              </w:divBdr>
            </w:div>
            <w:div w:id="1582567827">
              <w:marLeft w:val="0"/>
              <w:marRight w:val="0"/>
              <w:marTop w:val="0"/>
              <w:marBottom w:val="0"/>
              <w:divBdr>
                <w:top w:val="none" w:sz="0" w:space="0" w:color="auto"/>
                <w:left w:val="none" w:sz="0" w:space="0" w:color="auto"/>
                <w:bottom w:val="none" w:sz="0" w:space="0" w:color="auto"/>
                <w:right w:val="none" w:sz="0" w:space="0" w:color="auto"/>
              </w:divBdr>
            </w:div>
            <w:div w:id="1890796409">
              <w:marLeft w:val="0"/>
              <w:marRight w:val="0"/>
              <w:marTop w:val="0"/>
              <w:marBottom w:val="0"/>
              <w:divBdr>
                <w:top w:val="none" w:sz="0" w:space="0" w:color="auto"/>
                <w:left w:val="none" w:sz="0" w:space="0" w:color="auto"/>
                <w:bottom w:val="none" w:sz="0" w:space="0" w:color="auto"/>
                <w:right w:val="none" w:sz="0" w:space="0" w:color="auto"/>
              </w:divBdr>
            </w:div>
            <w:div w:id="19337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6267">
      <w:bodyDiv w:val="1"/>
      <w:marLeft w:val="0"/>
      <w:marRight w:val="0"/>
      <w:marTop w:val="0"/>
      <w:marBottom w:val="0"/>
      <w:divBdr>
        <w:top w:val="none" w:sz="0" w:space="0" w:color="auto"/>
        <w:left w:val="none" w:sz="0" w:space="0" w:color="auto"/>
        <w:bottom w:val="none" w:sz="0" w:space="0" w:color="auto"/>
        <w:right w:val="none" w:sz="0" w:space="0" w:color="auto"/>
      </w:divBdr>
      <w:divsChild>
        <w:div w:id="354116315">
          <w:marLeft w:val="0"/>
          <w:marRight w:val="0"/>
          <w:marTop w:val="0"/>
          <w:marBottom w:val="0"/>
          <w:divBdr>
            <w:top w:val="none" w:sz="0" w:space="0" w:color="auto"/>
            <w:left w:val="none" w:sz="0" w:space="0" w:color="auto"/>
            <w:bottom w:val="none" w:sz="0" w:space="0" w:color="auto"/>
            <w:right w:val="none" w:sz="0" w:space="0" w:color="auto"/>
          </w:divBdr>
          <w:divsChild>
            <w:div w:id="403767644">
              <w:marLeft w:val="0"/>
              <w:marRight w:val="0"/>
              <w:marTop w:val="0"/>
              <w:marBottom w:val="0"/>
              <w:divBdr>
                <w:top w:val="none" w:sz="0" w:space="0" w:color="auto"/>
                <w:left w:val="none" w:sz="0" w:space="0" w:color="auto"/>
                <w:bottom w:val="none" w:sz="0" w:space="0" w:color="auto"/>
                <w:right w:val="none" w:sz="0" w:space="0" w:color="auto"/>
              </w:divBdr>
            </w:div>
            <w:div w:id="677925889">
              <w:marLeft w:val="0"/>
              <w:marRight w:val="0"/>
              <w:marTop w:val="0"/>
              <w:marBottom w:val="0"/>
              <w:divBdr>
                <w:top w:val="none" w:sz="0" w:space="0" w:color="auto"/>
                <w:left w:val="none" w:sz="0" w:space="0" w:color="auto"/>
                <w:bottom w:val="none" w:sz="0" w:space="0" w:color="auto"/>
                <w:right w:val="none" w:sz="0" w:space="0" w:color="auto"/>
              </w:divBdr>
            </w:div>
            <w:div w:id="717051902">
              <w:marLeft w:val="0"/>
              <w:marRight w:val="0"/>
              <w:marTop w:val="0"/>
              <w:marBottom w:val="0"/>
              <w:divBdr>
                <w:top w:val="none" w:sz="0" w:space="0" w:color="auto"/>
                <w:left w:val="none" w:sz="0" w:space="0" w:color="auto"/>
                <w:bottom w:val="none" w:sz="0" w:space="0" w:color="auto"/>
                <w:right w:val="none" w:sz="0" w:space="0" w:color="auto"/>
              </w:divBdr>
            </w:div>
            <w:div w:id="830145200">
              <w:marLeft w:val="0"/>
              <w:marRight w:val="0"/>
              <w:marTop w:val="0"/>
              <w:marBottom w:val="0"/>
              <w:divBdr>
                <w:top w:val="none" w:sz="0" w:space="0" w:color="auto"/>
                <w:left w:val="none" w:sz="0" w:space="0" w:color="auto"/>
                <w:bottom w:val="none" w:sz="0" w:space="0" w:color="auto"/>
                <w:right w:val="none" w:sz="0" w:space="0" w:color="auto"/>
              </w:divBdr>
            </w:div>
            <w:div w:id="1168254822">
              <w:marLeft w:val="0"/>
              <w:marRight w:val="0"/>
              <w:marTop w:val="0"/>
              <w:marBottom w:val="0"/>
              <w:divBdr>
                <w:top w:val="none" w:sz="0" w:space="0" w:color="auto"/>
                <w:left w:val="none" w:sz="0" w:space="0" w:color="auto"/>
                <w:bottom w:val="none" w:sz="0" w:space="0" w:color="auto"/>
                <w:right w:val="none" w:sz="0" w:space="0" w:color="auto"/>
              </w:divBdr>
            </w:div>
            <w:div w:id="1229225847">
              <w:marLeft w:val="0"/>
              <w:marRight w:val="0"/>
              <w:marTop w:val="0"/>
              <w:marBottom w:val="0"/>
              <w:divBdr>
                <w:top w:val="none" w:sz="0" w:space="0" w:color="auto"/>
                <w:left w:val="none" w:sz="0" w:space="0" w:color="auto"/>
                <w:bottom w:val="none" w:sz="0" w:space="0" w:color="auto"/>
                <w:right w:val="none" w:sz="0" w:space="0" w:color="auto"/>
              </w:divBdr>
            </w:div>
            <w:div w:id="1471707948">
              <w:marLeft w:val="0"/>
              <w:marRight w:val="0"/>
              <w:marTop w:val="0"/>
              <w:marBottom w:val="0"/>
              <w:divBdr>
                <w:top w:val="none" w:sz="0" w:space="0" w:color="auto"/>
                <w:left w:val="none" w:sz="0" w:space="0" w:color="auto"/>
                <w:bottom w:val="none" w:sz="0" w:space="0" w:color="auto"/>
                <w:right w:val="none" w:sz="0" w:space="0" w:color="auto"/>
              </w:divBdr>
            </w:div>
            <w:div w:id="1513691242">
              <w:marLeft w:val="0"/>
              <w:marRight w:val="0"/>
              <w:marTop w:val="0"/>
              <w:marBottom w:val="0"/>
              <w:divBdr>
                <w:top w:val="none" w:sz="0" w:space="0" w:color="auto"/>
                <w:left w:val="none" w:sz="0" w:space="0" w:color="auto"/>
                <w:bottom w:val="none" w:sz="0" w:space="0" w:color="auto"/>
                <w:right w:val="none" w:sz="0" w:space="0" w:color="auto"/>
              </w:divBdr>
            </w:div>
            <w:div w:id="1538590138">
              <w:marLeft w:val="0"/>
              <w:marRight w:val="0"/>
              <w:marTop w:val="0"/>
              <w:marBottom w:val="0"/>
              <w:divBdr>
                <w:top w:val="none" w:sz="0" w:space="0" w:color="auto"/>
                <w:left w:val="none" w:sz="0" w:space="0" w:color="auto"/>
                <w:bottom w:val="none" w:sz="0" w:space="0" w:color="auto"/>
                <w:right w:val="none" w:sz="0" w:space="0" w:color="auto"/>
              </w:divBdr>
            </w:div>
            <w:div w:id="1989673237">
              <w:marLeft w:val="0"/>
              <w:marRight w:val="0"/>
              <w:marTop w:val="0"/>
              <w:marBottom w:val="0"/>
              <w:divBdr>
                <w:top w:val="none" w:sz="0" w:space="0" w:color="auto"/>
                <w:left w:val="none" w:sz="0" w:space="0" w:color="auto"/>
                <w:bottom w:val="none" w:sz="0" w:space="0" w:color="auto"/>
                <w:right w:val="none" w:sz="0" w:space="0" w:color="auto"/>
              </w:divBdr>
            </w:div>
            <w:div w:id="2045254800">
              <w:marLeft w:val="0"/>
              <w:marRight w:val="0"/>
              <w:marTop w:val="0"/>
              <w:marBottom w:val="0"/>
              <w:divBdr>
                <w:top w:val="none" w:sz="0" w:space="0" w:color="auto"/>
                <w:left w:val="none" w:sz="0" w:space="0" w:color="auto"/>
                <w:bottom w:val="none" w:sz="0" w:space="0" w:color="auto"/>
                <w:right w:val="none" w:sz="0" w:space="0" w:color="auto"/>
              </w:divBdr>
            </w:div>
            <w:div w:id="21428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73">
      <w:bodyDiv w:val="1"/>
      <w:marLeft w:val="0"/>
      <w:marRight w:val="0"/>
      <w:marTop w:val="0"/>
      <w:marBottom w:val="0"/>
      <w:divBdr>
        <w:top w:val="none" w:sz="0" w:space="0" w:color="auto"/>
        <w:left w:val="none" w:sz="0" w:space="0" w:color="auto"/>
        <w:bottom w:val="none" w:sz="0" w:space="0" w:color="auto"/>
        <w:right w:val="none" w:sz="0" w:space="0" w:color="auto"/>
      </w:divBdr>
      <w:divsChild>
        <w:div w:id="1860661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8045031">
      <w:bodyDiv w:val="1"/>
      <w:marLeft w:val="0"/>
      <w:marRight w:val="0"/>
      <w:marTop w:val="0"/>
      <w:marBottom w:val="0"/>
      <w:divBdr>
        <w:top w:val="none" w:sz="0" w:space="0" w:color="auto"/>
        <w:left w:val="none" w:sz="0" w:space="0" w:color="auto"/>
        <w:bottom w:val="none" w:sz="0" w:space="0" w:color="auto"/>
        <w:right w:val="none" w:sz="0" w:space="0" w:color="auto"/>
      </w:divBdr>
    </w:div>
    <w:div w:id="274677759">
      <w:bodyDiv w:val="1"/>
      <w:marLeft w:val="0"/>
      <w:marRight w:val="0"/>
      <w:marTop w:val="0"/>
      <w:marBottom w:val="0"/>
      <w:divBdr>
        <w:top w:val="none" w:sz="0" w:space="0" w:color="auto"/>
        <w:left w:val="none" w:sz="0" w:space="0" w:color="auto"/>
        <w:bottom w:val="none" w:sz="0" w:space="0" w:color="auto"/>
        <w:right w:val="none" w:sz="0" w:space="0" w:color="auto"/>
      </w:divBdr>
      <w:divsChild>
        <w:div w:id="497500532">
          <w:marLeft w:val="0"/>
          <w:marRight w:val="0"/>
          <w:marTop w:val="0"/>
          <w:marBottom w:val="0"/>
          <w:divBdr>
            <w:top w:val="none" w:sz="0" w:space="0" w:color="auto"/>
            <w:left w:val="none" w:sz="0" w:space="0" w:color="auto"/>
            <w:bottom w:val="none" w:sz="0" w:space="0" w:color="auto"/>
            <w:right w:val="none" w:sz="0" w:space="0" w:color="auto"/>
          </w:divBdr>
          <w:divsChild>
            <w:div w:id="57099659">
              <w:marLeft w:val="0"/>
              <w:marRight w:val="0"/>
              <w:marTop w:val="0"/>
              <w:marBottom w:val="0"/>
              <w:divBdr>
                <w:top w:val="none" w:sz="0" w:space="0" w:color="auto"/>
                <w:left w:val="none" w:sz="0" w:space="0" w:color="auto"/>
                <w:bottom w:val="none" w:sz="0" w:space="0" w:color="auto"/>
                <w:right w:val="none" w:sz="0" w:space="0" w:color="auto"/>
              </w:divBdr>
            </w:div>
            <w:div w:id="173232934">
              <w:marLeft w:val="0"/>
              <w:marRight w:val="0"/>
              <w:marTop w:val="0"/>
              <w:marBottom w:val="0"/>
              <w:divBdr>
                <w:top w:val="none" w:sz="0" w:space="0" w:color="auto"/>
                <w:left w:val="none" w:sz="0" w:space="0" w:color="auto"/>
                <w:bottom w:val="none" w:sz="0" w:space="0" w:color="auto"/>
                <w:right w:val="none" w:sz="0" w:space="0" w:color="auto"/>
              </w:divBdr>
            </w:div>
            <w:div w:id="349724627">
              <w:marLeft w:val="0"/>
              <w:marRight w:val="0"/>
              <w:marTop w:val="0"/>
              <w:marBottom w:val="0"/>
              <w:divBdr>
                <w:top w:val="none" w:sz="0" w:space="0" w:color="auto"/>
                <w:left w:val="none" w:sz="0" w:space="0" w:color="auto"/>
                <w:bottom w:val="none" w:sz="0" w:space="0" w:color="auto"/>
                <w:right w:val="none" w:sz="0" w:space="0" w:color="auto"/>
              </w:divBdr>
            </w:div>
            <w:div w:id="490490282">
              <w:marLeft w:val="0"/>
              <w:marRight w:val="0"/>
              <w:marTop w:val="0"/>
              <w:marBottom w:val="0"/>
              <w:divBdr>
                <w:top w:val="none" w:sz="0" w:space="0" w:color="auto"/>
                <w:left w:val="none" w:sz="0" w:space="0" w:color="auto"/>
                <w:bottom w:val="none" w:sz="0" w:space="0" w:color="auto"/>
                <w:right w:val="none" w:sz="0" w:space="0" w:color="auto"/>
              </w:divBdr>
            </w:div>
            <w:div w:id="728111537">
              <w:marLeft w:val="0"/>
              <w:marRight w:val="0"/>
              <w:marTop w:val="0"/>
              <w:marBottom w:val="0"/>
              <w:divBdr>
                <w:top w:val="none" w:sz="0" w:space="0" w:color="auto"/>
                <w:left w:val="none" w:sz="0" w:space="0" w:color="auto"/>
                <w:bottom w:val="none" w:sz="0" w:space="0" w:color="auto"/>
                <w:right w:val="none" w:sz="0" w:space="0" w:color="auto"/>
              </w:divBdr>
            </w:div>
            <w:div w:id="1211722687">
              <w:marLeft w:val="0"/>
              <w:marRight w:val="0"/>
              <w:marTop w:val="0"/>
              <w:marBottom w:val="0"/>
              <w:divBdr>
                <w:top w:val="none" w:sz="0" w:space="0" w:color="auto"/>
                <w:left w:val="none" w:sz="0" w:space="0" w:color="auto"/>
                <w:bottom w:val="none" w:sz="0" w:space="0" w:color="auto"/>
                <w:right w:val="none" w:sz="0" w:space="0" w:color="auto"/>
              </w:divBdr>
            </w:div>
            <w:div w:id="1370840183">
              <w:marLeft w:val="0"/>
              <w:marRight w:val="0"/>
              <w:marTop w:val="0"/>
              <w:marBottom w:val="0"/>
              <w:divBdr>
                <w:top w:val="none" w:sz="0" w:space="0" w:color="auto"/>
                <w:left w:val="none" w:sz="0" w:space="0" w:color="auto"/>
                <w:bottom w:val="none" w:sz="0" w:space="0" w:color="auto"/>
                <w:right w:val="none" w:sz="0" w:space="0" w:color="auto"/>
              </w:divBdr>
            </w:div>
            <w:div w:id="1458332069">
              <w:marLeft w:val="0"/>
              <w:marRight w:val="0"/>
              <w:marTop w:val="0"/>
              <w:marBottom w:val="0"/>
              <w:divBdr>
                <w:top w:val="none" w:sz="0" w:space="0" w:color="auto"/>
                <w:left w:val="none" w:sz="0" w:space="0" w:color="auto"/>
                <w:bottom w:val="none" w:sz="0" w:space="0" w:color="auto"/>
                <w:right w:val="none" w:sz="0" w:space="0" w:color="auto"/>
              </w:divBdr>
            </w:div>
            <w:div w:id="1498961524">
              <w:marLeft w:val="0"/>
              <w:marRight w:val="0"/>
              <w:marTop w:val="0"/>
              <w:marBottom w:val="0"/>
              <w:divBdr>
                <w:top w:val="none" w:sz="0" w:space="0" w:color="auto"/>
                <w:left w:val="none" w:sz="0" w:space="0" w:color="auto"/>
                <w:bottom w:val="none" w:sz="0" w:space="0" w:color="auto"/>
                <w:right w:val="none" w:sz="0" w:space="0" w:color="auto"/>
              </w:divBdr>
            </w:div>
            <w:div w:id="1687825670">
              <w:marLeft w:val="0"/>
              <w:marRight w:val="0"/>
              <w:marTop w:val="0"/>
              <w:marBottom w:val="0"/>
              <w:divBdr>
                <w:top w:val="none" w:sz="0" w:space="0" w:color="auto"/>
                <w:left w:val="none" w:sz="0" w:space="0" w:color="auto"/>
                <w:bottom w:val="none" w:sz="0" w:space="0" w:color="auto"/>
                <w:right w:val="none" w:sz="0" w:space="0" w:color="auto"/>
              </w:divBdr>
            </w:div>
            <w:div w:id="20248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2084">
      <w:bodyDiv w:val="1"/>
      <w:marLeft w:val="0"/>
      <w:marRight w:val="0"/>
      <w:marTop w:val="0"/>
      <w:marBottom w:val="0"/>
      <w:divBdr>
        <w:top w:val="none" w:sz="0" w:space="0" w:color="auto"/>
        <w:left w:val="none" w:sz="0" w:space="0" w:color="auto"/>
        <w:bottom w:val="none" w:sz="0" w:space="0" w:color="auto"/>
        <w:right w:val="none" w:sz="0" w:space="0" w:color="auto"/>
      </w:divBdr>
      <w:divsChild>
        <w:div w:id="441271501">
          <w:marLeft w:val="0"/>
          <w:marRight w:val="0"/>
          <w:marTop w:val="0"/>
          <w:marBottom w:val="0"/>
          <w:divBdr>
            <w:top w:val="none" w:sz="0" w:space="0" w:color="auto"/>
            <w:left w:val="none" w:sz="0" w:space="0" w:color="auto"/>
            <w:bottom w:val="none" w:sz="0" w:space="0" w:color="auto"/>
            <w:right w:val="none" w:sz="0" w:space="0" w:color="auto"/>
          </w:divBdr>
          <w:divsChild>
            <w:div w:id="601111429">
              <w:marLeft w:val="0"/>
              <w:marRight w:val="0"/>
              <w:marTop w:val="0"/>
              <w:marBottom w:val="0"/>
              <w:divBdr>
                <w:top w:val="none" w:sz="0" w:space="0" w:color="auto"/>
                <w:left w:val="none" w:sz="0" w:space="0" w:color="auto"/>
                <w:bottom w:val="none" w:sz="0" w:space="0" w:color="auto"/>
                <w:right w:val="none" w:sz="0" w:space="0" w:color="auto"/>
              </w:divBdr>
            </w:div>
            <w:div w:id="1772355892">
              <w:marLeft w:val="0"/>
              <w:marRight w:val="0"/>
              <w:marTop w:val="0"/>
              <w:marBottom w:val="0"/>
              <w:divBdr>
                <w:top w:val="none" w:sz="0" w:space="0" w:color="auto"/>
                <w:left w:val="none" w:sz="0" w:space="0" w:color="auto"/>
                <w:bottom w:val="none" w:sz="0" w:space="0" w:color="auto"/>
                <w:right w:val="none" w:sz="0" w:space="0" w:color="auto"/>
              </w:divBdr>
            </w:div>
            <w:div w:id="1827359862">
              <w:marLeft w:val="0"/>
              <w:marRight w:val="0"/>
              <w:marTop w:val="0"/>
              <w:marBottom w:val="0"/>
              <w:divBdr>
                <w:top w:val="none" w:sz="0" w:space="0" w:color="auto"/>
                <w:left w:val="none" w:sz="0" w:space="0" w:color="auto"/>
                <w:bottom w:val="none" w:sz="0" w:space="0" w:color="auto"/>
                <w:right w:val="none" w:sz="0" w:space="0" w:color="auto"/>
              </w:divBdr>
            </w:div>
            <w:div w:id="18749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437">
      <w:bodyDiv w:val="1"/>
      <w:marLeft w:val="0"/>
      <w:marRight w:val="0"/>
      <w:marTop w:val="0"/>
      <w:marBottom w:val="0"/>
      <w:divBdr>
        <w:top w:val="none" w:sz="0" w:space="0" w:color="auto"/>
        <w:left w:val="none" w:sz="0" w:space="0" w:color="auto"/>
        <w:bottom w:val="none" w:sz="0" w:space="0" w:color="auto"/>
        <w:right w:val="none" w:sz="0" w:space="0" w:color="auto"/>
      </w:divBdr>
      <w:divsChild>
        <w:div w:id="803236278">
          <w:marLeft w:val="0"/>
          <w:marRight w:val="0"/>
          <w:marTop w:val="0"/>
          <w:marBottom w:val="0"/>
          <w:divBdr>
            <w:top w:val="none" w:sz="0" w:space="0" w:color="auto"/>
            <w:left w:val="none" w:sz="0" w:space="0" w:color="auto"/>
            <w:bottom w:val="none" w:sz="0" w:space="0" w:color="auto"/>
            <w:right w:val="none" w:sz="0" w:space="0" w:color="auto"/>
          </w:divBdr>
          <w:divsChild>
            <w:div w:id="58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7999">
      <w:bodyDiv w:val="1"/>
      <w:marLeft w:val="0"/>
      <w:marRight w:val="0"/>
      <w:marTop w:val="0"/>
      <w:marBottom w:val="0"/>
      <w:divBdr>
        <w:top w:val="none" w:sz="0" w:space="0" w:color="auto"/>
        <w:left w:val="none" w:sz="0" w:space="0" w:color="auto"/>
        <w:bottom w:val="none" w:sz="0" w:space="0" w:color="auto"/>
        <w:right w:val="none" w:sz="0" w:space="0" w:color="auto"/>
      </w:divBdr>
      <w:divsChild>
        <w:div w:id="704912069">
          <w:marLeft w:val="0"/>
          <w:marRight w:val="0"/>
          <w:marTop w:val="0"/>
          <w:marBottom w:val="0"/>
          <w:divBdr>
            <w:top w:val="none" w:sz="0" w:space="0" w:color="auto"/>
            <w:left w:val="none" w:sz="0" w:space="0" w:color="auto"/>
            <w:bottom w:val="none" w:sz="0" w:space="0" w:color="auto"/>
            <w:right w:val="none" w:sz="0" w:space="0" w:color="auto"/>
          </w:divBdr>
          <w:divsChild>
            <w:div w:id="155344092">
              <w:marLeft w:val="0"/>
              <w:marRight w:val="0"/>
              <w:marTop w:val="0"/>
              <w:marBottom w:val="0"/>
              <w:divBdr>
                <w:top w:val="none" w:sz="0" w:space="0" w:color="auto"/>
                <w:left w:val="none" w:sz="0" w:space="0" w:color="auto"/>
                <w:bottom w:val="none" w:sz="0" w:space="0" w:color="auto"/>
                <w:right w:val="none" w:sz="0" w:space="0" w:color="auto"/>
              </w:divBdr>
            </w:div>
            <w:div w:id="283192762">
              <w:marLeft w:val="0"/>
              <w:marRight w:val="0"/>
              <w:marTop w:val="0"/>
              <w:marBottom w:val="0"/>
              <w:divBdr>
                <w:top w:val="none" w:sz="0" w:space="0" w:color="auto"/>
                <w:left w:val="none" w:sz="0" w:space="0" w:color="auto"/>
                <w:bottom w:val="none" w:sz="0" w:space="0" w:color="auto"/>
                <w:right w:val="none" w:sz="0" w:space="0" w:color="auto"/>
              </w:divBdr>
            </w:div>
            <w:div w:id="305282015">
              <w:marLeft w:val="0"/>
              <w:marRight w:val="0"/>
              <w:marTop w:val="0"/>
              <w:marBottom w:val="0"/>
              <w:divBdr>
                <w:top w:val="none" w:sz="0" w:space="0" w:color="auto"/>
                <w:left w:val="none" w:sz="0" w:space="0" w:color="auto"/>
                <w:bottom w:val="none" w:sz="0" w:space="0" w:color="auto"/>
                <w:right w:val="none" w:sz="0" w:space="0" w:color="auto"/>
              </w:divBdr>
            </w:div>
            <w:div w:id="365256189">
              <w:marLeft w:val="0"/>
              <w:marRight w:val="0"/>
              <w:marTop w:val="0"/>
              <w:marBottom w:val="0"/>
              <w:divBdr>
                <w:top w:val="none" w:sz="0" w:space="0" w:color="auto"/>
                <w:left w:val="none" w:sz="0" w:space="0" w:color="auto"/>
                <w:bottom w:val="none" w:sz="0" w:space="0" w:color="auto"/>
                <w:right w:val="none" w:sz="0" w:space="0" w:color="auto"/>
              </w:divBdr>
            </w:div>
            <w:div w:id="971208060">
              <w:marLeft w:val="0"/>
              <w:marRight w:val="0"/>
              <w:marTop w:val="0"/>
              <w:marBottom w:val="0"/>
              <w:divBdr>
                <w:top w:val="none" w:sz="0" w:space="0" w:color="auto"/>
                <w:left w:val="none" w:sz="0" w:space="0" w:color="auto"/>
                <w:bottom w:val="none" w:sz="0" w:space="0" w:color="auto"/>
                <w:right w:val="none" w:sz="0" w:space="0" w:color="auto"/>
              </w:divBdr>
            </w:div>
            <w:div w:id="994797952">
              <w:marLeft w:val="0"/>
              <w:marRight w:val="0"/>
              <w:marTop w:val="0"/>
              <w:marBottom w:val="0"/>
              <w:divBdr>
                <w:top w:val="none" w:sz="0" w:space="0" w:color="auto"/>
                <w:left w:val="none" w:sz="0" w:space="0" w:color="auto"/>
                <w:bottom w:val="none" w:sz="0" w:space="0" w:color="auto"/>
                <w:right w:val="none" w:sz="0" w:space="0" w:color="auto"/>
              </w:divBdr>
            </w:div>
            <w:div w:id="1109007061">
              <w:marLeft w:val="0"/>
              <w:marRight w:val="0"/>
              <w:marTop w:val="0"/>
              <w:marBottom w:val="0"/>
              <w:divBdr>
                <w:top w:val="none" w:sz="0" w:space="0" w:color="auto"/>
                <w:left w:val="none" w:sz="0" w:space="0" w:color="auto"/>
                <w:bottom w:val="none" w:sz="0" w:space="0" w:color="auto"/>
                <w:right w:val="none" w:sz="0" w:space="0" w:color="auto"/>
              </w:divBdr>
            </w:div>
            <w:div w:id="1291521064">
              <w:marLeft w:val="0"/>
              <w:marRight w:val="0"/>
              <w:marTop w:val="0"/>
              <w:marBottom w:val="0"/>
              <w:divBdr>
                <w:top w:val="none" w:sz="0" w:space="0" w:color="auto"/>
                <w:left w:val="none" w:sz="0" w:space="0" w:color="auto"/>
                <w:bottom w:val="none" w:sz="0" w:space="0" w:color="auto"/>
                <w:right w:val="none" w:sz="0" w:space="0" w:color="auto"/>
              </w:divBdr>
            </w:div>
            <w:div w:id="1603564481">
              <w:marLeft w:val="0"/>
              <w:marRight w:val="0"/>
              <w:marTop w:val="0"/>
              <w:marBottom w:val="0"/>
              <w:divBdr>
                <w:top w:val="none" w:sz="0" w:space="0" w:color="auto"/>
                <w:left w:val="none" w:sz="0" w:space="0" w:color="auto"/>
                <w:bottom w:val="none" w:sz="0" w:space="0" w:color="auto"/>
                <w:right w:val="none" w:sz="0" w:space="0" w:color="auto"/>
              </w:divBdr>
            </w:div>
            <w:div w:id="1632055069">
              <w:marLeft w:val="0"/>
              <w:marRight w:val="0"/>
              <w:marTop w:val="0"/>
              <w:marBottom w:val="0"/>
              <w:divBdr>
                <w:top w:val="none" w:sz="0" w:space="0" w:color="auto"/>
                <w:left w:val="none" w:sz="0" w:space="0" w:color="auto"/>
                <w:bottom w:val="none" w:sz="0" w:space="0" w:color="auto"/>
                <w:right w:val="none" w:sz="0" w:space="0" w:color="auto"/>
              </w:divBdr>
            </w:div>
            <w:div w:id="1683245315">
              <w:marLeft w:val="0"/>
              <w:marRight w:val="0"/>
              <w:marTop w:val="0"/>
              <w:marBottom w:val="0"/>
              <w:divBdr>
                <w:top w:val="none" w:sz="0" w:space="0" w:color="auto"/>
                <w:left w:val="none" w:sz="0" w:space="0" w:color="auto"/>
                <w:bottom w:val="none" w:sz="0" w:space="0" w:color="auto"/>
                <w:right w:val="none" w:sz="0" w:space="0" w:color="auto"/>
              </w:divBdr>
            </w:div>
            <w:div w:id="1780223351">
              <w:marLeft w:val="0"/>
              <w:marRight w:val="0"/>
              <w:marTop w:val="0"/>
              <w:marBottom w:val="0"/>
              <w:divBdr>
                <w:top w:val="none" w:sz="0" w:space="0" w:color="auto"/>
                <w:left w:val="none" w:sz="0" w:space="0" w:color="auto"/>
                <w:bottom w:val="none" w:sz="0" w:space="0" w:color="auto"/>
                <w:right w:val="none" w:sz="0" w:space="0" w:color="auto"/>
              </w:divBdr>
            </w:div>
            <w:div w:id="1843622261">
              <w:marLeft w:val="0"/>
              <w:marRight w:val="0"/>
              <w:marTop w:val="0"/>
              <w:marBottom w:val="0"/>
              <w:divBdr>
                <w:top w:val="none" w:sz="0" w:space="0" w:color="auto"/>
                <w:left w:val="none" w:sz="0" w:space="0" w:color="auto"/>
                <w:bottom w:val="none" w:sz="0" w:space="0" w:color="auto"/>
                <w:right w:val="none" w:sz="0" w:space="0" w:color="auto"/>
              </w:divBdr>
            </w:div>
            <w:div w:id="1847137979">
              <w:marLeft w:val="0"/>
              <w:marRight w:val="0"/>
              <w:marTop w:val="0"/>
              <w:marBottom w:val="0"/>
              <w:divBdr>
                <w:top w:val="none" w:sz="0" w:space="0" w:color="auto"/>
                <w:left w:val="none" w:sz="0" w:space="0" w:color="auto"/>
                <w:bottom w:val="none" w:sz="0" w:space="0" w:color="auto"/>
                <w:right w:val="none" w:sz="0" w:space="0" w:color="auto"/>
              </w:divBdr>
            </w:div>
            <w:div w:id="1921063739">
              <w:marLeft w:val="0"/>
              <w:marRight w:val="0"/>
              <w:marTop w:val="0"/>
              <w:marBottom w:val="0"/>
              <w:divBdr>
                <w:top w:val="none" w:sz="0" w:space="0" w:color="auto"/>
                <w:left w:val="none" w:sz="0" w:space="0" w:color="auto"/>
                <w:bottom w:val="none" w:sz="0" w:space="0" w:color="auto"/>
                <w:right w:val="none" w:sz="0" w:space="0" w:color="auto"/>
              </w:divBdr>
            </w:div>
            <w:div w:id="1988775637">
              <w:marLeft w:val="0"/>
              <w:marRight w:val="0"/>
              <w:marTop w:val="0"/>
              <w:marBottom w:val="0"/>
              <w:divBdr>
                <w:top w:val="none" w:sz="0" w:space="0" w:color="auto"/>
                <w:left w:val="none" w:sz="0" w:space="0" w:color="auto"/>
                <w:bottom w:val="none" w:sz="0" w:space="0" w:color="auto"/>
                <w:right w:val="none" w:sz="0" w:space="0" w:color="auto"/>
              </w:divBdr>
            </w:div>
            <w:div w:id="2016373277">
              <w:marLeft w:val="0"/>
              <w:marRight w:val="0"/>
              <w:marTop w:val="0"/>
              <w:marBottom w:val="0"/>
              <w:divBdr>
                <w:top w:val="none" w:sz="0" w:space="0" w:color="auto"/>
                <w:left w:val="none" w:sz="0" w:space="0" w:color="auto"/>
                <w:bottom w:val="none" w:sz="0" w:space="0" w:color="auto"/>
                <w:right w:val="none" w:sz="0" w:space="0" w:color="auto"/>
              </w:divBdr>
            </w:div>
            <w:div w:id="21390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284">
      <w:bodyDiv w:val="1"/>
      <w:marLeft w:val="0"/>
      <w:marRight w:val="0"/>
      <w:marTop w:val="0"/>
      <w:marBottom w:val="0"/>
      <w:divBdr>
        <w:top w:val="none" w:sz="0" w:space="0" w:color="auto"/>
        <w:left w:val="none" w:sz="0" w:space="0" w:color="auto"/>
        <w:bottom w:val="none" w:sz="0" w:space="0" w:color="auto"/>
        <w:right w:val="none" w:sz="0" w:space="0" w:color="auto"/>
      </w:divBdr>
      <w:divsChild>
        <w:div w:id="239826879">
          <w:marLeft w:val="0"/>
          <w:marRight w:val="0"/>
          <w:marTop w:val="0"/>
          <w:marBottom w:val="0"/>
          <w:divBdr>
            <w:top w:val="none" w:sz="0" w:space="0" w:color="auto"/>
            <w:left w:val="none" w:sz="0" w:space="0" w:color="auto"/>
            <w:bottom w:val="none" w:sz="0" w:space="0" w:color="auto"/>
            <w:right w:val="none" w:sz="0" w:space="0" w:color="auto"/>
          </w:divBdr>
          <w:divsChild>
            <w:div w:id="13847130">
              <w:marLeft w:val="0"/>
              <w:marRight w:val="0"/>
              <w:marTop w:val="0"/>
              <w:marBottom w:val="0"/>
              <w:divBdr>
                <w:top w:val="none" w:sz="0" w:space="0" w:color="auto"/>
                <w:left w:val="none" w:sz="0" w:space="0" w:color="auto"/>
                <w:bottom w:val="none" w:sz="0" w:space="0" w:color="auto"/>
                <w:right w:val="none" w:sz="0" w:space="0" w:color="auto"/>
              </w:divBdr>
            </w:div>
            <w:div w:id="5294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9771">
      <w:bodyDiv w:val="1"/>
      <w:marLeft w:val="0"/>
      <w:marRight w:val="0"/>
      <w:marTop w:val="0"/>
      <w:marBottom w:val="0"/>
      <w:divBdr>
        <w:top w:val="none" w:sz="0" w:space="0" w:color="auto"/>
        <w:left w:val="none" w:sz="0" w:space="0" w:color="auto"/>
        <w:bottom w:val="none" w:sz="0" w:space="0" w:color="auto"/>
        <w:right w:val="none" w:sz="0" w:space="0" w:color="auto"/>
      </w:divBdr>
      <w:divsChild>
        <w:div w:id="827018496">
          <w:marLeft w:val="0"/>
          <w:marRight w:val="0"/>
          <w:marTop w:val="0"/>
          <w:marBottom w:val="0"/>
          <w:divBdr>
            <w:top w:val="none" w:sz="0" w:space="0" w:color="auto"/>
            <w:left w:val="none" w:sz="0" w:space="0" w:color="auto"/>
            <w:bottom w:val="none" w:sz="0" w:space="0" w:color="auto"/>
            <w:right w:val="none" w:sz="0" w:space="0" w:color="auto"/>
          </w:divBdr>
        </w:div>
      </w:divsChild>
    </w:div>
    <w:div w:id="503209295">
      <w:bodyDiv w:val="1"/>
      <w:marLeft w:val="0"/>
      <w:marRight w:val="0"/>
      <w:marTop w:val="0"/>
      <w:marBottom w:val="0"/>
      <w:divBdr>
        <w:top w:val="none" w:sz="0" w:space="0" w:color="auto"/>
        <w:left w:val="none" w:sz="0" w:space="0" w:color="auto"/>
        <w:bottom w:val="none" w:sz="0" w:space="0" w:color="auto"/>
        <w:right w:val="none" w:sz="0" w:space="0" w:color="auto"/>
      </w:divBdr>
      <w:divsChild>
        <w:div w:id="90129874">
          <w:marLeft w:val="0"/>
          <w:marRight w:val="0"/>
          <w:marTop w:val="0"/>
          <w:marBottom w:val="0"/>
          <w:divBdr>
            <w:top w:val="none" w:sz="0" w:space="0" w:color="auto"/>
            <w:left w:val="none" w:sz="0" w:space="0" w:color="auto"/>
            <w:bottom w:val="none" w:sz="0" w:space="0" w:color="auto"/>
            <w:right w:val="none" w:sz="0" w:space="0" w:color="auto"/>
          </w:divBdr>
          <w:divsChild>
            <w:div w:id="550116837">
              <w:marLeft w:val="0"/>
              <w:marRight w:val="0"/>
              <w:marTop w:val="0"/>
              <w:marBottom w:val="0"/>
              <w:divBdr>
                <w:top w:val="none" w:sz="0" w:space="0" w:color="auto"/>
                <w:left w:val="none" w:sz="0" w:space="0" w:color="auto"/>
                <w:bottom w:val="none" w:sz="0" w:space="0" w:color="auto"/>
                <w:right w:val="none" w:sz="0" w:space="0" w:color="auto"/>
              </w:divBdr>
            </w:div>
            <w:div w:id="1059208913">
              <w:marLeft w:val="0"/>
              <w:marRight w:val="0"/>
              <w:marTop w:val="0"/>
              <w:marBottom w:val="0"/>
              <w:divBdr>
                <w:top w:val="none" w:sz="0" w:space="0" w:color="auto"/>
                <w:left w:val="none" w:sz="0" w:space="0" w:color="auto"/>
                <w:bottom w:val="none" w:sz="0" w:space="0" w:color="auto"/>
                <w:right w:val="none" w:sz="0" w:space="0" w:color="auto"/>
              </w:divBdr>
            </w:div>
            <w:div w:id="1143353091">
              <w:marLeft w:val="0"/>
              <w:marRight w:val="0"/>
              <w:marTop w:val="0"/>
              <w:marBottom w:val="0"/>
              <w:divBdr>
                <w:top w:val="none" w:sz="0" w:space="0" w:color="auto"/>
                <w:left w:val="none" w:sz="0" w:space="0" w:color="auto"/>
                <w:bottom w:val="none" w:sz="0" w:space="0" w:color="auto"/>
                <w:right w:val="none" w:sz="0" w:space="0" w:color="auto"/>
              </w:divBdr>
            </w:div>
            <w:div w:id="18475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2280">
      <w:bodyDiv w:val="1"/>
      <w:marLeft w:val="0"/>
      <w:marRight w:val="0"/>
      <w:marTop w:val="0"/>
      <w:marBottom w:val="0"/>
      <w:divBdr>
        <w:top w:val="none" w:sz="0" w:space="0" w:color="auto"/>
        <w:left w:val="none" w:sz="0" w:space="0" w:color="auto"/>
        <w:bottom w:val="none" w:sz="0" w:space="0" w:color="auto"/>
        <w:right w:val="none" w:sz="0" w:space="0" w:color="auto"/>
      </w:divBdr>
      <w:divsChild>
        <w:div w:id="644967422">
          <w:marLeft w:val="0"/>
          <w:marRight w:val="0"/>
          <w:marTop w:val="0"/>
          <w:marBottom w:val="0"/>
          <w:divBdr>
            <w:top w:val="none" w:sz="0" w:space="0" w:color="auto"/>
            <w:left w:val="none" w:sz="0" w:space="0" w:color="auto"/>
            <w:bottom w:val="none" w:sz="0" w:space="0" w:color="auto"/>
            <w:right w:val="none" w:sz="0" w:space="0" w:color="auto"/>
          </w:divBdr>
          <w:divsChild>
            <w:div w:id="494152456">
              <w:marLeft w:val="0"/>
              <w:marRight w:val="0"/>
              <w:marTop w:val="0"/>
              <w:marBottom w:val="0"/>
              <w:divBdr>
                <w:top w:val="none" w:sz="0" w:space="0" w:color="auto"/>
                <w:left w:val="none" w:sz="0" w:space="0" w:color="auto"/>
                <w:bottom w:val="none" w:sz="0" w:space="0" w:color="auto"/>
                <w:right w:val="none" w:sz="0" w:space="0" w:color="auto"/>
              </w:divBdr>
            </w:div>
            <w:div w:id="672073426">
              <w:marLeft w:val="0"/>
              <w:marRight w:val="0"/>
              <w:marTop w:val="0"/>
              <w:marBottom w:val="0"/>
              <w:divBdr>
                <w:top w:val="none" w:sz="0" w:space="0" w:color="auto"/>
                <w:left w:val="none" w:sz="0" w:space="0" w:color="auto"/>
                <w:bottom w:val="none" w:sz="0" w:space="0" w:color="auto"/>
                <w:right w:val="none" w:sz="0" w:space="0" w:color="auto"/>
              </w:divBdr>
            </w:div>
            <w:div w:id="1422137769">
              <w:marLeft w:val="0"/>
              <w:marRight w:val="0"/>
              <w:marTop w:val="0"/>
              <w:marBottom w:val="0"/>
              <w:divBdr>
                <w:top w:val="none" w:sz="0" w:space="0" w:color="auto"/>
                <w:left w:val="none" w:sz="0" w:space="0" w:color="auto"/>
                <w:bottom w:val="none" w:sz="0" w:space="0" w:color="auto"/>
                <w:right w:val="none" w:sz="0" w:space="0" w:color="auto"/>
              </w:divBdr>
            </w:div>
            <w:div w:id="15085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84">
      <w:bodyDiv w:val="1"/>
      <w:marLeft w:val="0"/>
      <w:marRight w:val="0"/>
      <w:marTop w:val="0"/>
      <w:marBottom w:val="0"/>
      <w:divBdr>
        <w:top w:val="none" w:sz="0" w:space="0" w:color="auto"/>
        <w:left w:val="none" w:sz="0" w:space="0" w:color="auto"/>
        <w:bottom w:val="none" w:sz="0" w:space="0" w:color="auto"/>
        <w:right w:val="none" w:sz="0" w:space="0" w:color="auto"/>
      </w:divBdr>
      <w:divsChild>
        <w:div w:id="1110472563">
          <w:marLeft w:val="0"/>
          <w:marRight w:val="0"/>
          <w:marTop w:val="0"/>
          <w:marBottom w:val="0"/>
          <w:divBdr>
            <w:top w:val="none" w:sz="0" w:space="0" w:color="auto"/>
            <w:left w:val="none" w:sz="0" w:space="0" w:color="auto"/>
            <w:bottom w:val="none" w:sz="0" w:space="0" w:color="auto"/>
            <w:right w:val="none" w:sz="0" w:space="0" w:color="auto"/>
          </w:divBdr>
          <w:divsChild>
            <w:div w:id="152456562">
              <w:marLeft w:val="0"/>
              <w:marRight w:val="0"/>
              <w:marTop w:val="0"/>
              <w:marBottom w:val="0"/>
              <w:divBdr>
                <w:top w:val="none" w:sz="0" w:space="0" w:color="auto"/>
                <w:left w:val="none" w:sz="0" w:space="0" w:color="auto"/>
                <w:bottom w:val="none" w:sz="0" w:space="0" w:color="auto"/>
                <w:right w:val="none" w:sz="0" w:space="0" w:color="auto"/>
              </w:divBdr>
            </w:div>
            <w:div w:id="9844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426">
      <w:bodyDiv w:val="1"/>
      <w:marLeft w:val="0"/>
      <w:marRight w:val="0"/>
      <w:marTop w:val="0"/>
      <w:marBottom w:val="0"/>
      <w:divBdr>
        <w:top w:val="none" w:sz="0" w:space="0" w:color="auto"/>
        <w:left w:val="none" w:sz="0" w:space="0" w:color="auto"/>
        <w:bottom w:val="none" w:sz="0" w:space="0" w:color="auto"/>
        <w:right w:val="none" w:sz="0" w:space="0" w:color="auto"/>
      </w:divBdr>
      <w:divsChild>
        <w:div w:id="1209295369">
          <w:marLeft w:val="0"/>
          <w:marRight w:val="0"/>
          <w:marTop w:val="0"/>
          <w:marBottom w:val="0"/>
          <w:divBdr>
            <w:top w:val="none" w:sz="0" w:space="0" w:color="auto"/>
            <w:left w:val="none" w:sz="0" w:space="0" w:color="auto"/>
            <w:bottom w:val="none" w:sz="0" w:space="0" w:color="auto"/>
            <w:right w:val="none" w:sz="0" w:space="0" w:color="auto"/>
          </w:divBdr>
        </w:div>
      </w:divsChild>
    </w:div>
    <w:div w:id="600142838">
      <w:bodyDiv w:val="1"/>
      <w:marLeft w:val="0"/>
      <w:marRight w:val="0"/>
      <w:marTop w:val="0"/>
      <w:marBottom w:val="0"/>
      <w:divBdr>
        <w:top w:val="none" w:sz="0" w:space="0" w:color="auto"/>
        <w:left w:val="none" w:sz="0" w:space="0" w:color="auto"/>
        <w:bottom w:val="none" w:sz="0" w:space="0" w:color="auto"/>
        <w:right w:val="none" w:sz="0" w:space="0" w:color="auto"/>
      </w:divBdr>
    </w:div>
    <w:div w:id="620965970">
      <w:bodyDiv w:val="1"/>
      <w:marLeft w:val="0"/>
      <w:marRight w:val="0"/>
      <w:marTop w:val="0"/>
      <w:marBottom w:val="0"/>
      <w:divBdr>
        <w:top w:val="none" w:sz="0" w:space="0" w:color="auto"/>
        <w:left w:val="none" w:sz="0" w:space="0" w:color="auto"/>
        <w:bottom w:val="none" w:sz="0" w:space="0" w:color="auto"/>
        <w:right w:val="none" w:sz="0" w:space="0" w:color="auto"/>
      </w:divBdr>
      <w:divsChild>
        <w:div w:id="142242645">
          <w:marLeft w:val="0"/>
          <w:marRight w:val="0"/>
          <w:marTop w:val="0"/>
          <w:marBottom w:val="0"/>
          <w:divBdr>
            <w:top w:val="none" w:sz="0" w:space="0" w:color="auto"/>
            <w:left w:val="none" w:sz="0" w:space="0" w:color="auto"/>
            <w:bottom w:val="none" w:sz="0" w:space="0" w:color="auto"/>
            <w:right w:val="none" w:sz="0" w:space="0" w:color="auto"/>
          </w:divBdr>
          <w:divsChild>
            <w:div w:id="15815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4173">
      <w:bodyDiv w:val="1"/>
      <w:marLeft w:val="0"/>
      <w:marRight w:val="0"/>
      <w:marTop w:val="0"/>
      <w:marBottom w:val="0"/>
      <w:divBdr>
        <w:top w:val="none" w:sz="0" w:space="0" w:color="auto"/>
        <w:left w:val="none" w:sz="0" w:space="0" w:color="auto"/>
        <w:bottom w:val="none" w:sz="0" w:space="0" w:color="auto"/>
        <w:right w:val="none" w:sz="0" w:space="0" w:color="auto"/>
      </w:divBdr>
    </w:div>
    <w:div w:id="680201769">
      <w:bodyDiv w:val="1"/>
      <w:marLeft w:val="0"/>
      <w:marRight w:val="0"/>
      <w:marTop w:val="0"/>
      <w:marBottom w:val="0"/>
      <w:divBdr>
        <w:top w:val="none" w:sz="0" w:space="0" w:color="auto"/>
        <w:left w:val="none" w:sz="0" w:space="0" w:color="auto"/>
        <w:bottom w:val="none" w:sz="0" w:space="0" w:color="auto"/>
        <w:right w:val="none" w:sz="0" w:space="0" w:color="auto"/>
      </w:divBdr>
      <w:divsChild>
        <w:div w:id="1282878381">
          <w:marLeft w:val="0"/>
          <w:marRight w:val="0"/>
          <w:marTop w:val="0"/>
          <w:marBottom w:val="0"/>
          <w:divBdr>
            <w:top w:val="none" w:sz="0" w:space="0" w:color="auto"/>
            <w:left w:val="none" w:sz="0" w:space="0" w:color="auto"/>
            <w:bottom w:val="none" w:sz="0" w:space="0" w:color="auto"/>
            <w:right w:val="none" w:sz="0" w:space="0" w:color="auto"/>
          </w:divBdr>
          <w:divsChild>
            <w:div w:id="18094569">
              <w:marLeft w:val="0"/>
              <w:marRight w:val="0"/>
              <w:marTop w:val="0"/>
              <w:marBottom w:val="0"/>
              <w:divBdr>
                <w:top w:val="none" w:sz="0" w:space="0" w:color="auto"/>
                <w:left w:val="none" w:sz="0" w:space="0" w:color="auto"/>
                <w:bottom w:val="none" w:sz="0" w:space="0" w:color="auto"/>
                <w:right w:val="none" w:sz="0" w:space="0" w:color="auto"/>
              </w:divBdr>
            </w:div>
            <w:div w:id="126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40080">
      <w:bodyDiv w:val="1"/>
      <w:marLeft w:val="0"/>
      <w:marRight w:val="0"/>
      <w:marTop w:val="0"/>
      <w:marBottom w:val="0"/>
      <w:divBdr>
        <w:top w:val="none" w:sz="0" w:space="0" w:color="auto"/>
        <w:left w:val="none" w:sz="0" w:space="0" w:color="auto"/>
        <w:bottom w:val="none" w:sz="0" w:space="0" w:color="auto"/>
        <w:right w:val="none" w:sz="0" w:space="0" w:color="auto"/>
      </w:divBdr>
    </w:div>
    <w:div w:id="724643344">
      <w:bodyDiv w:val="1"/>
      <w:marLeft w:val="0"/>
      <w:marRight w:val="0"/>
      <w:marTop w:val="0"/>
      <w:marBottom w:val="0"/>
      <w:divBdr>
        <w:top w:val="none" w:sz="0" w:space="0" w:color="auto"/>
        <w:left w:val="none" w:sz="0" w:space="0" w:color="auto"/>
        <w:bottom w:val="none" w:sz="0" w:space="0" w:color="auto"/>
        <w:right w:val="none" w:sz="0" w:space="0" w:color="auto"/>
      </w:divBdr>
      <w:divsChild>
        <w:div w:id="66734550">
          <w:marLeft w:val="0"/>
          <w:marRight w:val="0"/>
          <w:marTop w:val="0"/>
          <w:marBottom w:val="0"/>
          <w:divBdr>
            <w:top w:val="none" w:sz="0" w:space="0" w:color="auto"/>
            <w:left w:val="none" w:sz="0" w:space="0" w:color="auto"/>
            <w:bottom w:val="none" w:sz="0" w:space="0" w:color="auto"/>
            <w:right w:val="none" w:sz="0" w:space="0" w:color="auto"/>
          </w:divBdr>
        </w:div>
      </w:divsChild>
    </w:div>
    <w:div w:id="751658374">
      <w:bodyDiv w:val="1"/>
      <w:marLeft w:val="0"/>
      <w:marRight w:val="0"/>
      <w:marTop w:val="0"/>
      <w:marBottom w:val="0"/>
      <w:divBdr>
        <w:top w:val="none" w:sz="0" w:space="0" w:color="auto"/>
        <w:left w:val="none" w:sz="0" w:space="0" w:color="auto"/>
        <w:bottom w:val="none" w:sz="0" w:space="0" w:color="auto"/>
        <w:right w:val="none" w:sz="0" w:space="0" w:color="auto"/>
      </w:divBdr>
      <w:divsChild>
        <w:div w:id="586234618">
          <w:marLeft w:val="0"/>
          <w:marRight w:val="0"/>
          <w:marTop w:val="0"/>
          <w:marBottom w:val="0"/>
          <w:divBdr>
            <w:top w:val="none" w:sz="0" w:space="0" w:color="auto"/>
            <w:left w:val="none" w:sz="0" w:space="0" w:color="auto"/>
            <w:bottom w:val="none" w:sz="0" w:space="0" w:color="auto"/>
            <w:right w:val="none" w:sz="0" w:space="0" w:color="auto"/>
          </w:divBdr>
          <w:divsChild>
            <w:div w:id="13874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751">
      <w:bodyDiv w:val="1"/>
      <w:marLeft w:val="0"/>
      <w:marRight w:val="0"/>
      <w:marTop w:val="0"/>
      <w:marBottom w:val="0"/>
      <w:divBdr>
        <w:top w:val="none" w:sz="0" w:space="0" w:color="auto"/>
        <w:left w:val="none" w:sz="0" w:space="0" w:color="auto"/>
        <w:bottom w:val="none" w:sz="0" w:space="0" w:color="auto"/>
        <w:right w:val="none" w:sz="0" w:space="0" w:color="auto"/>
      </w:divBdr>
      <w:divsChild>
        <w:div w:id="387001555">
          <w:marLeft w:val="0"/>
          <w:marRight w:val="0"/>
          <w:marTop w:val="0"/>
          <w:marBottom w:val="0"/>
          <w:divBdr>
            <w:top w:val="none" w:sz="0" w:space="0" w:color="auto"/>
            <w:left w:val="none" w:sz="0" w:space="0" w:color="auto"/>
            <w:bottom w:val="none" w:sz="0" w:space="0" w:color="auto"/>
            <w:right w:val="none" w:sz="0" w:space="0" w:color="auto"/>
          </w:divBdr>
        </w:div>
      </w:divsChild>
    </w:div>
    <w:div w:id="829641698">
      <w:bodyDiv w:val="1"/>
      <w:marLeft w:val="0"/>
      <w:marRight w:val="0"/>
      <w:marTop w:val="0"/>
      <w:marBottom w:val="0"/>
      <w:divBdr>
        <w:top w:val="none" w:sz="0" w:space="0" w:color="auto"/>
        <w:left w:val="none" w:sz="0" w:space="0" w:color="auto"/>
        <w:bottom w:val="none" w:sz="0" w:space="0" w:color="auto"/>
        <w:right w:val="none" w:sz="0" w:space="0" w:color="auto"/>
      </w:divBdr>
    </w:div>
    <w:div w:id="902523796">
      <w:bodyDiv w:val="1"/>
      <w:marLeft w:val="0"/>
      <w:marRight w:val="0"/>
      <w:marTop w:val="0"/>
      <w:marBottom w:val="0"/>
      <w:divBdr>
        <w:top w:val="none" w:sz="0" w:space="0" w:color="auto"/>
        <w:left w:val="none" w:sz="0" w:space="0" w:color="auto"/>
        <w:bottom w:val="none" w:sz="0" w:space="0" w:color="auto"/>
        <w:right w:val="none" w:sz="0" w:space="0" w:color="auto"/>
      </w:divBdr>
      <w:divsChild>
        <w:div w:id="2048870663">
          <w:marLeft w:val="0"/>
          <w:marRight w:val="0"/>
          <w:marTop w:val="0"/>
          <w:marBottom w:val="0"/>
          <w:divBdr>
            <w:top w:val="none" w:sz="0" w:space="0" w:color="auto"/>
            <w:left w:val="none" w:sz="0" w:space="0" w:color="auto"/>
            <w:bottom w:val="none" w:sz="0" w:space="0" w:color="auto"/>
            <w:right w:val="none" w:sz="0" w:space="0" w:color="auto"/>
          </w:divBdr>
        </w:div>
      </w:divsChild>
    </w:div>
    <w:div w:id="903836043">
      <w:bodyDiv w:val="1"/>
      <w:marLeft w:val="0"/>
      <w:marRight w:val="0"/>
      <w:marTop w:val="0"/>
      <w:marBottom w:val="0"/>
      <w:divBdr>
        <w:top w:val="none" w:sz="0" w:space="0" w:color="auto"/>
        <w:left w:val="none" w:sz="0" w:space="0" w:color="auto"/>
        <w:bottom w:val="none" w:sz="0" w:space="0" w:color="auto"/>
        <w:right w:val="none" w:sz="0" w:space="0" w:color="auto"/>
      </w:divBdr>
      <w:divsChild>
        <w:div w:id="940526198">
          <w:marLeft w:val="0"/>
          <w:marRight w:val="0"/>
          <w:marTop w:val="0"/>
          <w:marBottom w:val="0"/>
          <w:divBdr>
            <w:top w:val="single" w:sz="2" w:space="0" w:color="E5E7EB"/>
            <w:left w:val="single" w:sz="2" w:space="0" w:color="E5E7EB"/>
            <w:bottom w:val="single" w:sz="2" w:space="0" w:color="E5E7EB"/>
            <w:right w:val="single" w:sz="2" w:space="0" w:color="E5E7EB"/>
          </w:divBdr>
          <w:divsChild>
            <w:div w:id="2105876383">
              <w:marLeft w:val="0"/>
              <w:marRight w:val="0"/>
              <w:marTop w:val="0"/>
              <w:marBottom w:val="0"/>
              <w:divBdr>
                <w:top w:val="single" w:sz="2" w:space="0" w:color="E5E7EB"/>
                <w:left w:val="single" w:sz="2" w:space="0" w:color="E5E7EB"/>
                <w:bottom w:val="single" w:sz="2" w:space="0" w:color="E5E7EB"/>
                <w:right w:val="single" w:sz="2" w:space="0" w:color="E5E7EB"/>
              </w:divBdr>
            </w:div>
            <w:div w:id="776289017">
              <w:marLeft w:val="0"/>
              <w:marRight w:val="0"/>
              <w:marTop w:val="0"/>
              <w:marBottom w:val="0"/>
              <w:divBdr>
                <w:top w:val="single" w:sz="2" w:space="0" w:color="E5E7EB"/>
                <w:left w:val="single" w:sz="2" w:space="0" w:color="E5E7EB"/>
                <w:bottom w:val="single" w:sz="2" w:space="0" w:color="E5E7EB"/>
                <w:right w:val="single" w:sz="2" w:space="0" w:color="E5E7EB"/>
              </w:divBdr>
            </w:div>
            <w:div w:id="1939756192">
              <w:marLeft w:val="0"/>
              <w:marRight w:val="0"/>
              <w:marTop w:val="0"/>
              <w:marBottom w:val="0"/>
              <w:divBdr>
                <w:top w:val="single" w:sz="2" w:space="0" w:color="E5E7EB"/>
                <w:left w:val="single" w:sz="2" w:space="0" w:color="E5E7EB"/>
                <w:bottom w:val="single" w:sz="2" w:space="0" w:color="E5E7EB"/>
                <w:right w:val="single" w:sz="2" w:space="0" w:color="E5E7EB"/>
              </w:divBdr>
            </w:div>
            <w:div w:id="403531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1731084">
          <w:marLeft w:val="0"/>
          <w:marRight w:val="0"/>
          <w:marTop w:val="0"/>
          <w:marBottom w:val="0"/>
          <w:divBdr>
            <w:top w:val="single" w:sz="2" w:space="0" w:color="E5E7EB"/>
            <w:left w:val="single" w:sz="2" w:space="0" w:color="E5E7EB"/>
            <w:bottom w:val="single" w:sz="2" w:space="0" w:color="E5E7EB"/>
            <w:right w:val="single" w:sz="2" w:space="0" w:color="E5E7EB"/>
          </w:divBdr>
          <w:divsChild>
            <w:div w:id="1532187059">
              <w:marLeft w:val="0"/>
              <w:marRight w:val="0"/>
              <w:marTop w:val="0"/>
              <w:marBottom w:val="0"/>
              <w:divBdr>
                <w:top w:val="single" w:sz="2" w:space="0" w:color="E5E7EB"/>
                <w:left w:val="single" w:sz="2" w:space="0" w:color="E5E7EB"/>
                <w:bottom w:val="single" w:sz="2" w:space="0" w:color="E5E7EB"/>
                <w:right w:val="single" w:sz="2" w:space="0" w:color="E5E7EB"/>
              </w:divBdr>
              <w:divsChild>
                <w:div w:id="989406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21764717">
      <w:bodyDiv w:val="1"/>
      <w:marLeft w:val="0"/>
      <w:marRight w:val="0"/>
      <w:marTop w:val="0"/>
      <w:marBottom w:val="0"/>
      <w:divBdr>
        <w:top w:val="none" w:sz="0" w:space="0" w:color="auto"/>
        <w:left w:val="none" w:sz="0" w:space="0" w:color="auto"/>
        <w:bottom w:val="none" w:sz="0" w:space="0" w:color="auto"/>
        <w:right w:val="none" w:sz="0" w:space="0" w:color="auto"/>
      </w:divBdr>
      <w:divsChild>
        <w:div w:id="986740319">
          <w:marLeft w:val="0"/>
          <w:marRight w:val="0"/>
          <w:marTop w:val="0"/>
          <w:marBottom w:val="0"/>
          <w:divBdr>
            <w:top w:val="none" w:sz="0" w:space="0" w:color="auto"/>
            <w:left w:val="none" w:sz="0" w:space="0" w:color="auto"/>
            <w:bottom w:val="none" w:sz="0" w:space="0" w:color="auto"/>
            <w:right w:val="none" w:sz="0" w:space="0" w:color="auto"/>
          </w:divBdr>
          <w:divsChild>
            <w:div w:id="788296">
              <w:marLeft w:val="0"/>
              <w:marRight w:val="0"/>
              <w:marTop w:val="0"/>
              <w:marBottom w:val="0"/>
              <w:divBdr>
                <w:top w:val="none" w:sz="0" w:space="0" w:color="auto"/>
                <w:left w:val="none" w:sz="0" w:space="0" w:color="auto"/>
                <w:bottom w:val="none" w:sz="0" w:space="0" w:color="auto"/>
                <w:right w:val="none" w:sz="0" w:space="0" w:color="auto"/>
              </w:divBdr>
            </w:div>
            <w:div w:id="156311346">
              <w:marLeft w:val="0"/>
              <w:marRight w:val="0"/>
              <w:marTop w:val="0"/>
              <w:marBottom w:val="0"/>
              <w:divBdr>
                <w:top w:val="none" w:sz="0" w:space="0" w:color="auto"/>
                <w:left w:val="none" w:sz="0" w:space="0" w:color="auto"/>
                <w:bottom w:val="none" w:sz="0" w:space="0" w:color="auto"/>
                <w:right w:val="none" w:sz="0" w:space="0" w:color="auto"/>
              </w:divBdr>
            </w:div>
            <w:div w:id="817576654">
              <w:marLeft w:val="0"/>
              <w:marRight w:val="0"/>
              <w:marTop w:val="0"/>
              <w:marBottom w:val="0"/>
              <w:divBdr>
                <w:top w:val="none" w:sz="0" w:space="0" w:color="auto"/>
                <w:left w:val="none" w:sz="0" w:space="0" w:color="auto"/>
                <w:bottom w:val="none" w:sz="0" w:space="0" w:color="auto"/>
                <w:right w:val="none" w:sz="0" w:space="0" w:color="auto"/>
              </w:divBdr>
            </w:div>
            <w:div w:id="818301805">
              <w:marLeft w:val="0"/>
              <w:marRight w:val="0"/>
              <w:marTop w:val="0"/>
              <w:marBottom w:val="0"/>
              <w:divBdr>
                <w:top w:val="none" w:sz="0" w:space="0" w:color="auto"/>
                <w:left w:val="none" w:sz="0" w:space="0" w:color="auto"/>
                <w:bottom w:val="none" w:sz="0" w:space="0" w:color="auto"/>
                <w:right w:val="none" w:sz="0" w:space="0" w:color="auto"/>
              </w:divBdr>
            </w:div>
            <w:div w:id="1121605830">
              <w:marLeft w:val="0"/>
              <w:marRight w:val="0"/>
              <w:marTop w:val="0"/>
              <w:marBottom w:val="0"/>
              <w:divBdr>
                <w:top w:val="none" w:sz="0" w:space="0" w:color="auto"/>
                <w:left w:val="none" w:sz="0" w:space="0" w:color="auto"/>
                <w:bottom w:val="none" w:sz="0" w:space="0" w:color="auto"/>
                <w:right w:val="none" w:sz="0" w:space="0" w:color="auto"/>
              </w:divBdr>
            </w:div>
            <w:div w:id="1673020922">
              <w:marLeft w:val="0"/>
              <w:marRight w:val="0"/>
              <w:marTop w:val="0"/>
              <w:marBottom w:val="0"/>
              <w:divBdr>
                <w:top w:val="none" w:sz="0" w:space="0" w:color="auto"/>
                <w:left w:val="none" w:sz="0" w:space="0" w:color="auto"/>
                <w:bottom w:val="none" w:sz="0" w:space="0" w:color="auto"/>
                <w:right w:val="none" w:sz="0" w:space="0" w:color="auto"/>
              </w:divBdr>
            </w:div>
            <w:div w:id="1709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347">
      <w:bodyDiv w:val="1"/>
      <w:marLeft w:val="0"/>
      <w:marRight w:val="0"/>
      <w:marTop w:val="0"/>
      <w:marBottom w:val="0"/>
      <w:divBdr>
        <w:top w:val="none" w:sz="0" w:space="0" w:color="auto"/>
        <w:left w:val="none" w:sz="0" w:space="0" w:color="auto"/>
        <w:bottom w:val="none" w:sz="0" w:space="0" w:color="auto"/>
        <w:right w:val="none" w:sz="0" w:space="0" w:color="auto"/>
      </w:divBdr>
      <w:divsChild>
        <w:div w:id="167906940">
          <w:marLeft w:val="0"/>
          <w:marRight w:val="0"/>
          <w:marTop w:val="0"/>
          <w:marBottom w:val="0"/>
          <w:divBdr>
            <w:top w:val="none" w:sz="0" w:space="0" w:color="auto"/>
            <w:left w:val="none" w:sz="0" w:space="0" w:color="auto"/>
            <w:bottom w:val="none" w:sz="0" w:space="0" w:color="auto"/>
            <w:right w:val="none" w:sz="0" w:space="0" w:color="auto"/>
          </w:divBdr>
        </w:div>
      </w:divsChild>
    </w:div>
    <w:div w:id="946080110">
      <w:bodyDiv w:val="1"/>
      <w:marLeft w:val="0"/>
      <w:marRight w:val="0"/>
      <w:marTop w:val="0"/>
      <w:marBottom w:val="0"/>
      <w:divBdr>
        <w:top w:val="none" w:sz="0" w:space="0" w:color="auto"/>
        <w:left w:val="none" w:sz="0" w:space="0" w:color="auto"/>
        <w:bottom w:val="none" w:sz="0" w:space="0" w:color="auto"/>
        <w:right w:val="none" w:sz="0" w:space="0" w:color="auto"/>
      </w:divBdr>
      <w:divsChild>
        <w:div w:id="1587568865">
          <w:marLeft w:val="0"/>
          <w:marRight w:val="0"/>
          <w:marTop w:val="0"/>
          <w:marBottom w:val="0"/>
          <w:divBdr>
            <w:top w:val="none" w:sz="0" w:space="0" w:color="auto"/>
            <w:left w:val="none" w:sz="0" w:space="0" w:color="auto"/>
            <w:bottom w:val="none" w:sz="0" w:space="0" w:color="auto"/>
            <w:right w:val="none" w:sz="0" w:space="0" w:color="auto"/>
          </w:divBdr>
          <w:divsChild>
            <w:div w:id="178860926">
              <w:marLeft w:val="0"/>
              <w:marRight w:val="0"/>
              <w:marTop w:val="0"/>
              <w:marBottom w:val="0"/>
              <w:divBdr>
                <w:top w:val="none" w:sz="0" w:space="0" w:color="auto"/>
                <w:left w:val="none" w:sz="0" w:space="0" w:color="auto"/>
                <w:bottom w:val="none" w:sz="0" w:space="0" w:color="auto"/>
                <w:right w:val="none" w:sz="0" w:space="0" w:color="auto"/>
              </w:divBdr>
            </w:div>
            <w:div w:id="202181659">
              <w:marLeft w:val="0"/>
              <w:marRight w:val="0"/>
              <w:marTop w:val="0"/>
              <w:marBottom w:val="0"/>
              <w:divBdr>
                <w:top w:val="none" w:sz="0" w:space="0" w:color="auto"/>
                <w:left w:val="none" w:sz="0" w:space="0" w:color="auto"/>
                <w:bottom w:val="none" w:sz="0" w:space="0" w:color="auto"/>
                <w:right w:val="none" w:sz="0" w:space="0" w:color="auto"/>
              </w:divBdr>
            </w:div>
            <w:div w:id="279724305">
              <w:marLeft w:val="0"/>
              <w:marRight w:val="0"/>
              <w:marTop w:val="0"/>
              <w:marBottom w:val="0"/>
              <w:divBdr>
                <w:top w:val="none" w:sz="0" w:space="0" w:color="auto"/>
                <w:left w:val="none" w:sz="0" w:space="0" w:color="auto"/>
                <w:bottom w:val="none" w:sz="0" w:space="0" w:color="auto"/>
                <w:right w:val="none" w:sz="0" w:space="0" w:color="auto"/>
              </w:divBdr>
            </w:div>
            <w:div w:id="683215085">
              <w:marLeft w:val="0"/>
              <w:marRight w:val="0"/>
              <w:marTop w:val="0"/>
              <w:marBottom w:val="0"/>
              <w:divBdr>
                <w:top w:val="none" w:sz="0" w:space="0" w:color="auto"/>
                <w:left w:val="none" w:sz="0" w:space="0" w:color="auto"/>
                <w:bottom w:val="none" w:sz="0" w:space="0" w:color="auto"/>
                <w:right w:val="none" w:sz="0" w:space="0" w:color="auto"/>
              </w:divBdr>
            </w:div>
            <w:div w:id="748042240">
              <w:marLeft w:val="0"/>
              <w:marRight w:val="0"/>
              <w:marTop w:val="0"/>
              <w:marBottom w:val="0"/>
              <w:divBdr>
                <w:top w:val="none" w:sz="0" w:space="0" w:color="auto"/>
                <w:left w:val="none" w:sz="0" w:space="0" w:color="auto"/>
                <w:bottom w:val="none" w:sz="0" w:space="0" w:color="auto"/>
                <w:right w:val="none" w:sz="0" w:space="0" w:color="auto"/>
              </w:divBdr>
            </w:div>
            <w:div w:id="977613874">
              <w:marLeft w:val="0"/>
              <w:marRight w:val="0"/>
              <w:marTop w:val="0"/>
              <w:marBottom w:val="0"/>
              <w:divBdr>
                <w:top w:val="none" w:sz="0" w:space="0" w:color="auto"/>
                <w:left w:val="none" w:sz="0" w:space="0" w:color="auto"/>
                <w:bottom w:val="none" w:sz="0" w:space="0" w:color="auto"/>
                <w:right w:val="none" w:sz="0" w:space="0" w:color="auto"/>
              </w:divBdr>
            </w:div>
            <w:div w:id="1135489162">
              <w:marLeft w:val="0"/>
              <w:marRight w:val="0"/>
              <w:marTop w:val="0"/>
              <w:marBottom w:val="0"/>
              <w:divBdr>
                <w:top w:val="none" w:sz="0" w:space="0" w:color="auto"/>
                <w:left w:val="none" w:sz="0" w:space="0" w:color="auto"/>
                <w:bottom w:val="none" w:sz="0" w:space="0" w:color="auto"/>
                <w:right w:val="none" w:sz="0" w:space="0" w:color="auto"/>
              </w:divBdr>
            </w:div>
            <w:div w:id="21072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191">
      <w:bodyDiv w:val="1"/>
      <w:marLeft w:val="0"/>
      <w:marRight w:val="0"/>
      <w:marTop w:val="0"/>
      <w:marBottom w:val="0"/>
      <w:divBdr>
        <w:top w:val="none" w:sz="0" w:space="0" w:color="auto"/>
        <w:left w:val="none" w:sz="0" w:space="0" w:color="auto"/>
        <w:bottom w:val="none" w:sz="0" w:space="0" w:color="auto"/>
        <w:right w:val="none" w:sz="0" w:space="0" w:color="auto"/>
      </w:divBdr>
      <w:divsChild>
        <w:div w:id="1981381836">
          <w:marLeft w:val="0"/>
          <w:marRight w:val="0"/>
          <w:marTop w:val="0"/>
          <w:marBottom w:val="0"/>
          <w:divBdr>
            <w:top w:val="none" w:sz="0" w:space="0" w:color="auto"/>
            <w:left w:val="none" w:sz="0" w:space="0" w:color="auto"/>
            <w:bottom w:val="none" w:sz="0" w:space="0" w:color="auto"/>
            <w:right w:val="none" w:sz="0" w:space="0" w:color="auto"/>
          </w:divBdr>
          <w:divsChild>
            <w:div w:id="147937671">
              <w:marLeft w:val="0"/>
              <w:marRight w:val="0"/>
              <w:marTop w:val="0"/>
              <w:marBottom w:val="0"/>
              <w:divBdr>
                <w:top w:val="none" w:sz="0" w:space="0" w:color="auto"/>
                <w:left w:val="none" w:sz="0" w:space="0" w:color="auto"/>
                <w:bottom w:val="none" w:sz="0" w:space="0" w:color="auto"/>
                <w:right w:val="none" w:sz="0" w:space="0" w:color="auto"/>
              </w:divBdr>
            </w:div>
            <w:div w:id="580918068">
              <w:marLeft w:val="0"/>
              <w:marRight w:val="0"/>
              <w:marTop w:val="0"/>
              <w:marBottom w:val="0"/>
              <w:divBdr>
                <w:top w:val="none" w:sz="0" w:space="0" w:color="auto"/>
                <w:left w:val="none" w:sz="0" w:space="0" w:color="auto"/>
                <w:bottom w:val="none" w:sz="0" w:space="0" w:color="auto"/>
                <w:right w:val="none" w:sz="0" w:space="0" w:color="auto"/>
              </w:divBdr>
            </w:div>
            <w:div w:id="621569858">
              <w:marLeft w:val="0"/>
              <w:marRight w:val="0"/>
              <w:marTop w:val="0"/>
              <w:marBottom w:val="0"/>
              <w:divBdr>
                <w:top w:val="none" w:sz="0" w:space="0" w:color="auto"/>
                <w:left w:val="none" w:sz="0" w:space="0" w:color="auto"/>
                <w:bottom w:val="none" w:sz="0" w:space="0" w:color="auto"/>
                <w:right w:val="none" w:sz="0" w:space="0" w:color="auto"/>
              </w:divBdr>
            </w:div>
            <w:div w:id="708142596">
              <w:marLeft w:val="0"/>
              <w:marRight w:val="0"/>
              <w:marTop w:val="0"/>
              <w:marBottom w:val="0"/>
              <w:divBdr>
                <w:top w:val="none" w:sz="0" w:space="0" w:color="auto"/>
                <w:left w:val="none" w:sz="0" w:space="0" w:color="auto"/>
                <w:bottom w:val="none" w:sz="0" w:space="0" w:color="auto"/>
                <w:right w:val="none" w:sz="0" w:space="0" w:color="auto"/>
              </w:divBdr>
            </w:div>
            <w:div w:id="827742956">
              <w:marLeft w:val="0"/>
              <w:marRight w:val="0"/>
              <w:marTop w:val="0"/>
              <w:marBottom w:val="0"/>
              <w:divBdr>
                <w:top w:val="none" w:sz="0" w:space="0" w:color="auto"/>
                <w:left w:val="none" w:sz="0" w:space="0" w:color="auto"/>
                <w:bottom w:val="none" w:sz="0" w:space="0" w:color="auto"/>
                <w:right w:val="none" w:sz="0" w:space="0" w:color="auto"/>
              </w:divBdr>
            </w:div>
            <w:div w:id="839351470">
              <w:marLeft w:val="0"/>
              <w:marRight w:val="0"/>
              <w:marTop w:val="0"/>
              <w:marBottom w:val="0"/>
              <w:divBdr>
                <w:top w:val="none" w:sz="0" w:space="0" w:color="auto"/>
                <w:left w:val="none" w:sz="0" w:space="0" w:color="auto"/>
                <w:bottom w:val="none" w:sz="0" w:space="0" w:color="auto"/>
                <w:right w:val="none" w:sz="0" w:space="0" w:color="auto"/>
              </w:divBdr>
            </w:div>
            <w:div w:id="1138064734">
              <w:marLeft w:val="0"/>
              <w:marRight w:val="0"/>
              <w:marTop w:val="0"/>
              <w:marBottom w:val="0"/>
              <w:divBdr>
                <w:top w:val="none" w:sz="0" w:space="0" w:color="auto"/>
                <w:left w:val="none" w:sz="0" w:space="0" w:color="auto"/>
                <w:bottom w:val="none" w:sz="0" w:space="0" w:color="auto"/>
                <w:right w:val="none" w:sz="0" w:space="0" w:color="auto"/>
              </w:divBdr>
            </w:div>
            <w:div w:id="1476602233">
              <w:marLeft w:val="0"/>
              <w:marRight w:val="0"/>
              <w:marTop w:val="0"/>
              <w:marBottom w:val="0"/>
              <w:divBdr>
                <w:top w:val="none" w:sz="0" w:space="0" w:color="auto"/>
                <w:left w:val="none" w:sz="0" w:space="0" w:color="auto"/>
                <w:bottom w:val="none" w:sz="0" w:space="0" w:color="auto"/>
                <w:right w:val="none" w:sz="0" w:space="0" w:color="auto"/>
              </w:divBdr>
            </w:div>
            <w:div w:id="1580361847">
              <w:marLeft w:val="0"/>
              <w:marRight w:val="0"/>
              <w:marTop w:val="0"/>
              <w:marBottom w:val="0"/>
              <w:divBdr>
                <w:top w:val="none" w:sz="0" w:space="0" w:color="auto"/>
                <w:left w:val="none" w:sz="0" w:space="0" w:color="auto"/>
                <w:bottom w:val="none" w:sz="0" w:space="0" w:color="auto"/>
                <w:right w:val="none" w:sz="0" w:space="0" w:color="auto"/>
              </w:divBdr>
            </w:div>
            <w:div w:id="2082874287">
              <w:marLeft w:val="0"/>
              <w:marRight w:val="0"/>
              <w:marTop w:val="0"/>
              <w:marBottom w:val="0"/>
              <w:divBdr>
                <w:top w:val="none" w:sz="0" w:space="0" w:color="auto"/>
                <w:left w:val="none" w:sz="0" w:space="0" w:color="auto"/>
                <w:bottom w:val="none" w:sz="0" w:space="0" w:color="auto"/>
                <w:right w:val="none" w:sz="0" w:space="0" w:color="auto"/>
              </w:divBdr>
            </w:div>
            <w:div w:id="20885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730">
      <w:bodyDiv w:val="1"/>
      <w:marLeft w:val="0"/>
      <w:marRight w:val="0"/>
      <w:marTop w:val="0"/>
      <w:marBottom w:val="0"/>
      <w:divBdr>
        <w:top w:val="none" w:sz="0" w:space="0" w:color="auto"/>
        <w:left w:val="none" w:sz="0" w:space="0" w:color="auto"/>
        <w:bottom w:val="none" w:sz="0" w:space="0" w:color="auto"/>
        <w:right w:val="none" w:sz="0" w:space="0" w:color="auto"/>
      </w:divBdr>
      <w:divsChild>
        <w:div w:id="1976179025">
          <w:marLeft w:val="0"/>
          <w:marRight w:val="0"/>
          <w:marTop w:val="0"/>
          <w:marBottom w:val="0"/>
          <w:divBdr>
            <w:top w:val="none" w:sz="0" w:space="0" w:color="auto"/>
            <w:left w:val="none" w:sz="0" w:space="0" w:color="auto"/>
            <w:bottom w:val="none" w:sz="0" w:space="0" w:color="auto"/>
            <w:right w:val="none" w:sz="0" w:space="0" w:color="auto"/>
          </w:divBdr>
          <w:divsChild>
            <w:div w:id="10837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2877">
      <w:bodyDiv w:val="1"/>
      <w:marLeft w:val="0"/>
      <w:marRight w:val="0"/>
      <w:marTop w:val="0"/>
      <w:marBottom w:val="0"/>
      <w:divBdr>
        <w:top w:val="none" w:sz="0" w:space="0" w:color="auto"/>
        <w:left w:val="none" w:sz="0" w:space="0" w:color="auto"/>
        <w:bottom w:val="none" w:sz="0" w:space="0" w:color="auto"/>
        <w:right w:val="none" w:sz="0" w:space="0" w:color="auto"/>
      </w:divBdr>
      <w:divsChild>
        <w:div w:id="906770437">
          <w:marLeft w:val="0"/>
          <w:marRight w:val="0"/>
          <w:marTop w:val="0"/>
          <w:marBottom w:val="0"/>
          <w:divBdr>
            <w:top w:val="none" w:sz="0" w:space="0" w:color="auto"/>
            <w:left w:val="none" w:sz="0" w:space="0" w:color="auto"/>
            <w:bottom w:val="none" w:sz="0" w:space="0" w:color="auto"/>
            <w:right w:val="none" w:sz="0" w:space="0" w:color="auto"/>
          </w:divBdr>
        </w:div>
      </w:divsChild>
    </w:div>
    <w:div w:id="1016687414">
      <w:bodyDiv w:val="1"/>
      <w:marLeft w:val="0"/>
      <w:marRight w:val="0"/>
      <w:marTop w:val="0"/>
      <w:marBottom w:val="0"/>
      <w:divBdr>
        <w:top w:val="none" w:sz="0" w:space="0" w:color="auto"/>
        <w:left w:val="none" w:sz="0" w:space="0" w:color="auto"/>
        <w:bottom w:val="none" w:sz="0" w:space="0" w:color="auto"/>
        <w:right w:val="none" w:sz="0" w:space="0" w:color="auto"/>
      </w:divBdr>
      <w:divsChild>
        <w:div w:id="463696078">
          <w:marLeft w:val="0"/>
          <w:marRight w:val="0"/>
          <w:marTop w:val="0"/>
          <w:marBottom w:val="0"/>
          <w:divBdr>
            <w:top w:val="none" w:sz="0" w:space="0" w:color="auto"/>
            <w:left w:val="none" w:sz="0" w:space="0" w:color="auto"/>
            <w:bottom w:val="none" w:sz="0" w:space="0" w:color="auto"/>
            <w:right w:val="none" w:sz="0" w:space="0" w:color="auto"/>
          </w:divBdr>
          <w:divsChild>
            <w:div w:id="407576369">
              <w:marLeft w:val="0"/>
              <w:marRight w:val="0"/>
              <w:marTop w:val="0"/>
              <w:marBottom w:val="0"/>
              <w:divBdr>
                <w:top w:val="none" w:sz="0" w:space="0" w:color="auto"/>
                <w:left w:val="none" w:sz="0" w:space="0" w:color="auto"/>
                <w:bottom w:val="none" w:sz="0" w:space="0" w:color="auto"/>
                <w:right w:val="none" w:sz="0" w:space="0" w:color="auto"/>
              </w:divBdr>
            </w:div>
            <w:div w:id="426660093">
              <w:marLeft w:val="0"/>
              <w:marRight w:val="0"/>
              <w:marTop w:val="0"/>
              <w:marBottom w:val="0"/>
              <w:divBdr>
                <w:top w:val="none" w:sz="0" w:space="0" w:color="auto"/>
                <w:left w:val="none" w:sz="0" w:space="0" w:color="auto"/>
                <w:bottom w:val="none" w:sz="0" w:space="0" w:color="auto"/>
                <w:right w:val="none" w:sz="0" w:space="0" w:color="auto"/>
              </w:divBdr>
            </w:div>
            <w:div w:id="779105081">
              <w:marLeft w:val="0"/>
              <w:marRight w:val="0"/>
              <w:marTop w:val="0"/>
              <w:marBottom w:val="0"/>
              <w:divBdr>
                <w:top w:val="none" w:sz="0" w:space="0" w:color="auto"/>
                <w:left w:val="none" w:sz="0" w:space="0" w:color="auto"/>
                <w:bottom w:val="none" w:sz="0" w:space="0" w:color="auto"/>
                <w:right w:val="none" w:sz="0" w:space="0" w:color="auto"/>
              </w:divBdr>
            </w:div>
            <w:div w:id="1054620174">
              <w:marLeft w:val="0"/>
              <w:marRight w:val="0"/>
              <w:marTop w:val="0"/>
              <w:marBottom w:val="0"/>
              <w:divBdr>
                <w:top w:val="none" w:sz="0" w:space="0" w:color="auto"/>
                <w:left w:val="none" w:sz="0" w:space="0" w:color="auto"/>
                <w:bottom w:val="none" w:sz="0" w:space="0" w:color="auto"/>
                <w:right w:val="none" w:sz="0" w:space="0" w:color="auto"/>
              </w:divBdr>
            </w:div>
            <w:div w:id="1163351318">
              <w:marLeft w:val="0"/>
              <w:marRight w:val="0"/>
              <w:marTop w:val="0"/>
              <w:marBottom w:val="0"/>
              <w:divBdr>
                <w:top w:val="none" w:sz="0" w:space="0" w:color="auto"/>
                <w:left w:val="none" w:sz="0" w:space="0" w:color="auto"/>
                <w:bottom w:val="none" w:sz="0" w:space="0" w:color="auto"/>
                <w:right w:val="none" w:sz="0" w:space="0" w:color="auto"/>
              </w:divBdr>
            </w:div>
            <w:div w:id="1241990317">
              <w:marLeft w:val="0"/>
              <w:marRight w:val="0"/>
              <w:marTop w:val="0"/>
              <w:marBottom w:val="0"/>
              <w:divBdr>
                <w:top w:val="none" w:sz="0" w:space="0" w:color="auto"/>
                <w:left w:val="none" w:sz="0" w:space="0" w:color="auto"/>
                <w:bottom w:val="none" w:sz="0" w:space="0" w:color="auto"/>
                <w:right w:val="none" w:sz="0" w:space="0" w:color="auto"/>
              </w:divBdr>
            </w:div>
            <w:div w:id="1536456646">
              <w:marLeft w:val="0"/>
              <w:marRight w:val="0"/>
              <w:marTop w:val="0"/>
              <w:marBottom w:val="0"/>
              <w:divBdr>
                <w:top w:val="none" w:sz="0" w:space="0" w:color="auto"/>
                <w:left w:val="none" w:sz="0" w:space="0" w:color="auto"/>
                <w:bottom w:val="none" w:sz="0" w:space="0" w:color="auto"/>
                <w:right w:val="none" w:sz="0" w:space="0" w:color="auto"/>
              </w:divBdr>
            </w:div>
            <w:div w:id="1561089970">
              <w:marLeft w:val="0"/>
              <w:marRight w:val="0"/>
              <w:marTop w:val="0"/>
              <w:marBottom w:val="0"/>
              <w:divBdr>
                <w:top w:val="none" w:sz="0" w:space="0" w:color="auto"/>
                <w:left w:val="none" w:sz="0" w:space="0" w:color="auto"/>
                <w:bottom w:val="none" w:sz="0" w:space="0" w:color="auto"/>
                <w:right w:val="none" w:sz="0" w:space="0" w:color="auto"/>
              </w:divBdr>
            </w:div>
            <w:div w:id="2035300021">
              <w:marLeft w:val="0"/>
              <w:marRight w:val="0"/>
              <w:marTop w:val="0"/>
              <w:marBottom w:val="0"/>
              <w:divBdr>
                <w:top w:val="none" w:sz="0" w:space="0" w:color="auto"/>
                <w:left w:val="none" w:sz="0" w:space="0" w:color="auto"/>
                <w:bottom w:val="none" w:sz="0" w:space="0" w:color="auto"/>
                <w:right w:val="none" w:sz="0" w:space="0" w:color="auto"/>
              </w:divBdr>
            </w:div>
            <w:div w:id="21409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0396">
      <w:bodyDiv w:val="1"/>
      <w:marLeft w:val="0"/>
      <w:marRight w:val="0"/>
      <w:marTop w:val="0"/>
      <w:marBottom w:val="0"/>
      <w:divBdr>
        <w:top w:val="none" w:sz="0" w:space="0" w:color="auto"/>
        <w:left w:val="none" w:sz="0" w:space="0" w:color="auto"/>
        <w:bottom w:val="none" w:sz="0" w:space="0" w:color="auto"/>
        <w:right w:val="none" w:sz="0" w:space="0" w:color="auto"/>
      </w:divBdr>
      <w:divsChild>
        <w:div w:id="1938900219">
          <w:marLeft w:val="0"/>
          <w:marRight w:val="0"/>
          <w:marTop w:val="0"/>
          <w:marBottom w:val="0"/>
          <w:divBdr>
            <w:top w:val="single" w:sz="2" w:space="0" w:color="E5E7EB"/>
            <w:left w:val="single" w:sz="2" w:space="0" w:color="E5E7EB"/>
            <w:bottom w:val="single" w:sz="2" w:space="0" w:color="E5E7EB"/>
            <w:right w:val="single" w:sz="2" w:space="0" w:color="E5E7EB"/>
          </w:divBdr>
        </w:div>
        <w:div w:id="1450391270">
          <w:marLeft w:val="0"/>
          <w:marRight w:val="0"/>
          <w:marTop w:val="0"/>
          <w:marBottom w:val="0"/>
          <w:divBdr>
            <w:top w:val="single" w:sz="2" w:space="0" w:color="E5E7EB"/>
            <w:left w:val="single" w:sz="2" w:space="0" w:color="E5E7EB"/>
            <w:bottom w:val="single" w:sz="2" w:space="0" w:color="E5E7EB"/>
            <w:right w:val="single" w:sz="2" w:space="0" w:color="E5E7EB"/>
          </w:divBdr>
        </w:div>
        <w:div w:id="573051037">
          <w:marLeft w:val="0"/>
          <w:marRight w:val="0"/>
          <w:marTop w:val="0"/>
          <w:marBottom w:val="0"/>
          <w:divBdr>
            <w:top w:val="single" w:sz="2" w:space="0" w:color="E5E7EB"/>
            <w:left w:val="single" w:sz="2" w:space="0" w:color="E5E7EB"/>
            <w:bottom w:val="single" w:sz="2" w:space="0" w:color="E5E7EB"/>
            <w:right w:val="single" w:sz="2" w:space="0" w:color="E5E7EB"/>
          </w:divBdr>
        </w:div>
        <w:div w:id="1600869919">
          <w:marLeft w:val="0"/>
          <w:marRight w:val="0"/>
          <w:marTop w:val="0"/>
          <w:marBottom w:val="0"/>
          <w:divBdr>
            <w:top w:val="single" w:sz="2" w:space="0" w:color="E5E7EB"/>
            <w:left w:val="single" w:sz="2" w:space="0" w:color="E5E7EB"/>
            <w:bottom w:val="single" w:sz="2" w:space="0" w:color="E5E7EB"/>
            <w:right w:val="single" w:sz="2" w:space="0" w:color="E5E7EB"/>
          </w:divBdr>
        </w:div>
        <w:div w:id="30693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0687581">
      <w:bodyDiv w:val="1"/>
      <w:marLeft w:val="0"/>
      <w:marRight w:val="0"/>
      <w:marTop w:val="0"/>
      <w:marBottom w:val="0"/>
      <w:divBdr>
        <w:top w:val="none" w:sz="0" w:space="0" w:color="auto"/>
        <w:left w:val="none" w:sz="0" w:space="0" w:color="auto"/>
        <w:bottom w:val="none" w:sz="0" w:space="0" w:color="auto"/>
        <w:right w:val="none" w:sz="0" w:space="0" w:color="auto"/>
      </w:divBdr>
    </w:div>
    <w:div w:id="1061058302">
      <w:bodyDiv w:val="1"/>
      <w:marLeft w:val="0"/>
      <w:marRight w:val="0"/>
      <w:marTop w:val="0"/>
      <w:marBottom w:val="0"/>
      <w:divBdr>
        <w:top w:val="none" w:sz="0" w:space="0" w:color="auto"/>
        <w:left w:val="none" w:sz="0" w:space="0" w:color="auto"/>
        <w:bottom w:val="none" w:sz="0" w:space="0" w:color="auto"/>
        <w:right w:val="none" w:sz="0" w:space="0" w:color="auto"/>
      </w:divBdr>
      <w:divsChild>
        <w:div w:id="185559226">
          <w:marLeft w:val="0"/>
          <w:marRight w:val="0"/>
          <w:marTop w:val="0"/>
          <w:marBottom w:val="0"/>
          <w:divBdr>
            <w:top w:val="none" w:sz="0" w:space="0" w:color="auto"/>
            <w:left w:val="none" w:sz="0" w:space="0" w:color="auto"/>
            <w:bottom w:val="none" w:sz="0" w:space="0" w:color="auto"/>
            <w:right w:val="none" w:sz="0" w:space="0" w:color="auto"/>
          </w:divBdr>
          <w:divsChild>
            <w:div w:id="35206241">
              <w:marLeft w:val="0"/>
              <w:marRight w:val="0"/>
              <w:marTop w:val="0"/>
              <w:marBottom w:val="0"/>
              <w:divBdr>
                <w:top w:val="none" w:sz="0" w:space="0" w:color="auto"/>
                <w:left w:val="none" w:sz="0" w:space="0" w:color="auto"/>
                <w:bottom w:val="none" w:sz="0" w:space="0" w:color="auto"/>
                <w:right w:val="none" w:sz="0" w:space="0" w:color="auto"/>
              </w:divBdr>
            </w:div>
            <w:div w:id="2450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29219">
      <w:bodyDiv w:val="1"/>
      <w:marLeft w:val="0"/>
      <w:marRight w:val="0"/>
      <w:marTop w:val="0"/>
      <w:marBottom w:val="0"/>
      <w:divBdr>
        <w:top w:val="none" w:sz="0" w:space="0" w:color="auto"/>
        <w:left w:val="none" w:sz="0" w:space="0" w:color="auto"/>
        <w:bottom w:val="none" w:sz="0" w:space="0" w:color="auto"/>
        <w:right w:val="none" w:sz="0" w:space="0" w:color="auto"/>
      </w:divBdr>
      <w:divsChild>
        <w:div w:id="209925852">
          <w:marLeft w:val="0"/>
          <w:marRight w:val="0"/>
          <w:marTop w:val="0"/>
          <w:marBottom w:val="0"/>
          <w:divBdr>
            <w:top w:val="single" w:sz="2" w:space="0" w:color="E5E7EB"/>
            <w:left w:val="single" w:sz="2" w:space="0" w:color="E5E7EB"/>
            <w:bottom w:val="single" w:sz="2" w:space="0" w:color="E5E7EB"/>
            <w:right w:val="single" w:sz="2" w:space="0" w:color="E5E7EB"/>
          </w:divBdr>
        </w:div>
        <w:div w:id="213738509">
          <w:marLeft w:val="0"/>
          <w:marRight w:val="0"/>
          <w:marTop w:val="0"/>
          <w:marBottom w:val="0"/>
          <w:divBdr>
            <w:top w:val="single" w:sz="2" w:space="0" w:color="E5E7EB"/>
            <w:left w:val="single" w:sz="2" w:space="0" w:color="E5E7EB"/>
            <w:bottom w:val="single" w:sz="2" w:space="0" w:color="E5E7EB"/>
            <w:right w:val="single" w:sz="2" w:space="0" w:color="E5E7EB"/>
          </w:divBdr>
        </w:div>
        <w:div w:id="1876843328">
          <w:marLeft w:val="0"/>
          <w:marRight w:val="0"/>
          <w:marTop w:val="0"/>
          <w:marBottom w:val="0"/>
          <w:divBdr>
            <w:top w:val="single" w:sz="2" w:space="0" w:color="E5E7EB"/>
            <w:left w:val="single" w:sz="2" w:space="0" w:color="E5E7EB"/>
            <w:bottom w:val="single" w:sz="2" w:space="0" w:color="E5E7EB"/>
            <w:right w:val="single" w:sz="2" w:space="0" w:color="E5E7EB"/>
          </w:divBdr>
        </w:div>
        <w:div w:id="1200321802">
          <w:marLeft w:val="0"/>
          <w:marRight w:val="0"/>
          <w:marTop w:val="0"/>
          <w:marBottom w:val="0"/>
          <w:divBdr>
            <w:top w:val="single" w:sz="2" w:space="0" w:color="E5E7EB"/>
            <w:left w:val="single" w:sz="2" w:space="0" w:color="E5E7EB"/>
            <w:bottom w:val="single" w:sz="2" w:space="0" w:color="E5E7EB"/>
            <w:right w:val="single" w:sz="2" w:space="0" w:color="E5E7EB"/>
          </w:divBdr>
        </w:div>
        <w:div w:id="522859507">
          <w:marLeft w:val="0"/>
          <w:marRight w:val="0"/>
          <w:marTop w:val="0"/>
          <w:marBottom w:val="0"/>
          <w:divBdr>
            <w:top w:val="single" w:sz="2" w:space="0" w:color="E5E7EB"/>
            <w:left w:val="single" w:sz="2" w:space="0" w:color="E5E7EB"/>
            <w:bottom w:val="single" w:sz="2" w:space="0" w:color="E5E7EB"/>
            <w:right w:val="single" w:sz="2" w:space="0" w:color="E5E7EB"/>
          </w:divBdr>
        </w:div>
        <w:div w:id="382220612">
          <w:marLeft w:val="0"/>
          <w:marRight w:val="0"/>
          <w:marTop w:val="0"/>
          <w:marBottom w:val="0"/>
          <w:divBdr>
            <w:top w:val="single" w:sz="2" w:space="0" w:color="E5E7EB"/>
            <w:left w:val="single" w:sz="2" w:space="0" w:color="E5E7EB"/>
            <w:bottom w:val="single" w:sz="2" w:space="0" w:color="E5E7EB"/>
            <w:right w:val="single" w:sz="2" w:space="0" w:color="E5E7EB"/>
          </w:divBdr>
        </w:div>
        <w:div w:id="1379178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1295241">
      <w:bodyDiv w:val="1"/>
      <w:marLeft w:val="0"/>
      <w:marRight w:val="0"/>
      <w:marTop w:val="0"/>
      <w:marBottom w:val="0"/>
      <w:divBdr>
        <w:top w:val="none" w:sz="0" w:space="0" w:color="auto"/>
        <w:left w:val="none" w:sz="0" w:space="0" w:color="auto"/>
        <w:bottom w:val="none" w:sz="0" w:space="0" w:color="auto"/>
        <w:right w:val="none" w:sz="0" w:space="0" w:color="auto"/>
      </w:divBdr>
      <w:divsChild>
        <w:div w:id="1853300113">
          <w:marLeft w:val="0"/>
          <w:marRight w:val="0"/>
          <w:marTop w:val="0"/>
          <w:marBottom w:val="0"/>
          <w:divBdr>
            <w:top w:val="none" w:sz="0" w:space="0" w:color="auto"/>
            <w:left w:val="none" w:sz="0" w:space="0" w:color="auto"/>
            <w:bottom w:val="none" w:sz="0" w:space="0" w:color="auto"/>
            <w:right w:val="none" w:sz="0" w:space="0" w:color="auto"/>
          </w:divBdr>
          <w:divsChild>
            <w:div w:id="47997352">
              <w:marLeft w:val="0"/>
              <w:marRight w:val="0"/>
              <w:marTop w:val="0"/>
              <w:marBottom w:val="0"/>
              <w:divBdr>
                <w:top w:val="none" w:sz="0" w:space="0" w:color="auto"/>
                <w:left w:val="none" w:sz="0" w:space="0" w:color="auto"/>
                <w:bottom w:val="none" w:sz="0" w:space="0" w:color="auto"/>
                <w:right w:val="none" w:sz="0" w:space="0" w:color="auto"/>
              </w:divBdr>
            </w:div>
            <w:div w:id="1287933386">
              <w:marLeft w:val="0"/>
              <w:marRight w:val="0"/>
              <w:marTop w:val="0"/>
              <w:marBottom w:val="0"/>
              <w:divBdr>
                <w:top w:val="none" w:sz="0" w:space="0" w:color="auto"/>
                <w:left w:val="none" w:sz="0" w:space="0" w:color="auto"/>
                <w:bottom w:val="none" w:sz="0" w:space="0" w:color="auto"/>
                <w:right w:val="none" w:sz="0" w:space="0" w:color="auto"/>
              </w:divBdr>
            </w:div>
            <w:div w:id="1362433752">
              <w:marLeft w:val="0"/>
              <w:marRight w:val="0"/>
              <w:marTop w:val="0"/>
              <w:marBottom w:val="0"/>
              <w:divBdr>
                <w:top w:val="none" w:sz="0" w:space="0" w:color="auto"/>
                <w:left w:val="none" w:sz="0" w:space="0" w:color="auto"/>
                <w:bottom w:val="none" w:sz="0" w:space="0" w:color="auto"/>
                <w:right w:val="none" w:sz="0" w:space="0" w:color="auto"/>
              </w:divBdr>
            </w:div>
            <w:div w:id="2096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1041">
      <w:bodyDiv w:val="1"/>
      <w:marLeft w:val="0"/>
      <w:marRight w:val="0"/>
      <w:marTop w:val="0"/>
      <w:marBottom w:val="0"/>
      <w:divBdr>
        <w:top w:val="none" w:sz="0" w:space="0" w:color="auto"/>
        <w:left w:val="none" w:sz="0" w:space="0" w:color="auto"/>
        <w:bottom w:val="none" w:sz="0" w:space="0" w:color="auto"/>
        <w:right w:val="none" w:sz="0" w:space="0" w:color="auto"/>
      </w:divBdr>
      <w:divsChild>
        <w:div w:id="1347974921">
          <w:marLeft w:val="0"/>
          <w:marRight w:val="0"/>
          <w:marTop w:val="0"/>
          <w:marBottom w:val="0"/>
          <w:divBdr>
            <w:top w:val="none" w:sz="0" w:space="0" w:color="auto"/>
            <w:left w:val="none" w:sz="0" w:space="0" w:color="auto"/>
            <w:bottom w:val="none" w:sz="0" w:space="0" w:color="auto"/>
            <w:right w:val="none" w:sz="0" w:space="0" w:color="auto"/>
          </w:divBdr>
        </w:div>
      </w:divsChild>
    </w:div>
    <w:div w:id="1133139770">
      <w:bodyDiv w:val="1"/>
      <w:marLeft w:val="0"/>
      <w:marRight w:val="0"/>
      <w:marTop w:val="0"/>
      <w:marBottom w:val="0"/>
      <w:divBdr>
        <w:top w:val="none" w:sz="0" w:space="0" w:color="auto"/>
        <w:left w:val="none" w:sz="0" w:space="0" w:color="auto"/>
        <w:bottom w:val="none" w:sz="0" w:space="0" w:color="auto"/>
        <w:right w:val="none" w:sz="0" w:space="0" w:color="auto"/>
      </w:divBdr>
      <w:divsChild>
        <w:div w:id="2006860563">
          <w:marLeft w:val="0"/>
          <w:marRight w:val="0"/>
          <w:marTop w:val="0"/>
          <w:marBottom w:val="0"/>
          <w:divBdr>
            <w:top w:val="none" w:sz="0" w:space="0" w:color="auto"/>
            <w:left w:val="none" w:sz="0" w:space="0" w:color="auto"/>
            <w:bottom w:val="none" w:sz="0" w:space="0" w:color="auto"/>
            <w:right w:val="none" w:sz="0" w:space="0" w:color="auto"/>
          </w:divBdr>
          <w:divsChild>
            <w:div w:id="337930517">
              <w:marLeft w:val="0"/>
              <w:marRight w:val="0"/>
              <w:marTop w:val="0"/>
              <w:marBottom w:val="0"/>
              <w:divBdr>
                <w:top w:val="none" w:sz="0" w:space="0" w:color="auto"/>
                <w:left w:val="none" w:sz="0" w:space="0" w:color="auto"/>
                <w:bottom w:val="none" w:sz="0" w:space="0" w:color="auto"/>
                <w:right w:val="none" w:sz="0" w:space="0" w:color="auto"/>
              </w:divBdr>
            </w:div>
            <w:div w:id="18313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1260">
      <w:bodyDiv w:val="1"/>
      <w:marLeft w:val="0"/>
      <w:marRight w:val="0"/>
      <w:marTop w:val="0"/>
      <w:marBottom w:val="0"/>
      <w:divBdr>
        <w:top w:val="none" w:sz="0" w:space="0" w:color="auto"/>
        <w:left w:val="none" w:sz="0" w:space="0" w:color="auto"/>
        <w:bottom w:val="none" w:sz="0" w:space="0" w:color="auto"/>
        <w:right w:val="none" w:sz="0" w:space="0" w:color="auto"/>
      </w:divBdr>
      <w:divsChild>
        <w:div w:id="583683563">
          <w:marLeft w:val="0"/>
          <w:marRight w:val="0"/>
          <w:marTop w:val="0"/>
          <w:marBottom w:val="0"/>
          <w:divBdr>
            <w:top w:val="none" w:sz="0" w:space="0" w:color="auto"/>
            <w:left w:val="none" w:sz="0" w:space="0" w:color="auto"/>
            <w:bottom w:val="none" w:sz="0" w:space="0" w:color="auto"/>
            <w:right w:val="none" w:sz="0" w:space="0" w:color="auto"/>
          </w:divBdr>
          <w:divsChild>
            <w:div w:id="95907345">
              <w:marLeft w:val="0"/>
              <w:marRight w:val="0"/>
              <w:marTop w:val="0"/>
              <w:marBottom w:val="0"/>
              <w:divBdr>
                <w:top w:val="none" w:sz="0" w:space="0" w:color="auto"/>
                <w:left w:val="none" w:sz="0" w:space="0" w:color="auto"/>
                <w:bottom w:val="none" w:sz="0" w:space="0" w:color="auto"/>
                <w:right w:val="none" w:sz="0" w:space="0" w:color="auto"/>
              </w:divBdr>
            </w:div>
            <w:div w:id="801341068">
              <w:marLeft w:val="0"/>
              <w:marRight w:val="0"/>
              <w:marTop w:val="0"/>
              <w:marBottom w:val="0"/>
              <w:divBdr>
                <w:top w:val="none" w:sz="0" w:space="0" w:color="auto"/>
                <w:left w:val="none" w:sz="0" w:space="0" w:color="auto"/>
                <w:bottom w:val="none" w:sz="0" w:space="0" w:color="auto"/>
                <w:right w:val="none" w:sz="0" w:space="0" w:color="auto"/>
              </w:divBdr>
            </w:div>
            <w:div w:id="975793360">
              <w:marLeft w:val="0"/>
              <w:marRight w:val="0"/>
              <w:marTop w:val="0"/>
              <w:marBottom w:val="0"/>
              <w:divBdr>
                <w:top w:val="none" w:sz="0" w:space="0" w:color="auto"/>
                <w:left w:val="none" w:sz="0" w:space="0" w:color="auto"/>
                <w:bottom w:val="none" w:sz="0" w:space="0" w:color="auto"/>
                <w:right w:val="none" w:sz="0" w:space="0" w:color="auto"/>
              </w:divBdr>
            </w:div>
            <w:div w:id="1125343247">
              <w:marLeft w:val="0"/>
              <w:marRight w:val="0"/>
              <w:marTop w:val="0"/>
              <w:marBottom w:val="0"/>
              <w:divBdr>
                <w:top w:val="none" w:sz="0" w:space="0" w:color="auto"/>
                <w:left w:val="none" w:sz="0" w:space="0" w:color="auto"/>
                <w:bottom w:val="none" w:sz="0" w:space="0" w:color="auto"/>
                <w:right w:val="none" w:sz="0" w:space="0" w:color="auto"/>
              </w:divBdr>
            </w:div>
            <w:div w:id="1747875612">
              <w:marLeft w:val="0"/>
              <w:marRight w:val="0"/>
              <w:marTop w:val="0"/>
              <w:marBottom w:val="0"/>
              <w:divBdr>
                <w:top w:val="none" w:sz="0" w:space="0" w:color="auto"/>
                <w:left w:val="none" w:sz="0" w:space="0" w:color="auto"/>
                <w:bottom w:val="none" w:sz="0" w:space="0" w:color="auto"/>
                <w:right w:val="none" w:sz="0" w:space="0" w:color="auto"/>
              </w:divBdr>
            </w:div>
            <w:div w:id="1791438088">
              <w:marLeft w:val="0"/>
              <w:marRight w:val="0"/>
              <w:marTop w:val="0"/>
              <w:marBottom w:val="0"/>
              <w:divBdr>
                <w:top w:val="none" w:sz="0" w:space="0" w:color="auto"/>
                <w:left w:val="none" w:sz="0" w:space="0" w:color="auto"/>
                <w:bottom w:val="none" w:sz="0" w:space="0" w:color="auto"/>
                <w:right w:val="none" w:sz="0" w:space="0" w:color="auto"/>
              </w:divBdr>
            </w:div>
            <w:div w:id="1912495709">
              <w:marLeft w:val="0"/>
              <w:marRight w:val="0"/>
              <w:marTop w:val="0"/>
              <w:marBottom w:val="0"/>
              <w:divBdr>
                <w:top w:val="none" w:sz="0" w:space="0" w:color="auto"/>
                <w:left w:val="none" w:sz="0" w:space="0" w:color="auto"/>
                <w:bottom w:val="none" w:sz="0" w:space="0" w:color="auto"/>
                <w:right w:val="none" w:sz="0" w:space="0" w:color="auto"/>
              </w:divBdr>
            </w:div>
            <w:div w:id="1955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6062">
      <w:bodyDiv w:val="1"/>
      <w:marLeft w:val="0"/>
      <w:marRight w:val="0"/>
      <w:marTop w:val="0"/>
      <w:marBottom w:val="0"/>
      <w:divBdr>
        <w:top w:val="none" w:sz="0" w:space="0" w:color="auto"/>
        <w:left w:val="none" w:sz="0" w:space="0" w:color="auto"/>
        <w:bottom w:val="none" w:sz="0" w:space="0" w:color="auto"/>
        <w:right w:val="none" w:sz="0" w:space="0" w:color="auto"/>
      </w:divBdr>
      <w:divsChild>
        <w:div w:id="2030795720">
          <w:marLeft w:val="0"/>
          <w:marRight w:val="0"/>
          <w:marTop w:val="0"/>
          <w:marBottom w:val="0"/>
          <w:divBdr>
            <w:top w:val="none" w:sz="0" w:space="0" w:color="auto"/>
            <w:left w:val="none" w:sz="0" w:space="0" w:color="auto"/>
            <w:bottom w:val="none" w:sz="0" w:space="0" w:color="auto"/>
            <w:right w:val="none" w:sz="0" w:space="0" w:color="auto"/>
          </w:divBdr>
          <w:divsChild>
            <w:div w:id="127864768">
              <w:marLeft w:val="0"/>
              <w:marRight w:val="0"/>
              <w:marTop w:val="0"/>
              <w:marBottom w:val="0"/>
              <w:divBdr>
                <w:top w:val="none" w:sz="0" w:space="0" w:color="auto"/>
                <w:left w:val="none" w:sz="0" w:space="0" w:color="auto"/>
                <w:bottom w:val="none" w:sz="0" w:space="0" w:color="auto"/>
                <w:right w:val="none" w:sz="0" w:space="0" w:color="auto"/>
              </w:divBdr>
            </w:div>
            <w:div w:id="217865056">
              <w:marLeft w:val="0"/>
              <w:marRight w:val="0"/>
              <w:marTop w:val="0"/>
              <w:marBottom w:val="0"/>
              <w:divBdr>
                <w:top w:val="none" w:sz="0" w:space="0" w:color="auto"/>
                <w:left w:val="none" w:sz="0" w:space="0" w:color="auto"/>
                <w:bottom w:val="none" w:sz="0" w:space="0" w:color="auto"/>
                <w:right w:val="none" w:sz="0" w:space="0" w:color="auto"/>
              </w:divBdr>
            </w:div>
            <w:div w:id="583613555">
              <w:marLeft w:val="0"/>
              <w:marRight w:val="0"/>
              <w:marTop w:val="0"/>
              <w:marBottom w:val="0"/>
              <w:divBdr>
                <w:top w:val="none" w:sz="0" w:space="0" w:color="auto"/>
                <w:left w:val="none" w:sz="0" w:space="0" w:color="auto"/>
                <w:bottom w:val="none" w:sz="0" w:space="0" w:color="auto"/>
                <w:right w:val="none" w:sz="0" w:space="0" w:color="auto"/>
              </w:divBdr>
            </w:div>
            <w:div w:id="585192200">
              <w:marLeft w:val="0"/>
              <w:marRight w:val="0"/>
              <w:marTop w:val="0"/>
              <w:marBottom w:val="0"/>
              <w:divBdr>
                <w:top w:val="none" w:sz="0" w:space="0" w:color="auto"/>
                <w:left w:val="none" w:sz="0" w:space="0" w:color="auto"/>
                <w:bottom w:val="none" w:sz="0" w:space="0" w:color="auto"/>
                <w:right w:val="none" w:sz="0" w:space="0" w:color="auto"/>
              </w:divBdr>
            </w:div>
            <w:div w:id="845288295">
              <w:marLeft w:val="0"/>
              <w:marRight w:val="0"/>
              <w:marTop w:val="0"/>
              <w:marBottom w:val="0"/>
              <w:divBdr>
                <w:top w:val="none" w:sz="0" w:space="0" w:color="auto"/>
                <w:left w:val="none" w:sz="0" w:space="0" w:color="auto"/>
                <w:bottom w:val="none" w:sz="0" w:space="0" w:color="auto"/>
                <w:right w:val="none" w:sz="0" w:space="0" w:color="auto"/>
              </w:divBdr>
            </w:div>
            <w:div w:id="2013220639">
              <w:marLeft w:val="0"/>
              <w:marRight w:val="0"/>
              <w:marTop w:val="0"/>
              <w:marBottom w:val="0"/>
              <w:divBdr>
                <w:top w:val="none" w:sz="0" w:space="0" w:color="auto"/>
                <w:left w:val="none" w:sz="0" w:space="0" w:color="auto"/>
                <w:bottom w:val="none" w:sz="0" w:space="0" w:color="auto"/>
                <w:right w:val="none" w:sz="0" w:space="0" w:color="auto"/>
              </w:divBdr>
            </w:div>
            <w:div w:id="204690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3820">
      <w:bodyDiv w:val="1"/>
      <w:marLeft w:val="0"/>
      <w:marRight w:val="0"/>
      <w:marTop w:val="0"/>
      <w:marBottom w:val="0"/>
      <w:divBdr>
        <w:top w:val="none" w:sz="0" w:space="0" w:color="auto"/>
        <w:left w:val="none" w:sz="0" w:space="0" w:color="auto"/>
        <w:bottom w:val="none" w:sz="0" w:space="0" w:color="auto"/>
        <w:right w:val="none" w:sz="0" w:space="0" w:color="auto"/>
      </w:divBdr>
      <w:divsChild>
        <w:div w:id="240649620">
          <w:marLeft w:val="0"/>
          <w:marRight w:val="0"/>
          <w:marTop w:val="0"/>
          <w:marBottom w:val="0"/>
          <w:divBdr>
            <w:top w:val="single" w:sz="2" w:space="0" w:color="E5E7EB"/>
            <w:left w:val="single" w:sz="2" w:space="0" w:color="E5E7EB"/>
            <w:bottom w:val="single" w:sz="2" w:space="0" w:color="E5E7EB"/>
            <w:right w:val="single" w:sz="2" w:space="0" w:color="E5E7EB"/>
          </w:divBdr>
          <w:divsChild>
            <w:div w:id="744452827">
              <w:marLeft w:val="0"/>
              <w:marRight w:val="0"/>
              <w:marTop w:val="0"/>
              <w:marBottom w:val="0"/>
              <w:divBdr>
                <w:top w:val="single" w:sz="2" w:space="0" w:color="E5E7EB"/>
                <w:left w:val="single" w:sz="2" w:space="0" w:color="E5E7EB"/>
                <w:bottom w:val="single" w:sz="2" w:space="0" w:color="E5E7EB"/>
                <w:right w:val="single" w:sz="2" w:space="0" w:color="E5E7EB"/>
              </w:divBdr>
            </w:div>
            <w:div w:id="1771970475">
              <w:marLeft w:val="0"/>
              <w:marRight w:val="0"/>
              <w:marTop w:val="0"/>
              <w:marBottom w:val="0"/>
              <w:divBdr>
                <w:top w:val="single" w:sz="2" w:space="0" w:color="E5E7EB"/>
                <w:left w:val="single" w:sz="2" w:space="0" w:color="E5E7EB"/>
                <w:bottom w:val="single" w:sz="2" w:space="0" w:color="E5E7EB"/>
                <w:right w:val="single" w:sz="2" w:space="0" w:color="E5E7EB"/>
              </w:divBdr>
            </w:div>
            <w:div w:id="1978952079">
              <w:marLeft w:val="0"/>
              <w:marRight w:val="0"/>
              <w:marTop w:val="0"/>
              <w:marBottom w:val="0"/>
              <w:divBdr>
                <w:top w:val="single" w:sz="2" w:space="0" w:color="E5E7EB"/>
                <w:left w:val="single" w:sz="2" w:space="0" w:color="E5E7EB"/>
                <w:bottom w:val="single" w:sz="2" w:space="0" w:color="E5E7EB"/>
                <w:right w:val="single" w:sz="2" w:space="0" w:color="E5E7EB"/>
              </w:divBdr>
            </w:div>
            <w:div w:id="767581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599094">
          <w:marLeft w:val="0"/>
          <w:marRight w:val="0"/>
          <w:marTop w:val="0"/>
          <w:marBottom w:val="0"/>
          <w:divBdr>
            <w:top w:val="single" w:sz="2" w:space="0" w:color="E5E7EB"/>
            <w:left w:val="single" w:sz="2" w:space="0" w:color="E5E7EB"/>
            <w:bottom w:val="single" w:sz="2" w:space="0" w:color="E5E7EB"/>
            <w:right w:val="single" w:sz="2" w:space="0" w:color="E5E7EB"/>
          </w:divBdr>
          <w:divsChild>
            <w:div w:id="807475739">
              <w:marLeft w:val="0"/>
              <w:marRight w:val="0"/>
              <w:marTop w:val="0"/>
              <w:marBottom w:val="0"/>
              <w:divBdr>
                <w:top w:val="single" w:sz="2" w:space="0" w:color="E5E7EB"/>
                <w:left w:val="single" w:sz="2" w:space="0" w:color="E5E7EB"/>
                <w:bottom w:val="single" w:sz="2" w:space="0" w:color="E5E7EB"/>
                <w:right w:val="single" w:sz="2" w:space="0" w:color="E5E7EB"/>
              </w:divBdr>
              <w:divsChild>
                <w:div w:id="123234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30077815">
      <w:bodyDiv w:val="1"/>
      <w:marLeft w:val="0"/>
      <w:marRight w:val="0"/>
      <w:marTop w:val="0"/>
      <w:marBottom w:val="0"/>
      <w:divBdr>
        <w:top w:val="none" w:sz="0" w:space="0" w:color="auto"/>
        <w:left w:val="none" w:sz="0" w:space="0" w:color="auto"/>
        <w:bottom w:val="none" w:sz="0" w:space="0" w:color="auto"/>
        <w:right w:val="none" w:sz="0" w:space="0" w:color="auto"/>
      </w:divBdr>
    </w:div>
    <w:div w:id="1234925950">
      <w:bodyDiv w:val="1"/>
      <w:marLeft w:val="0"/>
      <w:marRight w:val="0"/>
      <w:marTop w:val="0"/>
      <w:marBottom w:val="0"/>
      <w:divBdr>
        <w:top w:val="none" w:sz="0" w:space="0" w:color="auto"/>
        <w:left w:val="none" w:sz="0" w:space="0" w:color="auto"/>
        <w:bottom w:val="none" w:sz="0" w:space="0" w:color="auto"/>
        <w:right w:val="none" w:sz="0" w:space="0" w:color="auto"/>
      </w:divBdr>
      <w:divsChild>
        <w:div w:id="2067219055">
          <w:marLeft w:val="0"/>
          <w:marRight w:val="0"/>
          <w:marTop w:val="0"/>
          <w:marBottom w:val="0"/>
          <w:divBdr>
            <w:top w:val="none" w:sz="0" w:space="0" w:color="auto"/>
            <w:left w:val="none" w:sz="0" w:space="0" w:color="auto"/>
            <w:bottom w:val="none" w:sz="0" w:space="0" w:color="auto"/>
            <w:right w:val="none" w:sz="0" w:space="0" w:color="auto"/>
          </w:divBdr>
          <w:divsChild>
            <w:div w:id="280655298">
              <w:marLeft w:val="0"/>
              <w:marRight w:val="0"/>
              <w:marTop w:val="0"/>
              <w:marBottom w:val="0"/>
              <w:divBdr>
                <w:top w:val="none" w:sz="0" w:space="0" w:color="auto"/>
                <w:left w:val="none" w:sz="0" w:space="0" w:color="auto"/>
                <w:bottom w:val="none" w:sz="0" w:space="0" w:color="auto"/>
                <w:right w:val="none" w:sz="0" w:space="0" w:color="auto"/>
              </w:divBdr>
            </w:div>
            <w:div w:id="1043139140">
              <w:marLeft w:val="0"/>
              <w:marRight w:val="0"/>
              <w:marTop w:val="0"/>
              <w:marBottom w:val="0"/>
              <w:divBdr>
                <w:top w:val="none" w:sz="0" w:space="0" w:color="auto"/>
                <w:left w:val="none" w:sz="0" w:space="0" w:color="auto"/>
                <w:bottom w:val="none" w:sz="0" w:space="0" w:color="auto"/>
                <w:right w:val="none" w:sz="0" w:space="0" w:color="auto"/>
              </w:divBdr>
            </w:div>
            <w:div w:id="1229074570">
              <w:marLeft w:val="0"/>
              <w:marRight w:val="0"/>
              <w:marTop w:val="0"/>
              <w:marBottom w:val="0"/>
              <w:divBdr>
                <w:top w:val="none" w:sz="0" w:space="0" w:color="auto"/>
                <w:left w:val="none" w:sz="0" w:space="0" w:color="auto"/>
                <w:bottom w:val="none" w:sz="0" w:space="0" w:color="auto"/>
                <w:right w:val="none" w:sz="0" w:space="0" w:color="auto"/>
              </w:divBdr>
            </w:div>
            <w:div w:id="1334795223">
              <w:marLeft w:val="0"/>
              <w:marRight w:val="0"/>
              <w:marTop w:val="0"/>
              <w:marBottom w:val="0"/>
              <w:divBdr>
                <w:top w:val="none" w:sz="0" w:space="0" w:color="auto"/>
                <w:left w:val="none" w:sz="0" w:space="0" w:color="auto"/>
                <w:bottom w:val="none" w:sz="0" w:space="0" w:color="auto"/>
                <w:right w:val="none" w:sz="0" w:space="0" w:color="auto"/>
              </w:divBdr>
            </w:div>
            <w:div w:id="1743025683">
              <w:marLeft w:val="0"/>
              <w:marRight w:val="0"/>
              <w:marTop w:val="0"/>
              <w:marBottom w:val="0"/>
              <w:divBdr>
                <w:top w:val="none" w:sz="0" w:space="0" w:color="auto"/>
                <w:left w:val="none" w:sz="0" w:space="0" w:color="auto"/>
                <w:bottom w:val="none" w:sz="0" w:space="0" w:color="auto"/>
                <w:right w:val="none" w:sz="0" w:space="0" w:color="auto"/>
              </w:divBdr>
            </w:div>
            <w:div w:id="19177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3514">
      <w:bodyDiv w:val="1"/>
      <w:marLeft w:val="0"/>
      <w:marRight w:val="0"/>
      <w:marTop w:val="0"/>
      <w:marBottom w:val="0"/>
      <w:divBdr>
        <w:top w:val="none" w:sz="0" w:space="0" w:color="auto"/>
        <w:left w:val="none" w:sz="0" w:space="0" w:color="auto"/>
        <w:bottom w:val="none" w:sz="0" w:space="0" w:color="auto"/>
        <w:right w:val="none" w:sz="0" w:space="0" w:color="auto"/>
      </w:divBdr>
    </w:div>
    <w:div w:id="1363242924">
      <w:bodyDiv w:val="1"/>
      <w:marLeft w:val="0"/>
      <w:marRight w:val="0"/>
      <w:marTop w:val="0"/>
      <w:marBottom w:val="0"/>
      <w:divBdr>
        <w:top w:val="none" w:sz="0" w:space="0" w:color="auto"/>
        <w:left w:val="none" w:sz="0" w:space="0" w:color="auto"/>
        <w:bottom w:val="none" w:sz="0" w:space="0" w:color="auto"/>
        <w:right w:val="none" w:sz="0" w:space="0" w:color="auto"/>
      </w:divBdr>
      <w:divsChild>
        <w:div w:id="141626838">
          <w:marLeft w:val="0"/>
          <w:marRight w:val="0"/>
          <w:marTop w:val="0"/>
          <w:marBottom w:val="0"/>
          <w:divBdr>
            <w:top w:val="none" w:sz="0" w:space="0" w:color="auto"/>
            <w:left w:val="none" w:sz="0" w:space="0" w:color="auto"/>
            <w:bottom w:val="none" w:sz="0" w:space="0" w:color="auto"/>
            <w:right w:val="none" w:sz="0" w:space="0" w:color="auto"/>
          </w:divBdr>
          <w:divsChild>
            <w:div w:id="148861991">
              <w:marLeft w:val="0"/>
              <w:marRight w:val="0"/>
              <w:marTop w:val="0"/>
              <w:marBottom w:val="0"/>
              <w:divBdr>
                <w:top w:val="none" w:sz="0" w:space="0" w:color="auto"/>
                <w:left w:val="none" w:sz="0" w:space="0" w:color="auto"/>
                <w:bottom w:val="none" w:sz="0" w:space="0" w:color="auto"/>
                <w:right w:val="none" w:sz="0" w:space="0" w:color="auto"/>
              </w:divBdr>
            </w:div>
            <w:div w:id="256136905">
              <w:marLeft w:val="0"/>
              <w:marRight w:val="0"/>
              <w:marTop w:val="0"/>
              <w:marBottom w:val="0"/>
              <w:divBdr>
                <w:top w:val="none" w:sz="0" w:space="0" w:color="auto"/>
                <w:left w:val="none" w:sz="0" w:space="0" w:color="auto"/>
                <w:bottom w:val="none" w:sz="0" w:space="0" w:color="auto"/>
                <w:right w:val="none" w:sz="0" w:space="0" w:color="auto"/>
              </w:divBdr>
            </w:div>
            <w:div w:id="1446653255">
              <w:marLeft w:val="0"/>
              <w:marRight w:val="0"/>
              <w:marTop w:val="0"/>
              <w:marBottom w:val="0"/>
              <w:divBdr>
                <w:top w:val="none" w:sz="0" w:space="0" w:color="auto"/>
                <w:left w:val="none" w:sz="0" w:space="0" w:color="auto"/>
                <w:bottom w:val="none" w:sz="0" w:space="0" w:color="auto"/>
                <w:right w:val="none" w:sz="0" w:space="0" w:color="auto"/>
              </w:divBdr>
            </w:div>
            <w:div w:id="1476486437">
              <w:marLeft w:val="0"/>
              <w:marRight w:val="0"/>
              <w:marTop w:val="0"/>
              <w:marBottom w:val="0"/>
              <w:divBdr>
                <w:top w:val="none" w:sz="0" w:space="0" w:color="auto"/>
                <w:left w:val="none" w:sz="0" w:space="0" w:color="auto"/>
                <w:bottom w:val="none" w:sz="0" w:space="0" w:color="auto"/>
                <w:right w:val="none" w:sz="0" w:space="0" w:color="auto"/>
              </w:divBdr>
            </w:div>
            <w:div w:id="1681933683">
              <w:marLeft w:val="0"/>
              <w:marRight w:val="0"/>
              <w:marTop w:val="0"/>
              <w:marBottom w:val="0"/>
              <w:divBdr>
                <w:top w:val="none" w:sz="0" w:space="0" w:color="auto"/>
                <w:left w:val="none" w:sz="0" w:space="0" w:color="auto"/>
                <w:bottom w:val="none" w:sz="0" w:space="0" w:color="auto"/>
                <w:right w:val="none" w:sz="0" w:space="0" w:color="auto"/>
              </w:divBdr>
            </w:div>
            <w:div w:id="16911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3410">
      <w:bodyDiv w:val="1"/>
      <w:marLeft w:val="0"/>
      <w:marRight w:val="0"/>
      <w:marTop w:val="0"/>
      <w:marBottom w:val="0"/>
      <w:divBdr>
        <w:top w:val="none" w:sz="0" w:space="0" w:color="auto"/>
        <w:left w:val="none" w:sz="0" w:space="0" w:color="auto"/>
        <w:bottom w:val="none" w:sz="0" w:space="0" w:color="auto"/>
        <w:right w:val="none" w:sz="0" w:space="0" w:color="auto"/>
      </w:divBdr>
    </w:div>
    <w:div w:id="1425154230">
      <w:bodyDiv w:val="1"/>
      <w:marLeft w:val="0"/>
      <w:marRight w:val="0"/>
      <w:marTop w:val="0"/>
      <w:marBottom w:val="0"/>
      <w:divBdr>
        <w:top w:val="none" w:sz="0" w:space="0" w:color="auto"/>
        <w:left w:val="none" w:sz="0" w:space="0" w:color="auto"/>
        <w:bottom w:val="none" w:sz="0" w:space="0" w:color="auto"/>
        <w:right w:val="none" w:sz="0" w:space="0" w:color="auto"/>
      </w:divBdr>
    </w:div>
    <w:div w:id="1446383779">
      <w:bodyDiv w:val="1"/>
      <w:marLeft w:val="0"/>
      <w:marRight w:val="0"/>
      <w:marTop w:val="0"/>
      <w:marBottom w:val="0"/>
      <w:divBdr>
        <w:top w:val="none" w:sz="0" w:space="0" w:color="auto"/>
        <w:left w:val="none" w:sz="0" w:space="0" w:color="auto"/>
        <w:bottom w:val="none" w:sz="0" w:space="0" w:color="auto"/>
        <w:right w:val="none" w:sz="0" w:space="0" w:color="auto"/>
      </w:divBdr>
      <w:divsChild>
        <w:div w:id="224027303">
          <w:marLeft w:val="0"/>
          <w:marRight w:val="0"/>
          <w:marTop w:val="0"/>
          <w:marBottom w:val="0"/>
          <w:divBdr>
            <w:top w:val="none" w:sz="0" w:space="0" w:color="auto"/>
            <w:left w:val="none" w:sz="0" w:space="0" w:color="auto"/>
            <w:bottom w:val="none" w:sz="0" w:space="0" w:color="auto"/>
            <w:right w:val="none" w:sz="0" w:space="0" w:color="auto"/>
          </w:divBdr>
          <w:divsChild>
            <w:div w:id="442185887">
              <w:marLeft w:val="0"/>
              <w:marRight w:val="0"/>
              <w:marTop w:val="0"/>
              <w:marBottom w:val="0"/>
              <w:divBdr>
                <w:top w:val="none" w:sz="0" w:space="0" w:color="auto"/>
                <w:left w:val="none" w:sz="0" w:space="0" w:color="auto"/>
                <w:bottom w:val="none" w:sz="0" w:space="0" w:color="auto"/>
                <w:right w:val="none" w:sz="0" w:space="0" w:color="auto"/>
              </w:divBdr>
            </w:div>
            <w:div w:id="985553245">
              <w:marLeft w:val="0"/>
              <w:marRight w:val="0"/>
              <w:marTop w:val="0"/>
              <w:marBottom w:val="0"/>
              <w:divBdr>
                <w:top w:val="none" w:sz="0" w:space="0" w:color="auto"/>
                <w:left w:val="none" w:sz="0" w:space="0" w:color="auto"/>
                <w:bottom w:val="none" w:sz="0" w:space="0" w:color="auto"/>
                <w:right w:val="none" w:sz="0" w:space="0" w:color="auto"/>
              </w:divBdr>
            </w:div>
            <w:div w:id="1531144483">
              <w:marLeft w:val="0"/>
              <w:marRight w:val="0"/>
              <w:marTop w:val="0"/>
              <w:marBottom w:val="0"/>
              <w:divBdr>
                <w:top w:val="none" w:sz="0" w:space="0" w:color="auto"/>
                <w:left w:val="none" w:sz="0" w:space="0" w:color="auto"/>
                <w:bottom w:val="none" w:sz="0" w:space="0" w:color="auto"/>
                <w:right w:val="none" w:sz="0" w:space="0" w:color="auto"/>
              </w:divBdr>
            </w:div>
            <w:div w:id="18772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5898">
      <w:bodyDiv w:val="1"/>
      <w:marLeft w:val="0"/>
      <w:marRight w:val="0"/>
      <w:marTop w:val="0"/>
      <w:marBottom w:val="0"/>
      <w:divBdr>
        <w:top w:val="none" w:sz="0" w:space="0" w:color="auto"/>
        <w:left w:val="none" w:sz="0" w:space="0" w:color="auto"/>
        <w:bottom w:val="none" w:sz="0" w:space="0" w:color="auto"/>
        <w:right w:val="none" w:sz="0" w:space="0" w:color="auto"/>
      </w:divBdr>
      <w:divsChild>
        <w:div w:id="2030988261">
          <w:marLeft w:val="0"/>
          <w:marRight w:val="0"/>
          <w:marTop w:val="0"/>
          <w:marBottom w:val="0"/>
          <w:divBdr>
            <w:top w:val="none" w:sz="0" w:space="0" w:color="auto"/>
            <w:left w:val="none" w:sz="0" w:space="0" w:color="auto"/>
            <w:bottom w:val="none" w:sz="0" w:space="0" w:color="auto"/>
            <w:right w:val="none" w:sz="0" w:space="0" w:color="auto"/>
          </w:divBdr>
          <w:divsChild>
            <w:div w:id="385106011">
              <w:marLeft w:val="0"/>
              <w:marRight w:val="0"/>
              <w:marTop w:val="0"/>
              <w:marBottom w:val="0"/>
              <w:divBdr>
                <w:top w:val="none" w:sz="0" w:space="0" w:color="auto"/>
                <w:left w:val="none" w:sz="0" w:space="0" w:color="auto"/>
                <w:bottom w:val="none" w:sz="0" w:space="0" w:color="auto"/>
                <w:right w:val="none" w:sz="0" w:space="0" w:color="auto"/>
              </w:divBdr>
            </w:div>
            <w:div w:id="839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125">
      <w:bodyDiv w:val="1"/>
      <w:marLeft w:val="0"/>
      <w:marRight w:val="0"/>
      <w:marTop w:val="0"/>
      <w:marBottom w:val="0"/>
      <w:divBdr>
        <w:top w:val="none" w:sz="0" w:space="0" w:color="auto"/>
        <w:left w:val="none" w:sz="0" w:space="0" w:color="auto"/>
        <w:bottom w:val="none" w:sz="0" w:space="0" w:color="auto"/>
        <w:right w:val="none" w:sz="0" w:space="0" w:color="auto"/>
      </w:divBdr>
      <w:divsChild>
        <w:div w:id="1360931451">
          <w:marLeft w:val="0"/>
          <w:marRight w:val="0"/>
          <w:marTop w:val="0"/>
          <w:marBottom w:val="0"/>
          <w:divBdr>
            <w:top w:val="none" w:sz="0" w:space="0" w:color="auto"/>
            <w:left w:val="none" w:sz="0" w:space="0" w:color="auto"/>
            <w:bottom w:val="none" w:sz="0" w:space="0" w:color="auto"/>
            <w:right w:val="none" w:sz="0" w:space="0" w:color="auto"/>
          </w:divBdr>
          <w:divsChild>
            <w:div w:id="6796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5075">
      <w:bodyDiv w:val="1"/>
      <w:marLeft w:val="0"/>
      <w:marRight w:val="0"/>
      <w:marTop w:val="0"/>
      <w:marBottom w:val="0"/>
      <w:divBdr>
        <w:top w:val="none" w:sz="0" w:space="0" w:color="auto"/>
        <w:left w:val="none" w:sz="0" w:space="0" w:color="auto"/>
        <w:bottom w:val="none" w:sz="0" w:space="0" w:color="auto"/>
        <w:right w:val="none" w:sz="0" w:space="0" w:color="auto"/>
      </w:divBdr>
    </w:div>
    <w:div w:id="1521897272">
      <w:bodyDiv w:val="1"/>
      <w:marLeft w:val="0"/>
      <w:marRight w:val="0"/>
      <w:marTop w:val="0"/>
      <w:marBottom w:val="0"/>
      <w:divBdr>
        <w:top w:val="none" w:sz="0" w:space="0" w:color="auto"/>
        <w:left w:val="none" w:sz="0" w:space="0" w:color="auto"/>
        <w:bottom w:val="none" w:sz="0" w:space="0" w:color="auto"/>
        <w:right w:val="none" w:sz="0" w:space="0" w:color="auto"/>
      </w:divBdr>
      <w:divsChild>
        <w:div w:id="1132021093">
          <w:marLeft w:val="0"/>
          <w:marRight w:val="0"/>
          <w:marTop w:val="0"/>
          <w:marBottom w:val="0"/>
          <w:divBdr>
            <w:top w:val="none" w:sz="0" w:space="0" w:color="auto"/>
            <w:left w:val="none" w:sz="0" w:space="0" w:color="auto"/>
            <w:bottom w:val="none" w:sz="0" w:space="0" w:color="auto"/>
            <w:right w:val="none" w:sz="0" w:space="0" w:color="auto"/>
          </w:divBdr>
        </w:div>
      </w:divsChild>
    </w:div>
    <w:div w:id="1558282067">
      <w:bodyDiv w:val="1"/>
      <w:marLeft w:val="0"/>
      <w:marRight w:val="0"/>
      <w:marTop w:val="0"/>
      <w:marBottom w:val="0"/>
      <w:divBdr>
        <w:top w:val="none" w:sz="0" w:space="0" w:color="auto"/>
        <w:left w:val="none" w:sz="0" w:space="0" w:color="auto"/>
        <w:bottom w:val="none" w:sz="0" w:space="0" w:color="auto"/>
        <w:right w:val="none" w:sz="0" w:space="0" w:color="auto"/>
      </w:divBdr>
      <w:divsChild>
        <w:div w:id="1436634353">
          <w:marLeft w:val="0"/>
          <w:marRight w:val="0"/>
          <w:marTop w:val="0"/>
          <w:marBottom w:val="0"/>
          <w:divBdr>
            <w:top w:val="none" w:sz="0" w:space="0" w:color="auto"/>
            <w:left w:val="none" w:sz="0" w:space="0" w:color="auto"/>
            <w:bottom w:val="none" w:sz="0" w:space="0" w:color="auto"/>
            <w:right w:val="none" w:sz="0" w:space="0" w:color="auto"/>
          </w:divBdr>
          <w:divsChild>
            <w:div w:id="16289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747">
      <w:bodyDiv w:val="1"/>
      <w:marLeft w:val="0"/>
      <w:marRight w:val="0"/>
      <w:marTop w:val="0"/>
      <w:marBottom w:val="0"/>
      <w:divBdr>
        <w:top w:val="none" w:sz="0" w:space="0" w:color="auto"/>
        <w:left w:val="none" w:sz="0" w:space="0" w:color="auto"/>
        <w:bottom w:val="none" w:sz="0" w:space="0" w:color="auto"/>
        <w:right w:val="none" w:sz="0" w:space="0" w:color="auto"/>
      </w:divBdr>
      <w:divsChild>
        <w:div w:id="1994332471">
          <w:marLeft w:val="0"/>
          <w:marRight w:val="0"/>
          <w:marTop w:val="0"/>
          <w:marBottom w:val="0"/>
          <w:divBdr>
            <w:top w:val="none" w:sz="0" w:space="0" w:color="auto"/>
            <w:left w:val="none" w:sz="0" w:space="0" w:color="auto"/>
            <w:bottom w:val="none" w:sz="0" w:space="0" w:color="auto"/>
            <w:right w:val="none" w:sz="0" w:space="0" w:color="auto"/>
          </w:divBdr>
        </w:div>
      </w:divsChild>
    </w:div>
    <w:div w:id="1583029157">
      <w:bodyDiv w:val="1"/>
      <w:marLeft w:val="0"/>
      <w:marRight w:val="0"/>
      <w:marTop w:val="0"/>
      <w:marBottom w:val="0"/>
      <w:divBdr>
        <w:top w:val="none" w:sz="0" w:space="0" w:color="auto"/>
        <w:left w:val="none" w:sz="0" w:space="0" w:color="auto"/>
        <w:bottom w:val="none" w:sz="0" w:space="0" w:color="auto"/>
        <w:right w:val="none" w:sz="0" w:space="0" w:color="auto"/>
      </w:divBdr>
    </w:div>
    <w:div w:id="1593316079">
      <w:bodyDiv w:val="1"/>
      <w:marLeft w:val="0"/>
      <w:marRight w:val="0"/>
      <w:marTop w:val="0"/>
      <w:marBottom w:val="0"/>
      <w:divBdr>
        <w:top w:val="none" w:sz="0" w:space="0" w:color="auto"/>
        <w:left w:val="none" w:sz="0" w:space="0" w:color="auto"/>
        <w:bottom w:val="none" w:sz="0" w:space="0" w:color="auto"/>
        <w:right w:val="none" w:sz="0" w:space="0" w:color="auto"/>
      </w:divBdr>
      <w:divsChild>
        <w:div w:id="2106419385">
          <w:marLeft w:val="0"/>
          <w:marRight w:val="0"/>
          <w:marTop w:val="0"/>
          <w:marBottom w:val="0"/>
          <w:divBdr>
            <w:top w:val="single" w:sz="2" w:space="0" w:color="E5E7EB"/>
            <w:left w:val="single" w:sz="2" w:space="0" w:color="E5E7EB"/>
            <w:bottom w:val="single" w:sz="2" w:space="0" w:color="E5E7EB"/>
            <w:right w:val="single" w:sz="2" w:space="0" w:color="E5E7EB"/>
          </w:divBdr>
          <w:divsChild>
            <w:div w:id="789250207">
              <w:marLeft w:val="0"/>
              <w:marRight w:val="0"/>
              <w:marTop w:val="0"/>
              <w:marBottom w:val="0"/>
              <w:divBdr>
                <w:top w:val="single" w:sz="2" w:space="0" w:color="E5E7EB"/>
                <w:left w:val="single" w:sz="2" w:space="0" w:color="E5E7EB"/>
                <w:bottom w:val="single" w:sz="2" w:space="0" w:color="E5E7EB"/>
                <w:right w:val="single" w:sz="2" w:space="0" w:color="E5E7EB"/>
              </w:divBdr>
            </w:div>
            <w:div w:id="1792747148">
              <w:marLeft w:val="0"/>
              <w:marRight w:val="0"/>
              <w:marTop w:val="0"/>
              <w:marBottom w:val="0"/>
              <w:divBdr>
                <w:top w:val="single" w:sz="2" w:space="0" w:color="E5E7EB"/>
                <w:left w:val="single" w:sz="2" w:space="0" w:color="E5E7EB"/>
                <w:bottom w:val="single" w:sz="2" w:space="0" w:color="E5E7EB"/>
                <w:right w:val="single" w:sz="2" w:space="0" w:color="E5E7EB"/>
              </w:divBdr>
            </w:div>
            <w:div w:id="1775586694">
              <w:marLeft w:val="0"/>
              <w:marRight w:val="0"/>
              <w:marTop w:val="0"/>
              <w:marBottom w:val="0"/>
              <w:divBdr>
                <w:top w:val="single" w:sz="2" w:space="0" w:color="E5E7EB"/>
                <w:left w:val="single" w:sz="2" w:space="0" w:color="E5E7EB"/>
                <w:bottom w:val="single" w:sz="2" w:space="0" w:color="E5E7EB"/>
                <w:right w:val="single" w:sz="2" w:space="0" w:color="E5E7EB"/>
              </w:divBdr>
            </w:div>
            <w:div w:id="985818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5157309">
          <w:marLeft w:val="0"/>
          <w:marRight w:val="0"/>
          <w:marTop w:val="0"/>
          <w:marBottom w:val="0"/>
          <w:divBdr>
            <w:top w:val="single" w:sz="2" w:space="0" w:color="E5E7EB"/>
            <w:left w:val="single" w:sz="2" w:space="0" w:color="E5E7EB"/>
            <w:bottom w:val="single" w:sz="2" w:space="0" w:color="E5E7EB"/>
            <w:right w:val="single" w:sz="2" w:space="0" w:color="E5E7EB"/>
          </w:divBdr>
          <w:divsChild>
            <w:div w:id="867525923">
              <w:marLeft w:val="0"/>
              <w:marRight w:val="0"/>
              <w:marTop w:val="0"/>
              <w:marBottom w:val="0"/>
              <w:divBdr>
                <w:top w:val="single" w:sz="2" w:space="0" w:color="E5E7EB"/>
                <w:left w:val="single" w:sz="2" w:space="0" w:color="E5E7EB"/>
                <w:bottom w:val="single" w:sz="2" w:space="0" w:color="E5E7EB"/>
                <w:right w:val="single" w:sz="2" w:space="0" w:color="E5E7EB"/>
              </w:divBdr>
              <w:divsChild>
                <w:div w:id="385832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10703660">
      <w:bodyDiv w:val="1"/>
      <w:marLeft w:val="0"/>
      <w:marRight w:val="0"/>
      <w:marTop w:val="0"/>
      <w:marBottom w:val="0"/>
      <w:divBdr>
        <w:top w:val="none" w:sz="0" w:space="0" w:color="auto"/>
        <w:left w:val="none" w:sz="0" w:space="0" w:color="auto"/>
        <w:bottom w:val="none" w:sz="0" w:space="0" w:color="auto"/>
        <w:right w:val="none" w:sz="0" w:space="0" w:color="auto"/>
      </w:divBdr>
      <w:divsChild>
        <w:div w:id="1105465504">
          <w:marLeft w:val="0"/>
          <w:marRight w:val="0"/>
          <w:marTop w:val="0"/>
          <w:marBottom w:val="0"/>
          <w:divBdr>
            <w:top w:val="none" w:sz="0" w:space="0" w:color="auto"/>
            <w:left w:val="none" w:sz="0" w:space="0" w:color="auto"/>
            <w:bottom w:val="none" w:sz="0" w:space="0" w:color="auto"/>
            <w:right w:val="none" w:sz="0" w:space="0" w:color="auto"/>
          </w:divBdr>
          <w:divsChild>
            <w:div w:id="24717836">
              <w:marLeft w:val="0"/>
              <w:marRight w:val="0"/>
              <w:marTop w:val="0"/>
              <w:marBottom w:val="0"/>
              <w:divBdr>
                <w:top w:val="none" w:sz="0" w:space="0" w:color="auto"/>
                <w:left w:val="none" w:sz="0" w:space="0" w:color="auto"/>
                <w:bottom w:val="none" w:sz="0" w:space="0" w:color="auto"/>
                <w:right w:val="none" w:sz="0" w:space="0" w:color="auto"/>
              </w:divBdr>
            </w:div>
            <w:div w:id="436676259">
              <w:marLeft w:val="0"/>
              <w:marRight w:val="0"/>
              <w:marTop w:val="0"/>
              <w:marBottom w:val="0"/>
              <w:divBdr>
                <w:top w:val="none" w:sz="0" w:space="0" w:color="auto"/>
                <w:left w:val="none" w:sz="0" w:space="0" w:color="auto"/>
                <w:bottom w:val="none" w:sz="0" w:space="0" w:color="auto"/>
                <w:right w:val="none" w:sz="0" w:space="0" w:color="auto"/>
              </w:divBdr>
            </w:div>
            <w:div w:id="527304373">
              <w:marLeft w:val="0"/>
              <w:marRight w:val="0"/>
              <w:marTop w:val="0"/>
              <w:marBottom w:val="0"/>
              <w:divBdr>
                <w:top w:val="none" w:sz="0" w:space="0" w:color="auto"/>
                <w:left w:val="none" w:sz="0" w:space="0" w:color="auto"/>
                <w:bottom w:val="none" w:sz="0" w:space="0" w:color="auto"/>
                <w:right w:val="none" w:sz="0" w:space="0" w:color="auto"/>
              </w:divBdr>
            </w:div>
            <w:div w:id="613445918">
              <w:marLeft w:val="0"/>
              <w:marRight w:val="0"/>
              <w:marTop w:val="0"/>
              <w:marBottom w:val="0"/>
              <w:divBdr>
                <w:top w:val="none" w:sz="0" w:space="0" w:color="auto"/>
                <w:left w:val="none" w:sz="0" w:space="0" w:color="auto"/>
                <w:bottom w:val="none" w:sz="0" w:space="0" w:color="auto"/>
                <w:right w:val="none" w:sz="0" w:space="0" w:color="auto"/>
              </w:divBdr>
            </w:div>
            <w:div w:id="653217406">
              <w:marLeft w:val="0"/>
              <w:marRight w:val="0"/>
              <w:marTop w:val="0"/>
              <w:marBottom w:val="0"/>
              <w:divBdr>
                <w:top w:val="none" w:sz="0" w:space="0" w:color="auto"/>
                <w:left w:val="none" w:sz="0" w:space="0" w:color="auto"/>
                <w:bottom w:val="none" w:sz="0" w:space="0" w:color="auto"/>
                <w:right w:val="none" w:sz="0" w:space="0" w:color="auto"/>
              </w:divBdr>
            </w:div>
            <w:div w:id="876282158">
              <w:marLeft w:val="0"/>
              <w:marRight w:val="0"/>
              <w:marTop w:val="0"/>
              <w:marBottom w:val="0"/>
              <w:divBdr>
                <w:top w:val="none" w:sz="0" w:space="0" w:color="auto"/>
                <w:left w:val="none" w:sz="0" w:space="0" w:color="auto"/>
                <w:bottom w:val="none" w:sz="0" w:space="0" w:color="auto"/>
                <w:right w:val="none" w:sz="0" w:space="0" w:color="auto"/>
              </w:divBdr>
            </w:div>
            <w:div w:id="1300305244">
              <w:marLeft w:val="0"/>
              <w:marRight w:val="0"/>
              <w:marTop w:val="0"/>
              <w:marBottom w:val="0"/>
              <w:divBdr>
                <w:top w:val="none" w:sz="0" w:space="0" w:color="auto"/>
                <w:left w:val="none" w:sz="0" w:space="0" w:color="auto"/>
                <w:bottom w:val="none" w:sz="0" w:space="0" w:color="auto"/>
                <w:right w:val="none" w:sz="0" w:space="0" w:color="auto"/>
              </w:divBdr>
            </w:div>
            <w:div w:id="1351100647">
              <w:marLeft w:val="0"/>
              <w:marRight w:val="0"/>
              <w:marTop w:val="0"/>
              <w:marBottom w:val="0"/>
              <w:divBdr>
                <w:top w:val="none" w:sz="0" w:space="0" w:color="auto"/>
                <w:left w:val="none" w:sz="0" w:space="0" w:color="auto"/>
                <w:bottom w:val="none" w:sz="0" w:space="0" w:color="auto"/>
                <w:right w:val="none" w:sz="0" w:space="0" w:color="auto"/>
              </w:divBdr>
            </w:div>
            <w:div w:id="1500074734">
              <w:marLeft w:val="0"/>
              <w:marRight w:val="0"/>
              <w:marTop w:val="0"/>
              <w:marBottom w:val="0"/>
              <w:divBdr>
                <w:top w:val="none" w:sz="0" w:space="0" w:color="auto"/>
                <w:left w:val="none" w:sz="0" w:space="0" w:color="auto"/>
                <w:bottom w:val="none" w:sz="0" w:space="0" w:color="auto"/>
                <w:right w:val="none" w:sz="0" w:space="0" w:color="auto"/>
              </w:divBdr>
            </w:div>
            <w:div w:id="1638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808">
      <w:bodyDiv w:val="1"/>
      <w:marLeft w:val="0"/>
      <w:marRight w:val="0"/>
      <w:marTop w:val="0"/>
      <w:marBottom w:val="0"/>
      <w:divBdr>
        <w:top w:val="none" w:sz="0" w:space="0" w:color="auto"/>
        <w:left w:val="none" w:sz="0" w:space="0" w:color="auto"/>
        <w:bottom w:val="none" w:sz="0" w:space="0" w:color="auto"/>
        <w:right w:val="none" w:sz="0" w:space="0" w:color="auto"/>
      </w:divBdr>
      <w:divsChild>
        <w:div w:id="1499267108">
          <w:marLeft w:val="0"/>
          <w:marRight w:val="0"/>
          <w:marTop w:val="0"/>
          <w:marBottom w:val="0"/>
          <w:divBdr>
            <w:top w:val="none" w:sz="0" w:space="0" w:color="auto"/>
            <w:left w:val="none" w:sz="0" w:space="0" w:color="auto"/>
            <w:bottom w:val="none" w:sz="0" w:space="0" w:color="auto"/>
            <w:right w:val="none" w:sz="0" w:space="0" w:color="auto"/>
          </w:divBdr>
          <w:divsChild>
            <w:div w:id="307977287">
              <w:marLeft w:val="0"/>
              <w:marRight w:val="0"/>
              <w:marTop w:val="0"/>
              <w:marBottom w:val="0"/>
              <w:divBdr>
                <w:top w:val="none" w:sz="0" w:space="0" w:color="auto"/>
                <w:left w:val="none" w:sz="0" w:space="0" w:color="auto"/>
                <w:bottom w:val="none" w:sz="0" w:space="0" w:color="auto"/>
                <w:right w:val="none" w:sz="0" w:space="0" w:color="auto"/>
              </w:divBdr>
            </w:div>
            <w:div w:id="5539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6825">
      <w:bodyDiv w:val="1"/>
      <w:marLeft w:val="0"/>
      <w:marRight w:val="0"/>
      <w:marTop w:val="0"/>
      <w:marBottom w:val="0"/>
      <w:divBdr>
        <w:top w:val="none" w:sz="0" w:space="0" w:color="auto"/>
        <w:left w:val="none" w:sz="0" w:space="0" w:color="auto"/>
        <w:bottom w:val="none" w:sz="0" w:space="0" w:color="auto"/>
        <w:right w:val="none" w:sz="0" w:space="0" w:color="auto"/>
      </w:divBdr>
    </w:div>
    <w:div w:id="1657804813">
      <w:bodyDiv w:val="1"/>
      <w:marLeft w:val="0"/>
      <w:marRight w:val="0"/>
      <w:marTop w:val="0"/>
      <w:marBottom w:val="0"/>
      <w:divBdr>
        <w:top w:val="none" w:sz="0" w:space="0" w:color="auto"/>
        <w:left w:val="none" w:sz="0" w:space="0" w:color="auto"/>
        <w:bottom w:val="none" w:sz="0" w:space="0" w:color="auto"/>
        <w:right w:val="none" w:sz="0" w:space="0" w:color="auto"/>
      </w:divBdr>
    </w:div>
    <w:div w:id="1720938349">
      <w:bodyDiv w:val="1"/>
      <w:marLeft w:val="0"/>
      <w:marRight w:val="0"/>
      <w:marTop w:val="0"/>
      <w:marBottom w:val="0"/>
      <w:divBdr>
        <w:top w:val="none" w:sz="0" w:space="0" w:color="auto"/>
        <w:left w:val="none" w:sz="0" w:space="0" w:color="auto"/>
        <w:bottom w:val="none" w:sz="0" w:space="0" w:color="auto"/>
        <w:right w:val="none" w:sz="0" w:space="0" w:color="auto"/>
      </w:divBdr>
      <w:divsChild>
        <w:div w:id="522206198">
          <w:marLeft w:val="0"/>
          <w:marRight w:val="0"/>
          <w:marTop w:val="0"/>
          <w:marBottom w:val="0"/>
          <w:divBdr>
            <w:top w:val="none" w:sz="0" w:space="0" w:color="auto"/>
            <w:left w:val="none" w:sz="0" w:space="0" w:color="auto"/>
            <w:bottom w:val="none" w:sz="0" w:space="0" w:color="auto"/>
            <w:right w:val="none" w:sz="0" w:space="0" w:color="auto"/>
          </w:divBdr>
          <w:divsChild>
            <w:div w:id="863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5885">
      <w:bodyDiv w:val="1"/>
      <w:marLeft w:val="0"/>
      <w:marRight w:val="0"/>
      <w:marTop w:val="0"/>
      <w:marBottom w:val="0"/>
      <w:divBdr>
        <w:top w:val="none" w:sz="0" w:space="0" w:color="auto"/>
        <w:left w:val="none" w:sz="0" w:space="0" w:color="auto"/>
        <w:bottom w:val="none" w:sz="0" w:space="0" w:color="auto"/>
        <w:right w:val="none" w:sz="0" w:space="0" w:color="auto"/>
      </w:divBdr>
    </w:div>
    <w:div w:id="1730156149">
      <w:bodyDiv w:val="1"/>
      <w:marLeft w:val="0"/>
      <w:marRight w:val="0"/>
      <w:marTop w:val="0"/>
      <w:marBottom w:val="0"/>
      <w:divBdr>
        <w:top w:val="none" w:sz="0" w:space="0" w:color="auto"/>
        <w:left w:val="none" w:sz="0" w:space="0" w:color="auto"/>
        <w:bottom w:val="none" w:sz="0" w:space="0" w:color="auto"/>
        <w:right w:val="none" w:sz="0" w:space="0" w:color="auto"/>
      </w:divBdr>
    </w:div>
    <w:div w:id="1757556560">
      <w:bodyDiv w:val="1"/>
      <w:marLeft w:val="0"/>
      <w:marRight w:val="0"/>
      <w:marTop w:val="0"/>
      <w:marBottom w:val="0"/>
      <w:divBdr>
        <w:top w:val="none" w:sz="0" w:space="0" w:color="auto"/>
        <w:left w:val="none" w:sz="0" w:space="0" w:color="auto"/>
        <w:bottom w:val="none" w:sz="0" w:space="0" w:color="auto"/>
        <w:right w:val="none" w:sz="0" w:space="0" w:color="auto"/>
      </w:divBdr>
      <w:divsChild>
        <w:div w:id="1097798623">
          <w:marLeft w:val="0"/>
          <w:marRight w:val="0"/>
          <w:marTop w:val="0"/>
          <w:marBottom w:val="0"/>
          <w:divBdr>
            <w:top w:val="none" w:sz="0" w:space="0" w:color="auto"/>
            <w:left w:val="none" w:sz="0" w:space="0" w:color="auto"/>
            <w:bottom w:val="none" w:sz="0" w:space="0" w:color="auto"/>
            <w:right w:val="none" w:sz="0" w:space="0" w:color="auto"/>
          </w:divBdr>
          <w:divsChild>
            <w:div w:id="291789024">
              <w:marLeft w:val="0"/>
              <w:marRight w:val="0"/>
              <w:marTop w:val="0"/>
              <w:marBottom w:val="0"/>
              <w:divBdr>
                <w:top w:val="none" w:sz="0" w:space="0" w:color="auto"/>
                <w:left w:val="none" w:sz="0" w:space="0" w:color="auto"/>
                <w:bottom w:val="none" w:sz="0" w:space="0" w:color="auto"/>
                <w:right w:val="none" w:sz="0" w:space="0" w:color="auto"/>
              </w:divBdr>
            </w:div>
            <w:div w:id="297347195">
              <w:marLeft w:val="0"/>
              <w:marRight w:val="0"/>
              <w:marTop w:val="0"/>
              <w:marBottom w:val="0"/>
              <w:divBdr>
                <w:top w:val="none" w:sz="0" w:space="0" w:color="auto"/>
                <w:left w:val="none" w:sz="0" w:space="0" w:color="auto"/>
                <w:bottom w:val="none" w:sz="0" w:space="0" w:color="auto"/>
                <w:right w:val="none" w:sz="0" w:space="0" w:color="auto"/>
              </w:divBdr>
            </w:div>
            <w:div w:id="822357150">
              <w:marLeft w:val="0"/>
              <w:marRight w:val="0"/>
              <w:marTop w:val="0"/>
              <w:marBottom w:val="0"/>
              <w:divBdr>
                <w:top w:val="none" w:sz="0" w:space="0" w:color="auto"/>
                <w:left w:val="none" w:sz="0" w:space="0" w:color="auto"/>
                <w:bottom w:val="none" w:sz="0" w:space="0" w:color="auto"/>
                <w:right w:val="none" w:sz="0" w:space="0" w:color="auto"/>
              </w:divBdr>
            </w:div>
            <w:div w:id="1335112332">
              <w:marLeft w:val="0"/>
              <w:marRight w:val="0"/>
              <w:marTop w:val="0"/>
              <w:marBottom w:val="0"/>
              <w:divBdr>
                <w:top w:val="none" w:sz="0" w:space="0" w:color="auto"/>
                <w:left w:val="none" w:sz="0" w:space="0" w:color="auto"/>
                <w:bottom w:val="none" w:sz="0" w:space="0" w:color="auto"/>
                <w:right w:val="none" w:sz="0" w:space="0" w:color="auto"/>
              </w:divBdr>
            </w:div>
            <w:div w:id="20428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5984">
      <w:bodyDiv w:val="1"/>
      <w:marLeft w:val="0"/>
      <w:marRight w:val="0"/>
      <w:marTop w:val="0"/>
      <w:marBottom w:val="0"/>
      <w:divBdr>
        <w:top w:val="none" w:sz="0" w:space="0" w:color="auto"/>
        <w:left w:val="none" w:sz="0" w:space="0" w:color="auto"/>
        <w:bottom w:val="none" w:sz="0" w:space="0" w:color="auto"/>
        <w:right w:val="none" w:sz="0" w:space="0" w:color="auto"/>
      </w:divBdr>
      <w:divsChild>
        <w:div w:id="1308245289">
          <w:marLeft w:val="0"/>
          <w:marRight w:val="0"/>
          <w:marTop w:val="0"/>
          <w:marBottom w:val="0"/>
          <w:divBdr>
            <w:top w:val="none" w:sz="0" w:space="0" w:color="auto"/>
            <w:left w:val="none" w:sz="0" w:space="0" w:color="auto"/>
            <w:bottom w:val="none" w:sz="0" w:space="0" w:color="auto"/>
            <w:right w:val="none" w:sz="0" w:space="0" w:color="auto"/>
          </w:divBdr>
          <w:divsChild>
            <w:div w:id="246349868">
              <w:marLeft w:val="0"/>
              <w:marRight w:val="0"/>
              <w:marTop w:val="0"/>
              <w:marBottom w:val="0"/>
              <w:divBdr>
                <w:top w:val="none" w:sz="0" w:space="0" w:color="auto"/>
                <w:left w:val="none" w:sz="0" w:space="0" w:color="auto"/>
                <w:bottom w:val="none" w:sz="0" w:space="0" w:color="auto"/>
                <w:right w:val="none" w:sz="0" w:space="0" w:color="auto"/>
              </w:divBdr>
            </w:div>
            <w:div w:id="301665691">
              <w:marLeft w:val="0"/>
              <w:marRight w:val="0"/>
              <w:marTop w:val="0"/>
              <w:marBottom w:val="0"/>
              <w:divBdr>
                <w:top w:val="none" w:sz="0" w:space="0" w:color="auto"/>
                <w:left w:val="none" w:sz="0" w:space="0" w:color="auto"/>
                <w:bottom w:val="none" w:sz="0" w:space="0" w:color="auto"/>
                <w:right w:val="none" w:sz="0" w:space="0" w:color="auto"/>
              </w:divBdr>
            </w:div>
            <w:div w:id="6218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8131">
      <w:bodyDiv w:val="1"/>
      <w:marLeft w:val="0"/>
      <w:marRight w:val="0"/>
      <w:marTop w:val="0"/>
      <w:marBottom w:val="0"/>
      <w:divBdr>
        <w:top w:val="none" w:sz="0" w:space="0" w:color="auto"/>
        <w:left w:val="none" w:sz="0" w:space="0" w:color="auto"/>
        <w:bottom w:val="none" w:sz="0" w:space="0" w:color="auto"/>
        <w:right w:val="none" w:sz="0" w:space="0" w:color="auto"/>
      </w:divBdr>
      <w:divsChild>
        <w:div w:id="379549981">
          <w:marLeft w:val="0"/>
          <w:marRight w:val="0"/>
          <w:marTop w:val="0"/>
          <w:marBottom w:val="0"/>
          <w:divBdr>
            <w:top w:val="none" w:sz="0" w:space="0" w:color="auto"/>
            <w:left w:val="none" w:sz="0" w:space="0" w:color="auto"/>
            <w:bottom w:val="none" w:sz="0" w:space="0" w:color="auto"/>
            <w:right w:val="none" w:sz="0" w:space="0" w:color="auto"/>
          </w:divBdr>
        </w:div>
        <w:div w:id="1002969837">
          <w:marLeft w:val="0"/>
          <w:marRight w:val="0"/>
          <w:marTop w:val="0"/>
          <w:marBottom w:val="0"/>
          <w:divBdr>
            <w:top w:val="none" w:sz="0" w:space="0" w:color="auto"/>
            <w:left w:val="none" w:sz="0" w:space="0" w:color="auto"/>
            <w:bottom w:val="none" w:sz="0" w:space="0" w:color="auto"/>
            <w:right w:val="none" w:sz="0" w:space="0" w:color="auto"/>
          </w:divBdr>
        </w:div>
      </w:divsChild>
    </w:div>
    <w:div w:id="1885825535">
      <w:bodyDiv w:val="1"/>
      <w:marLeft w:val="0"/>
      <w:marRight w:val="0"/>
      <w:marTop w:val="0"/>
      <w:marBottom w:val="0"/>
      <w:divBdr>
        <w:top w:val="none" w:sz="0" w:space="0" w:color="auto"/>
        <w:left w:val="none" w:sz="0" w:space="0" w:color="auto"/>
        <w:bottom w:val="none" w:sz="0" w:space="0" w:color="auto"/>
        <w:right w:val="none" w:sz="0" w:space="0" w:color="auto"/>
      </w:divBdr>
      <w:divsChild>
        <w:div w:id="1887524189">
          <w:marLeft w:val="0"/>
          <w:marRight w:val="0"/>
          <w:marTop w:val="0"/>
          <w:marBottom w:val="0"/>
          <w:divBdr>
            <w:top w:val="none" w:sz="0" w:space="0" w:color="auto"/>
            <w:left w:val="none" w:sz="0" w:space="0" w:color="auto"/>
            <w:bottom w:val="none" w:sz="0" w:space="0" w:color="auto"/>
            <w:right w:val="none" w:sz="0" w:space="0" w:color="auto"/>
          </w:divBdr>
        </w:div>
      </w:divsChild>
    </w:div>
    <w:div w:id="1887911414">
      <w:bodyDiv w:val="1"/>
      <w:marLeft w:val="0"/>
      <w:marRight w:val="0"/>
      <w:marTop w:val="0"/>
      <w:marBottom w:val="0"/>
      <w:divBdr>
        <w:top w:val="none" w:sz="0" w:space="0" w:color="auto"/>
        <w:left w:val="none" w:sz="0" w:space="0" w:color="auto"/>
        <w:bottom w:val="none" w:sz="0" w:space="0" w:color="auto"/>
        <w:right w:val="none" w:sz="0" w:space="0" w:color="auto"/>
      </w:divBdr>
      <w:divsChild>
        <w:div w:id="1246451991">
          <w:marLeft w:val="0"/>
          <w:marRight w:val="0"/>
          <w:marTop w:val="0"/>
          <w:marBottom w:val="0"/>
          <w:divBdr>
            <w:top w:val="none" w:sz="0" w:space="0" w:color="auto"/>
            <w:left w:val="none" w:sz="0" w:space="0" w:color="auto"/>
            <w:bottom w:val="none" w:sz="0" w:space="0" w:color="auto"/>
            <w:right w:val="none" w:sz="0" w:space="0" w:color="auto"/>
          </w:divBdr>
        </w:div>
      </w:divsChild>
    </w:div>
    <w:div w:id="189415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37687">
          <w:marLeft w:val="0"/>
          <w:marRight w:val="0"/>
          <w:marTop w:val="0"/>
          <w:marBottom w:val="0"/>
          <w:divBdr>
            <w:top w:val="single" w:sz="2" w:space="0" w:color="E5E7EB"/>
            <w:left w:val="single" w:sz="2" w:space="0" w:color="E5E7EB"/>
            <w:bottom w:val="single" w:sz="2" w:space="0" w:color="E5E7EB"/>
            <w:right w:val="single" w:sz="2" w:space="0" w:color="E5E7EB"/>
          </w:divBdr>
          <w:divsChild>
            <w:div w:id="111365837">
              <w:marLeft w:val="0"/>
              <w:marRight w:val="0"/>
              <w:marTop w:val="0"/>
              <w:marBottom w:val="0"/>
              <w:divBdr>
                <w:top w:val="single" w:sz="2" w:space="0" w:color="E5E7EB"/>
                <w:left w:val="single" w:sz="2" w:space="0" w:color="E5E7EB"/>
                <w:bottom w:val="single" w:sz="2" w:space="0" w:color="E5E7EB"/>
                <w:right w:val="single" w:sz="2" w:space="0" w:color="E5E7EB"/>
              </w:divBdr>
            </w:div>
            <w:div w:id="588658335">
              <w:marLeft w:val="0"/>
              <w:marRight w:val="0"/>
              <w:marTop w:val="0"/>
              <w:marBottom w:val="0"/>
              <w:divBdr>
                <w:top w:val="single" w:sz="2" w:space="0" w:color="E5E7EB"/>
                <w:left w:val="single" w:sz="2" w:space="0" w:color="E5E7EB"/>
                <w:bottom w:val="single" w:sz="2" w:space="0" w:color="E5E7EB"/>
                <w:right w:val="single" w:sz="2" w:space="0" w:color="E5E7EB"/>
              </w:divBdr>
            </w:div>
            <w:div w:id="191040364">
              <w:marLeft w:val="0"/>
              <w:marRight w:val="0"/>
              <w:marTop w:val="0"/>
              <w:marBottom w:val="0"/>
              <w:divBdr>
                <w:top w:val="single" w:sz="2" w:space="0" w:color="E5E7EB"/>
                <w:left w:val="single" w:sz="2" w:space="0" w:color="E5E7EB"/>
                <w:bottom w:val="single" w:sz="2" w:space="0" w:color="E5E7EB"/>
                <w:right w:val="single" w:sz="2" w:space="0" w:color="E5E7EB"/>
              </w:divBdr>
            </w:div>
            <w:div w:id="1225096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598237">
          <w:marLeft w:val="0"/>
          <w:marRight w:val="0"/>
          <w:marTop w:val="0"/>
          <w:marBottom w:val="0"/>
          <w:divBdr>
            <w:top w:val="single" w:sz="2" w:space="0" w:color="E5E7EB"/>
            <w:left w:val="single" w:sz="2" w:space="0" w:color="E5E7EB"/>
            <w:bottom w:val="single" w:sz="2" w:space="0" w:color="E5E7EB"/>
            <w:right w:val="single" w:sz="2" w:space="0" w:color="E5E7EB"/>
          </w:divBdr>
          <w:divsChild>
            <w:div w:id="1742170533">
              <w:marLeft w:val="0"/>
              <w:marRight w:val="0"/>
              <w:marTop w:val="0"/>
              <w:marBottom w:val="0"/>
              <w:divBdr>
                <w:top w:val="single" w:sz="2" w:space="0" w:color="E5E7EB"/>
                <w:left w:val="single" w:sz="2" w:space="0" w:color="E5E7EB"/>
                <w:bottom w:val="single" w:sz="2" w:space="0" w:color="E5E7EB"/>
                <w:right w:val="single" w:sz="2" w:space="0" w:color="E5E7EB"/>
              </w:divBdr>
              <w:divsChild>
                <w:div w:id="166154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22564556">
      <w:bodyDiv w:val="1"/>
      <w:marLeft w:val="0"/>
      <w:marRight w:val="0"/>
      <w:marTop w:val="0"/>
      <w:marBottom w:val="0"/>
      <w:divBdr>
        <w:top w:val="none" w:sz="0" w:space="0" w:color="auto"/>
        <w:left w:val="none" w:sz="0" w:space="0" w:color="auto"/>
        <w:bottom w:val="none" w:sz="0" w:space="0" w:color="auto"/>
        <w:right w:val="none" w:sz="0" w:space="0" w:color="auto"/>
      </w:divBdr>
    </w:div>
    <w:div w:id="1968772978">
      <w:bodyDiv w:val="1"/>
      <w:marLeft w:val="0"/>
      <w:marRight w:val="0"/>
      <w:marTop w:val="0"/>
      <w:marBottom w:val="0"/>
      <w:divBdr>
        <w:top w:val="none" w:sz="0" w:space="0" w:color="auto"/>
        <w:left w:val="none" w:sz="0" w:space="0" w:color="auto"/>
        <w:bottom w:val="none" w:sz="0" w:space="0" w:color="auto"/>
        <w:right w:val="none" w:sz="0" w:space="0" w:color="auto"/>
      </w:divBdr>
      <w:divsChild>
        <w:div w:id="882792459">
          <w:marLeft w:val="0"/>
          <w:marRight w:val="0"/>
          <w:marTop w:val="0"/>
          <w:marBottom w:val="0"/>
          <w:divBdr>
            <w:top w:val="single" w:sz="2" w:space="0" w:color="E5E7EB"/>
            <w:left w:val="single" w:sz="2" w:space="0" w:color="E5E7EB"/>
            <w:bottom w:val="single" w:sz="2" w:space="0" w:color="E5E7EB"/>
            <w:right w:val="single" w:sz="2" w:space="0" w:color="E5E7EB"/>
          </w:divBdr>
          <w:divsChild>
            <w:div w:id="2106341222">
              <w:marLeft w:val="0"/>
              <w:marRight w:val="0"/>
              <w:marTop w:val="0"/>
              <w:marBottom w:val="0"/>
              <w:divBdr>
                <w:top w:val="single" w:sz="2" w:space="0" w:color="E5E7EB"/>
                <w:left w:val="single" w:sz="2" w:space="0" w:color="E5E7EB"/>
                <w:bottom w:val="single" w:sz="2" w:space="0" w:color="E5E7EB"/>
                <w:right w:val="single" w:sz="2" w:space="0" w:color="E5E7EB"/>
              </w:divBdr>
            </w:div>
            <w:div w:id="1346324624">
              <w:marLeft w:val="0"/>
              <w:marRight w:val="0"/>
              <w:marTop w:val="0"/>
              <w:marBottom w:val="0"/>
              <w:divBdr>
                <w:top w:val="single" w:sz="2" w:space="0" w:color="E5E7EB"/>
                <w:left w:val="single" w:sz="2" w:space="0" w:color="E5E7EB"/>
                <w:bottom w:val="single" w:sz="2" w:space="0" w:color="E5E7EB"/>
                <w:right w:val="single" w:sz="2" w:space="0" w:color="E5E7EB"/>
              </w:divBdr>
            </w:div>
            <w:div w:id="1653170643">
              <w:marLeft w:val="0"/>
              <w:marRight w:val="0"/>
              <w:marTop w:val="0"/>
              <w:marBottom w:val="0"/>
              <w:divBdr>
                <w:top w:val="single" w:sz="2" w:space="0" w:color="E5E7EB"/>
                <w:left w:val="single" w:sz="2" w:space="0" w:color="E5E7EB"/>
                <w:bottom w:val="single" w:sz="2" w:space="0" w:color="E5E7EB"/>
                <w:right w:val="single" w:sz="2" w:space="0" w:color="E5E7EB"/>
              </w:divBdr>
            </w:div>
            <w:div w:id="7013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3947772">
          <w:marLeft w:val="0"/>
          <w:marRight w:val="0"/>
          <w:marTop w:val="0"/>
          <w:marBottom w:val="0"/>
          <w:divBdr>
            <w:top w:val="single" w:sz="2" w:space="0" w:color="E5E7EB"/>
            <w:left w:val="single" w:sz="2" w:space="0" w:color="E5E7EB"/>
            <w:bottom w:val="single" w:sz="2" w:space="0" w:color="E5E7EB"/>
            <w:right w:val="single" w:sz="2" w:space="0" w:color="E5E7EB"/>
          </w:divBdr>
          <w:divsChild>
            <w:div w:id="811294182">
              <w:marLeft w:val="0"/>
              <w:marRight w:val="0"/>
              <w:marTop w:val="0"/>
              <w:marBottom w:val="0"/>
              <w:divBdr>
                <w:top w:val="single" w:sz="2" w:space="0" w:color="E5E7EB"/>
                <w:left w:val="single" w:sz="2" w:space="0" w:color="E5E7EB"/>
                <w:bottom w:val="single" w:sz="2" w:space="0" w:color="E5E7EB"/>
                <w:right w:val="single" w:sz="2" w:space="0" w:color="E5E7EB"/>
              </w:divBdr>
              <w:divsChild>
                <w:div w:id="13262069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82999432">
      <w:bodyDiv w:val="1"/>
      <w:marLeft w:val="0"/>
      <w:marRight w:val="0"/>
      <w:marTop w:val="0"/>
      <w:marBottom w:val="0"/>
      <w:divBdr>
        <w:top w:val="none" w:sz="0" w:space="0" w:color="auto"/>
        <w:left w:val="none" w:sz="0" w:space="0" w:color="auto"/>
        <w:bottom w:val="none" w:sz="0" w:space="0" w:color="auto"/>
        <w:right w:val="none" w:sz="0" w:space="0" w:color="auto"/>
      </w:divBdr>
      <w:divsChild>
        <w:div w:id="891576103">
          <w:marLeft w:val="0"/>
          <w:marRight w:val="0"/>
          <w:marTop w:val="0"/>
          <w:marBottom w:val="0"/>
          <w:divBdr>
            <w:top w:val="none" w:sz="0" w:space="0" w:color="auto"/>
            <w:left w:val="none" w:sz="0" w:space="0" w:color="auto"/>
            <w:bottom w:val="none" w:sz="0" w:space="0" w:color="auto"/>
            <w:right w:val="none" w:sz="0" w:space="0" w:color="auto"/>
          </w:divBdr>
          <w:divsChild>
            <w:div w:id="16007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9559">
      <w:bodyDiv w:val="1"/>
      <w:marLeft w:val="0"/>
      <w:marRight w:val="0"/>
      <w:marTop w:val="0"/>
      <w:marBottom w:val="0"/>
      <w:divBdr>
        <w:top w:val="none" w:sz="0" w:space="0" w:color="auto"/>
        <w:left w:val="none" w:sz="0" w:space="0" w:color="auto"/>
        <w:bottom w:val="none" w:sz="0" w:space="0" w:color="auto"/>
        <w:right w:val="none" w:sz="0" w:space="0" w:color="auto"/>
      </w:divBdr>
      <w:divsChild>
        <w:div w:id="1516378697">
          <w:marLeft w:val="0"/>
          <w:marRight w:val="0"/>
          <w:marTop w:val="0"/>
          <w:marBottom w:val="0"/>
          <w:divBdr>
            <w:top w:val="none" w:sz="0" w:space="0" w:color="auto"/>
            <w:left w:val="none" w:sz="0" w:space="0" w:color="auto"/>
            <w:bottom w:val="none" w:sz="0" w:space="0" w:color="auto"/>
            <w:right w:val="none" w:sz="0" w:space="0" w:color="auto"/>
          </w:divBdr>
          <w:divsChild>
            <w:div w:id="545291998">
              <w:marLeft w:val="0"/>
              <w:marRight w:val="0"/>
              <w:marTop w:val="0"/>
              <w:marBottom w:val="0"/>
              <w:divBdr>
                <w:top w:val="none" w:sz="0" w:space="0" w:color="auto"/>
                <w:left w:val="none" w:sz="0" w:space="0" w:color="auto"/>
                <w:bottom w:val="none" w:sz="0" w:space="0" w:color="auto"/>
                <w:right w:val="none" w:sz="0" w:space="0" w:color="auto"/>
              </w:divBdr>
            </w:div>
            <w:div w:id="783378635">
              <w:marLeft w:val="0"/>
              <w:marRight w:val="0"/>
              <w:marTop w:val="0"/>
              <w:marBottom w:val="0"/>
              <w:divBdr>
                <w:top w:val="none" w:sz="0" w:space="0" w:color="auto"/>
                <w:left w:val="none" w:sz="0" w:space="0" w:color="auto"/>
                <w:bottom w:val="none" w:sz="0" w:space="0" w:color="auto"/>
                <w:right w:val="none" w:sz="0" w:space="0" w:color="auto"/>
              </w:divBdr>
            </w:div>
            <w:div w:id="1227645847">
              <w:marLeft w:val="0"/>
              <w:marRight w:val="0"/>
              <w:marTop w:val="0"/>
              <w:marBottom w:val="0"/>
              <w:divBdr>
                <w:top w:val="none" w:sz="0" w:space="0" w:color="auto"/>
                <w:left w:val="none" w:sz="0" w:space="0" w:color="auto"/>
                <w:bottom w:val="none" w:sz="0" w:space="0" w:color="auto"/>
                <w:right w:val="none" w:sz="0" w:space="0" w:color="auto"/>
              </w:divBdr>
            </w:div>
            <w:div w:id="1350911274">
              <w:marLeft w:val="0"/>
              <w:marRight w:val="0"/>
              <w:marTop w:val="0"/>
              <w:marBottom w:val="0"/>
              <w:divBdr>
                <w:top w:val="none" w:sz="0" w:space="0" w:color="auto"/>
                <w:left w:val="none" w:sz="0" w:space="0" w:color="auto"/>
                <w:bottom w:val="none" w:sz="0" w:space="0" w:color="auto"/>
                <w:right w:val="none" w:sz="0" w:space="0" w:color="auto"/>
              </w:divBdr>
            </w:div>
            <w:div w:id="1840778321">
              <w:marLeft w:val="0"/>
              <w:marRight w:val="0"/>
              <w:marTop w:val="0"/>
              <w:marBottom w:val="0"/>
              <w:divBdr>
                <w:top w:val="none" w:sz="0" w:space="0" w:color="auto"/>
                <w:left w:val="none" w:sz="0" w:space="0" w:color="auto"/>
                <w:bottom w:val="none" w:sz="0" w:space="0" w:color="auto"/>
                <w:right w:val="none" w:sz="0" w:space="0" w:color="auto"/>
              </w:divBdr>
            </w:div>
            <w:div w:id="1867254311">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65392">
      <w:bodyDiv w:val="1"/>
      <w:marLeft w:val="0"/>
      <w:marRight w:val="0"/>
      <w:marTop w:val="0"/>
      <w:marBottom w:val="0"/>
      <w:divBdr>
        <w:top w:val="none" w:sz="0" w:space="0" w:color="auto"/>
        <w:left w:val="none" w:sz="0" w:space="0" w:color="auto"/>
        <w:bottom w:val="none" w:sz="0" w:space="0" w:color="auto"/>
        <w:right w:val="none" w:sz="0" w:space="0" w:color="auto"/>
      </w:divBdr>
      <w:divsChild>
        <w:div w:id="1955281971">
          <w:marLeft w:val="0"/>
          <w:marRight w:val="0"/>
          <w:marTop w:val="0"/>
          <w:marBottom w:val="0"/>
          <w:divBdr>
            <w:top w:val="none" w:sz="0" w:space="0" w:color="auto"/>
            <w:left w:val="none" w:sz="0" w:space="0" w:color="auto"/>
            <w:bottom w:val="none" w:sz="0" w:space="0" w:color="auto"/>
            <w:right w:val="none" w:sz="0" w:space="0" w:color="auto"/>
          </w:divBdr>
          <w:divsChild>
            <w:div w:id="973675515">
              <w:marLeft w:val="0"/>
              <w:marRight w:val="0"/>
              <w:marTop w:val="0"/>
              <w:marBottom w:val="0"/>
              <w:divBdr>
                <w:top w:val="none" w:sz="0" w:space="0" w:color="auto"/>
                <w:left w:val="none" w:sz="0" w:space="0" w:color="auto"/>
                <w:bottom w:val="none" w:sz="0" w:space="0" w:color="auto"/>
                <w:right w:val="none" w:sz="0" w:space="0" w:color="auto"/>
              </w:divBdr>
            </w:div>
            <w:div w:id="15861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6286">
      <w:bodyDiv w:val="1"/>
      <w:marLeft w:val="0"/>
      <w:marRight w:val="0"/>
      <w:marTop w:val="0"/>
      <w:marBottom w:val="0"/>
      <w:divBdr>
        <w:top w:val="none" w:sz="0" w:space="0" w:color="auto"/>
        <w:left w:val="none" w:sz="0" w:space="0" w:color="auto"/>
        <w:bottom w:val="none" w:sz="0" w:space="0" w:color="auto"/>
        <w:right w:val="none" w:sz="0" w:space="0" w:color="auto"/>
      </w:divBdr>
      <w:divsChild>
        <w:div w:id="567309316">
          <w:marLeft w:val="0"/>
          <w:marRight w:val="0"/>
          <w:marTop w:val="0"/>
          <w:marBottom w:val="0"/>
          <w:divBdr>
            <w:top w:val="none" w:sz="0" w:space="0" w:color="auto"/>
            <w:left w:val="none" w:sz="0" w:space="0" w:color="auto"/>
            <w:bottom w:val="none" w:sz="0" w:space="0" w:color="auto"/>
            <w:right w:val="none" w:sz="0" w:space="0" w:color="auto"/>
          </w:divBdr>
          <w:divsChild>
            <w:div w:id="537745556">
              <w:marLeft w:val="0"/>
              <w:marRight w:val="0"/>
              <w:marTop w:val="0"/>
              <w:marBottom w:val="0"/>
              <w:divBdr>
                <w:top w:val="none" w:sz="0" w:space="0" w:color="auto"/>
                <w:left w:val="none" w:sz="0" w:space="0" w:color="auto"/>
                <w:bottom w:val="none" w:sz="0" w:space="0" w:color="auto"/>
                <w:right w:val="none" w:sz="0" w:space="0" w:color="auto"/>
              </w:divBdr>
            </w:div>
            <w:div w:id="797605292">
              <w:marLeft w:val="0"/>
              <w:marRight w:val="0"/>
              <w:marTop w:val="0"/>
              <w:marBottom w:val="0"/>
              <w:divBdr>
                <w:top w:val="none" w:sz="0" w:space="0" w:color="auto"/>
                <w:left w:val="none" w:sz="0" w:space="0" w:color="auto"/>
                <w:bottom w:val="none" w:sz="0" w:space="0" w:color="auto"/>
                <w:right w:val="none" w:sz="0" w:space="0" w:color="auto"/>
              </w:divBdr>
            </w:div>
            <w:div w:id="932008461">
              <w:marLeft w:val="0"/>
              <w:marRight w:val="0"/>
              <w:marTop w:val="0"/>
              <w:marBottom w:val="0"/>
              <w:divBdr>
                <w:top w:val="none" w:sz="0" w:space="0" w:color="auto"/>
                <w:left w:val="none" w:sz="0" w:space="0" w:color="auto"/>
                <w:bottom w:val="none" w:sz="0" w:space="0" w:color="auto"/>
                <w:right w:val="none" w:sz="0" w:space="0" w:color="auto"/>
              </w:divBdr>
            </w:div>
            <w:div w:id="1235047984">
              <w:marLeft w:val="0"/>
              <w:marRight w:val="0"/>
              <w:marTop w:val="0"/>
              <w:marBottom w:val="0"/>
              <w:divBdr>
                <w:top w:val="none" w:sz="0" w:space="0" w:color="auto"/>
                <w:left w:val="none" w:sz="0" w:space="0" w:color="auto"/>
                <w:bottom w:val="none" w:sz="0" w:space="0" w:color="auto"/>
                <w:right w:val="none" w:sz="0" w:space="0" w:color="auto"/>
              </w:divBdr>
            </w:div>
            <w:div w:id="1474368394">
              <w:marLeft w:val="0"/>
              <w:marRight w:val="0"/>
              <w:marTop w:val="0"/>
              <w:marBottom w:val="0"/>
              <w:divBdr>
                <w:top w:val="none" w:sz="0" w:space="0" w:color="auto"/>
                <w:left w:val="none" w:sz="0" w:space="0" w:color="auto"/>
                <w:bottom w:val="none" w:sz="0" w:space="0" w:color="auto"/>
                <w:right w:val="none" w:sz="0" w:space="0" w:color="auto"/>
              </w:divBdr>
            </w:div>
            <w:div w:id="1495218436">
              <w:marLeft w:val="0"/>
              <w:marRight w:val="0"/>
              <w:marTop w:val="0"/>
              <w:marBottom w:val="0"/>
              <w:divBdr>
                <w:top w:val="none" w:sz="0" w:space="0" w:color="auto"/>
                <w:left w:val="none" w:sz="0" w:space="0" w:color="auto"/>
                <w:bottom w:val="none" w:sz="0" w:space="0" w:color="auto"/>
                <w:right w:val="none" w:sz="0" w:space="0" w:color="auto"/>
              </w:divBdr>
            </w:div>
            <w:div w:id="1740131462">
              <w:marLeft w:val="0"/>
              <w:marRight w:val="0"/>
              <w:marTop w:val="0"/>
              <w:marBottom w:val="0"/>
              <w:divBdr>
                <w:top w:val="none" w:sz="0" w:space="0" w:color="auto"/>
                <w:left w:val="none" w:sz="0" w:space="0" w:color="auto"/>
                <w:bottom w:val="none" w:sz="0" w:space="0" w:color="auto"/>
                <w:right w:val="none" w:sz="0" w:space="0" w:color="auto"/>
              </w:divBdr>
            </w:div>
            <w:div w:id="1746221960">
              <w:marLeft w:val="0"/>
              <w:marRight w:val="0"/>
              <w:marTop w:val="0"/>
              <w:marBottom w:val="0"/>
              <w:divBdr>
                <w:top w:val="none" w:sz="0" w:space="0" w:color="auto"/>
                <w:left w:val="none" w:sz="0" w:space="0" w:color="auto"/>
                <w:bottom w:val="none" w:sz="0" w:space="0" w:color="auto"/>
                <w:right w:val="none" w:sz="0" w:space="0" w:color="auto"/>
              </w:divBdr>
            </w:div>
            <w:div w:id="18896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251">
      <w:bodyDiv w:val="1"/>
      <w:marLeft w:val="0"/>
      <w:marRight w:val="0"/>
      <w:marTop w:val="0"/>
      <w:marBottom w:val="0"/>
      <w:divBdr>
        <w:top w:val="none" w:sz="0" w:space="0" w:color="auto"/>
        <w:left w:val="none" w:sz="0" w:space="0" w:color="auto"/>
        <w:bottom w:val="none" w:sz="0" w:space="0" w:color="auto"/>
        <w:right w:val="none" w:sz="0" w:space="0" w:color="auto"/>
      </w:divBdr>
      <w:divsChild>
        <w:div w:id="614558163">
          <w:marLeft w:val="0"/>
          <w:marRight w:val="0"/>
          <w:marTop w:val="0"/>
          <w:marBottom w:val="0"/>
          <w:divBdr>
            <w:top w:val="none" w:sz="0" w:space="0" w:color="auto"/>
            <w:left w:val="none" w:sz="0" w:space="0" w:color="auto"/>
            <w:bottom w:val="none" w:sz="0" w:space="0" w:color="auto"/>
            <w:right w:val="none" w:sz="0" w:space="0" w:color="auto"/>
          </w:divBdr>
          <w:divsChild>
            <w:div w:id="8185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4810">
      <w:bodyDiv w:val="1"/>
      <w:marLeft w:val="0"/>
      <w:marRight w:val="0"/>
      <w:marTop w:val="0"/>
      <w:marBottom w:val="0"/>
      <w:divBdr>
        <w:top w:val="none" w:sz="0" w:space="0" w:color="auto"/>
        <w:left w:val="none" w:sz="0" w:space="0" w:color="auto"/>
        <w:bottom w:val="none" w:sz="0" w:space="0" w:color="auto"/>
        <w:right w:val="none" w:sz="0" w:space="0" w:color="auto"/>
      </w:divBdr>
      <w:divsChild>
        <w:div w:id="1293100198">
          <w:marLeft w:val="0"/>
          <w:marRight w:val="0"/>
          <w:marTop w:val="0"/>
          <w:marBottom w:val="0"/>
          <w:divBdr>
            <w:top w:val="none" w:sz="0" w:space="0" w:color="auto"/>
            <w:left w:val="none" w:sz="0" w:space="0" w:color="auto"/>
            <w:bottom w:val="none" w:sz="0" w:space="0" w:color="auto"/>
            <w:right w:val="none" w:sz="0" w:space="0" w:color="auto"/>
          </w:divBdr>
          <w:divsChild>
            <w:div w:id="1818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blo.asia/p/rdbms-la-gi-07LKXmnpZV4" TargetMode="External"/><Relationship Id="rId21" Type="http://schemas.openxmlformats.org/officeDocument/2006/relationships/image" Target="media/image13.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hyperlink" Target="https://tedu.com.vn/" TargetMode="External"/><Relationship Id="rId68" Type="http://schemas.openxmlformats.org/officeDocument/2006/relationships/hyperlink" Target="https://howkteam.vn/course/su-dung-sql-server-31"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v1study.com/sql-server-bai-hoc-luoc-do-thuc-the-quan-he-entity-relationship-diagram-e-r-d.html" TargetMode="External"/><Relationship Id="rId5" Type="http://schemas.openxmlformats.org/officeDocument/2006/relationships/webSettings" Target="webSettings.xml"/><Relationship Id="rId61" Type="http://schemas.openxmlformats.org/officeDocument/2006/relationships/hyperlink" Target="https://vi.wikipedia.org/wiki/C_Sharp_(ng%C3%B4n_ng%E1%BB%AF_l%E1%BA%ADp_tr%C3%ACnh)"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microsoft.com/en-us/download/details.aspx?id=42299" TargetMode="External"/><Relationship Id="rId30" Type="http://schemas.openxmlformats.org/officeDocument/2006/relationships/footer" Target="footer2.xml"/><Relationship Id="rId35" Type="http://schemas.openxmlformats.org/officeDocument/2006/relationships/hyperlink" Target="https://viblo.asia/p/tim-hieu-mo-hinh-mvc-danh-cho-nguoi-moi-bat-dau-cau-truc-va-vi-du-V3m5WLDyKO7" TargetMode="Externa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6.png"/><Relationship Id="rId64" Type="http://schemas.openxmlformats.org/officeDocument/2006/relationships/hyperlink" Target="https://vietnix.vn/tim-hieu-mo-hinh-mvc-la-gi/" TargetMode="External"/><Relationship Id="rId69" Type="http://schemas.openxmlformats.org/officeDocument/2006/relationships/hyperlink" Target="https://quantrimang.com/hoc/sql-server" TargetMode="External"/><Relationship Id="rId8" Type="http://schemas.openxmlformats.org/officeDocument/2006/relationships/image" Target="media/image2.png"/><Relationship Id="rId51" Type="http://schemas.openxmlformats.org/officeDocument/2006/relationships/hyperlink" Target="https://visualstudio.microsoft.com/downloads/"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isualstudio.microsoft.com/downloads/" TargetMode="External"/><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39.png"/><Relationship Id="rId67" Type="http://schemas.openxmlformats.org/officeDocument/2006/relationships/hyperlink" Target="https://timoday.edu.vn/cach-xuat-du-lieu-tu-co-so-du-lieu-sql-server-thanh-script-sql-voi-sql-server-management-studio/" TargetMode="External"/><Relationship Id="rId20" Type="http://schemas.openxmlformats.org/officeDocument/2006/relationships/image" Target="media/image12.png"/><Relationship Id="rId41" Type="http://schemas.openxmlformats.org/officeDocument/2006/relationships/image" Target="media/image25.jpeg"/><Relationship Id="rId54" Type="http://schemas.openxmlformats.org/officeDocument/2006/relationships/image" Target="media/image34.png"/><Relationship Id="rId62" Type="http://schemas.openxmlformats.org/officeDocument/2006/relationships/hyperlink" Target="https://www.w3schools.com/" TargetMode="External"/><Relationship Id="rId70" Type="http://schemas.openxmlformats.org/officeDocument/2006/relationships/hyperlink" Target="https://freetuts.net/hoc-sql-server/sql-server-can-b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qthang.net/huong-dan-bat-tai-khoan-sa-trong-sql-server" TargetMode="External"/><Relationship Id="rId36" Type="http://schemas.openxmlformats.org/officeDocument/2006/relationships/image" Target="media/image20.png"/><Relationship Id="rId49" Type="http://schemas.openxmlformats.org/officeDocument/2006/relationships/hyperlink" Target="https://www.microsoft.com/en-us/download/details.aspx?id=42299" TargetMode="External"/><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hyperlink" Target="https://duythanhcse.wordpress.com/2022/02/08/huong-dan-tai-cai-dat-va-su-dung-visual-studio-2022/" TargetMode="External"/><Relationship Id="rId60" Type="http://schemas.openxmlformats.org/officeDocument/2006/relationships/hyperlink" Target="https://localhost:44375/Admin/Account/Login?ReturnUrl=%2fadmin%2fproducts" TargetMode="External"/><Relationship Id="rId65" Type="http://schemas.openxmlformats.org/officeDocument/2006/relationships/hyperlink" Target="https://codelearn.io/sharing/luong-xu-ly-trong-mvc-nhu-the-na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3.jpeg"/><Relationship Id="rId34" Type="http://schemas.openxmlformats.org/officeDocument/2006/relationships/hyperlink" Target="https://duythanhcse.wordpress.com/2022/02/08/huong-dan-tai-cai-dat-va-su-dung-visual-studio-2022/" TargetMode="External"/><Relationship Id="rId50" Type="http://schemas.openxmlformats.org/officeDocument/2006/relationships/hyperlink" Target="https://qthang.net/huong-dan-bat-tai-khoan-sa-trong-sql-server" TargetMode="External"/><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s://www.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LUAN%20VAN%20NCS\Template_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aa00</b:Tag>
    <b:SourceType>JournalArticle</b:SourceType>
    <b:Guid>{909D8177-8385-49CF-ABEC-670D40A3D0D8}</b:Guid>
    <b:Author>
      <b:Author>
        <b:NameList>
          <b:Person>
            <b:Last>aa</b:Last>
          </b:Person>
        </b:NameList>
      </b:Author>
    </b:Author>
    <b:Title>bb</b:Title>
    <b:Pages>1-3</b:Pages>
    <b:Year>2000</b:Year>
    <b:JournalName>cc</b:JournalName>
    <b:RefOrder>1</b:RefOrder>
  </b:Source>
</b:Sources>
</file>

<file path=customXml/itemProps1.xml><?xml version="1.0" encoding="utf-8"?>
<ds:datastoreItem xmlns:ds="http://schemas.openxmlformats.org/officeDocument/2006/customXml" ds:itemID="{1AF4017E-EACA-4FFA-8F83-8CA3CBE7B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Template_baocao.dotx</Template>
  <TotalTime>794</TotalTime>
  <Pages>57</Pages>
  <Words>8727</Words>
  <Characters>49747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
  <LinksUpToDate>false</LinksUpToDate>
  <CharactersWithSpaces>58358</CharactersWithSpaces>
  <SharedDoc>false</SharedDoc>
  <HLinks>
    <vt:vector size="432" baseType="variant">
      <vt:variant>
        <vt:i4>1179709</vt:i4>
      </vt:variant>
      <vt:variant>
        <vt:i4>434</vt:i4>
      </vt:variant>
      <vt:variant>
        <vt:i4>0</vt:i4>
      </vt:variant>
      <vt:variant>
        <vt:i4>5</vt:i4>
      </vt:variant>
      <vt:variant>
        <vt:lpwstr/>
      </vt:variant>
      <vt:variant>
        <vt:lpwstr>_Toc276307964</vt:lpwstr>
      </vt:variant>
      <vt:variant>
        <vt:i4>1179709</vt:i4>
      </vt:variant>
      <vt:variant>
        <vt:i4>428</vt:i4>
      </vt:variant>
      <vt:variant>
        <vt:i4>0</vt:i4>
      </vt:variant>
      <vt:variant>
        <vt:i4>5</vt:i4>
      </vt:variant>
      <vt:variant>
        <vt:lpwstr/>
      </vt:variant>
      <vt:variant>
        <vt:lpwstr>_Toc276307963</vt:lpwstr>
      </vt:variant>
      <vt:variant>
        <vt:i4>1179709</vt:i4>
      </vt:variant>
      <vt:variant>
        <vt:i4>422</vt:i4>
      </vt:variant>
      <vt:variant>
        <vt:i4>0</vt:i4>
      </vt:variant>
      <vt:variant>
        <vt:i4>5</vt:i4>
      </vt:variant>
      <vt:variant>
        <vt:lpwstr/>
      </vt:variant>
      <vt:variant>
        <vt:lpwstr>_Toc276307962</vt:lpwstr>
      </vt:variant>
      <vt:variant>
        <vt:i4>1179709</vt:i4>
      </vt:variant>
      <vt:variant>
        <vt:i4>416</vt:i4>
      </vt:variant>
      <vt:variant>
        <vt:i4>0</vt:i4>
      </vt:variant>
      <vt:variant>
        <vt:i4>5</vt:i4>
      </vt:variant>
      <vt:variant>
        <vt:lpwstr/>
      </vt:variant>
      <vt:variant>
        <vt:lpwstr>_Toc276307961</vt:lpwstr>
      </vt:variant>
      <vt:variant>
        <vt:i4>1179709</vt:i4>
      </vt:variant>
      <vt:variant>
        <vt:i4>410</vt:i4>
      </vt:variant>
      <vt:variant>
        <vt:i4>0</vt:i4>
      </vt:variant>
      <vt:variant>
        <vt:i4>5</vt:i4>
      </vt:variant>
      <vt:variant>
        <vt:lpwstr/>
      </vt:variant>
      <vt:variant>
        <vt:lpwstr>_Toc276307960</vt:lpwstr>
      </vt:variant>
      <vt:variant>
        <vt:i4>1114173</vt:i4>
      </vt:variant>
      <vt:variant>
        <vt:i4>404</vt:i4>
      </vt:variant>
      <vt:variant>
        <vt:i4>0</vt:i4>
      </vt:variant>
      <vt:variant>
        <vt:i4>5</vt:i4>
      </vt:variant>
      <vt:variant>
        <vt:lpwstr/>
      </vt:variant>
      <vt:variant>
        <vt:lpwstr>_Toc276307959</vt:lpwstr>
      </vt:variant>
      <vt:variant>
        <vt:i4>1114173</vt:i4>
      </vt:variant>
      <vt:variant>
        <vt:i4>398</vt:i4>
      </vt:variant>
      <vt:variant>
        <vt:i4>0</vt:i4>
      </vt:variant>
      <vt:variant>
        <vt:i4>5</vt:i4>
      </vt:variant>
      <vt:variant>
        <vt:lpwstr/>
      </vt:variant>
      <vt:variant>
        <vt:lpwstr>_Toc276307958</vt:lpwstr>
      </vt:variant>
      <vt:variant>
        <vt:i4>1114173</vt:i4>
      </vt:variant>
      <vt:variant>
        <vt:i4>392</vt:i4>
      </vt:variant>
      <vt:variant>
        <vt:i4>0</vt:i4>
      </vt:variant>
      <vt:variant>
        <vt:i4>5</vt:i4>
      </vt:variant>
      <vt:variant>
        <vt:lpwstr/>
      </vt:variant>
      <vt:variant>
        <vt:lpwstr>_Toc276307957</vt:lpwstr>
      </vt:variant>
      <vt:variant>
        <vt:i4>1114173</vt:i4>
      </vt:variant>
      <vt:variant>
        <vt:i4>386</vt:i4>
      </vt:variant>
      <vt:variant>
        <vt:i4>0</vt:i4>
      </vt:variant>
      <vt:variant>
        <vt:i4>5</vt:i4>
      </vt:variant>
      <vt:variant>
        <vt:lpwstr/>
      </vt:variant>
      <vt:variant>
        <vt:lpwstr>_Toc276307956</vt:lpwstr>
      </vt:variant>
      <vt:variant>
        <vt:i4>1114173</vt:i4>
      </vt:variant>
      <vt:variant>
        <vt:i4>380</vt:i4>
      </vt:variant>
      <vt:variant>
        <vt:i4>0</vt:i4>
      </vt:variant>
      <vt:variant>
        <vt:i4>5</vt:i4>
      </vt:variant>
      <vt:variant>
        <vt:lpwstr/>
      </vt:variant>
      <vt:variant>
        <vt:lpwstr>_Toc276307955</vt:lpwstr>
      </vt:variant>
      <vt:variant>
        <vt:i4>1114173</vt:i4>
      </vt:variant>
      <vt:variant>
        <vt:i4>374</vt:i4>
      </vt:variant>
      <vt:variant>
        <vt:i4>0</vt:i4>
      </vt:variant>
      <vt:variant>
        <vt:i4>5</vt:i4>
      </vt:variant>
      <vt:variant>
        <vt:lpwstr/>
      </vt:variant>
      <vt:variant>
        <vt:lpwstr>_Toc276307954</vt:lpwstr>
      </vt:variant>
      <vt:variant>
        <vt:i4>1114173</vt:i4>
      </vt:variant>
      <vt:variant>
        <vt:i4>368</vt:i4>
      </vt:variant>
      <vt:variant>
        <vt:i4>0</vt:i4>
      </vt:variant>
      <vt:variant>
        <vt:i4>5</vt:i4>
      </vt:variant>
      <vt:variant>
        <vt:lpwstr/>
      </vt:variant>
      <vt:variant>
        <vt:lpwstr>_Toc276307953</vt:lpwstr>
      </vt:variant>
      <vt:variant>
        <vt:i4>1114173</vt:i4>
      </vt:variant>
      <vt:variant>
        <vt:i4>362</vt:i4>
      </vt:variant>
      <vt:variant>
        <vt:i4>0</vt:i4>
      </vt:variant>
      <vt:variant>
        <vt:i4>5</vt:i4>
      </vt:variant>
      <vt:variant>
        <vt:lpwstr/>
      </vt:variant>
      <vt:variant>
        <vt:lpwstr>_Toc276307952</vt:lpwstr>
      </vt:variant>
      <vt:variant>
        <vt:i4>1114173</vt:i4>
      </vt:variant>
      <vt:variant>
        <vt:i4>356</vt:i4>
      </vt:variant>
      <vt:variant>
        <vt:i4>0</vt:i4>
      </vt:variant>
      <vt:variant>
        <vt:i4>5</vt:i4>
      </vt:variant>
      <vt:variant>
        <vt:lpwstr/>
      </vt:variant>
      <vt:variant>
        <vt:lpwstr>_Toc276307951</vt:lpwstr>
      </vt:variant>
      <vt:variant>
        <vt:i4>1114173</vt:i4>
      </vt:variant>
      <vt:variant>
        <vt:i4>350</vt:i4>
      </vt:variant>
      <vt:variant>
        <vt:i4>0</vt:i4>
      </vt:variant>
      <vt:variant>
        <vt:i4>5</vt:i4>
      </vt:variant>
      <vt:variant>
        <vt:lpwstr/>
      </vt:variant>
      <vt:variant>
        <vt:lpwstr>_Toc276307950</vt:lpwstr>
      </vt:variant>
      <vt:variant>
        <vt:i4>1048637</vt:i4>
      </vt:variant>
      <vt:variant>
        <vt:i4>344</vt:i4>
      </vt:variant>
      <vt:variant>
        <vt:i4>0</vt:i4>
      </vt:variant>
      <vt:variant>
        <vt:i4>5</vt:i4>
      </vt:variant>
      <vt:variant>
        <vt:lpwstr/>
      </vt:variant>
      <vt:variant>
        <vt:lpwstr>_Toc276307949</vt:lpwstr>
      </vt:variant>
      <vt:variant>
        <vt:i4>1048637</vt:i4>
      </vt:variant>
      <vt:variant>
        <vt:i4>338</vt:i4>
      </vt:variant>
      <vt:variant>
        <vt:i4>0</vt:i4>
      </vt:variant>
      <vt:variant>
        <vt:i4>5</vt:i4>
      </vt:variant>
      <vt:variant>
        <vt:lpwstr/>
      </vt:variant>
      <vt:variant>
        <vt:lpwstr>_Toc276307948</vt:lpwstr>
      </vt:variant>
      <vt:variant>
        <vt:i4>1048637</vt:i4>
      </vt:variant>
      <vt:variant>
        <vt:i4>332</vt:i4>
      </vt:variant>
      <vt:variant>
        <vt:i4>0</vt:i4>
      </vt:variant>
      <vt:variant>
        <vt:i4>5</vt:i4>
      </vt:variant>
      <vt:variant>
        <vt:lpwstr/>
      </vt:variant>
      <vt:variant>
        <vt:lpwstr>_Toc276307947</vt:lpwstr>
      </vt:variant>
      <vt:variant>
        <vt:i4>1048637</vt:i4>
      </vt:variant>
      <vt:variant>
        <vt:i4>326</vt:i4>
      </vt:variant>
      <vt:variant>
        <vt:i4>0</vt:i4>
      </vt:variant>
      <vt:variant>
        <vt:i4>5</vt:i4>
      </vt:variant>
      <vt:variant>
        <vt:lpwstr/>
      </vt:variant>
      <vt:variant>
        <vt:lpwstr>_Toc276307946</vt:lpwstr>
      </vt:variant>
      <vt:variant>
        <vt:i4>1048637</vt:i4>
      </vt:variant>
      <vt:variant>
        <vt:i4>320</vt:i4>
      </vt:variant>
      <vt:variant>
        <vt:i4>0</vt:i4>
      </vt:variant>
      <vt:variant>
        <vt:i4>5</vt:i4>
      </vt:variant>
      <vt:variant>
        <vt:lpwstr/>
      </vt:variant>
      <vt:variant>
        <vt:lpwstr>_Toc276307945</vt:lpwstr>
      </vt:variant>
      <vt:variant>
        <vt:i4>1048637</vt:i4>
      </vt:variant>
      <vt:variant>
        <vt:i4>311</vt:i4>
      </vt:variant>
      <vt:variant>
        <vt:i4>0</vt:i4>
      </vt:variant>
      <vt:variant>
        <vt:i4>5</vt:i4>
      </vt:variant>
      <vt:variant>
        <vt:lpwstr/>
      </vt:variant>
      <vt:variant>
        <vt:lpwstr>_Toc276307944</vt:lpwstr>
      </vt:variant>
      <vt:variant>
        <vt:i4>1048637</vt:i4>
      </vt:variant>
      <vt:variant>
        <vt:i4>305</vt:i4>
      </vt:variant>
      <vt:variant>
        <vt:i4>0</vt:i4>
      </vt:variant>
      <vt:variant>
        <vt:i4>5</vt:i4>
      </vt:variant>
      <vt:variant>
        <vt:lpwstr/>
      </vt:variant>
      <vt:variant>
        <vt:lpwstr>_Toc276307943</vt:lpwstr>
      </vt:variant>
      <vt:variant>
        <vt:i4>1048637</vt:i4>
      </vt:variant>
      <vt:variant>
        <vt:i4>299</vt:i4>
      </vt:variant>
      <vt:variant>
        <vt:i4>0</vt:i4>
      </vt:variant>
      <vt:variant>
        <vt:i4>5</vt:i4>
      </vt:variant>
      <vt:variant>
        <vt:lpwstr/>
      </vt:variant>
      <vt:variant>
        <vt:lpwstr>_Toc276307942</vt:lpwstr>
      </vt:variant>
      <vt:variant>
        <vt:i4>1048637</vt:i4>
      </vt:variant>
      <vt:variant>
        <vt:i4>293</vt:i4>
      </vt:variant>
      <vt:variant>
        <vt:i4>0</vt:i4>
      </vt:variant>
      <vt:variant>
        <vt:i4>5</vt:i4>
      </vt:variant>
      <vt:variant>
        <vt:lpwstr/>
      </vt:variant>
      <vt:variant>
        <vt:lpwstr>_Toc276307941</vt:lpwstr>
      </vt:variant>
      <vt:variant>
        <vt:i4>1048637</vt:i4>
      </vt:variant>
      <vt:variant>
        <vt:i4>287</vt:i4>
      </vt:variant>
      <vt:variant>
        <vt:i4>0</vt:i4>
      </vt:variant>
      <vt:variant>
        <vt:i4>5</vt:i4>
      </vt:variant>
      <vt:variant>
        <vt:lpwstr/>
      </vt:variant>
      <vt:variant>
        <vt:lpwstr>_Toc276307940</vt:lpwstr>
      </vt:variant>
      <vt:variant>
        <vt:i4>1507389</vt:i4>
      </vt:variant>
      <vt:variant>
        <vt:i4>281</vt:i4>
      </vt:variant>
      <vt:variant>
        <vt:i4>0</vt:i4>
      </vt:variant>
      <vt:variant>
        <vt:i4>5</vt:i4>
      </vt:variant>
      <vt:variant>
        <vt:lpwstr/>
      </vt:variant>
      <vt:variant>
        <vt:lpwstr>_Toc276307939</vt:lpwstr>
      </vt:variant>
      <vt:variant>
        <vt:i4>1507389</vt:i4>
      </vt:variant>
      <vt:variant>
        <vt:i4>275</vt:i4>
      </vt:variant>
      <vt:variant>
        <vt:i4>0</vt:i4>
      </vt:variant>
      <vt:variant>
        <vt:i4>5</vt:i4>
      </vt:variant>
      <vt:variant>
        <vt:lpwstr/>
      </vt:variant>
      <vt:variant>
        <vt:lpwstr>_Toc276307938</vt:lpwstr>
      </vt:variant>
      <vt:variant>
        <vt:i4>1507389</vt:i4>
      </vt:variant>
      <vt:variant>
        <vt:i4>269</vt:i4>
      </vt:variant>
      <vt:variant>
        <vt:i4>0</vt:i4>
      </vt:variant>
      <vt:variant>
        <vt:i4>5</vt:i4>
      </vt:variant>
      <vt:variant>
        <vt:lpwstr/>
      </vt:variant>
      <vt:variant>
        <vt:lpwstr>_Toc276307937</vt:lpwstr>
      </vt:variant>
      <vt:variant>
        <vt:i4>1507389</vt:i4>
      </vt:variant>
      <vt:variant>
        <vt:i4>263</vt:i4>
      </vt:variant>
      <vt:variant>
        <vt:i4>0</vt:i4>
      </vt:variant>
      <vt:variant>
        <vt:i4>5</vt:i4>
      </vt:variant>
      <vt:variant>
        <vt:lpwstr/>
      </vt:variant>
      <vt:variant>
        <vt:lpwstr>_Toc276307936</vt:lpwstr>
      </vt:variant>
      <vt:variant>
        <vt:i4>1507389</vt:i4>
      </vt:variant>
      <vt:variant>
        <vt:i4>257</vt:i4>
      </vt:variant>
      <vt:variant>
        <vt:i4>0</vt:i4>
      </vt:variant>
      <vt:variant>
        <vt:i4>5</vt:i4>
      </vt:variant>
      <vt:variant>
        <vt:lpwstr/>
      </vt:variant>
      <vt:variant>
        <vt:lpwstr>_Toc276307935</vt:lpwstr>
      </vt:variant>
      <vt:variant>
        <vt:i4>1507389</vt:i4>
      </vt:variant>
      <vt:variant>
        <vt:i4>251</vt:i4>
      </vt:variant>
      <vt:variant>
        <vt:i4>0</vt:i4>
      </vt:variant>
      <vt:variant>
        <vt:i4>5</vt:i4>
      </vt:variant>
      <vt:variant>
        <vt:lpwstr/>
      </vt:variant>
      <vt:variant>
        <vt:lpwstr>_Toc276307934</vt:lpwstr>
      </vt:variant>
      <vt:variant>
        <vt:i4>1507389</vt:i4>
      </vt:variant>
      <vt:variant>
        <vt:i4>245</vt:i4>
      </vt:variant>
      <vt:variant>
        <vt:i4>0</vt:i4>
      </vt:variant>
      <vt:variant>
        <vt:i4>5</vt:i4>
      </vt:variant>
      <vt:variant>
        <vt:lpwstr/>
      </vt:variant>
      <vt:variant>
        <vt:lpwstr>_Toc276307933</vt:lpwstr>
      </vt:variant>
      <vt:variant>
        <vt:i4>1507389</vt:i4>
      </vt:variant>
      <vt:variant>
        <vt:i4>236</vt:i4>
      </vt:variant>
      <vt:variant>
        <vt:i4>0</vt:i4>
      </vt:variant>
      <vt:variant>
        <vt:i4>5</vt:i4>
      </vt:variant>
      <vt:variant>
        <vt:lpwstr/>
      </vt:variant>
      <vt:variant>
        <vt:lpwstr>_Toc276307932</vt:lpwstr>
      </vt:variant>
      <vt:variant>
        <vt:i4>1507389</vt:i4>
      </vt:variant>
      <vt:variant>
        <vt:i4>230</vt:i4>
      </vt:variant>
      <vt:variant>
        <vt:i4>0</vt:i4>
      </vt:variant>
      <vt:variant>
        <vt:i4>5</vt:i4>
      </vt:variant>
      <vt:variant>
        <vt:lpwstr/>
      </vt:variant>
      <vt:variant>
        <vt:lpwstr>_Toc276307931</vt:lpwstr>
      </vt:variant>
      <vt:variant>
        <vt:i4>1507389</vt:i4>
      </vt:variant>
      <vt:variant>
        <vt:i4>224</vt:i4>
      </vt:variant>
      <vt:variant>
        <vt:i4>0</vt:i4>
      </vt:variant>
      <vt:variant>
        <vt:i4>5</vt:i4>
      </vt:variant>
      <vt:variant>
        <vt:lpwstr/>
      </vt:variant>
      <vt:variant>
        <vt:lpwstr>_Toc276307930</vt:lpwstr>
      </vt:variant>
      <vt:variant>
        <vt:i4>1441853</vt:i4>
      </vt:variant>
      <vt:variant>
        <vt:i4>218</vt:i4>
      </vt:variant>
      <vt:variant>
        <vt:i4>0</vt:i4>
      </vt:variant>
      <vt:variant>
        <vt:i4>5</vt:i4>
      </vt:variant>
      <vt:variant>
        <vt:lpwstr/>
      </vt:variant>
      <vt:variant>
        <vt:lpwstr>_Toc276307929</vt:lpwstr>
      </vt:variant>
      <vt:variant>
        <vt:i4>1441853</vt:i4>
      </vt:variant>
      <vt:variant>
        <vt:i4>212</vt:i4>
      </vt:variant>
      <vt:variant>
        <vt:i4>0</vt:i4>
      </vt:variant>
      <vt:variant>
        <vt:i4>5</vt:i4>
      </vt:variant>
      <vt:variant>
        <vt:lpwstr/>
      </vt:variant>
      <vt:variant>
        <vt:lpwstr>_Toc276307928</vt:lpwstr>
      </vt:variant>
      <vt:variant>
        <vt:i4>1441853</vt:i4>
      </vt:variant>
      <vt:variant>
        <vt:i4>206</vt:i4>
      </vt:variant>
      <vt:variant>
        <vt:i4>0</vt:i4>
      </vt:variant>
      <vt:variant>
        <vt:i4>5</vt:i4>
      </vt:variant>
      <vt:variant>
        <vt:lpwstr/>
      </vt:variant>
      <vt:variant>
        <vt:lpwstr>_Toc276307927</vt:lpwstr>
      </vt:variant>
      <vt:variant>
        <vt:i4>1441853</vt:i4>
      </vt:variant>
      <vt:variant>
        <vt:i4>200</vt:i4>
      </vt:variant>
      <vt:variant>
        <vt:i4>0</vt:i4>
      </vt:variant>
      <vt:variant>
        <vt:i4>5</vt:i4>
      </vt:variant>
      <vt:variant>
        <vt:lpwstr/>
      </vt:variant>
      <vt:variant>
        <vt:lpwstr>_Toc276307926</vt:lpwstr>
      </vt:variant>
      <vt:variant>
        <vt:i4>1441853</vt:i4>
      </vt:variant>
      <vt:variant>
        <vt:i4>194</vt:i4>
      </vt:variant>
      <vt:variant>
        <vt:i4>0</vt:i4>
      </vt:variant>
      <vt:variant>
        <vt:i4>5</vt:i4>
      </vt:variant>
      <vt:variant>
        <vt:lpwstr/>
      </vt:variant>
      <vt:variant>
        <vt:lpwstr>_Toc276307925</vt:lpwstr>
      </vt:variant>
      <vt:variant>
        <vt:i4>1441853</vt:i4>
      </vt:variant>
      <vt:variant>
        <vt:i4>188</vt:i4>
      </vt:variant>
      <vt:variant>
        <vt:i4>0</vt:i4>
      </vt:variant>
      <vt:variant>
        <vt:i4>5</vt:i4>
      </vt:variant>
      <vt:variant>
        <vt:lpwstr/>
      </vt:variant>
      <vt:variant>
        <vt:lpwstr>_Toc276307924</vt:lpwstr>
      </vt:variant>
      <vt:variant>
        <vt:i4>1441853</vt:i4>
      </vt:variant>
      <vt:variant>
        <vt:i4>182</vt:i4>
      </vt:variant>
      <vt:variant>
        <vt:i4>0</vt:i4>
      </vt:variant>
      <vt:variant>
        <vt:i4>5</vt:i4>
      </vt:variant>
      <vt:variant>
        <vt:lpwstr/>
      </vt:variant>
      <vt:variant>
        <vt:lpwstr>_Toc276307923</vt:lpwstr>
      </vt:variant>
      <vt:variant>
        <vt:i4>1441853</vt:i4>
      </vt:variant>
      <vt:variant>
        <vt:i4>176</vt:i4>
      </vt:variant>
      <vt:variant>
        <vt:i4>0</vt:i4>
      </vt:variant>
      <vt:variant>
        <vt:i4>5</vt:i4>
      </vt:variant>
      <vt:variant>
        <vt:lpwstr/>
      </vt:variant>
      <vt:variant>
        <vt:lpwstr>_Toc276307922</vt:lpwstr>
      </vt:variant>
      <vt:variant>
        <vt:i4>1441853</vt:i4>
      </vt:variant>
      <vt:variant>
        <vt:i4>170</vt:i4>
      </vt:variant>
      <vt:variant>
        <vt:i4>0</vt:i4>
      </vt:variant>
      <vt:variant>
        <vt:i4>5</vt:i4>
      </vt:variant>
      <vt:variant>
        <vt:lpwstr/>
      </vt:variant>
      <vt:variant>
        <vt:lpwstr>_Toc276307921</vt:lpwstr>
      </vt:variant>
      <vt:variant>
        <vt:i4>1441853</vt:i4>
      </vt:variant>
      <vt:variant>
        <vt:i4>164</vt:i4>
      </vt:variant>
      <vt:variant>
        <vt:i4>0</vt:i4>
      </vt:variant>
      <vt:variant>
        <vt:i4>5</vt:i4>
      </vt:variant>
      <vt:variant>
        <vt:lpwstr/>
      </vt:variant>
      <vt:variant>
        <vt:lpwstr>_Toc276307920</vt:lpwstr>
      </vt:variant>
      <vt:variant>
        <vt:i4>1376317</vt:i4>
      </vt:variant>
      <vt:variant>
        <vt:i4>158</vt:i4>
      </vt:variant>
      <vt:variant>
        <vt:i4>0</vt:i4>
      </vt:variant>
      <vt:variant>
        <vt:i4>5</vt:i4>
      </vt:variant>
      <vt:variant>
        <vt:lpwstr/>
      </vt:variant>
      <vt:variant>
        <vt:lpwstr>_Toc276307919</vt:lpwstr>
      </vt:variant>
      <vt:variant>
        <vt:i4>1376317</vt:i4>
      </vt:variant>
      <vt:variant>
        <vt:i4>152</vt:i4>
      </vt:variant>
      <vt:variant>
        <vt:i4>0</vt:i4>
      </vt:variant>
      <vt:variant>
        <vt:i4>5</vt:i4>
      </vt:variant>
      <vt:variant>
        <vt:lpwstr/>
      </vt:variant>
      <vt:variant>
        <vt:lpwstr>_Toc276307918</vt:lpwstr>
      </vt:variant>
      <vt:variant>
        <vt:i4>1376317</vt:i4>
      </vt:variant>
      <vt:variant>
        <vt:i4>146</vt:i4>
      </vt:variant>
      <vt:variant>
        <vt:i4>0</vt:i4>
      </vt:variant>
      <vt:variant>
        <vt:i4>5</vt:i4>
      </vt:variant>
      <vt:variant>
        <vt:lpwstr/>
      </vt:variant>
      <vt:variant>
        <vt:lpwstr>_Toc276307917</vt:lpwstr>
      </vt:variant>
      <vt:variant>
        <vt:i4>1376317</vt:i4>
      </vt:variant>
      <vt:variant>
        <vt:i4>140</vt:i4>
      </vt:variant>
      <vt:variant>
        <vt:i4>0</vt:i4>
      </vt:variant>
      <vt:variant>
        <vt:i4>5</vt:i4>
      </vt:variant>
      <vt:variant>
        <vt:lpwstr/>
      </vt:variant>
      <vt:variant>
        <vt:lpwstr>_Toc276307916</vt:lpwstr>
      </vt:variant>
      <vt:variant>
        <vt:i4>1376317</vt:i4>
      </vt:variant>
      <vt:variant>
        <vt:i4>134</vt:i4>
      </vt:variant>
      <vt:variant>
        <vt:i4>0</vt:i4>
      </vt:variant>
      <vt:variant>
        <vt:i4>5</vt:i4>
      </vt:variant>
      <vt:variant>
        <vt:lpwstr/>
      </vt:variant>
      <vt:variant>
        <vt:lpwstr>_Toc276307915</vt:lpwstr>
      </vt:variant>
      <vt:variant>
        <vt:i4>1376317</vt:i4>
      </vt:variant>
      <vt:variant>
        <vt:i4>128</vt:i4>
      </vt:variant>
      <vt:variant>
        <vt:i4>0</vt:i4>
      </vt:variant>
      <vt:variant>
        <vt:i4>5</vt:i4>
      </vt:variant>
      <vt:variant>
        <vt:lpwstr/>
      </vt:variant>
      <vt:variant>
        <vt:lpwstr>_Toc276307914</vt:lpwstr>
      </vt:variant>
      <vt:variant>
        <vt:i4>1376317</vt:i4>
      </vt:variant>
      <vt:variant>
        <vt:i4>122</vt:i4>
      </vt:variant>
      <vt:variant>
        <vt:i4>0</vt:i4>
      </vt:variant>
      <vt:variant>
        <vt:i4>5</vt:i4>
      </vt:variant>
      <vt:variant>
        <vt:lpwstr/>
      </vt:variant>
      <vt:variant>
        <vt:lpwstr>_Toc276307913</vt:lpwstr>
      </vt:variant>
      <vt:variant>
        <vt:i4>1376317</vt:i4>
      </vt:variant>
      <vt:variant>
        <vt:i4>116</vt:i4>
      </vt:variant>
      <vt:variant>
        <vt:i4>0</vt:i4>
      </vt:variant>
      <vt:variant>
        <vt:i4>5</vt:i4>
      </vt:variant>
      <vt:variant>
        <vt:lpwstr/>
      </vt:variant>
      <vt:variant>
        <vt:lpwstr>_Toc276307912</vt:lpwstr>
      </vt:variant>
      <vt:variant>
        <vt:i4>1376317</vt:i4>
      </vt:variant>
      <vt:variant>
        <vt:i4>110</vt:i4>
      </vt:variant>
      <vt:variant>
        <vt:i4>0</vt:i4>
      </vt:variant>
      <vt:variant>
        <vt:i4>5</vt:i4>
      </vt:variant>
      <vt:variant>
        <vt:lpwstr/>
      </vt:variant>
      <vt:variant>
        <vt:lpwstr>_Toc276307911</vt:lpwstr>
      </vt:variant>
      <vt:variant>
        <vt:i4>1376317</vt:i4>
      </vt:variant>
      <vt:variant>
        <vt:i4>104</vt:i4>
      </vt:variant>
      <vt:variant>
        <vt:i4>0</vt:i4>
      </vt:variant>
      <vt:variant>
        <vt:i4>5</vt:i4>
      </vt:variant>
      <vt:variant>
        <vt:lpwstr/>
      </vt:variant>
      <vt:variant>
        <vt:lpwstr>_Toc276307910</vt:lpwstr>
      </vt:variant>
      <vt:variant>
        <vt:i4>1310781</vt:i4>
      </vt:variant>
      <vt:variant>
        <vt:i4>98</vt:i4>
      </vt:variant>
      <vt:variant>
        <vt:i4>0</vt:i4>
      </vt:variant>
      <vt:variant>
        <vt:i4>5</vt:i4>
      </vt:variant>
      <vt:variant>
        <vt:lpwstr/>
      </vt:variant>
      <vt:variant>
        <vt:lpwstr>_Toc276307909</vt:lpwstr>
      </vt:variant>
      <vt:variant>
        <vt:i4>1310781</vt:i4>
      </vt:variant>
      <vt:variant>
        <vt:i4>92</vt:i4>
      </vt:variant>
      <vt:variant>
        <vt:i4>0</vt:i4>
      </vt:variant>
      <vt:variant>
        <vt:i4>5</vt:i4>
      </vt:variant>
      <vt:variant>
        <vt:lpwstr/>
      </vt:variant>
      <vt:variant>
        <vt:lpwstr>_Toc276307908</vt:lpwstr>
      </vt:variant>
      <vt:variant>
        <vt:i4>1310781</vt:i4>
      </vt:variant>
      <vt:variant>
        <vt:i4>86</vt:i4>
      </vt:variant>
      <vt:variant>
        <vt:i4>0</vt:i4>
      </vt:variant>
      <vt:variant>
        <vt:i4>5</vt:i4>
      </vt:variant>
      <vt:variant>
        <vt:lpwstr/>
      </vt:variant>
      <vt:variant>
        <vt:lpwstr>_Toc276307907</vt:lpwstr>
      </vt:variant>
      <vt:variant>
        <vt:i4>1310781</vt:i4>
      </vt:variant>
      <vt:variant>
        <vt:i4>80</vt:i4>
      </vt:variant>
      <vt:variant>
        <vt:i4>0</vt:i4>
      </vt:variant>
      <vt:variant>
        <vt:i4>5</vt:i4>
      </vt:variant>
      <vt:variant>
        <vt:lpwstr/>
      </vt:variant>
      <vt:variant>
        <vt:lpwstr>_Toc276307906</vt:lpwstr>
      </vt:variant>
      <vt:variant>
        <vt:i4>1310781</vt:i4>
      </vt:variant>
      <vt:variant>
        <vt:i4>74</vt:i4>
      </vt:variant>
      <vt:variant>
        <vt:i4>0</vt:i4>
      </vt:variant>
      <vt:variant>
        <vt:i4>5</vt:i4>
      </vt:variant>
      <vt:variant>
        <vt:lpwstr/>
      </vt:variant>
      <vt:variant>
        <vt:lpwstr>_Toc276307905</vt:lpwstr>
      </vt:variant>
      <vt:variant>
        <vt:i4>1310781</vt:i4>
      </vt:variant>
      <vt:variant>
        <vt:i4>68</vt:i4>
      </vt:variant>
      <vt:variant>
        <vt:i4>0</vt:i4>
      </vt:variant>
      <vt:variant>
        <vt:i4>5</vt:i4>
      </vt:variant>
      <vt:variant>
        <vt:lpwstr/>
      </vt:variant>
      <vt:variant>
        <vt:lpwstr>_Toc276307904</vt:lpwstr>
      </vt:variant>
      <vt:variant>
        <vt:i4>1310781</vt:i4>
      </vt:variant>
      <vt:variant>
        <vt:i4>62</vt:i4>
      </vt:variant>
      <vt:variant>
        <vt:i4>0</vt:i4>
      </vt:variant>
      <vt:variant>
        <vt:i4>5</vt:i4>
      </vt:variant>
      <vt:variant>
        <vt:lpwstr/>
      </vt:variant>
      <vt:variant>
        <vt:lpwstr>_Toc276307903</vt:lpwstr>
      </vt:variant>
      <vt:variant>
        <vt:i4>1310781</vt:i4>
      </vt:variant>
      <vt:variant>
        <vt:i4>56</vt:i4>
      </vt:variant>
      <vt:variant>
        <vt:i4>0</vt:i4>
      </vt:variant>
      <vt:variant>
        <vt:i4>5</vt:i4>
      </vt:variant>
      <vt:variant>
        <vt:lpwstr/>
      </vt:variant>
      <vt:variant>
        <vt:lpwstr>_Toc276307902</vt:lpwstr>
      </vt:variant>
      <vt:variant>
        <vt:i4>1310781</vt:i4>
      </vt:variant>
      <vt:variant>
        <vt:i4>50</vt:i4>
      </vt:variant>
      <vt:variant>
        <vt:i4>0</vt:i4>
      </vt:variant>
      <vt:variant>
        <vt:i4>5</vt:i4>
      </vt:variant>
      <vt:variant>
        <vt:lpwstr/>
      </vt:variant>
      <vt:variant>
        <vt:lpwstr>_Toc276307901</vt:lpwstr>
      </vt:variant>
      <vt:variant>
        <vt:i4>1310781</vt:i4>
      </vt:variant>
      <vt:variant>
        <vt:i4>44</vt:i4>
      </vt:variant>
      <vt:variant>
        <vt:i4>0</vt:i4>
      </vt:variant>
      <vt:variant>
        <vt:i4>5</vt:i4>
      </vt:variant>
      <vt:variant>
        <vt:lpwstr/>
      </vt:variant>
      <vt:variant>
        <vt:lpwstr>_Toc276307900</vt:lpwstr>
      </vt:variant>
      <vt:variant>
        <vt:i4>1900604</vt:i4>
      </vt:variant>
      <vt:variant>
        <vt:i4>38</vt:i4>
      </vt:variant>
      <vt:variant>
        <vt:i4>0</vt:i4>
      </vt:variant>
      <vt:variant>
        <vt:i4>5</vt:i4>
      </vt:variant>
      <vt:variant>
        <vt:lpwstr/>
      </vt:variant>
      <vt:variant>
        <vt:lpwstr>_Toc276307899</vt:lpwstr>
      </vt:variant>
      <vt:variant>
        <vt:i4>1900604</vt:i4>
      </vt:variant>
      <vt:variant>
        <vt:i4>32</vt:i4>
      </vt:variant>
      <vt:variant>
        <vt:i4>0</vt:i4>
      </vt:variant>
      <vt:variant>
        <vt:i4>5</vt:i4>
      </vt:variant>
      <vt:variant>
        <vt:lpwstr/>
      </vt:variant>
      <vt:variant>
        <vt:lpwstr>_Toc276307898</vt:lpwstr>
      </vt:variant>
      <vt:variant>
        <vt:i4>1900604</vt:i4>
      </vt:variant>
      <vt:variant>
        <vt:i4>26</vt:i4>
      </vt:variant>
      <vt:variant>
        <vt:i4>0</vt:i4>
      </vt:variant>
      <vt:variant>
        <vt:i4>5</vt:i4>
      </vt:variant>
      <vt:variant>
        <vt:lpwstr/>
      </vt:variant>
      <vt:variant>
        <vt:lpwstr>_Toc276307897</vt:lpwstr>
      </vt:variant>
      <vt:variant>
        <vt:i4>1900604</vt:i4>
      </vt:variant>
      <vt:variant>
        <vt:i4>20</vt:i4>
      </vt:variant>
      <vt:variant>
        <vt:i4>0</vt:i4>
      </vt:variant>
      <vt:variant>
        <vt:i4>5</vt:i4>
      </vt:variant>
      <vt:variant>
        <vt:lpwstr/>
      </vt:variant>
      <vt:variant>
        <vt:lpwstr>_Toc276307896</vt:lpwstr>
      </vt:variant>
      <vt:variant>
        <vt:i4>1900604</vt:i4>
      </vt:variant>
      <vt:variant>
        <vt:i4>14</vt:i4>
      </vt:variant>
      <vt:variant>
        <vt:i4>0</vt:i4>
      </vt:variant>
      <vt:variant>
        <vt:i4>5</vt:i4>
      </vt:variant>
      <vt:variant>
        <vt:lpwstr/>
      </vt:variant>
      <vt:variant>
        <vt:lpwstr>_Toc276307895</vt:lpwstr>
      </vt:variant>
      <vt:variant>
        <vt:i4>1900604</vt:i4>
      </vt:variant>
      <vt:variant>
        <vt:i4>8</vt:i4>
      </vt:variant>
      <vt:variant>
        <vt:i4>0</vt:i4>
      </vt:variant>
      <vt:variant>
        <vt:i4>5</vt:i4>
      </vt:variant>
      <vt:variant>
        <vt:lpwstr/>
      </vt:variant>
      <vt:variant>
        <vt:lpwstr>_Toc276307894</vt:lpwstr>
      </vt:variant>
      <vt:variant>
        <vt:i4>1900604</vt:i4>
      </vt:variant>
      <vt:variant>
        <vt:i4>2</vt:i4>
      </vt:variant>
      <vt:variant>
        <vt:i4>0</vt:i4>
      </vt:variant>
      <vt:variant>
        <vt:i4>5</vt:i4>
      </vt:variant>
      <vt:variant>
        <vt:lpwstr/>
      </vt:variant>
      <vt:variant>
        <vt:lpwstr>_Toc276307893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creator>trangthien247@gmail.com</dc:creator>
  <cp:lastModifiedBy>user</cp:lastModifiedBy>
  <cp:revision>715</cp:revision>
  <cp:lastPrinted>2010-11-27T01:37:00Z</cp:lastPrinted>
  <dcterms:created xsi:type="dcterms:W3CDTF">2023-10-26T15:55:00Z</dcterms:created>
  <dcterms:modified xsi:type="dcterms:W3CDTF">2023-12-17T17:48:00Z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